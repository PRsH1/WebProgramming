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39956F3C" w:rsidR="003601EA" w:rsidRPr="00D64B8C" w:rsidRDefault="00123931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웹프로그래밍 구현시험</w:t>
      </w:r>
    </w:p>
    <w:p w14:paraId="139A3EA0" w14:textId="74479CB2" w:rsidR="00D64B8C" w:rsidRDefault="00123931" w:rsidP="00F579D5">
      <w:r>
        <w:t>2021-03-31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23AD423E" w:rsidR="00D64B8C" w:rsidRDefault="00D64B8C" w:rsidP="00F579D5"/>
    <w:p w14:paraId="48D304BD" w14:textId="626993AF" w:rsidR="00123931" w:rsidRDefault="00123931" w:rsidP="00F579D5"/>
    <w:p w14:paraId="10197567" w14:textId="77777777" w:rsidR="00621B38" w:rsidRDefault="00621B38" w:rsidP="00621B38">
      <w:pPr>
        <w:pStyle w:val="Heading1"/>
      </w:pPr>
      <w:r>
        <w:rPr>
          <w:rFonts w:hint="eastAsia"/>
        </w:rPr>
        <w:t>구현시험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t>URL</w:t>
      </w:r>
    </w:p>
    <w:p w14:paraId="3BB9AD09" w14:textId="77777777" w:rsidR="00621B38" w:rsidRDefault="00621B38" w:rsidP="00621B38"/>
    <w:p w14:paraId="5D300A16" w14:textId="77777777" w:rsidR="00621B38" w:rsidRDefault="00621B38" w:rsidP="00621B38">
      <w:pPr>
        <w:rPr>
          <w:sz w:val="24"/>
          <w:szCs w:val="28"/>
        </w:rPr>
      </w:pPr>
      <w:r w:rsidRPr="00E94F71">
        <w:rPr>
          <w:sz w:val="24"/>
          <w:szCs w:val="28"/>
        </w:rPr>
        <w:t>https://skhu-notice.web.app/</w:t>
      </w:r>
    </w:p>
    <w:p w14:paraId="16FFC357" w14:textId="77777777" w:rsidR="00621B38" w:rsidRDefault="00621B38" w:rsidP="00621B38">
      <w:pPr>
        <w:rPr>
          <w:sz w:val="24"/>
          <w:szCs w:val="28"/>
        </w:rPr>
      </w:pPr>
    </w:p>
    <w:p w14:paraId="6CF58FCF" w14:textId="77777777" w:rsidR="00621B38" w:rsidRDefault="00621B38" w:rsidP="00621B38">
      <w:r>
        <w:rPr>
          <w:rFonts w:hint="eastAsia"/>
        </w:rPr>
        <w:t xml:space="preserve">웹브라우저에서 위 </w:t>
      </w:r>
      <w:r>
        <w:t>URL</w:t>
      </w:r>
      <w:r>
        <w:rPr>
          <w:rFonts w:hint="eastAsia"/>
        </w:rPr>
        <w:t>을 열고</w:t>
      </w:r>
    </w:p>
    <w:p w14:paraId="239AE2AD" w14:textId="77777777" w:rsidR="00621B38" w:rsidRDefault="00621B38" w:rsidP="00621B38"/>
    <w:p w14:paraId="07F6BEAC" w14:textId="77777777" w:rsidR="00621B38" w:rsidRDefault="00621B38" w:rsidP="00621B38">
      <w:r w:rsidRPr="00487209">
        <w:rPr>
          <w:noProof/>
        </w:rPr>
        <w:drawing>
          <wp:inline distT="0" distB="0" distL="0" distR="0" wp14:anchorId="3E24132E" wp14:editId="0900AAA6">
            <wp:extent cx="4344006" cy="2143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8C53" w14:textId="77777777" w:rsidR="00621B38" w:rsidRDefault="00621B38" w:rsidP="00621B38">
      <w:r>
        <w:rPr>
          <w:rFonts w:hint="eastAsia"/>
        </w:rPr>
        <w:t>알림 허용 버튼 클릭</w:t>
      </w:r>
    </w:p>
    <w:p w14:paraId="5CFD1CB3" w14:textId="77777777" w:rsidR="00621B38" w:rsidRDefault="00621B38" w:rsidP="00621B38"/>
    <w:p w14:paraId="7542E2FB" w14:textId="77777777" w:rsidR="00621B38" w:rsidRDefault="00621B38" w:rsidP="00621B38">
      <w:r w:rsidRPr="00AF0151">
        <w:rPr>
          <w:noProof/>
        </w:rPr>
        <w:drawing>
          <wp:inline distT="0" distB="0" distL="0" distR="0" wp14:anchorId="799F5B19" wp14:editId="7176C225">
            <wp:extent cx="4343400" cy="27347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634" cy="27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9CDD" w14:textId="77777777" w:rsidR="00621B38" w:rsidRDefault="00621B38" w:rsidP="00621B38">
      <w:r>
        <w:rPr>
          <w:rFonts w:hint="eastAsia"/>
        </w:rPr>
        <w:t>알림 벨 소리 선택</w:t>
      </w:r>
    </w:p>
    <w:p w14:paraId="0C30907F" w14:textId="77777777" w:rsidR="00621B38" w:rsidRDefault="00621B38" w:rsidP="00621B38"/>
    <w:p w14:paraId="0753964A" w14:textId="62884557" w:rsidR="00123931" w:rsidRDefault="00123931" w:rsidP="00F579D5"/>
    <w:p w14:paraId="20D905AE" w14:textId="40BBB8CE" w:rsidR="00621B38" w:rsidRDefault="00621B3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AD9372" w14:textId="55215417" w:rsidR="00621B38" w:rsidRDefault="00621B38" w:rsidP="00621B38">
      <w:pPr>
        <w:pStyle w:val="Heading1"/>
      </w:pPr>
      <w:r>
        <w:rPr>
          <w:rFonts w:hint="eastAsia"/>
        </w:rPr>
        <w:lastRenderedPageBreak/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4EB56B90" w14:textId="77777777" w:rsidR="00651BC9" w:rsidRDefault="00651BC9" w:rsidP="006717BD"/>
    <w:p w14:paraId="7AA3DA75" w14:textId="513BEC72" w:rsidR="006717BD" w:rsidRPr="00651BC9" w:rsidRDefault="00651BC9" w:rsidP="006717BD">
      <w:pPr>
        <w:rPr>
          <w:b/>
          <w:bCs/>
          <w:sz w:val="36"/>
          <w:szCs w:val="40"/>
        </w:rPr>
      </w:pPr>
      <w:r w:rsidRPr="00651BC9">
        <w:rPr>
          <w:rFonts w:hint="eastAsia"/>
          <w:b/>
          <w:bCs/>
          <w:sz w:val="36"/>
          <w:szCs w:val="40"/>
        </w:rPr>
        <w:t>주의 사항</w:t>
      </w:r>
    </w:p>
    <w:p w14:paraId="02EAC1F6" w14:textId="087164A1" w:rsidR="00651BC9" w:rsidRDefault="00651BC9" w:rsidP="00651BC9">
      <w:r>
        <w:rPr>
          <w:rFonts w:hint="eastAsia"/>
        </w:rPr>
        <w:t xml:space="preserve">모든 서식은 </w:t>
      </w:r>
      <w:r>
        <w:t xml:space="preserve">style </w:t>
      </w:r>
      <w:r>
        <w:rPr>
          <w:rFonts w:hint="eastAsia"/>
        </w:rPr>
        <w:t>태그에 정의해야 한다.</w:t>
      </w:r>
    </w:p>
    <w:p w14:paraId="012E1D1B" w14:textId="7AA1BA9C" w:rsidR="00651BC9" w:rsidRDefault="00651BC9" w:rsidP="00651BC9">
      <w:r>
        <w:rPr>
          <w:rFonts w:hint="eastAsia"/>
        </w:rPr>
        <w:t>인라인 서식은 사용하면 안됨.</w:t>
      </w:r>
    </w:p>
    <w:p w14:paraId="2980F174" w14:textId="2B097137" w:rsidR="00651BC9" w:rsidRDefault="00651BC9" w:rsidP="00651BC9"/>
    <w:p w14:paraId="24490760" w14:textId="6DDF945C" w:rsidR="00C80443" w:rsidRDefault="00C80443" w:rsidP="00651BC9">
      <w:r>
        <w:rPr>
          <w:rFonts w:hint="eastAsia"/>
        </w:rPr>
        <w:t>화면의 색과 유사해야 한다.</w:t>
      </w:r>
      <w:r>
        <w:t xml:space="preserve"> </w:t>
      </w:r>
      <w:r>
        <w:rPr>
          <w:rFonts w:hint="eastAsia"/>
        </w:rPr>
        <w:t>너무 차이나면 감점.</w:t>
      </w:r>
    </w:p>
    <w:p w14:paraId="28B909A7" w14:textId="0F31011A" w:rsidR="00C80443" w:rsidRDefault="00C80443" w:rsidP="00651BC9">
      <w:r>
        <w:rPr>
          <w:rFonts w:hint="eastAsia"/>
        </w:rPr>
        <w:t xml:space="preserve">조금 차이는 </w:t>
      </w:r>
      <w:r>
        <w:t>OK</w:t>
      </w:r>
      <w:r w:rsidR="00325DDA">
        <w:t>.</w:t>
      </w:r>
    </w:p>
    <w:p w14:paraId="66040E45" w14:textId="44A46660" w:rsidR="00966383" w:rsidRDefault="00966383" w:rsidP="00651BC9"/>
    <w:p w14:paraId="71F84DA2" w14:textId="459A96F6" w:rsidR="00966383" w:rsidRDefault="00966383" w:rsidP="00651BC9">
      <w:r>
        <w:rPr>
          <w:rFonts w:hint="eastAsia"/>
        </w:rPr>
        <w:t>화면 캡쳐 형태를 보고 처음부터 겁먹지 말고,</w:t>
      </w:r>
      <w:r>
        <w:t xml:space="preserve"> </w:t>
      </w:r>
    </w:p>
    <w:p w14:paraId="27461B54" w14:textId="38146237" w:rsidR="00966383" w:rsidRDefault="00966383" w:rsidP="00651BC9">
      <w:r>
        <w:rPr>
          <w:rFonts w:hint="eastAsia"/>
        </w:rPr>
        <w:t>안내된</w:t>
      </w:r>
      <w:r>
        <w:t xml:space="preserve"> </w:t>
      </w:r>
      <w:r>
        <w:rPr>
          <w:rFonts w:hint="eastAsia"/>
        </w:rPr>
        <w:t>서식을 순서대로 적용하면 됩니다.</w:t>
      </w:r>
    </w:p>
    <w:p w14:paraId="5CAF1331" w14:textId="77777777" w:rsidR="00C80443" w:rsidRPr="00651BC9" w:rsidRDefault="00C80443" w:rsidP="00651BC9"/>
    <w:p w14:paraId="569BE0F0" w14:textId="006BB2E4" w:rsidR="00621B38" w:rsidRDefault="00621B38" w:rsidP="00621B38"/>
    <w:p w14:paraId="3EBA7439" w14:textId="4EAD171A" w:rsidR="00621B38" w:rsidRDefault="00621B38" w:rsidP="00621B38">
      <w:pPr>
        <w:pStyle w:val="Heading2"/>
      </w:pPr>
      <w:r>
        <w:rPr>
          <w:rFonts w:hint="eastAsia"/>
        </w:rPr>
        <w:t>e</w:t>
      </w:r>
      <w:r>
        <w:t>xam1.html</w:t>
      </w:r>
    </w:p>
    <w:p w14:paraId="6F508E30" w14:textId="615C1197" w:rsidR="00621B38" w:rsidRDefault="00621B38" w:rsidP="00621B38">
      <w:r w:rsidRPr="00621B38">
        <w:rPr>
          <w:noProof/>
        </w:rPr>
        <w:drawing>
          <wp:inline distT="0" distB="0" distL="0" distR="0" wp14:anchorId="28943CDD" wp14:editId="59EFA135">
            <wp:extent cx="2610214" cy="257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C332" w14:textId="5BF0CFD6" w:rsidR="00621B38" w:rsidRDefault="00621B38" w:rsidP="00621B38"/>
    <w:p w14:paraId="2A4B5360" w14:textId="62A17028" w:rsidR="006717BD" w:rsidRDefault="006717BD" w:rsidP="00621B38">
      <w:r>
        <w:rPr>
          <w:rFonts w:hint="eastAsia"/>
        </w:rPr>
        <w:t>각</w:t>
      </w:r>
      <w:r w:rsidR="00325DDA">
        <w:rPr>
          <w:rFonts w:hint="eastAsia"/>
        </w:rPr>
        <w:t xml:space="preserve"> 칸</w:t>
      </w:r>
      <w:r>
        <w:rPr>
          <w:rFonts w:hint="eastAsia"/>
        </w:rPr>
        <w:t>의 크기</w:t>
      </w:r>
      <w:r w:rsidR="00217B0C"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폭 </w:t>
      </w:r>
      <w:r>
        <w:t xml:space="preserve">40px  </w:t>
      </w:r>
      <w:r>
        <w:rPr>
          <w:rFonts w:hint="eastAsia"/>
        </w:rPr>
        <w:t xml:space="preserve">높이 </w:t>
      </w:r>
      <w:r>
        <w:t>40</w:t>
      </w:r>
      <w:r>
        <w:rPr>
          <w:rFonts w:hint="eastAsia"/>
        </w:rPr>
        <w:t>p</w:t>
      </w:r>
      <w:r>
        <w:t>x</w:t>
      </w:r>
    </w:p>
    <w:p w14:paraId="0229172D" w14:textId="2ADF1CCF" w:rsidR="00325DDA" w:rsidRDefault="00325DDA" w:rsidP="00621B38">
      <w:r>
        <w:rPr>
          <w:rFonts w:hint="eastAsia"/>
        </w:rPr>
        <w:t>텍스트 중앙 정렬</w:t>
      </w:r>
    </w:p>
    <w:p w14:paraId="4C610C63" w14:textId="42250DFA" w:rsidR="00325DDA" w:rsidRDefault="00325DDA" w:rsidP="00621B38"/>
    <w:p w14:paraId="22960BC2" w14:textId="1218FC8E" w:rsidR="00325DDA" w:rsidRDefault="00325DDA" w:rsidP="00621B38"/>
    <w:p w14:paraId="639D851D" w14:textId="4E6EF4B6" w:rsidR="00085322" w:rsidRDefault="00085322" w:rsidP="00085322">
      <w:pPr>
        <w:pStyle w:val="Heading2"/>
      </w:pPr>
      <w:r>
        <w:rPr>
          <w:rFonts w:hint="eastAsia"/>
        </w:rPr>
        <w:t>e</w:t>
      </w:r>
      <w:r>
        <w:t>xam2.html</w:t>
      </w:r>
    </w:p>
    <w:p w14:paraId="11AED50B" w14:textId="10C92FC4" w:rsidR="00085322" w:rsidRDefault="00085322" w:rsidP="00085322">
      <w:r w:rsidRPr="00085322">
        <w:rPr>
          <w:noProof/>
        </w:rPr>
        <w:drawing>
          <wp:inline distT="0" distB="0" distL="0" distR="0" wp14:anchorId="38575A80" wp14:editId="0A37BF96">
            <wp:extent cx="2572109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37D1" w14:textId="77777777" w:rsidR="00217B0C" w:rsidRDefault="00217B0C" w:rsidP="00085322"/>
    <w:p w14:paraId="042EAE7F" w14:textId="77777777" w:rsidR="00217B0C" w:rsidRDefault="00217B0C" w:rsidP="00217B0C">
      <w:r>
        <w:rPr>
          <w:rFonts w:hint="eastAsia"/>
        </w:rPr>
        <w:t xml:space="preserve">각 칸의 크기: </w:t>
      </w:r>
      <w:r>
        <w:t xml:space="preserve"> </w:t>
      </w:r>
      <w:r>
        <w:rPr>
          <w:rFonts w:hint="eastAsia"/>
        </w:rPr>
        <w:t xml:space="preserve">폭 </w:t>
      </w:r>
      <w:r>
        <w:t xml:space="preserve">40px  </w:t>
      </w:r>
      <w:r>
        <w:rPr>
          <w:rFonts w:hint="eastAsia"/>
        </w:rPr>
        <w:t xml:space="preserve">높이 </w:t>
      </w:r>
      <w:r>
        <w:t>40</w:t>
      </w:r>
      <w:r>
        <w:rPr>
          <w:rFonts w:hint="eastAsia"/>
        </w:rPr>
        <w:t>p</w:t>
      </w:r>
      <w:r>
        <w:t>x</w:t>
      </w:r>
    </w:p>
    <w:p w14:paraId="0DE8F9B5" w14:textId="77777777" w:rsidR="00217B0C" w:rsidRDefault="00217B0C" w:rsidP="00217B0C">
      <w:r>
        <w:rPr>
          <w:rFonts w:hint="eastAsia"/>
        </w:rPr>
        <w:t>텍스트 중앙 정렬</w:t>
      </w:r>
    </w:p>
    <w:p w14:paraId="1F16C774" w14:textId="363AA1A7" w:rsidR="00085322" w:rsidRDefault="00085322" w:rsidP="00085322">
      <w:pPr>
        <w:pStyle w:val="Heading2"/>
      </w:pPr>
      <w:r>
        <w:rPr>
          <w:rFonts w:hint="eastAsia"/>
        </w:rPr>
        <w:lastRenderedPageBreak/>
        <w:t>e</w:t>
      </w:r>
      <w:r>
        <w:t>xam3.html</w:t>
      </w:r>
    </w:p>
    <w:p w14:paraId="0ECDC1EB" w14:textId="4287B189" w:rsidR="00085322" w:rsidRPr="00085322" w:rsidRDefault="00217B0C" w:rsidP="00085322">
      <w:r w:rsidRPr="00217B0C">
        <w:rPr>
          <w:noProof/>
        </w:rPr>
        <w:drawing>
          <wp:inline distT="0" distB="0" distL="0" distR="0" wp14:anchorId="6AB2A684" wp14:editId="62AAF64F">
            <wp:extent cx="2591162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C81" w14:textId="336760E1" w:rsidR="00325DDA" w:rsidRDefault="00325DDA" w:rsidP="00621B38"/>
    <w:p w14:paraId="334BF49D" w14:textId="77777777" w:rsidR="00217B0C" w:rsidRDefault="00217B0C" w:rsidP="00217B0C">
      <w:r>
        <w:rPr>
          <w:rFonts w:hint="eastAsia"/>
        </w:rPr>
        <w:t xml:space="preserve">각 칸의 크기: </w:t>
      </w:r>
      <w:r>
        <w:t xml:space="preserve"> </w:t>
      </w:r>
      <w:r>
        <w:rPr>
          <w:rFonts w:hint="eastAsia"/>
        </w:rPr>
        <w:t xml:space="preserve">폭 </w:t>
      </w:r>
      <w:r>
        <w:t xml:space="preserve">40px  </w:t>
      </w:r>
      <w:r>
        <w:rPr>
          <w:rFonts w:hint="eastAsia"/>
        </w:rPr>
        <w:t xml:space="preserve">높이 </w:t>
      </w:r>
      <w:r>
        <w:t>40</w:t>
      </w:r>
      <w:r>
        <w:rPr>
          <w:rFonts w:hint="eastAsia"/>
        </w:rPr>
        <w:t>p</w:t>
      </w:r>
      <w:r>
        <w:t>x</w:t>
      </w:r>
    </w:p>
    <w:p w14:paraId="03F40477" w14:textId="77777777" w:rsidR="00217B0C" w:rsidRDefault="00217B0C" w:rsidP="00217B0C">
      <w:r>
        <w:rPr>
          <w:rFonts w:hint="eastAsia"/>
        </w:rPr>
        <w:t>텍스트 중앙 정렬</w:t>
      </w:r>
    </w:p>
    <w:p w14:paraId="1FFC761D" w14:textId="43212837" w:rsidR="00217B0C" w:rsidRDefault="00217B0C" w:rsidP="00621B38"/>
    <w:p w14:paraId="6A10A2AA" w14:textId="1B3D480D" w:rsidR="00217B0C" w:rsidRDefault="00217B0C" w:rsidP="00621B38"/>
    <w:p w14:paraId="1901CA9B" w14:textId="226CE97E" w:rsidR="00217B0C" w:rsidRDefault="00BF29D5" w:rsidP="00BF29D5">
      <w:pPr>
        <w:pStyle w:val="Heading2"/>
      </w:pPr>
      <w:r>
        <w:rPr>
          <w:rFonts w:hint="eastAsia"/>
        </w:rPr>
        <w:t>e</w:t>
      </w:r>
      <w:r>
        <w:t>xam4.html</w:t>
      </w:r>
    </w:p>
    <w:p w14:paraId="47463DD8" w14:textId="5309DCE6" w:rsidR="00BF29D5" w:rsidRDefault="00BF29D5" w:rsidP="00BF29D5">
      <w:r w:rsidRPr="00BF29D5">
        <w:rPr>
          <w:noProof/>
        </w:rPr>
        <w:drawing>
          <wp:inline distT="0" distB="0" distL="0" distR="0" wp14:anchorId="583DF855" wp14:editId="5C6CBFE0">
            <wp:extent cx="4972744" cy="1276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4C4E" w14:textId="7F8D7B95" w:rsidR="00BF29D5" w:rsidRDefault="00BF29D5" w:rsidP="00BF29D5"/>
    <w:p w14:paraId="74B4EC5B" w14:textId="77777777" w:rsidR="00283804" w:rsidRDefault="00283804" w:rsidP="00283804">
      <w:r>
        <w:rPr>
          <w:rFonts w:hint="eastAsia"/>
        </w:rPr>
        <w:t>위 도형은 d</w:t>
      </w:r>
      <w:r>
        <w:t xml:space="preserve">iv </w:t>
      </w:r>
      <w:r>
        <w:rPr>
          <w:rFonts w:hint="eastAsia"/>
        </w:rPr>
        <w:t>태그 4개 입니다.</w:t>
      </w:r>
    </w:p>
    <w:p w14:paraId="5DE2F75D" w14:textId="77777777" w:rsidR="00283804" w:rsidRDefault="00283804" w:rsidP="00BF29D5"/>
    <w:p w14:paraId="36FA3879" w14:textId="77777777" w:rsidR="0079516D" w:rsidRDefault="00BF29D5" w:rsidP="00BF29D5">
      <w:r>
        <w:rPr>
          <w:rFonts w:hint="eastAsia"/>
        </w:rPr>
        <w:t xml:space="preserve">각 사각형의 </w:t>
      </w:r>
    </w:p>
    <w:p w14:paraId="71CAFA0A" w14:textId="39912C68" w:rsidR="00BF29D5" w:rsidRDefault="0079516D" w:rsidP="00BF29D5">
      <w:r>
        <w:rPr>
          <w:rFonts w:hint="eastAsia"/>
        </w:rPr>
        <w:t xml:space="preserve"> </w:t>
      </w:r>
      <w:r>
        <w:t xml:space="preserve"> </w:t>
      </w:r>
      <w:r w:rsidR="00BF29D5">
        <w:rPr>
          <w:rFonts w:hint="eastAsia"/>
        </w:rPr>
        <w:t>크기:</w:t>
      </w:r>
      <w:r w:rsidR="00BF29D5">
        <w:t xml:space="preserve"> </w:t>
      </w:r>
      <w:r w:rsidR="00BF29D5">
        <w:rPr>
          <w:rFonts w:hint="eastAsia"/>
        </w:rPr>
        <w:t xml:space="preserve">폭 </w:t>
      </w:r>
      <w:r w:rsidR="00BF29D5">
        <w:t xml:space="preserve">100px </w:t>
      </w:r>
      <w:r w:rsidR="00BF29D5">
        <w:rPr>
          <w:rFonts w:hint="eastAsia"/>
        </w:rPr>
        <w:t xml:space="preserve">높이 </w:t>
      </w:r>
      <w:r w:rsidR="00BF29D5">
        <w:t>100px;</w:t>
      </w:r>
    </w:p>
    <w:p w14:paraId="36BADAE3" w14:textId="6850945B" w:rsidR="00BF29D5" w:rsidRDefault="0079516D" w:rsidP="00BF29D5">
      <w:r>
        <w:rPr>
          <w:rFonts w:hint="eastAsia"/>
        </w:rPr>
        <w:t xml:space="preserve"> </w:t>
      </w:r>
      <w:r>
        <w:t xml:space="preserve"> </w:t>
      </w:r>
      <w:r w:rsidR="00BF29D5">
        <w:rPr>
          <w:rFonts w:hint="eastAsia"/>
        </w:rPr>
        <w:t xml:space="preserve">외부 여백 </w:t>
      </w:r>
      <w:r w:rsidR="00BF29D5">
        <w:t>10px</w:t>
      </w:r>
    </w:p>
    <w:p w14:paraId="060D32BA" w14:textId="77A468C6" w:rsidR="00BF29D5" w:rsidRDefault="00BF29D5" w:rsidP="00BF29D5"/>
    <w:p w14:paraId="61356BD9" w14:textId="2D807F07" w:rsidR="00556946" w:rsidRDefault="00BF29D5" w:rsidP="00BF29D5">
      <w:r>
        <w:rPr>
          <w:rFonts w:hint="eastAsia"/>
        </w:rPr>
        <w:t xml:space="preserve">사각형 내부 </w:t>
      </w:r>
      <w:r w:rsidR="00556946">
        <w:rPr>
          <w:rFonts w:hint="eastAsia"/>
        </w:rPr>
        <w:t>텍스트</w:t>
      </w:r>
    </w:p>
    <w:p w14:paraId="7954678A" w14:textId="539906B3" w:rsidR="00BF29D5" w:rsidRDefault="00556946" w:rsidP="00BF29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줄 간격 </w:t>
      </w:r>
      <w:r>
        <w:t>100px</w:t>
      </w:r>
    </w:p>
    <w:p w14:paraId="36AD5B0A" w14:textId="017BD691" w:rsidR="00556946" w:rsidRDefault="00556946" w:rsidP="00BF29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폰트 크기 </w:t>
      </w:r>
      <w:r>
        <w:t>20pt</w:t>
      </w:r>
    </w:p>
    <w:p w14:paraId="06E317DA" w14:textId="43CDD75B" w:rsidR="00556946" w:rsidRDefault="00556946" w:rsidP="00BF29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중앙 정렬</w:t>
      </w:r>
    </w:p>
    <w:p w14:paraId="4ACBA9F4" w14:textId="7A97C757" w:rsidR="00FA4BE8" w:rsidRDefault="00FA4BE8" w:rsidP="00BF29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그림자 </w:t>
      </w:r>
      <w:r>
        <w:t xml:space="preserve">10px </w:t>
      </w:r>
    </w:p>
    <w:p w14:paraId="7AB36C8D" w14:textId="63282D5A" w:rsidR="00556946" w:rsidRDefault="00556946" w:rsidP="00BF29D5"/>
    <w:p w14:paraId="1760B0BC" w14:textId="484AFC0C" w:rsidR="005A23DC" w:rsidRDefault="00AC5CDC" w:rsidP="00BF29D5">
      <w:r w:rsidRPr="00AC5CDC">
        <w:rPr>
          <w:noProof/>
        </w:rPr>
        <w:drawing>
          <wp:inline distT="0" distB="0" distL="0" distR="0" wp14:anchorId="7FB42169" wp14:editId="3C72BD2B">
            <wp:extent cx="4925112" cy="134321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6F9E" w14:textId="49284185" w:rsidR="00C3226E" w:rsidRDefault="00C3226E" w:rsidP="00BF29D5">
      <w:r>
        <w:rPr>
          <w:rFonts w:hint="eastAsia"/>
        </w:rPr>
        <w:t>마우</w:t>
      </w:r>
      <w:r w:rsidR="00082808">
        <w:rPr>
          <w:rFonts w:hint="eastAsia"/>
        </w:rPr>
        <w:t>스가 사각형 위</w:t>
      </w:r>
      <w:r w:rsidR="00BA055C">
        <w:rPr>
          <w:rFonts w:hint="eastAsia"/>
        </w:rPr>
        <w:t>로</w:t>
      </w:r>
      <w:r w:rsidR="00082808">
        <w:rPr>
          <w:rFonts w:hint="eastAsia"/>
        </w:rPr>
        <w:t xml:space="preserve"> 올라오면 화면이 위와 같이 변한다.</w:t>
      </w:r>
    </w:p>
    <w:p w14:paraId="57E34C44" w14:textId="299A185D" w:rsidR="00082808" w:rsidRDefault="00082808" w:rsidP="00BF29D5">
      <w:r>
        <w:rPr>
          <w:rFonts w:hint="eastAsia"/>
        </w:rPr>
        <w:t xml:space="preserve"> </w:t>
      </w:r>
      <w:r>
        <w:t xml:space="preserve"> </w:t>
      </w:r>
      <w:r w:rsidR="0002161C">
        <w:rPr>
          <w:rFonts w:hint="eastAsia"/>
        </w:rPr>
        <w:t>사각형의 그림자는 없어져야 하고</w:t>
      </w:r>
    </w:p>
    <w:p w14:paraId="17A57DE1" w14:textId="25F7170A" w:rsidR="0002161C" w:rsidRDefault="0002161C" w:rsidP="00BF29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사각형은 </w:t>
      </w:r>
      <w:r>
        <w:t xml:space="preserve">10px </w:t>
      </w:r>
      <w:r>
        <w:rPr>
          <w:rFonts w:hint="eastAsia"/>
        </w:rPr>
        <w:t>아래로 내려서 그려져야 한다.</w:t>
      </w:r>
    </w:p>
    <w:p w14:paraId="133B9ED2" w14:textId="71489D00" w:rsidR="0002161C" w:rsidRDefault="0002161C" w:rsidP="00BF29D5"/>
    <w:p w14:paraId="09BC0A7B" w14:textId="77777777" w:rsidR="0002161C" w:rsidRDefault="0002161C" w:rsidP="00BF29D5"/>
    <w:p w14:paraId="11B2D79C" w14:textId="22F9ED0B" w:rsidR="005A4F83" w:rsidRDefault="005A4F8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0775D7" w14:textId="6B44F522" w:rsidR="00621B38" w:rsidRDefault="005A4F83" w:rsidP="005A4F83">
      <w:pPr>
        <w:pStyle w:val="Heading2"/>
      </w:pPr>
      <w:r>
        <w:rPr>
          <w:rFonts w:hint="eastAsia"/>
        </w:rPr>
        <w:lastRenderedPageBreak/>
        <w:t>e</w:t>
      </w:r>
      <w:r>
        <w:t>xam5.html</w:t>
      </w:r>
    </w:p>
    <w:p w14:paraId="4F7D0818" w14:textId="15587DD6" w:rsidR="005A4F83" w:rsidRDefault="005A4F83" w:rsidP="005A4F83">
      <w:r w:rsidRPr="005A4F83">
        <w:rPr>
          <w:noProof/>
        </w:rPr>
        <w:drawing>
          <wp:inline distT="0" distB="0" distL="0" distR="0" wp14:anchorId="34A6CFD6" wp14:editId="7E8026AC">
            <wp:extent cx="4467849" cy="1181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3D33" w14:textId="68820565" w:rsidR="005A4F83" w:rsidRDefault="005A4F83" w:rsidP="005A4F83"/>
    <w:p w14:paraId="04AEB415" w14:textId="5D8FECC0" w:rsidR="000847FE" w:rsidRDefault="000847FE" w:rsidP="005A4F83">
      <w:r>
        <w:rPr>
          <w:rFonts w:hint="eastAsia"/>
        </w:rPr>
        <w:t>위 도형은 d</w:t>
      </w:r>
      <w:r>
        <w:t>iv</w:t>
      </w:r>
      <w:r w:rsidR="00992032">
        <w:t xml:space="preserve"> </w:t>
      </w:r>
      <w:r w:rsidR="00992032">
        <w:rPr>
          <w:rFonts w:hint="eastAsia"/>
        </w:rPr>
        <w:t>태그</w:t>
      </w:r>
      <w:r>
        <w:rPr>
          <w:rFonts w:hint="eastAsia"/>
        </w:rPr>
        <w:t xml:space="preserve"> 4개 입니다.</w:t>
      </w:r>
    </w:p>
    <w:p w14:paraId="39E89B12" w14:textId="77777777" w:rsidR="003A7F6A" w:rsidRDefault="003A7F6A" w:rsidP="005A4F83"/>
    <w:p w14:paraId="0977BB9F" w14:textId="77777777" w:rsidR="003A7F6A" w:rsidRDefault="003A7F6A" w:rsidP="005A4F83">
      <w:r>
        <w:t xml:space="preserve">div </w:t>
      </w:r>
      <w:r>
        <w:rPr>
          <w:rFonts w:hint="eastAsia"/>
        </w:rPr>
        <w:t>태그</w:t>
      </w:r>
    </w:p>
    <w:p w14:paraId="0C0C1681" w14:textId="6DC0239C" w:rsidR="000847FE" w:rsidRDefault="003A7F6A" w:rsidP="005A4F83">
      <w:r>
        <w:t xml:space="preserve">   </w:t>
      </w:r>
      <w:r>
        <w:rPr>
          <w:rFonts w:hint="eastAsia"/>
        </w:rPr>
        <w:t xml:space="preserve"> 크기 폭 </w:t>
      </w:r>
      <w:r>
        <w:t xml:space="preserve">100px </w:t>
      </w:r>
      <w:r>
        <w:rPr>
          <w:rFonts w:hint="eastAsia"/>
        </w:rPr>
        <w:t xml:space="preserve">높이 </w:t>
      </w:r>
      <w:r>
        <w:t>100px</w:t>
      </w:r>
    </w:p>
    <w:p w14:paraId="4CC05E58" w14:textId="7E812AF1" w:rsidR="003A7F6A" w:rsidRDefault="003A7F6A" w:rsidP="005A4F8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모서리 </w:t>
      </w:r>
      <w:r w:rsidR="00BA055C">
        <w:rPr>
          <w:rFonts w:hint="eastAsia"/>
        </w:rPr>
        <w:t>둥</w:t>
      </w:r>
      <w:r>
        <w:rPr>
          <w:rFonts w:hint="eastAsia"/>
        </w:rPr>
        <w:t xml:space="preserve">글게 </w:t>
      </w:r>
      <w:r>
        <w:t>50px</w:t>
      </w:r>
    </w:p>
    <w:p w14:paraId="3C596A65" w14:textId="622C6EB5" w:rsidR="00147905" w:rsidRDefault="00147905" w:rsidP="005A4F8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외부 여백 </w:t>
      </w:r>
      <w:r>
        <w:t>5px</w:t>
      </w:r>
    </w:p>
    <w:p w14:paraId="53776125" w14:textId="25D6B4CA" w:rsidR="003A7F6A" w:rsidRDefault="003A7F6A" w:rsidP="005A4F83"/>
    <w:p w14:paraId="38E275E3" w14:textId="27CFCB8D" w:rsidR="003A7F6A" w:rsidRDefault="00BA055C" w:rsidP="005A4F83">
      <w:r w:rsidRPr="00BA055C">
        <w:rPr>
          <w:noProof/>
        </w:rPr>
        <w:drawing>
          <wp:inline distT="0" distB="0" distL="0" distR="0" wp14:anchorId="701B6F4C" wp14:editId="6789AD72">
            <wp:extent cx="4525006" cy="1257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0E05" w14:textId="7E52D4CF" w:rsidR="00BA055C" w:rsidRDefault="00BA055C" w:rsidP="00BA055C">
      <w:r>
        <w:rPr>
          <w:rFonts w:hint="eastAsia"/>
        </w:rPr>
        <w:t>마우스가 d</w:t>
      </w:r>
      <w:r>
        <w:t xml:space="preserve">iv </w:t>
      </w:r>
      <w:r>
        <w:rPr>
          <w:rFonts w:hint="eastAsia"/>
        </w:rPr>
        <w:t>위로 올라오면 화면이 위와 같이 변한다.</w:t>
      </w:r>
    </w:p>
    <w:p w14:paraId="4ABB0475" w14:textId="536FF6E9" w:rsidR="00BA055C" w:rsidRPr="00BA055C" w:rsidRDefault="00BA055C" w:rsidP="00BA055C">
      <w:r>
        <w:t xml:space="preserve">   </w:t>
      </w:r>
      <w:r>
        <w:rPr>
          <w:rFonts w:hint="eastAsia"/>
        </w:rPr>
        <w:t>모서리;</w:t>
      </w:r>
      <w:r>
        <w:t xml:space="preserve"> </w:t>
      </w:r>
      <w:r>
        <w:rPr>
          <w:rFonts w:hint="eastAsia"/>
        </w:rPr>
        <w:t xml:space="preserve">둥글게 </w:t>
      </w:r>
      <w:r>
        <w:t>0px</w:t>
      </w:r>
    </w:p>
    <w:p w14:paraId="69C0B198" w14:textId="1172C996" w:rsidR="00BA055C" w:rsidRDefault="00BA055C" w:rsidP="005A4F83"/>
    <w:p w14:paraId="7BAC3463" w14:textId="75F77011" w:rsidR="00BA055C" w:rsidRDefault="00992032" w:rsidP="00992032">
      <w:pPr>
        <w:pStyle w:val="Heading2"/>
      </w:pPr>
      <w:r>
        <w:rPr>
          <w:rFonts w:hint="eastAsia"/>
        </w:rPr>
        <w:t>e</w:t>
      </w:r>
      <w:r>
        <w:t>xam6.html</w:t>
      </w:r>
    </w:p>
    <w:p w14:paraId="309342AC" w14:textId="284365C6" w:rsidR="00992032" w:rsidRDefault="00992032" w:rsidP="00992032">
      <w:r w:rsidRPr="00992032">
        <w:rPr>
          <w:noProof/>
        </w:rPr>
        <w:drawing>
          <wp:inline distT="0" distB="0" distL="0" distR="0" wp14:anchorId="1B5F8E10" wp14:editId="3BD9A95F">
            <wp:extent cx="3743847" cy="28007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229D" w14:textId="77777777" w:rsidR="00992032" w:rsidRPr="00992032" w:rsidRDefault="00992032" w:rsidP="00992032"/>
    <w:p w14:paraId="0D44783C" w14:textId="77777777" w:rsidR="00147905" w:rsidRDefault="00147905" w:rsidP="00147905">
      <w:r>
        <w:t xml:space="preserve">div </w:t>
      </w:r>
      <w:r>
        <w:rPr>
          <w:rFonts w:hint="eastAsia"/>
        </w:rPr>
        <w:t>태그</w:t>
      </w:r>
    </w:p>
    <w:p w14:paraId="16C55E55" w14:textId="3428EA1F" w:rsidR="00147905" w:rsidRDefault="00147905" w:rsidP="00147905">
      <w:r>
        <w:t xml:space="preserve">   </w:t>
      </w:r>
      <w:r>
        <w:rPr>
          <w:rFonts w:hint="eastAsia"/>
        </w:rPr>
        <w:t xml:space="preserve"> 크기 폭 </w:t>
      </w:r>
      <w:r>
        <w:t xml:space="preserve">300px </w:t>
      </w:r>
      <w:r>
        <w:rPr>
          <w:rFonts w:hint="eastAsia"/>
        </w:rPr>
        <w:t xml:space="preserve">높이 </w:t>
      </w:r>
      <w:r>
        <w:t>200px</w:t>
      </w:r>
    </w:p>
    <w:p w14:paraId="5D732879" w14:textId="6D9F226A" w:rsidR="00B7540D" w:rsidRPr="00361C6C" w:rsidRDefault="00B7540D" w:rsidP="00147905">
      <w:pPr>
        <w:rPr>
          <w:u w:val="single"/>
        </w:rPr>
      </w:pPr>
      <w:r w:rsidRPr="00361C6C">
        <w:rPr>
          <w:rFonts w:hint="eastAsia"/>
          <w:u w:val="single"/>
        </w:rPr>
        <w:t xml:space="preserve"> </w:t>
      </w:r>
      <w:r w:rsidRPr="00361C6C">
        <w:rPr>
          <w:u w:val="single"/>
        </w:rPr>
        <w:t xml:space="preserve">   </w:t>
      </w:r>
      <w:r w:rsidRPr="00361C6C">
        <w:rPr>
          <w:rFonts w:hint="eastAsia"/>
          <w:u w:val="single"/>
        </w:rPr>
        <w:t>다른 태그들 위에 떠서 위치해야 함</w:t>
      </w:r>
    </w:p>
    <w:p w14:paraId="1FEB8598" w14:textId="35924EC4" w:rsidR="00BA055C" w:rsidRDefault="00BA055C" w:rsidP="005A4F83"/>
    <w:p w14:paraId="48E48FA4" w14:textId="32E2B54F" w:rsidR="00B7540D" w:rsidRDefault="00B7540D" w:rsidP="005A4F83">
      <w:r>
        <w:rPr>
          <w:rFonts w:hint="eastAsia"/>
        </w:rPr>
        <w:t xml:space="preserve">첫번째 </w:t>
      </w:r>
      <w:r>
        <w:t xml:space="preserve">div </w:t>
      </w:r>
      <w:r>
        <w:rPr>
          <w:rFonts w:hint="eastAsia"/>
        </w:rPr>
        <w:t>태그:</w:t>
      </w:r>
      <w:r>
        <w:t xml:space="preserve"> </w:t>
      </w:r>
      <w:r w:rsidR="00966383">
        <w:rPr>
          <w:rFonts w:hint="eastAsia"/>
        </w:rPr>
        <w:t xml:space="preserve">외부 여백 </w:t>
      </w:r>
      <w:r w:rsidR="00966383">
        <w:t>20px</w:t>
      </w:r>
    </w:p>
    <w:p w14:paraId="3E527150" w14:textId="6D5BCEE1" w:rsidR="00966383" w:rsidRPr="00147905" w:rsidRDefault="00966383" w:rsidP="005A4F83">
      <w:r>
        <w:rPr>
          <w:rFonts w:hint="eastAsia"/>
        </w:rPr>
        <w:t xml:space="preserve">두번째 </w:t>
      </w:r>
      <w:r>
        <w:t xml:space="preserve">div </w:t>
      </w: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 xml:space="preserve">외부 여백 </w:t>
      </w:r>
      <w:r>
        <w:t>40px</w:t>
      </w:r>
    </w:p>
    <w:p w14:paraId="1BAB2E6F" w14:textId="67082E45" w:rsidR="005A4F83" w:rsidRDefault="00966383" w:rsidP="005A4F83">
      <w:r>
        <w:rPr>
          <w:rFonts w:hint="eastAsia"/>
        </w:rPr>
        <w:t xml:space="preserve">세번째 </w:t>
      </w:r>
      <w:r>
        <w:t xml:space="preserve">div </w:t>
      </w: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 xml:space="preserve">외부 여백 </w:t>
      </w:r>
      <w:r>
        <w:t>60px</w:t>
      </w:r>
    </w:p>
    <w:p w14:paraId="3FE40720" w14:textId="2EA94863" w:rsidR="00966383" w:rsidRPr="00966383" w:rsidRDefault="00966383" w:rsidP="005A4F83">
      <w:r>
        <w:rPr>
          <w:rFonts w:hint="eastAsia"/>
        </w:rPr>
        <w:t xml:space="preserve">네번째 </w:t>
      </w:r>
      <w:r>
        <w:t xml:space="preserve">div </w:t>
      </w: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 xml:space="preserve">외부 여백 </w:t>
      </w:r>
      <w:r>
        <w:t>80px</w:t>
      </w:r>
    </w:p>
    <w:p w14:paraId="4AB8470D" w14:textId="2F4AB8A3" w:rsidR="005A4F83" w:rsidRDefault="005A4F83" w:rsidP="005A4F83"/>
    <w:p w14:paraId="609A014E" w14:textId="77777777" w:rsidR="00966383" w:rsidRPr="00966383" w:rsidRDefault="00966383" w:rsidP="005A4F83"/>
    <w:sectPr w:rsidR="00966383" w:rsidRPr="00966383" w:rsidSect="00B12C18">
      <w:footerReference w:type="default" r:id="rId1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6A5C"/>
    <w:rsid w:val="0002161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08"/>
    <w:rsid w:val="000828C5"/>
    <w:rsid w:val="000847FE"/>
    <w:rsid w:val="00085322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10876"/>
    <w:rsid w:val="00114DCD"/>
    <w:rsid w:val="00120C14"/>
    <w:rsid w:val="00121FDE"/>
    <w:rsid w:val="00123931"/>
    <w:rsid w:val="00123E4D"/>
    <w:rsid w:val="00127DE4"/>
    <w:rsid w:val="00134DC4"/>
    <w:rsid w:val="0014047A"/>
    <w:rsid w:val="00142722"/>
    <w:rsid w:val="00144F24"/>
    <w:rsid w:val="00147905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729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17B0C"/>
    <w:rsid w:val="00224B5D"/>
    <w:rsid w:val="0023024A"/>
    <w:rsid w:val="00230789"/>
    <w:rsid w:val="00231304"/>
    <w:rsid w:val="00232EFE"/>
    <w:rsid w:val="00236695"/>
    <w:rsid w:val="00242B3A"/>
    <w:rsid w:val="00245774"/>
    <w:rsid w:val="0025173A"/>
    <w:rsid w:val="00266991"/>
    <w:rsid w:val="00271942"/>
    <w:rsid w:val="00275589"/>
    <w:rsid w:val="00281FEC"/>
    <w:rsid w:val="002836CF"/>
    <w:rsid w:val="00283804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25DDA"/>
    <w:rsid w:val="003601EA"/>
    <w:rsid w:val="00361C6C"/>
    <w:rsid w:val="00374A83"/>
    <w:rsid w:val="003769DF"/>
    <w:rsid w:val="00390C52"/>
    <w:rsid w:val="0039576C"/>
    <w:rsid w:val="003A0BC6"/>
    <w:rsid w:val="003A7F6A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D54F7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56946"/>
    <w:rsid w:val="00567EA1"/>
    <w:rsid w:val="005714C7"/>
    <w:rsid w:val="00574501"/>
    <w:rsid w:val="005874F3"/>
    <w:rsid w:val="0059675C"/>
    <w:rsid w:val="005A23DC"/>
    <w:rsid w:val="005A37A4"/>
    <w:rsid w:val="005A4F83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1B38"/>
    <w:rsid w:val="006220F9"/>
    <w:rsid w:val="00623BD1"/>
    <w:rsid w:val="00626DEA"/>
    <w:rsid w:val="00632DEE"/>
    <w:rsid w:val="0064292A"/>
    <w:rsid w:val="00646CDF"/>
    <w:rsid w:val="00651BC9"/>
    <w:rsid w:val="00651D7B"/>
    <w:rsid w:val="00654C8A"/>
    <w:rsid w:val="00660709"/>
    <w:rsid w:val="006717BD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724B"/>
    <w:rsid w:val="00720B4B"/>
    <w:rsid w:val="00723C11"/>
    <w:rsid w:val="00726C84"/>
    <w:rsid w:val="007352F3"/>
    <w:rsid w:val="00746D61"/>
    <w:rsid w:val="00753A16"/>
    <w:rsid w:val="00753C76"/>
    <w:rsid w:val="0077221F"/>
    <w:rsid w:val="00785E43"/>
    <w:rsid w:val="00794BCB"/>
    <w:rsid w:val="0079516D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6383"/>
    <w:rsid w:val="009810C8"/>
    <w:rsid w:val="009879A8"/>
    <w:rsid w:val="00992032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5CDC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49D8"/>
    <w:rsid w:val="00B7540D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055C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29D5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26E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0443"/>
    <w:rsid w:val="00C81961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17470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4BE8"/>
    <w:rsid w:val="00FA714C"/>
    <w:rsid w:val="00FB0BC8"/>
    <w:rsid w:val="00FB20CE"/>
    <w:rsid w:val="00FC2BB9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70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470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470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470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17470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D174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17470"/>
  </w:style>
  <w:style w:type="character" w:customStyle="1" w:styleId="Heading1Char">
    <w:name w:val="Heading 1 Char"/>
    <w:basedOn w:val="DefaultParagraphFont"/>
    <w:link w:val="Heading1"/>
    <w:uiPriority w:val="9"/>
    <w:rsid w:val="00D17470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470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470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D174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D17470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D17470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D174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D17470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D1747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D1747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17470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D17470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D17470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D17470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D17470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D17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470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7470"/>
  </w:style>
  <w:style w:type="character" w:customStyle="1" w:styleId="DateChar">
    <w:name w:val="Date Char"/>
    <w:basedOn w:val="DefaultParagraphFont"/>
    <w:link w:val="Date"/>
    <w:uiPriority w:val="99"/>
    <w:semiHidden/>
    <w:rsid w:val="00D17470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D17470"/>
  </w:style>
  <w:style w:type="paragraph" w:styleId="TOC2">
    <w:name w:val="toc 2"/>
    <w:basedOn w:val="Normal"/>
    <w:next w:val="Normal"/>
    <w:autoRedefine/>
    <w:uiPriority w:val="39"/>
    <w:unhideWhenUsed/>
    <w:rsid w:val="00D17470"/>
    <w:pPr>
      <w:ind w:leftChars="200" w:left="425"/>
    </w:pPr>
  </w:style>
  <w:style w:type="character" w:customStyle="1" w:styleId="ng-binding">
    <w:name w:val="ng-binding"/>
    <w:basedOn w:val="DefaultParagraphFont"/>
    <w:rsid w:val="00D17470"/>
  </w:style>
  <w:style w:type="paragraph" w:styleId="NormalWeb">
    <w:name w:val="Normal (Web)"/>
    <w:basedOn w:val="Normal"/>
    <w:uiPriority w:val="99"/>
    <w:unhideWhenUsed/>
    <w:rsid w:val="00D174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D17470"/>
  </w:style>
  <w:style w:type="paragraph" w:customStyle="1" w:styleId="a1">
    <w:name w:val="코드표"/>
    <w:basedOn w:val="Normal"/>
    <w:link w:val="Char1"/>
    <w:qFormat/>
    <w:rsid w:val="00D17470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D17470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D17470"/>
  </w:style>
  <w:style w:type="character" w:customStyle="1" w:styleId="im">
    <w:name w:val="im"/>
    <w:basedOn w:val="DefaultParagraphFont"/>
    <w:rsid w:val="00D17470"/>
  </w:style>
  <w:style w:type="paragraph" w:customStyle="1" w:styleId="a2">
    <w:name w:val="바탕글"/>
    <w:basedOn w:val="Normal"/>
    <w:rsid w:val="00D1747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D17470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D1747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D1747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D1747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D1747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D1747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D1747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D17470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D17470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D17470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D17470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D17470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1160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534</cp:revision>
  <dcterms:created xsi:type="dcterms:W3CDTF">2016-08-29T22:19:00Z</dcterms:created>
  <dcterms:modified xsi:type="dcterms:W3CDTF">2021-03-31T03:14:00Z</dcterms:modified>
</cp:coreProperties>
</file>