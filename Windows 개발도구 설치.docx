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5851F" w14:textId="346FB01D" w:rsidR="003601EA" w:rsidRPr="00D64B8C" w:rsidRDefault="00D53C60" w:rsidP="00715AD1">
      <w:r>
        <w:rPr>
          <w:rFonts w:hint="eastAsia"/>
          <w:sz w:val="52"/>
          <w:szCs w:val="56"/>
        </w:rPr>
        <w:t>W</w:t>
      </w:r>
      <w:r>
        <w:rPr>
          <w:sz w:val="52"/>
          <w:szCs w:val="56"/>
        </w:rPr>
        <w:t xml:space="preserve">indows </w:t>
      </w:r>
      <w:r>
        <w:rPr>
          <w:rFonts w:hint="eastAsia"/>
          <w:sz w:val="52"/>
          <w:szCs w:val="56"/>
        </w:rPr>
        <w:t>개발도구 설치</w:t>
      </w:r>
    </w:p>
    <w:p w14:paraId="139A3EA0" w14:textId="2BF75A06" w:rsidR="00D64B8C" w:rsidRDefault="00D53C60" w:rsidP="00F579D5">
      <w:r>
        <w:t>2022-02-24</w:t>
      </w:r>
    </w:p>
    <w:p w14:paraId="3414B667" w14:textId="7A31221E" w:rsidR="00D64B8C" w:rsidRDefault="00D64B8C" w:rsidP="00F579D5">
      <w:r>
        <w:rPr>
          <w:rFonts w:hint="eastAsia"/>
        </w:rPr>
        <w:t>이승진</w:t>
      </w:r>
    </w:p>
    <w:p w14:paraId="49F6DECC" w14:textId="77777777" w:rsidR="00D64B8C" w:rsidRDefault="00D64B8C" w:rsidP="00F579D5"/>
    <w:p w14:paraId="0863C43B" w14:textId="77777777" w:rsidR="00BF5CCA" w:rsidRDefault="00BF5CCA" w:rsidP="00F579D5"/>
    <w:p w14:paraId="422F11FF" w14:textId="6F3F7FB8" w:rsidR="00D64B8C" w:rsidRPr="00D64B8C" w:rsidRDefault="00D64B8C" w:rsidP="00F579D5">
      <w:pPr>
        <w:rPr>
          <w:b/>
          <w:bCs/>
          <w:sz w:val="28"/>
          <w:szCs w:val="32"/>
        </w:rPr>
      </w:pPr>
      <w:r w:rsidRPr="00D64B8C">
        <w:rPr>
          <w:rFonts w:hint="eastAsia"/>
          <w:b/>
          <w:bCs/>
          <w:sz w:val="28"/>
          <w:szCs w:val="32"/>
        </w:rPr>
        <w:t>목차</w:t>
      </w:r>
    </w:p>
    <w:p w14:paraId="22909403" w14:textId="5DD1F874" w:rsidR="00813DCA" w:rsidRDefault="00D64B8C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97186181" w:history="1">
        <w:r w:rsidR="00813DCA" w:rsidRPr="006233DD">
          <w:rPr>
            <w:rStyle w:val="Hyperlink"/>
            <w:rFonts w:hAnsi="굴림체"/>
            <w:noProof/>
          </w:rPr>
          <w:t>1.</w:t>
        </w:r>
        <w:r w:rsidR="00813DCA" w:rsidRPr="006233DD">
          <w:rPr>
            <w:rStyle w:val="Hyperlink"/>
            <w:noProof/>
          </w:rPr>
          <w:t xml:space="preserve"> JDK 11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_Toc97186181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</w:t>
        </w:r>
        <w:r w:rsidR="00813DCA">
          <w:rPr>
            <w:noProof/>
            <w:webHidden/>
          </w:rPr>
          <w:fldChar w:fldCharType="end"/>
        </w:r>
      </w:hyperlink>
    </w:p>
    <w:p w14:paraId="1F8B03F9" w14:textId="549372E9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2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_Toc97186182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</w:t>
        </w:r>
        <w:r w:rsidR="00813DCA">
          <w:rPr>
            <w:noProof/>
            <w:webHidden/>
          </w:rPr>
          <w:fldChar w:fldCharType="end"/>
        </w:r>
      </w:hyperlink>
    </w:p>
    <w:p w14:paraId="33241983" w14:textId="41D5A95C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3" w:history="1">
        <w:r w:rsidR="00813DCA" w:rsidRPr="006233DD">
          <w:rPr>
            <w:rStyle w:val="Hyperlink"/>
            <w:noProof/>
          </w:rPr>
          <w:t>2) 설치된 JDK 버전 확인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_Toc97186183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</w:t>
        </w:r>
        <w:r w:rsidR="00813DCA">
          <w:rPr>
            <w:noProof/>
            <w:webHidden/>
          </w:rPr>
          <w:fldChar w:fldCharType="end"/>
        </w:r>
      </w:hyperlink>
    </w:p>
    <w:p w14:paraId="0AF376F5" w14:textId="0DE2D62A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4" w:history="1">
        <w:r w:rsidR="00813DCA" w:rsidRPr="006233DD">
          <w:rPr>
            <w:rStyle w:val="Hyperlink"/>
            <w:noProof/>
          </w:rPr>
          <w:t>3) 버전이 다른 JDK 삭제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_Toc97186184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3</w:t>
        </w:r>
        <w:r w:rsidR="00813DCA">
          <w:rPr>
            <w:noProof/>
            <w:webHidden/>
          </w:rPr>
          <w:fldChar w:fldCharType="end"/>
        </w:r>
      </w:hyperlink>
    </w:p>
    <w:p w14:paraId="3927499B" w14:textId="3ADDDED0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5" w:history="1">
        <w:r w:rsidR="00813DCA" w:rsidRPr="006233DD">
          <w:rPr>
            <w:rStyle w:val="Hyperlink"/>
            <w:noProof/>
          </w:rPr>
          <w:t>4) Zulu OpenJDK 11 다운로드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_Toc97186185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5</w:t>
        </w:r>
        <w:r w:rsidR="00813DCA">
          <w:rPr>
            <w:noProof/>
            <w:webHidden/>
          </w:rPr>
          <w:fldChar w:fldCharType="end"/>
        </w:r>
      </w:hyperlink>
    </w:p>
    <w:p w14:paraId="333F866B" w14:textId="34C05CFD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6" w:history="1">
        <w:r w:rsidR="00813DCA" w:rsidRPr="006233DD">
          <w:rPr>
            <w:rStyle w:val="Hyperlink"/>
            <w:noProof/>
          </w:rPr>
          <w:t>5) 압축 풀기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_Toc97186186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</w:t>
        </w:r>
        <w:r w:rsidR="00813DCA">
          <w:rPr>
            <w:noProof/>
            <w:webHidden/>
          </w:rPr>
          <w:fldChar w:fldCharType="end"/>
        </w:r>
      </w:hyperlink>
    </w:p>
    <w:p w14:paraId="271478CF" w14:textId="0F24813D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7" w:history="1">
        <w:r w:rsidR="00813DCA" w:rsidRPr="006233DD">
          <w:rPr>
            <w:rStyle w:val="Hyperlink"/>
            <w:noProof/>
          </w:rPr>
          <w:t>6) JAVA_HOME 환경변수 설정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_Toc97186187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8</w:t>
        </w:r>
        <w:r w:rsidR="00813DCA">
          <w:rPr>
            <w:noProof/>
            <w:webHidden/>
          </w:rPr>
          <w:fldChar w:fldCharType="end"/>
        </w:r>
      </w:hyperlink>
    </w:p>
    <w:p w14:paraId="576B710B" w14:textId="20C765BD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8" w:history="1">
        <w:r w:rsidR="00813DCA" w:rsidRPr="006233DD">
          <w:rPr>
            <w:rStyle w:val="Hyperlink"/>
            <w:noProof/>
          </w:rPr>
          <w:t>7) Path 환경변수 수정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_Toc97186188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13</w:t>
        </w:r>
        <w:r w:rsidR="00813DCA">
          <w:rPr>
            <w:noProof/>
            <w:webHidden/>
          </w:rPr>
          <w:fldChar w:fldCharType="end"/>
        </w:r>
      </w:hyperlink>
    </w:p>
    <w:p w14:paraId="4FDC96A6" w14:textId="173B3E02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89" w:history="1">
        <w:r w:rsidR="00813DCA" w:rsidRPr="006233DD">
          <w:rPr>
            <w:rStyle w:val="Hyperlink"/>
            <w:noProof/>
          </w:rPr>
          <w:t>8) JDK 설치 확인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_Toc97186189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15</w:t>
        </w:r>
        <w:r w:rsidR="00813DCA">
          <w:rPr>
            <w:noProof/>
            <w:webHidden/>
          </w:rPr>
          <w:fldChar w:fldCharType="end"/>
        </w:r>
      </w:hyperlink>
    </w:p>
    <w:p w14:paraId="5C8C4E79" w14:textId="25B7AE7D" w:rsidR="00813DCA" w:rsidRDefault="00A57E89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hyperlink w:anchor="_Toc97186190" w:history="1">
        <w:r w:rsidR="00813DCA" w:rsidRPr="006233DD">
          <w:rPr>
            <w:rStyle w:val="Hyperlink"/>
            <w:rFonts w:hAnsi="굴림체"/>
            <w:noProof/>
          </w:rPr>
          <w:t>2.</w:t>
        </w:r>
        <w:r w:rsidR="00813DCA" w:rsidRPr="006233DD">
          <w:rPr>
            <w:rStyle w:val="Hyperlink"/>
            <w:noProof/>
          </w:rPr>
          <w:t xml:space="preserve"> Spring Tool Suite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_Toc97186190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16</w:t>
        </w:r>
        <w:r w:rsidR="00813DCA">
          <w:rPr>
            <w:noProof/>
            <w:webHidden/>
          </w:rPr>
          <w:fldChar w:fldCharType="end"/>
        </w:r>
      </w:hyperlink>
    </w:p>
    <w:p w14:paraId="0DAB4E94" w14:textId="1A84D8D1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1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_Toc97186191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16</w:t>
        </w:r>
        <w:r w:rsidR="00813DCA">
          <w:rPr>
            <w:noProof/>
            <w:webHidden/>
          </w:rPr>
          <w:fldChar w:fldCharType="end"/>
        </w:r>
      </w:hyperlink>
    </w:p>
    <w:p w14:paraId="7FF23657" w14:textId="2C0BF85C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2" w:history="1">
        <w:r w:rsidR="00813DCA" w:rsidRPr="006233DD">
          <w:rPr>
            <w:rStyle w:val="Hyperlink"/>
            <w:noProof/>
          </w:rPr>
          <w:t>2) 다운로드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_Toc97186192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16</w:t>
        </w:r>
        <w:r w:rsidR="00813DCA">
          <w:rPr>
            <w:noProof/>
            <w:webHidden/>
          </w:rPr>
          <w:fldChar w:fldCharType="end"/>
        </w:r>
      </w:hyperlink>
    </w:p>
    <w:p w14:paraId="0A1B98C0" w14:textId="0F59349E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3" w:history="1">
        <w:r w:rsidR="00813DCA" w:rsidRPr="006233DD">
          <w:rPr>
            <w:rStyle w:val="Hyperlink"/>
            <w:noProof/>
          </w:rPr>
          <w:t>3) 실행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_Toc97186193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17</w:t>
        </w:r>
        <w:r w:rsidR="00813DCA">
          <w:rPr>
            <w:noProof/>
            <w:webHidden/>
          </w:rPr>
          <w:fldChar w:fldCharType="end"/>
        </w:r>
      </w:hyperlink>
    </w:p>
    <w:p w14:paraId="5FBFBC04" w14:textId="2AFAE28F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4" w:history="1">
        <w:r w:rsidR="00813DCA" w:rsidRPr="006233DD">
          <w:rPr>
            <w:rStyle w:val="Hyperlink"/>
            <w:noProof/>
          </w:rPr>
          <w:t>4) Preference 설정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_Toc97186194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18</w:t>
        </w:r>
        <w:r w:rsidR="00813DCA">
          <w:rPr>
            <w:noProof/>
            <w:webHidden/>
          </w:rPr>
          <w:fldChar w:fldCharType="end"/>
        </w:r>
      </w:hyperlink>
    </w:p>
    <w:p w14:paraId="599CBD1E" w14:textId="1B06B71A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5" w:history="1">
        <w:r w:rsidR="00813DCA" w:rsidRPr="006233DD">
          <w:rPr>
            <w:rStyle w:val="Hyperlink"/>
            <w:noProof/>
          </w:rPr>
          <w:t>5) EE Developer Tools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_Toc97186195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21</w:t>
        </w:r>
        <w:r w:rsidR="00813DCA">
          <w:rPr>
            <w:noProof/>
            <w:webHidden/>
          </w:rPr>
          <w:fldChar w:fldCharType="end"/>
        </w:r>
      </w:hyperlink>
    </w:p>
    <w:p w14:paraId="6D1015AA" w14:textId="0D116AA6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6" w:history="1">
        <w:r w:rsidR="00813DCA" w:rsidRPr="006233DD">
          <w:rPr>
            <w:rStyle w:val="Hyperlink"/>
            <w:noProof/>
          </w:rPr>
          <w:t>6) Lombok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_Toc97186196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24</w:t>
        </w:r>
        <w:r w:rsidR="00813DCA">
          <w:rPr>
            <w:noProof/>
            <w:webHidden/>
          </w:rPr>
          <w:fldChar w:fldCharType="end"/>
        </w:r>
      </w:hyperlink>
    </w:p>
    <w:p w14:paraId="1D1C1EEF" w14:textId="20908434" w:rsidR="00813DCA" w:rsidRDefault="00A57E89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hyperlink w:anchor="_Toc97186197" w:history="1">
        <w:r w:rsidR="00813DCA" w:rsidRPr="006233DD">
          <w:rPr>
            <w:rStyle w:val="Hyperlink"/>
            <w:rFonts w:hAnsi="굴림체"/>
            <w:noProof/>
          </w:rPr>
          <w:t>3.</w:t>
        </w:r>
        <w:r w:rsidR="00813DCA" w:rsidRPr="006233DD">
          <w:rPr>
            <w:rStyle w:val="Hyperlink"/>
            <w:noProof/>
          </w:rPr>
          <w:t xml:space="preserve"> MySQL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_Toc97186197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28</w:t>
        </w:r>
        <w:r w:rsidR="00813DCA">
          <w:rPr>
            <w:noProof/>
            <w:webHidden/>
          </w:rPr>
          <w:fldChar w:fldCharType="end"/>
        </w:r>
      </w:hyperlink>
    </w:p>
    <w:p w14:paraId="5ADB7A2F" w14:textId="77583666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8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_Toc97186198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28</w:t>
        </w:r>
        <w:r w:rsidR="00813DCA">
          <w:rPr>
            <w:noProof/>
            <w:webHidden/>
          </w:rPr>
          <w:fldChar w:fldCharType="end"/>
        </w:r>
      </w:hyperlink>
    </w:p>
    <w:p w14:paraId="30EB423B" w14:textId="68BEDD9C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199" w:history="1">
        <w:r w:rsidR="00813DCA" w:rsidRPr="006233DD">
          <w:rPr>
            <w:rStyle w:val="Hyperlink"/>
            <w:noProof/>
          </w:rPr>
          <w:t>2) 다운로드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_Toc97186199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28</w:t>
        </w:r>
        <w:r w:rsidR="00813DCA">
          <w:rPr>
            <w:noProof/>
            <w:webHidden/>
          </w:rPr>
          <w:fldChar w:fldCharType="end"/>
        </w:r>
      </w:hyperlink>
    </w:p>
    <w:p w14:paraId="4C588D27" w14:textId="0E78C180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0" w:history="1">
        <w:r w:rsidR="00813DCA" w:rsidRPr="006233DD">
          <w:rPr>
            <w:rStyle w:val="Hyperlink"/>
            <w:noProof/>
          </w:rPr>
          <w:t>3)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_Toc97186200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29</w:t>
        </w:r>
        <w:r w:rsidR="00813DCA">
          <w:rPr>
            <w:noProof/>
            <w:webHidden/>
          </w:rPr>
          <w:fldChar w:fldCharType="end"/>
        </w:r>
      </w:hyperlink>
    </w:p>
    <w:p w14:paraId="7C2BE216" w14:textId="4D9A757D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1" w:history="1">
        <w:r w:rsidR="00813DCA" w:rsidRPr="006233DD">
          <w:rPr>
            <w:rStyle w:val="Hyperlink"/>
            <w:noProof/>
          </w:rPr>
          <w:t>4) MySQL Workbench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_Toc97186201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37</w:t>
        </w:r>
        <w:r w:rsidR="00813DCA">
          <w:rPr>
            <w:noProof/>
            <w:webHidden/>
          </w:rPr>
          <w:fldChar w:fldCharType="end"/>
        </w:r>
      </w:hyperlink>
    </w:p>
    <w:p w14:paraId="3A8D6CCA" w14:textId="3917B656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2" w:history="1">
        <w:r w:rsidR="00813DCA" w:rsidRPr="006233DD">
          <w:rPr>
            <w:rStyle w:val="Hyperlink"/>
            <w:noProof/>
          </w:rPr>
          <w:t>5) 사용자 계정 만들기 (필수)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_Toc97186202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38</w:t>
        </w:r>
        <w:r w:rsidR="00813DCA">
          <w:rPr>
            <w:noProof/>
            <w:webHidden/>
          </w:rPr>
          <w:fldChar w:fldCharType="end"/>
        </w:r>
      </w:hyperlink>
    </w:p>
    <w:p w14:paraId="5E935287" w14:textId="753EFB90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3" w:history="1">
        <w:r w:rsidR="00813DCA" w:rsidRPr="006233DD">
          <w:rPr>
            <w:rStyle w:val="Hyperlink"/>
            <w:noProof/>
          </w:rPr>
          <w:t>6) Path 환경변수 설정 (필수)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_Toc97186203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41</w:t>
        </w:r>
        <w:r w:rsidR="00813DCA">
          <w:rPr>
            <w:noProof/>
            <w:webHidden/>
          </w:rPr>
          <w:fldChar w:fldCharType="end"/>
        </w:r>
      </w:hyperlink>
    </w:p>
    <w:p w14:paraId="54D1FA61" w14:textId="30E999FC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4" w:history="1">
        <w:r w:rsidR="00813DCA" w:rsidRPr="006233DD">
          <w:rPr>
            <w:rStyle w:val="Hyperlink"/>
            <w:noProof/>
          </w:rPr>
          <w:t>7) 데이터베이스 import (필수)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_Toc97186204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45</w:t>
        </w:r>
        <w:r w:rsidR="00813DCA">
          <w:rPr>
            <w:noProof/>
            <w:webHidden/>
          </w:rPr>
          <w:fldChar w:fldCharType="end"/>
        </w:r>
      </w:hyperlink>
    </w:p>
    <w:p w14:paraId="167F4650" w14:textId="2F79E54E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5" w:history="1">
        <w:r w:rsidR="00813DCA" w:rsidRPr="006233DD">
          <w:rPr>
            <w:rStyle w:val="Hyperlink"/>
            <w:noProof/>
          </w:rPr>
          <w:t>8) 데이터베이스 export (선택)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_Toc97186205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46</w:t>
        </w:r>
        <w:r w:rsidR="00813DCA">
          <w:rPr>
            <w:noProof/>
            <w:webHidden/>
          </w:rPr>
          <w:fldChar w:fldCharType="end"/>
        </w:r>
      </w:hyperlink>
    </w:p>
    <w:p w14:paraId="2BB93432" w14:textId="5B126DFD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6" w:history="1">
        <w:r w:rsidR="00813DCA" w:rsidRPr="006233DD">
          <w:rPr>
            <w:rStyle w:val="Hyperlink"/>
            <w:noProof/>
          </w:rPr>
          <w:t>9) MySQL 서비스 (선택)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_Toc97186206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47</w:t>
        </w:r>
        <w:r w:rsidR="00813DCA">
          <w:rPr>
            <w:noProof/>
            <w:webHidden/>
          </w:rPr>
          <w:fldChar w:fldCharType="end"/>
        </w:r>
      </w:hyperlink>
    </w:p>
    <w:p w14:paraId="7B14206D" w14:textId="1710C60F" w:rsidR="00813DCA" w:rsidRDefault="00A57E89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hyperlink w:anchor="_Toc97186207" w:history="1">
        <w:r w:rsidR="00813DCA" w:rsidRPr="006233DD">
          <w:rPr>
            <w:rStyle w:val="Hyperlink"/>
            <w:rFonts w:hAnsi="굴림체"/>
            <w:noProof/>
          </w:rPr>
          <w:t>4.</w:t>
        </w:r>
        <w:r w:rsidR="00813DCA" w:rsidRPr="006233DD">
          <w:rPr>
            <w:rStyle w:val="Hyperlink"/>
            <w:noProof/>
          </w:rPr>
          <w:t xml:space="preserve"> Android Studio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_Toc97186207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49</w:t>
        </w:r>
        <w:r w:rsidR="00813DCA">
          <w:rPr>
            <w:noProof/>
            <w:webHidden/>
          </w:rPr>
          <w:fldChar w:fldCharType="end"/>
        </w:r>
      </w:hyperlink>
    </w:p>
    <w:p w14:paraId="4E2CF3A0" w14:textId="1CD709E2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8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_Toc97186208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49</w:t>
        </w:r>
        <w:r w:rsidR="00813DCA">
          <w:rPr>
            <w:noProof/>
            <w:webHidden/>
          </w:rPr>
          <w:fldChar w:fldCharType="end"/>
        </w:r>
      </w:hyperlink>
    </w:p>
    <w:p w14:paraId="2D8B2F0C" w14:textId="4199D366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09" w:history="1">
        <w:r w:rsidR="00813DCA" w:rsidRPr="006233DD">
          <w:rPr>
            <w:rStyle w:val="Hyperlink"/>
            <w:noProof/>
          </w:rPr>
          <w:t>2) JDK 필요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_Toc97186209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49</w:t>
        </w:r>
        <w:r w:rsidR="00813DCA">
          <w:rPr>
            <w:noProof/>
            <w:webHidden/>
          </w:rPr>
          <w:fldChar w:fldCharType="end"/>
        </w:r>
      </w:hyperlink>
    </w:p>
    <w:p w14:paraId="4F98A4BE" w14:textId="2C693535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0" w:history="1">
        <w:r w:rsidR="00813DCA" w:rsidRPr="006233DD">
          <w:rPr>
            <w:rStyle w:val="Hyperlink"/>
            <w:noProof/>
          </w:rPr>
          <w:t>3) Hyper-V 끄기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_Toc97186210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49</w:t>
        </w:r>
        <w:r w:rsidR="00813DCA">
          <w:rPr>
            <w:noProof/>
            <w:webHidden/>
          </w:rPr>
          <w:fldChar w:fldCharType="end"/>
        </w:r>
      </w:hyperlink>
    </w:p>
    <w:p w14:paraId="2DF4EE82" w14:textId="7A9CF1B8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1" w:history="1">
        <w:r w:rsidR="00813DCA" w:rsidRPr="006233DD">
          <w:rPr>
            <w:rStyle w:val="Hyperlink"/>
            <w:noProof/>
          </w:rPr>
          <w:t>4) 다운로드 &amp;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_Toc97186211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50</w:t>
        </w:r>
        <w:r w:rsidR="00813DCA">
          <w:rPr>
            <w:noProof/>
            <w:webHidden/>
          </w:rPr>
          <w:fldChar w:fldCharType="end"/>
        </w:r>
      </w:hyperlink>
    </w:p>
    <w:p w14:paraId="286EB0C4" w14:textId="56777674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2" w:history="1">
        <w:r w:rsidR="00813DCA" w:rsidRPr="006233DD">
          <w:rPr>
            <w:rStyle w:val="Hyperlink"/>
            <w:noProof/>
          </w:rPr>
          <w:t>5) Android Studio 처음 실행하기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_Toc97186212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53</w:t>
        </w:r>
        <w:r w:rsidR="00813DCA">
          <w:rPr>
            <w:noProof/>
            <w:webHidden/>
          </w:rPr>
          <w:fldChar w:fldCharType="end"/>
        </w:r>
      </w:hyperlink>
    </w:p>
    <w:p w14:paraId="39802A3E" w14:textId="42606D6D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3" w:history="1">
        <w:r w:rsidR="00813DCA" w:rsidRPr="006233DD">
          <w:rPr>
            <w:rStyle w:val="Hyperlink"/>
            <w:noProof/>
          </w:rPr>
          <w:t>6) 프로젝트 생성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_Toc97186213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58</w:t>
        </w:r>
        <w:r w:rsidR="00813DCA">
          <w:rPr>
            <w:noProof/>
            <w:webHidden/>
          </w:rPr>
          <w:fldChar w:fldCharType="end"/>
        </w:r>
      </w:hyperlink>
    </w:p>
    <w:p w14:paraId="04E15A9A" w14:textId="2E86C9B3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4" w:history="1">
        <w:r w:rsidR="00813DCA" w:rsidRPr="006233DD">
          <w:rPr>
            <w:rStyle w:val="Hyperlink"/>
            <w:noProof/>
          </w:rPr>
          <w:t>7) Android Virtual Device 생성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_Toc97186214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60</w:t>
        </w:r>
        <w:r w:rsidR="00813DCA">
          <w:rPr>
            <w:noProof/>
            <w:webHidden/>
          </w:rPr>
          <w:fldChar w:fldCharType="end"/>
        </w:r>
      </w:hyperlink>
    </w:p>
    <w:p w14:paraId="545D83C3" w14:textId="2180D5C9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5" w:history="1">
        <w:r w:rsidR="00813DCA" w:rsidRPr="006233DD">
          <w:rPr>
            <w:rStyle w:val="Hyperlink"/>
            <w:noProof/>
          </w:rPr>
          <w:t>8) Virtual Device에서 실행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_Toc97186215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64</w:t>
        </w:r>
        <w:r w:rsidR="00813DCA">
          <w:rPr>
            <w:noProof/>
            <w:webHidden/>
          </w:rPr>
          <w:fldChar w:fldCharType="end"/>
        </w:r>
      </w:hyperlink>
    </w:p>
    <w:p w14:paraId="2294A410" w14:textId="0830A73B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6" w:history="1">
        <w:r w:rsidR="00813DCA" w:rsidRPr="006233DD">
          <w:rPr>
            <w:rStyle w:val="Hyperlink"/>
            <w:noProof/>
          </w:rPr>
          <w:t>9) Android 가상 기계 한국어 설정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_Toc97186216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65</w:t>
        </w:r>
        <w:r w:rsidR="00813DCA">
          <w:rPr>
            <w:noProof/>
            <w:webHidden/>
          </w:rPr>
          <w:fldChar w:fldCharType="end"/>
        </w:r>
      </w:hyperlink>
    </w:p>
    <w:p w14:paraId="3B66B395" w14:textId="4408E011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7" w:history="1">
        <w:r w:rsidR="00813DCA" w:rsidRPr="006233DD">
          <w:rPr>
            <w:rStyle w:val="Hyperlink"/>
            <w:noProof/>
          </w:rPr>
          <w:t>10) 스마트폰과 PC 연결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_Toc97186217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67</w:t>
        </w:r>
        <w:r w:rsidR="00813DCA">
          <w:rPr>
            <w:noProof/>
            <w:webHidden/>
          </w:rPr>
          <w:fldChar w:fldCharType="end"/>
        </w:r>
      </w:hyperlink>
    </w:p>
    <w:p w14:paraId="6E0436B0" w14:textId="165FAB68" w:rsidR="00813DCA" w:rsidRDefault="00A57E89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hyperlink w:anchor="_Toc97186218" w:history="1">
        <w:r w:rsidR="00813DCA" w:rsidRPr="006233DD">
          <w:rPr>
            <w:rStyle w:val="Hyperlink"/>
            <w:rFonts w:hAnsi="굴림체"/>
            <w:noProof/>
          </w:rPr>
          <w:t>5.</w:t>
        </w:r>
        <w:r w:rsidR="00813DCA" w:rsidRPr="006233DD">
          <w:rPr>
            <w:rStyle w:val="Hyperlink"/>
            <w:noProof/>
          </w:rPr>
          <w:t xml:space="preserve"> node.js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_Toc97186218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68</w:t>
        </w:r>
        <w:r w:rsidR="00813DCA">
          <w:rPr>
            <w:noProof/>
            <w:webHidden/>
          </w:rPr>
          <w:fldChar w:fldCharType="end"/>
        </w:r>
      </w:hyperlink>
    </w:p>
    <w:p w14:paraId="32B2FCCB" w14:textId="76DEFC4A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19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_Toc97186219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68</w:t>
        </w:r>
        <w:r w:rsidR="00813DCA">
          <w:rPr>
            <w:noProof/>
            <w:webHidden/>
          </w:rPr>
          <w:fldChar w:fldCharType="end"/>
        </w:r>
      </w:hyperlink>
    </w:p>
    <w:p w14:paraId="1798BF28" w14:textId="6253C290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20" w:history="1">
        <w:r w:rsidR="00813DCA" w:rsidRPr="006233DD">
          <w:rPr>
            <w:rStyle w:val="Hyperlink"/>
            <w:noProof/>
          </w:rPr>
          <w:t>2) 다운로드 &amp;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_Toc97186220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68</w:t>
        </w:r>
        <w:r w:rsidR="00813DCA">
          <w:rPr>
            <w:noProof/>
            <w:webHidden/>
          </w:rPr>
          <w:fldChar w:fldCharType="end"/>
        </w:r>
      </w:hyperlink>
    </w:p>
    <w:p w14:paraId="59EA18FA" w14:textId="1AD8A076" w:rsidR="00813DCA" w:rsidRDefault="00A57E89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hyperlink w:anchor="_Toc97186221" w:history="1">
        <w:r w:rsidR="00813DCA" w:rsidRPr="006233DD">
          <w:rPr>
            <w:rStyle w:val="Hyperlink"/>
            <w:rFonts w:hAnsi="굴림체"/>
            <w:noProof/>
          </w:rPr>
          <w:t>6.</w:t>
        </w:r>
        <w:r w:rsidR="00813DCA" w:rsidRPr="006233DD">
          <w:rPr>
            <w:rStyle w:val="Hyperlink"/>
            <w:noProof/>
          </w:rPr>
          <w:t xml:space="preserve"> visual studio code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_Toc97186221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71</w:t>
        </w:r>
        <w:r w:rsidR="00813DCA">
          <w:rPr>
            <w:noProof/>
            <w:webHidden/>
          </w:rPr>
          <w:fldChar w:fldCharType="end"/>
        </w:r>
      </w:hyperlink>
    </w:p>
    <w:p w14:paraId="04CD188C" w14:textId="413F1167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22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_Toc97186222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71</w:t>
        </w:r>
        <w:r w:rsidR="00813DCA">
          <w:rPr>
            <w:noProof/>
            <w:webHidden/>
          </w:rPr>
          <w:fldChar w:fldCharType="end"/>
        </w:r>
      </w:hyperlink>
    </w:p>
    <w:p w14:paraId="4B3371A6" w14:textId="13C7268A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23" w:history="1">
        <w:r w:rsidR="00813DCA" w:rsidRPr="006233DD">
          <w:rPr>
            <w:rStyle w:val="Hyperlink"/>
            <w:noProof/>
          </w:rPr>
          <w:t>2) 다운로드 &amp;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_Toc97186223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71</w:t>
        </w:r>
        <w:r w:rsidR="00813DCA">
          <w:rPr>
            <w:noProof/>
            <w:webHidden/>
          </w:rPr>
          <w:fldChar w:fldCharType="end"/>
        </w:r>
      </w:hyperlink>
    </w:p>
    <w:p w14:paraId="0F9BCF64" w14:textId="60F531DE" w:rsidR="00813DCA" w:rsidRDefault="00A57E89">
      <w:pPr>
        <w:pStyle w:val="TOC1"/>
        <w:tabs>
          <w:tab w:val="right" w:leader="dot" w:pos="10456"/>
        </w:tabs>
        <w:rPr>
          <w:rFonts w:asciiTheme="minorHAnsi" w:eastAsiaTheme="minorEastAsia"/>
          <w:noProof/>
        </w:rPr>
      </w:pPr>
      <w:hyperlink w:anchor="_Toc97186224" w:history="1">
        <w:r w:rsidR="00813DCA" w:rsidRPr="006233DD">
          <w:rPr>
            <w:rStyle w:val="Hyperlink"/>
            <w:rFonts w:hAnsi="굴림체"/>
            <w:noProof/>
          </w:rPr>
          <w:t>7.</w:t>
        </w:r>
        <w:r w:rsidR="00813DCA" w:rsidRPr="006233DD">
          <w:rPr>
            <w:rStyle w:val="Hyperlink"/>
            <w:noProof/>
          </w:rPr>
          <w:t xml:space="preserve"> git 클라이언트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_Toc97186224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74</w:t>
        </w:r>
        <w:r w:rsidR="00813DCA">
          <w:rPr>
            <w:noProof/>
            <w:webHidden/>
          </w:rPr>
          <w:fldChar w:fldCharType="end"/>
        </w:r>
      </w:hyperlink>
    </w:p>
    <w:p w14:paraId="676FD9E3" w14:textId="4F2EAB20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25" w:history="1">
        <w:r w:rsidR="00813DCA" w:rsidRPr="006233DD">
          <w:rPr>
            <w:rStyle w:val="Hyperlink"/>
            <w:noProof/>
          </w:rPr>
          <w:t>1) 과목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_Toc97186225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74</w:t>
        </w:r>
        <w:r w:rsidR="00813DCA">
          <w:rPr>
            <w:noProof/>
            <w:webHidden/>
          </w:rPr>
          <w:fldChar w:fldCharType="end"/>
        </w:r>
      </w:hyperlink>
    </w:p>
    <w:p w14:paraId="4906B9E6" w14:textId="34C9F70E" w:rsidR="00813DCA" w:rsidRDefault="00A57E89">
      <w:pPr>
        <w:pStyle w:val="TOC2"/>
        <w:tabs>
          <w:tab w:val="right" w:leader="dot" w:pos="10456"/>
        </w:tabs>
        <w:ind w:left="400"/>
        <w:rPr>
          <w:rFonts w:asciiTheme="minorHAnsi" w:eastAsiaTheme="minorEastAsia"/>
          <w:noProof/>
        </w:rPr>
      </w:pPr>
      <w:hyperlink w:anchor="_Toc97186226" w:history="1">
        <w:r w:rsidR="00813DCA" w:rsidRPr="006233DD">
          <w:rPr>
            <w:rStyle w:val="Hyperlink"/>
            <w:noProof/>
          </w:rPr>
          <w:t>2) 다운로드 &amp; 설치</w:t>
        </w:r>
        <w:r w:rsidR="00813DCA">
          <w:rPr>
            <w:noProof/>
            <w:webHidden/>
          </w:rPr>
          <w:tab/>
        </w:r>
        <w:r w:rsidR="00813DCA">
          <w:rPr>
            <w:noProof/>
            <w:webHidden/>
          </w:rPr>
          <w:fldChar w:fldCharType="begin"/>
        </w:r>
        <w:r w:rsidR="00813DCA">
          <w:rPr>
            <w:noProof/>
            <w:webHidden/>
          </w:rPr>
          <w:instrText xml:space="preserve"> PAGEREF _Toc97186226 \h </w:instrText>
        </w:r>
        <w:r w:rsidR="00813DCA">
          <w:rPr>
            <w:noProof/>
            <w:webHidden/>
          </w:rPr>
        </w:r>
        <w:r w:rsidR="00813DCA">
          <w:rPr>
            <w:noProof/>
            <w:webHidden/>
          </w:rPr>
          <w:fldChar w:fldCharType="separate"/>
        </w:r>
        <w:r w:rsidR="00813DCA">
          <w:rPr>
            <w:noProof/>
            <w:webHidden/>
          </w:rPr>
          <w:t>74</w:t>
        </w:r>
        <w:r w:rsidR="00813DCA">
          <w:rPr>
            <w:noProof/>
            <w:webHidden/>
          </w:rPr>
          <w:fldChar w:fldCharType="end"/>
        </w:r>
      </w:hyperlink>
    </w:p>
    <w:p w14:paraId="72139BF8" w14:textId="22167DA1" w:rsidR="00D64B8C" w:rsidRDefault="00D64B8C" w:rsidP="00F579D5">
      <w:r>
        <w:fldChar w:fldCharType="end"/>
      </w:r>
    </w:p>
    <w:p w14:paraId="1BF4464B" w14:textId="1057E10D" w:rsidR="00D64B8C" w:rsidRDefault="00D64B8C" w:rsidP="00F579D5"/>
    <w:p w14:paraId="166175A2" w14:textId="77777777" w:rsidR="00134DC4" w:rsidRDefault="00134DC4" w:rsidP="00F579D5"/>
    <w:p w14:paraId="77F38100" w14:textId="53A8E239" w:rsidR="003601EA" w:rsidRDefault="003601EA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121239EA" w14:textId="22503979" w:rsidR="00DB74C7" w:rsidRDefault="00DB74C7" w:rsidP="00DB74C7">
      <w:pPr>
        <w:pStyle w:val="Heading1"/>
      </w:pPr>
      <w:bookmarkStart w:id="0" w:name="_Toc96565093"/>
      <w:bookmarkStart w:id="1" w:name="_Toc97186181"/>
      <w:r>
        <w:lastRenderedPageBreak/>
        <w:t xml:space="preserve">JDK </w:t>
      </w:r>
      <w:r w:rsidR="00122361">
        <w:t xml:space="preserve">11 </w:t>
      </w:r>
      <w:r>
        <w:rPr>
          <w:rFonts w:hint="eastAsia"/>
        </w:rPr>
        <w:t>설치</w:t>
      </w:r>
      <w:bookmarkEnd w:id="0"/>
      <w:bookmarkEnd w:id="1"/>
    </w:p>
    <w:p w14:paraId="64FD965E" w14:textId="3DCBF2A8" w:rsidR="00F80A28" w:rsidRDefault="00DB74C7" w:rsidP="00F80A28">
      <w:pPr>
        <w:pStyle w:val="Heading2"/>
      </w:pPr>
      <w:bookmarkStart w:id="2" w:name="_Toc97186182"/>
      <w:r>
        <w:rPr>
          <w:rFonts w:hint="eastAsia"/>
        </w:rPr>
        <w:t>과목</w:t>
      </w:r>
      <w:bookmarkEnd w:id="2"/>
    </w:p>
    <w:p w14:paraId="413D51BA" w14:textId="1A72A10D" w:rsidR="00DB74C7" w:rsidRPr="00DB74C7" w:rsidRDefault="00DB74C7" w:rsidP="00DB74C7">
      <w:r>
        <w:rPr>
          <w:rFonts w:hint="eastAsia"/>
        </w:rPr>
        <w:t>모든 과목 공통</w:t>
      </w:r>
    </w:p>
    <w:p w14:paraId="2F105896" w14:textId="77777777" w:rsidR="00244A9D" w:rsidRDefault="00244A9D" w:rsidP="005502F4"/>
    <w:p w14:paraId="6F312C29" w14:textId="77777777" w:rsidR="008C01E6" w:rsidRDefault="008C01E6" w:rsidP="008C01E6">
      <w:pPr>
        <w:pStyle w:val="Heading2"/>
      </w:pPr>
      <w:bookmarkStart w:id="3" w:name="_Toc396491802"/>
      <w:bookmarkStart w:id="4" w:name="_Toc444194032"/>
      <w:bookmarkStart w:id="5" w:name="_Toc475961166"/>
      <w:bookmarkStart w:id="6" w:name="_Toc65915412"/>
      <w:bookmarkStart w:id="7" w:name="_Toc97186183"/>
      <w:r>
        <w:rPr>
          <w:rFonts w:hint="eastAsia"/>
        </w:rPr>
        <w:t>설치된 JDK 버전 확인</w:t>
      </w:r>
      <w:bookmarkEnd w:id="3"/>
      <w:bookmarkEnd w:id="4"/>
      <w:bookmarkEnd w:id="5"/>
      <w:bookmarkEnd w:id="6"/>
      <w:bookmarkEnd w:id="7"/>
      <w:r>
        <w:rPr>
          <w:rFonts w:hint="eastAsia"/>
        </w:rPr>
        <w:t xml:space="preserve"> </w:t>
      </w:r>
    </w:p>
    <w:p w14:paraId="4C7818DB" w14:textId="77777777" w:rsidR="008C01E6" w:rsidRDefault="008C01E6" w:rsidP="008C01E6">
      <w:r>
        <w:rPr>
          <w:rFonts w:hint="eastAsia"/>
        </w:rPr>
        <w:t>J</w:t>
      </w:r>
      <w:r>
        <w:t xml:space="preserve">DK </w:t>
      </w:r>
      <w:r>
        <w:rPr>
          <w:rFonts w:hint="eastAsia"/>
        </w:rPr>
        <w:t>버전이 다르면,</w:t>
      </w:r>
      <w:r>
        <w:t xml:space="preserve"> </w:t>
      </w:r>
      <w:r>
        <w:rPr>
          <w:rFonts w:hint="eastAsia"/>
        </w:rPr>
        <w:t>미묘한 호환성 문제가 발생할 수 있으니,</w:t>
      </w:r>
    </w:p>
    <w:p w14:paraId="365E72FC" w14:textId="77777777" w:rsidR="008C01E6" w:rsidRPr="008C01E6" w:rsidRDefault="008C01E6" w:rsidP="008C01E6">
      <w:pPr>
        <w:rPr>
          <w:u w:val="single"/>
          <w:shd w:val="clear" w:color="auto" w:fill="FFFFCC"/>
        </w:rPr>
      </w:pPr>
      <w:r w:rsidRPr="008C01E6">
        <w:rPr>
          <w:rFonts w:hint="eastAsia"/>
          <w:u w:val="single"/>
          <w:shd w:val="clear" w:color="auto" w:fill="FFFFCC"/>
        </w:rPr>
        <w:t xml:space="preserve">교수와 동일한 버전의 </w:t>
      </w:r>
      <w:r w:rsidRPr="008C01E6">
        <w:rPr>
          <w:u w:val="single"/>
          <w:shd w:val="clear" w:color="auto" w:fill="FFFFCC"/>
        </w:rPr>
        <w:t>JDK</w:t>
      </w:r>
      <w:r w:rsidRPr="008C01E6">
        <w:rPr>
          <w:rFonts w:hint="eastAsia"/>
          <w:u w:val="single"/>
          <w:shd w:val="clear" w:color="auto" w:fill="FFFFCC"/>
        </w:rPr>
        <w:t>를 설치하는 것이 좋다.</w:t>
      </w:r>
    </w:p>
    <w:p w14:paraId="606DF6D3" w14:textId="77777777" w:rsidR="008C01E6" w:rsidRPr="008C01E6" w:rsidRDefault="008C01E6" w:rsidP="008C01E6">
      <w:pPr>
        <w:rPr>
          <w:u w:val="single"/>
          <w:shd w:val="clear" w:color="auto" w:fill="FFFFCC"/>
        </w:rPr>
      </w:pPr>
      <w:r w:rsidRPr="008C01E6">
        <w:rPr>
          <w:rFonts w:hint="eastAsia"/>
          <w:u w:val="single"/>
          <w:shd w:val="clear" w:color="auto" w:fill="FFFFCC"/>
        </w:rPr>
        <w:t>J</w:t>
      </w:r>
      <w:r w:rsidRPr="008C01E6">
        <w:rPr>
          <w:u w:val="single"/>
          <w:shd w:val="clear" w:color="auto" w:fill="FFFFCC"/>
        </w:rPr>
        <w:t xml:space="preserve">ava 11 </w:t>
      </w:r>
      <w:r w:rsidRPr="008C01E6">
        <w:rPr>
          <w:rFonts w:hint="eastAsia"/>
          <w:u w:val="single"/>
          <w:shd w:val="clear" w:color="auto" w:fill="FFFFCC"/>
        </w:rPr>
        <w:t xml:space="preserve">버전의 </w:t>
      </w:r>
      <w:r w:rsidRPr="008C01E6">
        <w:rPr>
          <w:u w:val="single"/>
          <w:shd w:val="clear" w:color="auto" w:fill="FFFFCC"/>
        </w:rPr>
        <w:t>JDK</w:t>
      </w:r>
      <w:r w:rsidRPr="008C01E6">
        <w:rPr>
          <w:rFonts w:hint="eastAsia"/>
          <w:u w:val="single"/>
          <w:shd w:val="clear" w:color="auto" w:fill="FFFFCC"/>
        </w:rPr>
        <w:t>를 설치하자.</w:t>
      </w:r>
    </w:p>
    <w:p w14:paraId="75A2EF37" w14:textId="77777777" w:rsidR="008C01E6" w:rsidRPr="00213A02" w:rsidRDefault="008C01E6" w:rsidP="008C01E6"/>
    <w:p w14:paraId="06C006C6" w14:textId="77777777" w:rsidR="008C01E6" w:rsidRDefault="008C01E6" w:rsidP="008C01E6">
      <w:r>
        <w:rPr>
          <w:rFonts w:hint="eastAsia"/>
        </w:rPr>
        <w:t>컴퓨터에 JDK가 설치되어 있는지 확인해 보자.</w:t>
      </w:r>
    </w:p>
    <w:p w14:paraId="0FD07BBA" w14:textId="77777777" w:rsidR="008C01E6" w:rsidRDefault="008C01E6" w:rsidP="008C01E6">
      <w:r>
        <w:rPr>
          <w:rFonts w:hint="eastAsia"/>
        </w:rPr>
        <w:t xml:space="preserve">강의실 </w:t>
      </w:r>
      <w:r>
        <w:t>PC</w:t>
      </w:r>
      <w:r>
        <w:rPr>
          <w:rFonts w:hint="eastAsia"/>
        </w:rPr>
        <w:t xml:space="preserve">에는 </w:t>
      </w:r>
      <w:r>
        <w:t>JDK</w:t>
      </w:r>
      <w:r>
        <w:rPr>
          <w:rFonts w:hint="eastAsia"/>
        </w:rPr>
        <w:t>가 이미 설치되어 있을 것이다.</w:t>
      </w:r>
    </w:p>
    <w:p w14:paraId="4C273EF9" w14:textId="77777777" w:rsidR="008C01E6" w:rsidRDefault="008C01E6" w:rsidP="008C01E6">
      <w:r>
        <w:rPr>
          <w:rFonts w:hint="eastAsia"/>
        </w:rPr>
        <w:t>[제어판]의 [프로그램 제거] 화면에 가서 [Java SE Development Kit] 프로그램이 이미 설치되어 있는지 찾아보자.</w:t>
      </w:r>
    </w:p>
    <w:p w14:paraId="18A7BD56" w14:textId="77777777" w:rsidR="008C01E6" w:rsidRDefault="008C01E6" w:rsidP="008C01E6"/>
    <w:p w14:paraId="76174EC7" w14:textId="77777777" w:rsidR="008C01E6" w:rsidRDefault="008C01E6" w:rsidP="008C01E6">
      <w:r>
        <w:rPr>
          <w:rFonts w:hint="eastAsia"/>
          <w:noProof/>
        </w:rPr>
        <w:drawing>
          <wp:inline distT="0" distB="0" distL="0" distR="0" wp14:anchorId="72C3AA29" wp14:editId="5763ECDD">
            <wp:extent cx="5311471" cy="2260946"/>
            <wp:effectExtent l="0" t="0" r="3810" b="6350"/>
            <wp:docPr id="4" name="그림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46" cy="226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60D85" w14:textId="77777777" w:rsidR="008C01E6" w:rsidRDefault="008C01E6" w:rsidP="008C01E6"/>
    <w:p w14:paraId="6FB19070" w14:textId="77777777" w:rsidR="008C01E6" w:rsidRDefault="008C01E6" w:rsidP="008C01E6"/>
    <w:p w14:paraId="09FF12E6" w14:textId="77777777" w:rsidR="008C01E6" w:rsidRPr="00E23943" w:rsidRDefault="008C01E6" w:rsidP="008C01E6">
      <w:r w:rsidRPr="00E23943">
        <w:rPr>
          <w:rFonts w:hint="eastAsia"/>
        </w:rPr>
        <w:t xml:space="preserve">학생 개인 </w:t>
      </w:r>
      <w:r w:rsidRPr="00E23943">
        <w:t>PC</w:t>
      </w:r>
      <w:r w:rsidRPr="00E23943">
        <w:rPr>
          <w:rFonts w:hint="eastAsia"/>
        </w:rPr>
        <w:t xml:space="preserve">에 </w:t>
      </w:r>
      <w:r w:rsidRPr="00E23943">
        <w:t>Oracle JDK</w:t>
      </w:r>
      <w:r w:rsidRPr="00E23943">
        <w:rPr>
          <w:rFonts w:hint="eastAsia"/>
        </w:rPr>
        <w:t>를 설치하는 것은 괜찮다.</w:t>
      </w:r>
    </w:p>
    <w:p w14:paraId="1984BEEC" w14:textId="77777777" w:rsidR="008C01E6" w:rsidRPr="00E23943" w:rsidRDefault="008C01E6" w:rsidP="008C01E6">
      <w:r w:rsidRPr="00E23943">
        <w:rPr>
          <w:rFonts w:hint="eastAsia"/>
        </w:rPr>
        <w:t>그런데,</w:t>
      </w:r>
      <w:r w:rsidRPr="00E23943">
        <w:t xml:space="preserve"> </w:t>
      </w:r>
      <w:r w:rsidRPr="00E23943">
        <w:rPr>
          <w:rFonts w:hint="eastAsia"/>
        </w:rPr>
        <w:t xml:space="preserve">학교나 기업 </w:t>
      </w:r>
      <w:r w:rsidRPr="00E23943">
        <w:t>PC</w:t>
      </w:r>
      <w:r w:rsidRPr="00E23943">
        <w:rPr>
          <w:rFonts w:hint="eastAsia"/>
        </w:rPr>
        <w:t xml:space="preserve">에 </w:t>
      </w:r>
      <w:r w:rsidRPr="00E23943">
        <w:t>Oracle JDK</w:t>
      </w:r>
      <w:r w:rsidRPr="00E23943">
        <w:rPr>
          <w:rFonts w:hint="eastAsia"/>
        </w:rPr>
        <w:t>를 설치하는 것은 라이센스 위반 문제가 발생할 수 있다.</w:t>
      </w:r>
    </w:p>
    <w:p w14:paraId="149D3483" w14:textId="77777777" w:rsidR="008C01E6" w:rsidRDefault="008C01E6" w:rsidP="008C01E6"/>
    <w:p w14:paraId="6DF431B8" w14:textId="77777777" w:rsidR="008C01E6" w:rsidRDefault="008C01E6" w:rsidP="008C01E6">
      <w:r>
        <w:rPr>
          <w:rFonts w:hint="eastAsia"/>
        </w:rPr>
        <w:t xml:space="preserve">무료인 </w:t>
      </w:r>
      <w:r>
        <w:t>OpenJDK</w:t>
      </w:r>
      <w:r>
        <w:rPr>
          <w:rFonts w:hint="eastAsia"/>
        </w:rPr>
        <w:t>를 설치하려면</w:t>
      </w:r>
      <w:r>
        <w:t xml:space="preserve">, </w:t>
      </w:r>
      <w:r>
        <w:rPr>
          <w:rFonts w:hint="eastAsia"/>
        </w:rPr>
        <w:t xml:space="preserve">먼저 </w:t>
      </w:r>
      <w:r>
        <w:t>Oracle JDK</w:t>
      </w:r>
      <w:r>
        <w:rPr>
          <w:rFonts w:hint="eastAsia"/>
        </w:rPr>
        <w:t>를 삭제해야 한다.</w:t>
      </w:r>
    </w:p>
    <w:p w14:paraId="4C245F85" w14:textId="77777777" w:rsidR="008C01E6" w:rsidRDefault="008C01E6" w:rsidP="008C01E6"/>
    <w:p w14:paraId="2A715EF0" w14:textId="77777777" w:rsidR="008C01E6" w:rsidRPr="00D42580" w:rsidRDefault="008C01E6" w:rsidP="008C01E6"/>
    <w:p w14:paraId="5A53ED0F" w14:textId="77777777" w:rsidR="008C01E6" w:rsidRPr="00245E74" w:rsidRDefault="008C01E6" w:rsidP="008C01E6"/>
    <w:p w14:paraId="60BA4A6A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5C5A8E9" w14:textId="44F05F37" w:rsidR="008C01E6" w:rsidRDefault="00B95CAB" w:rsidP="008C01E6">
      <w:pPr>
        <w:pStyle w:val="Heading2"/>
      </w:pPr>
      <w:bookmarkStart w:id="8" w:name="_Toc65915413"/>
      <w:bookmarkStart w:id="9" w:name="_Toc97186184"/>
      <w:r>
        <w:rPr>
          <w:rFonts w:hint="eastAsia"/>
        </w:rPr>
        <w:lastRenderedPageBreak/>
        <w:t xml:space="preserve">버전이 다른 </w:t>
      </w:r>
      <w:r w:rsidR="008C01E6">
        <w:t xml:space="preserve">JDK </w:t>
      </w:r>
      <w:r w:rsidR="008C01E6">
        <w:rPr>
          <w:rFonts w:hint="eastAsia"/>
        </w:rPr>
        <w:t>삭제</w:t>
      </w:r>
      <w:bookmarkEnd w:id="8"/>
      <w:bookmarkEnd w:id="9"/>
    </w:p>
    <w:p w14:paraId="6AEDDBC4" w14:textId="77777777" w:rsidR="008C01E6" w:rsidRPr="001824FE" w:rsidRDefault="008C01E6" w:rsidP="008C01E6">
      <w:pPr>
        <w:rPr>
          <w:shd w:val="clear" w:color="auto" w:fill="FFFFCC"/>
        </w:rPr>
      </w:pPr>
      <w:r w:rsidRPr="001824FE">
        <w:rPr>
          <w:rFonts w:hint="eastAsia"/>
          <w:shd w:val="clear" w:color="auto" w:fill="FFFFCC"/>
        </w:rPr>
        <w:t>J</w:t>
      </w:r>
      <w:r w:rsidRPr="001824FE">
        <w:rPr>
          <w:shd w:val="clear" w:color="auto" w:fill="FFFFCC"/>
        </w:rPr>
        <w:t>ava 11</w:t>
      </w:r>
      <w:r w:rsidRPr="001824FE">
        <w:rPr>
          <w:rFonts w:hint="eastAsia"/>
          <w:shd w:val="clear" w:color="auto" w:fill="FFFFCC"/>
        </w:rPr>
        <w:t xml:space="preserve"> 이 아닌 다른 버전이 설치되어 있다면,</w:t>
      </w:r>
      <w:r w:rsidRPr="001824FE">
        <w:rPr>
          <w:shd w:val="clear" w:color="auto" w:fill="FFFFCC"/>
        </w:rPr>
        <w:t xml:space="preserve"> </w:t>
      </w:r>
      <w:r w:rsidRPr="001824FE">
        <w:rPr>
          <w:rFonts w:hint="eastAsia"/>
          <w:shd w:val="clear" w:color="auto" w:fill="FFFFCC"/>
        </w:rPr>
        <w:t xml:space="preserve">삭제하고 </w:t>
      </w:r>
      <w:r w:rsidRPr="001824FE">
        <w:rPr>
          <w:shd w:val="clear" w:color="auto" w:fill="FFFFCC"/>
        </w:rPr>
        <w:t>Java 11 JDK</w:t>
      </w:r>
      <w:r w:rsidRPr="001824FE">
        <w:rPr>
          <w:rFonts w:hint="eastAsia"/>
          <w:shd w:val="clear" w:color="auto" w:fill="FFFFCC"/>
        </w:rPr>
        <w:t>를 설치하자.</w:t>
      </w:r>
    </w:p>
    <w:p w14:paraId="4214E856" w14:textId="77777777" w:rsidR="008C01E6" w:rsidRPr="00EE36F7" w:rsidRDefault="008C01E6" w:rsidP="008C01E6"/>
    <w:p w14:paraId="37220814" w14:textId="77777777" w:rsidR="008C01E6" w:rsidRPr="005D4C13" w:rsidRDefault="008C01E6" w:rsidP="008C01E6">
      <w:pPr>
        <w:pStyle w:val="Heading3"/>
      </w:pPr>
      <w:r>
        <w:rPr>
          <w:rFonts w:hint="eastAsia"/>
        </w:rPr>
        <w:t>J</w:t>
      </w:r>
      <w:r>
        <w:t xml:space="preserve">DK </w:t>
      </w:r>
      <w:r>
        <w:rPr>
          <w:rFonts w:hint="eastAsia"/>
        </w:rPr>
        <w:t>제거</w:t>
      </w:r>
    </w:p>
    <w:p w14:paraId="2F9CC321" w14:textId="77777777" w:rsidR="008C01E6" w:rsidRDefault="008C01E6" w:rsidP="008C01E6">
      <w:r>
        <w:rPr>
          <w:rFonts w:hint="eastAsia"/>
          <w:noProof/>
        </w:rPr>
        <w:drawing>
          <wp:inline distT="0" distB="0" distL="0" distR="0" wp14:anchorId="2F82D1CC" wp14:editId="48B74E15">
            <wp:extent cx="5311471" cy="2260946"/>
            <wp:effectExtent l="0" t="0" r="3810" b="6350"/>
            <wp:docPr id="6" name="그림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46" cy="226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96FD" w14:textId="77777777" w:rsidR="008C01E6" w:rsidRDefault="008C01E6" w:rsidP="008C01E6"/>
    <w:p w14:paraId="2E0B451F" w14:textId="77777777" w:rsidR="008C01E6" w:rsidRDefault="008C01E6" w:rsidP="008C01E6">
      <w:r>
        <w:t xml:space="preserve">Java </w:t>
      </w:r>
      <w:r>
        <w:rPr>
          <w:rFonts w:hint="eastAsia"/>
        </w:rPr>
        <w:t xml:space="preserve">항목을 선택하고 </w:t>
      </w:r>
      <w:r>
        <w:t>"</w:t>
      </w:r>
      <w:r>
        <w:rPr>
          <w:rFonts w:hint="eastAsia"/>
        </w:rPr>
        <w:t>제거"</w:t>
      </w:r>
      <w:r>
        <w:t xml:space="preserve"> </w:t>
      </w:r>
      <w:r>
        <w:rPr>
          <w:rFonts w:hint="eastAsia"/>
        </w:rPr>
        <w:t>메뉴를 클릭하자.</w:t>
      </w:r>
    </w:p>
    <w:p w14:paraId="01678E9B" w14:textId="77777777" w:rsidR="008C01E6" w:rsidRDefault="008C01E6" w:rsidP="008C01E6">
      <w:r>
        <w:t xml:space="preserve">Java </w:t>
      </w:r>
      <w:r>
        <w:rPr>
          <w:rFonts w:hint="eastAsia"/>
        </w:rPr>
        <w:t>항목들을 모두 제거하자.</w:t>
      </w:r>
    </w:p>
    <w:p w14:paraId="7CD689B3" w14:textId="77777777" w:rsidR="008C01E6" w:rsidRDefault="008C01E6" w:rsidP="008C01E6"/>
    <w:p w14:paraId="4D6D9D7A" w14:textId="77777777" w:rsidR="008C01E6" w:rsidRDefault="008C01E6" w:rsidP="008C01E6"/>
    <w:p w14:paraId="013F23AC" w14:textId="645E733A" w:rsidR="008C01E6" w:rsidRDefault="008C01E6" w:rsidP="008C01E6">
      <w:pPr>
        <w:pStyle w:val="Heading3"/>
      </w:pP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 w:rsidR="0058333E">
        <w:rPr>
          <w:rFonts w:hint="eastAsia"/>
        </w:rPr>
        <w:t>항목</w:t>
      </w:r>
      <w:r w:rsidR="0058333E">
        <w:rPr>
          <w:rFonts w:hint="eastAsia"/>
        </w:rPr>
        <w:t xml:space="preserve"> </w:t>
      </w:r>
      <w:r w:rsidR="0058333E">
        <w:rPr>
          <w:rFonts w:hint="eastAsia"/>
        </w:rPr>
        <w:t>제거</w:t>
      </w:r>
    </w:p>
    <w:p w14:paraId="6E48227F" w14:textId="77777777" w:rsidR="008C01E6" w:rsidRDefault="008C01E6" w:rsidP="008C01E6">
      <w:r>
        <w:rPr>
          <w:rFonts w:hint="eastAsia"/>
        </w:rPr>
        <w:t>W</w:t>
      </w:r>
      <w:r>
        <w:t xml:space="preserve">indows </w:t>
      </w:r>
      <w:r>
        <w:rPr>
          <w:rFonts w:hint="eastAsia"/>
        </w:rPr>
        <w:t xml:space="preserve">제어판 </w:t>
      </w:r>
      <w:r>
        <w:t xml:space="preserve">- </w:t>
      </w:r>
      <w:r>
        <w:rPr>
          <w:rFonts w:hint="eastAsia"/>
        </w:rPr>
        <w:t xml:space="preserve">시스템 </w:t>
      </w:r>
      <w:r>
        <w:t xml:space="preserve">- </w:t>
      </w:r>
      <w:r>
        <w:rPr>
          <w:rFonts w:hint="eastAsia"/>
        </w:rPr>
        <w:t xml:space="preserve">시스템 </w:t>
      </w:r>
      <w:r>
        <w:t xml:space="preserve">- </w:t>
      </w:r>
      <w:r>
        <w:rPr>
          <w:rFonts w:hint="eastAsia"/>
        </w:rPr>
        <w:t>고급 시스템 설정</w:t>
      </w:r>
    </w:p>
    <w:p w14:paraId="60605800" w14:textId="77777777" w:rsidR="008C01E6" w:rsidRPr="005D4C13" w:rsidRDefault="008C01E6" w:rsidP="008C01E6"/>
    <w:p w14:paraId="6B1CD2BC" w14:textId="77777777" w:rsidR="008C01E6" w:rsidRPr="00725C92" w:rsidRDefault="008C01E6" w:rsidP="008C01E6">
      <w:r w:rsidRPr="00725C92">
        <w:rPr>
          <w:noProof/>
        </w:rPr>
        <w:drawing>
          <wp:inline distT="0" distB="0" distL="0" distR="0" wp14:anchorId="3B3B66B4" wp14:editId="70DFD085">
            <wp:extent cx="3424770" cy="4755794"/>
            <wp:effectExtent l="0" t="0" r="4445" b="698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18" cy="47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753A" w14:textId="77777777" w:rsidR="008C01E6" w:rsidRDefault="008C01E6" w:rsidP="008C01E6"/>
    <w:p w14:paraId="24170086" w14:textId="77777777" w:rsidR="008C01E6" w:rsidRDefault="008C01E6" w:rsidP="008C01E6"/>
    <w:p w14:paraId="217BCEFA" w14:textId="77777777" w:rsidR="008C01E6" w:rsidRPr="00BF77BD" w:rsidRDefault="008C01E6" w:rsidP="008C01E6">
      <w:r>
        <w:rPr>
          <w:noProof/>
        </w:rPr>
        <w:lastRenderedPageBreak/>
        <w:drawing>
          <wp:inline distT="0" distB="0" distL="0" distR="0" wp14:anchorId="554F62F2" wp14:editId="6193B5A7">
            <wp:extent cx="4444726" cy="4225442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658" cy="42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C70" w14:textId="77777777" w:rsidR="008C01E6" w:rsidRDefault="008C01E6" w:rsidP="008C01E6"/>
    <w:p w14:paraId="53A9E054" w14:textId="77777777" w:rsidR="008C01E6" w:rsidRDefault="008C01E6" w:rsidP="008C01E6">
      <w:r>
        <w:rPr>
          <w:rFonts w:hint="eastAsia"/>
        </w:rPr>
        <w:t xml:space="preserve">위의 </w:t>
      </w:r>
      <w:r>
        <w:t xml:space="preserve">Path </w:t>
      </w:r>
      <w:r>
        <w:rPr>
          <w:rFonts w:hint="eastAsia"/>
        </w:rPr>
        <w:t>환경 변수 값 목록에서,</w:t>
      </w:r>
      <w:r>
        <w:t xml:space="preserve"> </w:t>
      </w:r>
      <w:r>
        <w:rPr>
          <w:rFonts w:hint="eastAsia"/>
        </w:rPr>
        <w:t>아래 항목들이 혹시 있으면 삭제하자.</w:t>
      </w:r>
    </w:p>
    <w:p w14:paraId="370FE6D6" w14:textId="77777777" w:rsidR="008C01E6" w:rsidRPr="0034725D" w:rsidRDefault="008C01E6" w:rsidP="008C01E6"/>
    <w:p w14:paraId="78175DEE" w14:textId="77777777" w:rsidR="008C01E6" w:rsidRDefault="008C01E6" w:rsidP="008C01E6">
      <w:r>
        <w:t xml:space="preserve">   C:/Program Files (x86)/Common Files/</w:t>
      </w:r>
      <w:r w:rsidRPr="00C97B53">
        <w:rPr>
          <w:b/>
          <w:bCs/>
        </w:rPr>
        <w:t>Oracle/Java/javapath</w:t>
      </w:r>
    </w:p>
    <w:p w14:paraId="337B6A86" w14:textId="77777777" w:rsidR="008C01E6" w:rsidRDefault="008C01E6" w:rsidP="008C01E6">
      <w:r>
        <w:t xml:space="preserve">   C:/Program Files/Common Files/</w:t>
      </w:r>
      <w:r w:rsidRPr="00C97B53">
        <w:rPr>
          <w:b/>
          <w:bCs/>
        </w:rPr>
        <w:t>Oracle/Java/javapath</w:t>
      </w:r>
    </w:p>
    <w:p w14:paraId="20B26249" w14:textId="77777777" w:rsidR="008C01E6" w:rsidRDefault="008C01E6" w:rsidP="008C01E6">
      <w:pPr>
        <w:rPr>
          <w:b/>
          <w:bCs/>
        </w:rPr>
      </w:pPr>
      <w:r>
        <w:t xml:space="preserve">   C:/ProgramData/</w:t>
      </w:r>
      <w:r w:rsidRPr="00C97B53">
        <w:rPr>
          <w:b/>
          <w:bCs/>
        </w:rPr>
        <w:t>Oracle/Java/javapath</w:t>
      </w:r>
    </w:p>
    <w:p w14:paraId="7671488F" w14:textId="77777777" w:rsidR="008C01E6" w:rsidRDefault="008C01E6" w:rsidP="008C01E6"/>
    <w:p w14:paraId="03810D19" w14:textId="307BB30E" w:rsidR="0058333E" w:rsidRPr="00C97B53" w:rsidRDefault="0058333E" w:rsidP="0058333E">
      <w:pPr>
        <w:pStyle w:val="Heading3"/>
      </w:pPr>
      <w:r>
        <w:rPr>
          <w:rFonts w:hint="eastAsia"/>
        </w:rPr>
        <w:t>폴더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</w:p>
    <w:p w14:paraId="72F97F12" w14:textId="0BEF7B71" w:rsidR="008C01E6" w:rsidRPr="004F3284" w:rsidRDefault="008C01E6" w:rsidP="008C01E6">
      <w:pPr>
        <w:rPr>
          <w:u w:val="single"/>
        </w:rPr>
      </w:pPr>
      <w:r w:rsidRPr="004F3284">
        <w:rPr>
          <w:rFonts w:hint="eastAsia"/>
          <w:u w:val="single"/>
        </w:rPr>
        <w:t xml:space="preserve">그리고 </w:t>
      </w:r>
      <w:r w:rsidRPr="004F3284">
        <w:rPr>
          <w:u w:val="single"/>
        </w:rPr>
        <w:t xml:space="preserve">Windows </w:t>
      </w:r>
      <w:r w:rsidRPr="004F3284">
        <w:rPr>
          <w:rFonts w:hint="eastAsia"/>
          <w:u w:val="single"/>
        </w:rPr>
        <w:t xml:space="preserve">탐색기에서 </w:t>
      </w:r>
      <w:r w:rsidR="0058333E">
        <w:rPr>
          <w:rFonts w:hint="eastAsia"/>
          <w:u w:val="single"/>
        </w:rPr>
        <w:t>아래</w:t>
      </w:r>
      <w:r w:rsidRPr="004F3284">
        <w:rPr>
          <w:rFonts w:hint="eastAsia"/>
          <w:u w:val="single"/>
        </w:rPr>
        <w:t xml:space="preserve"> 폴더들을 찾아</w:t>
      </w:r>
      <w:r w:rsidR="0058333E">
        <w:rPr>
          <w:rFonts w:hint="eastAsia"/>
          <w:u w:val="single"/>
        </w:rPr>
        <w:t xml:space="preserve"> 보고</w:t>
      </w:r>
      <w:r w:rsidRPr="004F3284">
        <w:rPr>
          <w:rFonts w:hint="eastAsia"/>
          <w:u w:val="single"/>
        </w:rPr>
        <w:t xml:space="preserve"> 있으면 삭제하자.</w:t>
      </w:r>
    </w:p>
    <w:p w14:paraId="5236996E" w14:textId="65789CDC" w:rsidR="0058333E" w:rsidRDefault="0058333E" w:rsidP="0058333E">
      <w:r>
        <w:t xml:space="preserve">   C:/Program Files (x86)/Common Files/</w:t>
      </w:r>
      <w:r w:rsidRPr="00C97B53">
        <w:rPr>
          <w:b/>
          <w:bCs/>
        </w:rPr>
        <w:t>Oracle/Java/javapath</w:t>
      </w:r>
    </w:p>
    <w:p w14:paraId="13A8FC7C" w14:textId="77777777" w:rsidR="0058333E" w:rsidRDefault="0058333E" w:rsidP="0058333E">
      <w:r>
        <w:t xml:space="preserve">   C:/Program Files/Common Files/</w:t>
      </w:r>
      <w:r w:rsidRPr="00C97B53">
        <w:rPr>
          <w:b/>
          <w:bCs/>
        </w:rPr>
        <w:t>Oracle/Java/javapath</w:t>
      </w:r>
    </w:p>
    <w:p w14:paraId="54EAED9F" w14:textId="77777777" w:rsidR="0058333E" w:rsidRDefault="0058333E" w:rsidP="0058333E">
      <w:pPr>
        <w:rPr>
          <w:b/>
          <w:bCs/>
        </w:rPr>
      </w:pPr>
      <w:r>
        <w:t xml:space="preserve">   C:/ProgramData/</w:t>
      </w:r>
      <w:r w:rsidRPr="00C97B53">
        <w:rPr>
          <w:b/>
          <w:bCs/>
        </w:rPr>
        <w:t>Oracle/Java/javapath</w:t>
      </w:r>
    </w:p>
    <w:p w14:paraId="7D0AB61D" w14:textId="77777777" w:rsidR="008C01E6" w:rsidRPr="00AF5F3E" w:rsidRDefault="008C01E6" w:rsidP="008C01E6"/>
    <w:p w14:paraId="1EF96DAC" w14:textId="77777777" w:rsidR="008C01E6" w:rsidRPr="0092577D" w:rsidRDefault="008C01E6" w:rsidP="008C01E6"/>
    <w:p w14:paraId="61F13221" w14:textId="77777777" w:rsidR="008C01E6" w:rsidRDefault="008C01E6" w:rsidP="008C01E6"/>
    <w:p w14:paraId="7D1D033C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5D122089" w14:textId="77777777" w:rsidR="008C01E6" w:rsidRDefault="008C01E6" w:rsidP="008C01E6">
      <w:pPr>
        <w:pStyle w:val="Heading2"/>
      </w:pPr>
      <w:bookmarkStart w:id="10" w:name="_Toc60749195"/>
      <w:bookmarkStart w:id="11" w:name="_Toc65915414"/>
      <w:bookmarkStart w:id="12" w:name="_Toc97186185"/>
      <w:r>
        <w:rPr>
          <w:rFonts w:hint="eastAsia"/>
        </w:rPr>
        <w:lastRenderedPageBreak/>
        <w:t>Z</w:t>
      </w:r>
      <w:r>
        <w:t xml:space="preserve">ulu OpenJDK 11 </w:t>
      </w:r>
      <w:r>
        <w:rPr>
          <w:rFonts w:hint="eastAsia"/>
        </w:rPr>
        <w:t>다운로드</w:t>
      </w:r>
      <w:bookmarkEnd w:id="10"/>
      <w:bookmarkEnd w:id="11"/>
      <w:bookmarkEnd w:id="12"/>
    </w:p>
    <w:p w14:paraId="1B771ED5" w14:textId="77777777" w:rsidR="008C01E6" w:rsidRDefault="008C01E6" w:rsidP="008C01E6"/>
    <w:p w14:paraId="43E69CE8" w14:textId="77777777" w:rsidR="008C01E6" w:rsidRDefault="00A57E89" w:rsidP="008C01E6">
      <w:hyperlink r:id="rId11" w:history="1">
        <w:r w:rsidR="008C01E6" w:rsidRPr="00F811F5">
          <w:rPr>
            <w:rStyle w:val="Hyperlink"/>
          </w:rPr>
          <w:t>https://www.azul.com/downloads/?package=jdk</w:t>
        </w:r>
      </w:hyperlink>
    </w:p>
    <w:p w14:paraId="011E4DB9" w14:textId="77777777" w:rsidR="008C01E6" w:rsidRPr="009B6581" w:rsidRDefault="008C01E6" w:rsidP="008C01E6"/>
    <w:p w14:paraId="029852BB" w14:textId="77777777" w:rsidR="008C01E6" w:rsidRDefault="008C01E6" w:rsidP="008C01E6">
      <w:r w:rsidRPr="003E0C62">
        <w:rPr>
          <w:rFonts w:hint="eastAsia"/>
          <w:u w:val="single"/>
        </w:rPr>
        <w:t>위 페이지의 화면 아래쪽으로 내려가면</w:t>
      </w:r>
      <w:r>
        <w:t xml:space="preserve">, </w:t>
      </w:r>
      <w:r>
        <w:rPr>
          <w:rFonts w:hint="eastAsia"/>
        </w:rPr>
        <w:t>다음 항목들이 보인다.</w:t>
      </w:r>
    </w:p>
    <w:p w14:paraId="28AA7CF8" w14:textId="77777777" w:rsidR="008C01E6" w:rsidRDefault="008C01E6" w:rsidP="008C01E6"/>
    <w:p w14:paraId="2F88FB70" w14:textId="77777777" w:rsidR="008C01E6" w:rsidRDefault="008C01E6" w:rsidP="008C01E6">
      <w:r w:rsidRPr="00C5364B">
        <w:rPr>
          <w:noProof/>
        </w:rPr>
        <w:drawing>
          <wp:inline distT="0" distB="0" distL="0" distR="0" wp14:anchorId="7AACBC67" wp14:editId="4FC4BB78">
            <wp:extent cx="6645910" cy="2285365"/>
            <wp:effectExtent l="0" t="0" r="254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D1DD" w14:textId="77777777" w:rsidR="008C01E6" w:rsidRDefault="008C01E6" w:rsidP="008C01E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검색 조건을 입력하고</w:t>
      </w:r>
    </w:p>
    <w:p w14:paraId="13D9E923" w14:textId="77777777" w:rsidR="008C01E6" w:rsidRDefault="008C01E6" w:rsidP="008C01E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클릭하여 다운로드</w:t>
      </w:r>
    </w:p>
    <w:p w14:paraId="29D19761" w14:textId="77777777" w:rsidR="008C01E6" w:rsidRDefault="008C01E6" w:rsidP="008C01E6"/>
    <w:p w14:paraId="68A93426" w14:textId="77777777" w:rsidR="008C01E6" w:rsidRDefault="008C01E6" w:rsidP="008C01E6"/>
    <w:p w14:paraId="3E427813" w14:textId="31FF41C7" w:rsidR="008C01E6" w:rsidRDefault="00741667" w:rsidP="008C01E6">
      <w:pPr>
        <w:pStyle w:val="Heading3"/>
      </w:pPr>
      <w:r>
        <w:rPr>
          <w:rFonts w:hint="eastAsia"/>
        </w:rPr>
        <w:t>참고</w:t>
      </w:r>
      <w:r>
        <w:rPr>
          <w:rFonts w:hint="eastAsia"/>
        </w:rPr>
        <w:t>:</w:t>
      </w:r>
      <w:r>
        <w:t xml:space="preserve"> </w:t>
      </w:r>
      <w:r w:rsidR="008C01E6">
        <w:rPr>
          <w:rFonts w:hint="eastAsia"/>
        </w:rPr>
        <w:t>Z</w:t>
      </w:r>
      <w:r w:rsidR="008C01E6">
        <w:t>ulu OpenJDK 11</w:t>
      </w:r>
    </w:p>
    <w:p w14:paraId="17054008" w14:textId="77777777" w:rsidR="008C01E6" w:rsidRDefault="008C01E6" w:rsidP="008C01E6">
      <w:r>
        <w:rPr>
          <w:rFonts w:hint="eastAsia"/>
        </w:rPr>
        <w:t xml:space="preserve">지금 다운로드 받은 것은 </w:t>
      </w:r>
      <w:r w:rsidRPr="0050227C">
        <w:rPr>
          <w:rFonts w:hint="eastAsia"/>
          <w:shd w:val="clear" w:color="auto" w:fill="FFFFCC"/>
        </w:rPr>
        <w:t>Z</w:t>
      </w:r>
      <w:r w:rsidRPr="0050227C">
        <w:rPr>
          <w:shd w:val="clear" w:color="auto" w:fill="FFFFCC"/>
        </w:rPr>
        <w:t>ulu</w:t>
      </w:r>
      <w:r>
        <w:t xml:space="preserve"> </w:t>
      </w:r>
      <w:r w:rsidRPr="0050227C">
        <w:rPr>
          <w:shd w:val="clear" w:color="auto" w:fill="CCFFFF"/>
        </w:rPr>
        <w:t>OpenJDK</w:t>
      </w:r>
      <w:r>
        <w:t xml:space="preserve"> </w:t>
      </w:r>
      <w:r w:rsidRPr="0050227C">
        <w:rPr>
          <w:shd w:val="clear" w:color="auto" w:fill="CCFFCC"/>
        </w:rPr>
        <w:t>11</w:t>
      </w:r>
      <w:r>
        <w:t xml:space="preserve"> </w:t>
      </w:r>
      <w:r>
        <w:rPr>
          <w:rFonts w:hint="eastAsia"/>
        </w:rPr>
        <w:t>이다.</w:t>
      </w:r>
    </w:p>
    <w:p w14:paraId="3F761F30" w14:textId="77777777" w:rsidR="008C01E6" w:rsidRDefault="008C01E6" w:rsidP="008C01E6"/>
    <w:p w14:paraId="31975BB1" w14:textId="77777777" w:rsidR="008C01E6" w:rsidRDefault="008C01E6" w:rsidP="008C01E6">
      <w:r>
        <w:t xml:space="preserve">  </w:t>
      </w:r>
      <w:r w:rsidRPr="0050227C">
        <w:rPr>
          <w:rFonts w:hint="eastAsia"/>
          <w:shd w:val="clear" w:color="auto" w:fill="FFFFCC"/>
        </w:rPr>
        <w:t>Z</w:t>
      </w:r>
      <w:r w:rsidRPr="0050227C">
        <w:rPr>
          <w:shd w:val="clear" w:color="auto" w:fill="FFFFCC"/>
        </w:rPr>
        <w:t>ulu</w:t>
      </w:r>
      <w:r>
        <w:rPr>
          <w:rFonts w:hint="eastAsia"/>
        </w:rPr>
        <w:t xml:space="preserve">는 </w:t>
      </w:r>
      <w:r>
        <w:t>JDK</w:t>
      </w:r>
      <w:r>
        <w:rPr>
          <w:rFonts w:hint="eastAsia"/>
        </w:rPr>
        <w:t>를 구현한 회사의 제품 브랜드 이름이다.</w:t>
      </w:r>
    </w:p>
    <w:p w14:paraId="16A55451" w14:textId="77777777" w:rsidR="008C01E6" w:rsidRDefault="008C01E6" w:rsidP="008C01E6">
      <w:r>
        <w:t xml:space="preserve">  </w:t>
      </w:r>
      <w:r w:rsidRPr="0050227C">
        <w:rPr>
          <w:rFonts w:hint="eastAsia"/>
          <w:shd w:val="clear" w:color="auto" w:fill="CCFFFF"/>
        </w:rPr>
        <w:t>O</w:t>
      </w:r>
      <w:r w:rsidRPr="0050227C">
        <w:rPr>
          <w:shd w:val="clear" w:color="auto" w:fill="CCFFFF"/>
        </w:rPr>
        <w:t>penJDK</w:t>
      </w:r>
      <w:r>
        <w:t xml:space="preserve"> </w:t>
      </w:r>
      <w:r>
        <w:rPr>
          <w:rFonts w:hint="eastAsia"/>
        </w:rPr>
        <w:t xml:space="preserve">부분은 </w:t>
      </w:r>
      <w:r>
        <w:t xml:space="preserve">Open Source JDK </w:t>
      </w:r>
      <w:r>
        <w:rPr>
          <w:rFonts w:hint="eastAsia"/>
        </w:rPr>
        <w:t>라는 것을 의미한다.</w:t>
      </w:r>
    </w:p>
    <w:p w14:paraId="5FA0780C" w14:textId="77777777" w:rsidR="008C01E6" w:rsidRDefault="008C01E6" w:rsidP="008C01E6">
      <w:r>
        <w:t xml:space="preserve">  </w:t>
      </w:r>
      <w:r w:rsidRPr="0050227C">
        <w:rPr>
          <w:rFonts w:hint="eastAsia"/>
          <w:shd w:val="clear" w:color="auto" w:fill="CCFFCC"/>
        </w:rPr>
        <w:t>1</w:t>
      </w:r>
      <w:r w:rsidRPr="0050227C">
        <w:rPr>
          <w:shd w:val="clear" w:color="auto" w:fill="CCFFCC"/>
        </w:rPr>
        <w:t>1</w:t>
      </w:r>
      <w:r>
        <w:t xml:space="preserve"> </w:t>
      </w:r>
      <w:r>
        <w:rPr>
          <w:rFonts w:hint="eastAsia"/>
        </w:rPr>
        <w:t xml:space="preserve">부분은 </w:t>
      </w:r>
      <w:r>
        <w:t xml:space="preserve">Java 11 </w:t>
      </w:r>
      <w:r>
        <w:rPr>
          <w:rFonts w:hint="eastAsia"/>
        </w:rPr>
        <w:t>버전을 의미한다.</w:t>
      </w:r>
    </w:p>
    <w:p w14:paraId="2A2A4F49" w14:textId="77777777" w:rsidR="008C01E6" w:rsidRDefault="008C01E6" w:rsidP="008C01E6"/>
    <w:p w14:paraId="4039CA01" w14:textId="77777777" w:rsidR="00741667" w:rsidRDefault="00741667" w:rsidP="008C01E6"/>
    <w:p w14:paraId="29216425" w14:textId="77777777" w:rsidR="00741667" w:rsidRDefault="00741667" w:rsidP="008C01E6"/>
    <w:p w14:paraId="3599E154" w14:textId="36669B76" w:rsidR="00741667" w:rsidRDefault="00741667" w:rsidP="00741667">
      <w:pPr>
        <w:pStyle w:val="Heading3"/>
      </w:pPr>
      <w:r>
        <w:rPr>
          <w:rFonts w:hint="eastAsia"/>
        </w:rPr>
        <w:t>참고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J</w:t>
      </w:r>
      <w:r>
        <w:t>ava 11 (LTS)</w:t>
      </w:r>
    </w:p>
    <w:p w14:paraId="324A05DD" w14:textId="77777777" w:rsidR="00741667" w:rsidRPr="00511D3E" w:rsidRDefault="00741667" w:rsidP="00741667">
      <w:pPr>
        <w:rPr>
          <w:b/>
          <w:bCs/>
        </w:rPr>
      </w:pPr>
      <w:r w:rsidRPr="00511D3E">
        <w:rPr>
          <w:b/>
          <w:bCs/>
        </w:rPr>
        <w:t>LTS (Long Term Support)</w:t>
      </w:r>
    </w:p>
    <w:p w14:paraId="5CCFB68A" w14:textId="77777777" w:rsidR="00741667" w:rsidRDefault="00741667" w:rsidP="00741667">
      <w:r>
        <w:rPr>
          <w:rFonts w:hint="eastAsia"/>
        </w:rPr>
        <w:t>버그 패치 및 보안 패치를 오랜 기간 지원하는 버전.</w:t>
      </w:r>
    </w:p>
    <w:p w14:paraId="279AC25F" w14:textId="7951120F" w:rsidR="00741667" w:rsidRDefault="00741667" w:rsidP="00741667">
      <w:r>
        <w:rPr>
          <w:rFonts w:hint="eastAsia"/>
        </w:rPr>
        <w:t xml:space="preserve">너무 최신 버전은 호환성 문제가 있을 수 있으므로, </w:t>
      </w:r>
      <w:r>
        <w:t xml:space="preserve">LTS </w:t>
      </w:r>
      <w:r>
        <w:rPr>
          <w:rFonts w:hint="eastAsia"/>
        </w:rPr>
        <w:t>버전을 사용하는 것이 좋다.</w:t>
      </w:r>
    </w:p>
    <w:p w14:paraId="3D035184" w14:textId="77777777" w:rsidR="00741667" w:rsidRDefault="00741667" w:rsidP="00741667"/>
    <w:p w14:paraId="6BC20E67" w14:textId="7DDB0FDE" w:rsidR="00AA5FA6" w:rsidRDefault="00AA5FA6" w:rsidP="00741667">
      <w:r>
        <w:rPr>
          <w:rFonts w:hint="eastAsia"/>
        </w:rPr>
        <w:t>J</w:t>
      </w:r>
      <w:r>
        <w:t xml:space="preserve">ava LTS </w:t>
      </w:r>
      <w:r>
        <w:rPr>
          <w:rFonts w:hint="eastAsia"/>
        </w:rPr>
        <w:t>버전은 J</w:t>
      </w:r>
      <w:r>
        <w:t xml:space="preserve">ava 8, Java 11, Java 17 </w:t>
      </w:r>
      <w:r>
        <w:rPr>
          <w:rFonts w:hint="eastAsia"/>
        </w:rPr>
        <w:t>이다.</w:t>
      </w:r>
    </w:p>
    <w:p w14:paraId="1373EB66" w14:textId="1D08B4D0" w:rsidR="00AA5FA6" w:rsidRDefault="00AA5FA6" w:rsidP="00741667">
      <w:r>
        <w:rPr>
          <w:rFonts w:hint="eastAsia"/>
        </w:rPr>
        <w:t>J</w:t>
      </w:r>
      <w:r>
        <w:t xml:space="preserve">ava 9, 10, 12, 13, 14, 15, 16 </w:t>
      </w:r>
      <w:r>
        <w:rPr>
          <w:rFonts w:hint="eastAsia"/>
        </w:rPr>
        <w:t xml:space="preserve">은 </w:t>
      </w:r>
      <w:r>
        <w:t xml:space="preserve">LTS </w:t>
      </w:r>
      <w:r>
        <w:rPr>
          <w:rFonts w:hint="eastAsia"/>
        </w:rPr>
        <w:t>버전이 아니다.</w:t>
      </w:r>
    </w:p>
    <w:p w14:paraId="06A2D0D4" w14:textId="77777777" w:rsidR="00AA5FA6" w:rsidRDefault="00AA5FA6" w:rsidP="00741667"/>
    <w:p w14:paraId="2CF2A1A8" w14:textId="377268DE" w:rsidR="00AA5FA6" w:rsidRDefault="00AA5FA6" w:rsidP="00741667">
      <w:r>
        <w:rPr>
          <w:rFonts w:hint="eastAsia"/>
        </w:rPr>
        <w:t>J</w:t>
      </w:r>
      <w:r>
        <w:t>ava 17</w:t>
      </w:r>
      <w:r>
        <w:rPr>
          <w:rFonts w:hint="eastAsia"/>
        </w:rPr>
        <w:t>은 나온지 몇 달 되지 않았기 때문에</w:t>
      </w:r>
    </w:p>
    <w:p w14:paraId="6BCD711F" w14:textId="1360FE89" w:rsidR="00AA5FA6" w:rsidRDefault="00AA5FA6" w:rsidP="00741667">
      <w:r>
        <w:rPr>
          <w:rFonts w:hint="eastAsia"/>
        </w:rPr>
        <w:t>Ja</w:t>
      </w:r>
      <w:r>
        <w:t xml:space="preserve">va 11 </w:t>
      </w:r>
      <w:r>
        <w:rPr>
          <w:rFonts w:hint="eastAsia"/>
        </w:rPr>
        <w:t>L</w:t>
      </w:r>
      <w:r>
        <w:t>TS</w:t>
      </w:r>
      <w:r>
        <w:rPr>
          <w:rFonts w:hint="eastAsia"/>
        </w:rPr>
        <w:t xml:space="preserve"> 버전을 사용하는 것이 바람직하다.</w:t>
      </w:r>
    </w:p>
    <w:p w14:paraId="3D161757" w14:textId="77777777" w:rsidR="00AA5FA6" w:rsidRPr="00741667" w:rsidRDefault="00AA5FA6" w:rsidP="00741667"/>
    <w:p w14:paraId="189E76C7" w14:textId="77777777" w:rsidR="00EE7787" w:rsidRPr="001824FE" w:rsidRDefault="00EE7787" w:rsidP="00EE7787">
      <w:pPr>
        <w:rPr>
          <w:shd w:val="clear" w:color="auto" w:fill="FFFFCC"/>
        </w:rPr>
      </w:pPr>
      <w:r w:rsidRPr="001824FE">
        <w:rPr>
          <w:rFonts w:hint="eastAsia"/>
          <w:shd w:val="clear" w:color="auto" w:fill="FFFFCC"/>
        </w:rPr>
        <w:t>J</w:t>
      </w:r>
      <w:r w:rsidRPr="001824FE">
        <w:rPr>
          <w:shd w:val="clear" w:color="auto" w:fill="FFFFCC"/>
        </w:rPr>
        <w:t>ava 11</w:t>
      </w:r>
      <w:r w:rsidRPr="001824FE">
        <w:rPr>
          <w:rFonts w:hint="eastAsia"/>
          <w:shd w:val="clear" w:color="auto" w:fill="FFFFCC"/>
        </w:rPr>
        <w:t xml:space="preserve"> 이 아닌 다른 버전이 설치되어 있다면,</w:t>
      </w:r>
      <w:r w:rsidRPr="001824FE">
        <w:rPr>
          <w:shd w:val="clear" w:color="auto" w:fill="FFFFCC"/>
        </w:rPr>
        <w:t xml:space="preserve"> </w:t>
      </w:r>
      <w:r w:rsidRPr="001824FE">
        <w:rPr>
          <w:rFonts w:hint="eastAsia"/>
          <w:shd w:val="clear" w:color="auto" w:fill="FFFFCC"/>
        </w:rPr>
        <w:t xml:space="preserve">삭제하고 </w:t>
      </w:r>
      <w:r w:rsidRPr="001824FE">
        <w:rPr>
          <w:shd w:val="clear" w:color="auto" w:fill="FFFFCC"/>
        </w:rPr>
        <w:t>Java 11 JDK</w:t>
      </w:r>
      <w:r w:rsidRPr="001824FE">
        <w:rPr>
          <w:rFonts w:hint="eastAsia"/>
          <w:shd w:val="clear" w:color="auto" w:fill="FFFFCC"/>
        </w:rPr>
        <w:t>를 설치하자.</w:t>
      </w:r>
    </w:p>
    <w:p w14:paraId="34305EB7" w14:textId="77777777" w:rsidR="008C01E6" w:rsidRPr="00EE7787" w:rsidRDefault="008C01E6" w:rsidP="008C01E6"/>
    <w:p w14:paraId="3EAE58FD" w14:textId="77777777" w:rsidR="008C01E6" w:rsidRPr="006E77DD" w:rsidRDefault="008C01E6" w:rsidP="008C01E6"/>
    <w:p w14:paraId="4198B8D4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1AF76B78" w14:textId="77777777" w:rsidR="008C01E6" w:rsidRDefault="008C01E6" w:rsidP="008C01E6">
      <w:pPr>
        <w:pStyle w:val="Heading2"/>
      </w:pPr>
      <w:bookmarkStart w:id="13" w:name="_Toc60749196"/>
      <w:bookmarkStart w:id="14" w:name="_Toc65915415"/>
      <w:bookmarkStart w:id="15" w:name="_Toc97186186"/>
      <w:r>
        <w:rPr>
          <w:rFonts w:hint="eastAsia"/>
        </w:rPr>
        <w:lastRenderedPageBreak/>
        <w:t>압축 풀기</w:t>
      </w:r>
      <w:bookmarkEnd w:id="13"/>
      <w:bookmarkEnd w:id="14"/>
      <w:bookmarkEnd w:id="15"/>
    </w:p>
    <w:p w14:paraId="20E294E4" w14:textId="77777777" w:rsidR="008C01E6" w:rsidRDefault="008C01E6" w:rsidP="008C01E6">
      <w:r>
        <w:rPr>
          <w:rFonts w:hint="eastAsia"/>
        </w:rPr>
        <w:t xml:space="preserve">다운로드 받은 압축 파일을 </w:t>
      </w:r>
      <w:r w:rsidRPr="00330C56">
        <w:rPr>
          <w:rFonts w:ascii="Consolas" w:hAnsi="Consolas"/>
        </w:rPr>
        <w:t>C:</w:t>
      </w:r>
      <w:r>
        <w:rPr>
          <w:rFonts w:ascii="Consolas" w:hAnsi="Consolas"/>
        </w:rPr>
        <w:t>\</w:t>
      </w:r>
      <w:r w:rsidRPr="00330C56">
        <w:rPr>
          <w:rFonts w:ascii="Consolas" w:hAnsi="Consolas"/>
        </w:rPr>
        <w:t>J</w:t>
      </w:r>
      <w:r>
        <w:rPr>
          <w:rFonts w:ascii="Consolas" w:hAnsi="Consolas"/>
        </w:rPr>
        <w:t>AVA</w:t>
      </w:r>
      <w:r w:rsidRPr="00330C56">
        <w:rPr>
          <w:rFonts w:ascii="Consolas" w:hAnsi="Consolas"/>
        </w:rPr>
        <w:t xml:space="preserve"> </w:t>
      </w:r>
      <w:r>
        <w:rPr>
          <w:rFonts w:hint="eastAsia"/>
        </w:rPr>
        <w:t>폴더에 압축을 풀자.</w:t>
      </w:r>
    </w:p>
    <w:p w14:paraId="2F76AE72" w14:textId="77777777" w:rsidR="008C01E6" w:rsidRDefault="008C01E6" w:rsidP="008C01E6">
      <w:r w:rsidRPr="00330C56">
        <w:rPr>
          <w:rFonts w:ascii="Consolas" w:hAnsi="Consolas"/>
        </w:rPr>
        <w:t>C:</w:t>
      </w:r>
      <w:r>
        <w:rPr>
          <w:rFonts w:ascii="Consolas" w:hAnsi="Consolas"/>
        </w:rPr>
        <w:t>\</w:t>
      </w:r>
      <w:r w:rsidRPr="00330C56">
        <w:rPr>
          <w:rFonts w:ascii="Consolas" w:hAnsi="Consolas"/>
        </w:rPr>
        <w:t>J</w:t>
      </w:r>
      <w:r>
        <w:rPr>
          <w:rFonts w:ascii="Consolas" w:hAnsi="Consolas"/>
        </w:rPr>
        <w:t>AVA</w:t>
      </w:r>
      <w:r w:rsidRPr="00330C56">
        <w:rPr>
          <w:rFonts w:ascii="Consolas" w:hAnsi="Consolas"/>
        </w:rPr>
        <w:t xml:space="preserve"> </w:t>
      </w:r>
      <w:r>
        <w:rPr>
          <w:rFonts w:hint="eastAsia"/>
        </w:rPr>
        <w:t>폴더를 미리 생성하지 않아도 저절로 생성된다.</w:t>
      </w:r>
    </w:p>
    <w:p w14:paraId="770F070E" w14:textId="77777777" w:rsidR="008C01E6" w:rsidRPr="0017173A" w:rsidRDefault="008C01E6" w:rsidP="008C01E6"/>
    <w:p w14:paraId="168E9468" w14:textId="77777777" w:rsidR="008C01E6" w:rsidRDefault="008C01E6" w:rsidP="008C01E6">
      <w:r w:rsidRPr="00F069DE">
        <w:rPr>
          <w:noProof/>
        </w:rPr>
        <w:drawing>
          <wp:inline distT="0" distB="0" distL="0" distR="0" wp14:anchorId="4958D4C4" wp14:editId="6FE74BCD">
            <wp:extent cx="6645910" cy="2521585"/>
            <wp:effectExtent l="19050" t="19050" r="21590" b="1206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1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E0180B" w14:textId="77777777" w:rsidR="008C01E6" w:rsidRDefault="008C01E6" w:rsidP="008C01E6"/>
    <w:p w14:paraId="0E075C07" w14:textId="77777777" w:rsidR="008C01E6" w:rsidRPr="0023527E" w:rsidRDefault="008C01E6" w:rsidP="008C01E6">
      <w:r w:rsidRPr="00B8021F">
        <w:rPr>
          <w:noProof/>
        </w:rPr>
        <w:drawing>
          <wp:inline distT="0" distB="0" distL="0" distR="0" wp14:anchorId="1753E732" wp14:editId="08D9160D">
            <wp:extent cx="5849166" cy="4324954"/>
            <wp:effectExtent l="19050" t="19050" r="18415" b="1905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249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24019" w14:textId="77777777" w:rsidR="008C01E6" w:rsidRDefault="008C01E6" w:rsidP="008C01E6"/>
    <w:p w14:paraId="1341EAD5" w14:textId="77777777" w:rsidR="008C01E6" w:rsidRDefault="008C01E6" w:rsidP="008C01E6"/>
    <w:p w14:paraId="62DAA87F" w14:textId="77777777" w:rsidR="008C01E6" w:rsidRDefault="008C01E6" w:rsidP="008C01E6"/>
    <w:p w14:paraId="797EF609" w14:textId="77777777" w:rsidR="008C01E6" w:rsidRPr="007C3C94" w:rsidRDefault="008C01E6" w:rsidP="008C01E6"/>
    <w:p w14:paraId="16B1B8AC" w14:textId="77777777" w:rsidR="008C01E6" w:rsidRDefault="008C01E6" w:rsidP="008C01E6">
      <w:r>
        <w:rPr>
          <w:rFonts w:hint="eastAsia"/>
        </w:rPr>
        <w:t>압축을 풀었다면,</w:t>
      </w:r>
      <w:r>
        <w:t xml:space="preserve"> </w:t>
      </w:r>
      <w:r>
        <w:rPr>
          <w:rFonts w:hint="eastAsia"/>
        </w:rPr>
        <w:t>다운로드한 압축파일은 삭제해도 된다.</w:t>
      </w:r>
    </w:p>
    <w:p w14:paraId="3B066CA3" w14:textId="77777777" w:rsidR="008C01E6" w:rsidRDefault="008C01E6" w:rsidP="008C01E6"/>
    <w:p w14:paraId="00826E01" w14:textId="77777777" w:rsidR="008C01E6" w:rsidRDefault="008C01E6" w:rsidP="008C01E6">
      <w:r>
        <w:rPr>
          <w:noProof/>
        </w:rPr>
        <w:lastRenderedPageBreak/>
        <w:drawing>
          <wp:inline distT="0" distB="0" distL="0" distR="0" wp14:anchorId="0B2F9CA2" wp14:editId="3C98B743">
            <wp:extent cx="6645910" cy="2942590"/>
            <wp:effectExtent l="19050" t="19050" r="21590" b="1016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2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2C61A" w14:textId="77777777" w:rsidR="008C01E6" w:rsidRPr="00330C56" w:rsidRDefault="008C01E6" w:rsidP="008C01E6"/>
    <w:p w14:paraId="19368D98" w14:textId="77777777" w:rsidR="008C01E6" w:rsidRDefault="008C01E6" w:rsidP="008C01E6">
      <w:pPr>
        <w:rPr>
          <w:rFonts w:ascii="Consolas" w:hAnsi="Consolas"/>
        </w:rPr>
      </w:pPr>
      <w:r w:rsidRPr="0087450A">
        <w:rPr>
          <w:rFonts w:ascii="Consolas" w:hAnsi="Consolas"/>
        </w:rPr>
        <w:t>C:\JAVA\zulu11.54.25-ca-jdk11.0.14.1-win_x64</w:t>
      </w:r>
    </w:p>
    <w:p w14:paraId="5CE2BD65" w14:textId="77777777" w:rsidR="008C01E6" w:rsidRPr="006A7A91" w:rsidRDefault="008C01E6" w:rsidP="008C01E6"/>
    <w:p w14:paraId="0188C498" w14:textId="77777777" w:rsidR="008C01E6" w:rsidRDefault="008C01E6" w:rsidP="008C01E6">
      <w:r>
        <w:rPr>
          <w:rFonts w:hint="eastAsia"/>
        </w:rPr>
        <w:t>이 폴더에 Z</w:t>
      </w:r>
      <w:r>
        <w:t>ulu OpenJDK 11</w:t>
      </w:r>
      <w:r>
        <w:rPr>
          <w:rFonts w:hint="eastAsia"/>
        </w:rPr>
        <w:t xml:space="preserve"> 가 설치되었다.</w:t>
      </w:r>
    </w:p>
    <w:p w14:paraId="76EA9E6F" w14:textId="77777777" w:rsidR="008C01E6" w:rsidRDefault="008C01E6" w:rsidP="008C01E6"/>
    <w:p w14:paraId="21CCF067" w14:textId="77777777" w:rsidR="008C01E6" w:rsidRDefault="008C01E6" w:rsidP="008C01E6"/>
    <w:p w14:paraId="4E2F69F9" w14:textId="77777777" w:rsidR="008C01E6" w:rsidRDefault="008C01E6" w:rsidP="008C01E6"/>
    <w:p w14:paraId="0C014509" w14:textId="77777777" w:rsidR="008C01E6" w:rsidRDefault="008C01E6" w:rsidP="008C01E6"/>
    <w:p w14:paraId="27C21A00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5C6C4086" w14:textId="77777777" w:rsidR="008C01E6" w:rsidRDefault="008C01E6" w:rsidP="008C01E6">
      <w:pPr>
        <w:pStyle w:val="Heading2"/>
      </w:pPr>
      <w:bookmarkStart w:id="16" w:name="_Toc60749197"/>
      <w:bookmarkStart w:id="17" w:name="_Toc65915416"/>
      <w:bookmarkStart w:id="18" w:name="_Toc97186187"/>
      <w:r>
        <w:lastRenderedPageBreak/>
        <w:t xml:space="preserve">JAVA_HOME </w:t>
      </w:r>
      <w:r>
        <w:rPr>
          <w:rFonts w:hint="eastAsia"/>
        </w:rPr>
        <w:t>환경변수 설정</w:t>
      </w:r>
      <w:bookmarkEnd w:id="16"/>
      <w:bookmarkEnd w:id="17"/>
      <w:bookmarkEnd w:id="18"/>
    </w:p>
    <w:p w14:paraId="3FF43C4E" w14:textId="77777777" w:rsidR="008C01E6" w:rsidRDefault="008C01E6" w:rsidP="008C01E6"/>
    <w:p w14:paraId="17BA5E32" w14:textId="77777777" w:rsidR="008C01E6" w:rsidRDefault="008C01E6" w:rsidP="008C01E6">
      <w:r>
        <w:rPr>
          <w:rFonts w:hint="eastAsia"/>
        </w:rPr>
        <w:t>J</w:t>
      </w:r>
      <w:r>
        <w:t>DK</w:t>
      </w:r>
      <w:r>
        <w:rPr>
          <w:rFonts w:hint="eastAsia"/>
        </w:rPr>
        <w:t>를 설치한 폴더를 가르키는 J</w:t>
      </w:r>
      <w:r>
        <w:t xml:space="preserve">AVA_HOME </w:t>
      </w:r>
      <w:r>
        <w:rPr>
          <w:rFonts w:hint="eastAsia"/>
        </w:rPr>
        <w:t>환경변수를 만들어야 한다.</w:t>
      </w:r>
    </w:p>
    <w:p w14:paraId="63BC602E" w14:textId="77777777" w:rsidR="008C01E6" w:rsidRDefault="008C01E6" w:rsidP="008C01E6">
      <w:r>
        <w:rPr>
          <w:rFonts w:hint="eastAsia"/>
        </w:rPr>
        <w:t>e</w:t>
      </w:r>
      <w:r>
        <w:t xml:space="preserve">clipse </w:t>
      </w:r>
      <w:r>
        <w:rPr>
          <w:rFonts w:hint="eastAsia"/>
        </w:rPr>
        <w:t xml:space="preserve">같은 프로그램들이 </w:t>
      </w:r>
      <w:r>
        <w:t>JDK</w:t>
      </w:r>
      <w:r>
        <w:rPr>
          <w:rFonts w:hint="eastAsia"/>
        </w:rPr>
        <w:t>를 찾을 때,</w:t>
      </w:r>
      <w:r>
        <w:t xml:space="preserve"> JAVA_HOME </w:t>
      </w:r>
      <w:r>
        <w:rPr>
          <w:rFonts w:hint="eastAsia"/>
        </w:rPr>
        <w:t>환경변수를 사용한다.</w:t>
      </w:r>
    </w:p>
    <w:p w14:paraId="4CC2B182" w14:textId="77777777" w:rsidR="008C01E6" w:rsidRDefault="008C01E6" w:rsidP="008C01E6"/>
    <w:p w14:paraId="6420982C" w14:textId="77777777" w:rsidR="008C01E6" w:rsidRDefault="008C01E6" w:rsidP="008C01E6">
      <w:pPr>
        <w:pStyle w:val="Heading3"/>
      </w:pPr>
      <w:r>
        <w:rPr>
          <w:rFonts w:hint="eastAsia"/>
        </w:rPr>
        <w:t>제어판</w:t>
      </w:r>
    </w:p>
    <w:p w14:paraId="517AC8EB" w14:textId="77777777" w:rsidR="008C01E6" w:rsidRDefault="008C01E6" w:rsidP="008C01E6">
      <w:r w:rsidRPr="00D40232">
        <w:rPr>
          <w:noProof/>
        </w:rPr>
        <w:drawing>
          <wp:inline distT="0" distB="0" distL="0" distR="0" wp14:anchorId="49BB58F6" wp14:editId="75AC8B93">
            <wp:extent cx="5328458" cy="3351542"/>
            <wp:effectExtent l="0" t="0" r="5715" b="127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237" cy="33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CBE3" w14:textId="77777777" w:rsidR="002B3803" w:rsidRDefault="002B3803" w:rsidP="002B3803">
      <w:r w:rsidRPr="002B3803">
        <w:rPr>
          <w:rFonts w:hint="eastAsia"/>
          <w:b/>
          <w:bCs/>
        </w:rPr>
        <w:t xml:space="preserve">환경변수 </w:t>
      </w:r>
      <w:r>
        <w:rPr>
          <w:rFonts w:hint="eastAsia"/>
        </w:rPr>
        <w:t>키워드를 입력하고 엔터</w:t>
      </w:r>
    </w:p>
    <w:p w14:paraId="6E7ABFA7" w14:textId="77777777" w:rsidR="008C01E6" w:rsidRPr="002B3803" w:rsidRDefault="008C01E6" w:rsidP="008C01E6"/>
    <w:p w14:paraId="7617532A" w14:textId="77777777" w:rsidR="008C01E6" w:rsidRDefault="008C01E6" w:rsidP="008C01E6">
      <w:r w:rsidRPr="00C93A81">
        <w:rPr>
          <w:noProof/>
        </w:rPr>
        <w:drawing>
          <wp:inline distT="0" distB="0" distL="0" distR="0" wp14:anchorId="37B4E911" wp14:editId="73C207A7">
            <wp:extent cx="5292783" cy="2012211"/>
            <wp:effectExtent l="19050" t="19050" r="22225" b="2667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3753" cy="20277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DE68DE" w14:textId="77777777" w:rsidR="008C01E6" w:rsidRDefault="008C01E6" w:rsidP="008C01E6"/>
    <w:p w14:paraId="2A69FB2B" w14:textId="77777777" w:rsidR="008C01E6" w:rsidRDefault="008C01E6" w:rsidP="008C01E6"/>
    <w:p w14:paraId="3ED57777" w14:textId="77777777" w:rsidR="008C01E6" w:rsidRDefault="008C01E6" w:rsidP="008C01E6"/>
    <w:p w14:paraId="1E54D7B7" w14:textId="77777777" w:rsidR="008C01E6" w:rsidRDefault="008C01E6" w:rsidP="008C01E6"/>
    <w:p w14:paraId="37E445E6" w14:textId="77777777" w:rsidR="008C01E6" w:rsidRDefault="008C01E6" w:rsidP="008C01E6"/>
    <w:p w14:paraId="4B5A47CB" w14:textId="77777777" w:rsidR="008C01E6" w:rsidRDefault="008C01E6" w:rsidP="008C01E6"/>
    <w:p w14:paraId="61811C46" w14:textId="77777777" w:rsidR="008C01E6" w:rsidRDefault="008C01E6" w:rsidP="008C01E6"/>
    <w:p w14:paraId="312687FE" w14:textId="77777777" w:rsidR="008C01E6" w:rsidRDefault="008C01E6" w:rsidP="008C01E6"/>
    <w:p w14:paraId="2E3BD798" w14:textId="77777777" w:rsidR="008C01E6" w:rsidRDefault="008C01E6" w:rsidP="008C01E6"/>
    <w:p w14:paraId="48CA9E29" w14:textId="77777777" w:rsidR="008C01E6" w:rsidRPr="000023B4" w:rsidRDefault="008C01E6" w:rsidP="008C01E6">
      <w:r w:rsidRPr="00475A79">
        <w:rPr>
          <w:noProof/>
        </w:rPr>
        <w:lastRenderedPageBreak/>
        <w:drawing>
          <wp:inline distT="0" distB="0" distL="0" distR="0" wp14:anchorId="5C32B1A0" wp14:editId="1FD5295C">
            <wp:extent cx="4344604" cy="4834393"/>
            <wp:effectExtent l="0" t="0" r="0" b="444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590" cy="48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70B9" w14:textId="77777777" w:rsidR="008C01E6" w:rsidRDefault="008C01E6" w:rsidP="008C01E6"/>
    <w:p w14:paraId="644B3D46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57A9EFE" w14:textId="77777777" w:rsidR="008C01E6" w:rsidRDefault="008C01E6" w:rsidP="008C01E6">
      <w:pPr>
        <w:pStyle w:val="Heading3"/>
      </w:pPr>
      <w:r>
        <w:rPr>
          <w:rFonts w:hint="eastAsia"/>
        </w:rPr>
        <w:lastRenderedPageBreak/>
        <w:t>J</w:t>
      </w:r>
      <w:r>
        <w:t xml:space="preserve">AVA_HOME </w:t>
      </w: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>
        <w:rPr>
          <w:rFonts w:hint="eastAsia"/>
        </w:rPr>
        <w:t>찾기</w:t>
      </w:r>
    </w:p>
    <w:p w14:paraId="3C3233B7" w14:textId="77777777" w:rsidR="008C01E6" w:rsidRDefault="008C01E6" w:rsidP="008C01E6">
      <w:r>
        <w:rPr>
          <w:rFonts w:hint="eastAsia"/>
        </w:rPr>
        <w:t xml:space="preserve">스크롤하여 </w:t>
      </w:r>
      <w:r>
        <w:t xml:space="preserve">JAVA_HOME </w:t>
      </w:r>
      <w:r>
        <w:rPr>
          <w:rFonts w:hint="eastAsia"/>
        </w:rPr>
        <w:t>환경변수가 있는지 찾아보자.</w:t>
      </w:r>
    </w:p>
    <w:p w14:paraId="6CF6CB38" w14:textId="77777777" w:rsidR="008C01E6" w:rsidRDefault="008C01E6" w:rsidP="008C01E6">
      <w:r>
        <w:rPr>
          <w:rFonts w:hint="eastAsia"/>
        </w:rPr>
        <w:t>J</w:t>
      </w:r>
      <w:r>
        <w:t xml:space="preserve">AVA_HOME </w:t>
      </w:r>
      <w:r>
        <w:rPr>
          <w:rFonts w:hint="eastAsia"/>
        </w:rPr>
        <w:t>환경변수가 이미 있다면 더블클릭하여 편집하여야 한다..</w:t>
      </w:r>
    </w:p>
    <w:p w14:paraId="52DF1815" w14:textId="77777777" w:rsidR="008C01E6" w:rsidRPr="0099480B" w:rsidRDefault="008C01E6" w:rsidP="008C01E6"/>
    <w:p w14:paraId="53ABB778" w14:textId="77777777" w:rsidR="008C01E6" w:rsidRDefault="008C01E6" w:rsidP="008C01E6">
      <w:r w:rsidRPr="00EE6C01">
        <w:rPr>
          <w:noProof/>
        </w:rPr>
        <w:drawing>
          <wp:inline distT="0" distB="0" distL="0" distR="0" wp14:anchorId="4FA066EB" wp14:editId="57991D90">
            <wp:extent cx="5887272" cy="5572903"/>
            <wp:effectExtent l="0" t="0" r="0" b="889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843" w14:textId="77777777" w:rsidR="008C01E6" w:rsidRDefault="008C01E6" w:rsidP="008C01E6"/>
    <w:p w14:paraId="08A33219" w14:textId="77777777" w:rsidR="008C01E6" w:rsidRPr="000F22FA" w:rsidRDefault="008C01E6" w:rsidP="008C01E6"/>
    <w:p w14:paraId="77C59104" w14:textId="77777777" w:rsidR="008C01E6" w:rsidRDefault="008C01E6" w:rsidP="008C01E6"/>
    <w:p w14:paraId="71593F89" w14:textId="77777777" w:rsidR="008C01E6" w:rsidRDefault="008C01E6" w:rsidP="008C01E6"/>
    <w:p w14:paraId="07E758FE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514DC33E" w14:textId="77777777" w:rsidR="008C01E6" w:rsidRDefault="008C01E6" w:rsidP="008C01E6">
      <w:pPr>
        <w:pStyle w:val="Heading3"/>
      </w:pPr>
      <w:r>
        <w:rPr>
          <w:rFonts w:hint="eastAsia"/>
        </w:rPr>
        <w:lastRenderedPageBreak/>
        <w:t>J</w:t>
      </w:r>
      <w:r>
        <w:t xml:space="preserve">AVA_HOME </w:t>
      </w:r>
      <w:r>
        <w:rPr>
          <w:rFonts w:hint="eastAsia"/>
        </w:rPr>
        <w:t>환경변수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</w:p>
    <w:p w14:paraId="2F47F97E" w14:textId="77777777" w:rsidR="008C01E6" w:rsidRDefault="008C01E6" w:rsidP="008C01E6">
      <w:r>
        <w:rPr>
          <w:rFonts w:hint="eastAsia"/>
        </w:rPr>
        <w:t>J</w:t>
      </w:r>
      <w:r>
        <w:t xml:space="preserve">AVA_HOME </w:t>
      </w:r>
      <w:r>
        <w:rPr>
          <w:rFonts w:hint="eastAsia"/>
        </w:rPr>
        <w:t>환경변수가 없다면,</w:t>
      </w:r>
      <w:r>
        <w:t xml:space="preserve"> </w:t>
      </w:r>
      <w:r>
        <w:rPr>
          <w:rFonts w:hint="eastAsia"/>
        </w:rPr>
        <w:t>새로 만들자.</w:t>
      </w:r>
    </w:p>
    <w:p w14:paraId="773B13B0" w14:textId="77777777" w:rsidR="008C01E6" w:rsidRPr="0099480B" w:rsidRDefault="008C01E6" w:rsidP="008C01E6"/>
    <w:p w14:paraId="306F3AA1" w14:textId="77777777" w:rsidR="008C01E6" w:rsidRDefault="008C01E6" w:rsidP="008C01E6">
      <w:r w:rsidRPr="00F1088C">
        <w:rPr>
          <w:noProof/>
        </w:rPr>
        <w:drawing>
          <wp:inline distT="0" distB="0" distL="0" distR="0" wp14:anchorId="280FEF23" wp14:editId="0655D2AE">
            <wp:extent cx="5887272" cy="5572903"/>
            <wp:effectExtent l="0" t="0" r="0" b="889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F759" w14:textId="77777777" w:rsidR="008C01E6" w:rsidRDefault="008C01E6" w:rsidP="008C01E6"/>
    <w:p w14:paraId="5CA5E866" w14:textId="77777777" w:rsidR="008C01E6" w:rsidRDefault="008C01E6" w:rsidP="008C01E6">
      <w:r w:rsidRPr="00C2625F">
        <w:rPr>
          <w:noProof/>
        </w:rPr>
        <w:drawing>
          <wp:inline distT="0" distB="0" distL="0" distR="0" wp14:anchorId="25802332" wp14:editId="3FD301AB">
            <wp:extent cx="6220693" cy="1571844"/>
            <wp:effectExtent l="0" t="0" r="889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6D70" w14:textId="77777777" w:rsidR="008C01E6" w:rsidRDefault="008C01E6" w:rsidP="008C01E6"/>
    <w:p w14:paraId="74606077" w14:textId="77777777" w:rsidR="008C01E6" w:rsidRDefault="008C01E6" w:rsidP="008C01E6"/>
    <w:p w14:paraId="30619BF5" w14:textId="77777777" w:rsidR="008C01E6" w:rsidRPr="0003179B" w:rsidRDefault="008C01E6" w:rsidP="008C01E6"/>
    <w:p w14:paraId="2BA8E10B" w14:textId="77777777" w:rsidR="008C01E6" w:rsidRDefault="008C01E6" w:rsidP="008C01E6"/>
    <w:p w14:paraId="08CE3113" w14:textId="77777777" w:rsidR="008C01E6" w:rsidRDefault="008C01E6" w:rsidP="008C01E6">
      <w:r w:rsidRPr="005266F7">
        <w:rPr>
          <w:noProof/>
        </w:rPr>
        <w:lastRenderedPageBreak/>
        <w:drawing>
          <wp:inline distT="0" distB="0" distL="0" distR="0" wp14:anchorId="1CF3C20F" wp14:editId="4E68711F">
            <wp:extent cx="3534268" cy="3734321"/>
            <wp:effectExtent l="0" t="0" r="952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63B7" w14:textId="77777777" w:rsidR="008C01E6" w:rsidRDefault="008C01E6" w:rsidP="008C01E6"/>
    <w:p w14:paraId="73275E0F" w14:textId="77777777" w:rsidR="008C01E6" w:rsidRDefault="008C01E6" w:rsidP="008C01E6"/>
    <w:p w14:paraId="48506BF2" w14:textId="77777777" w:rsidR="008C01E6" w:rsidRDefault="008C01E6" w:rsidP="008C01E6">
      <w:r w:rsidRPr="008F4DF6">
        <w:rPr>
          <w:noProof/>
        </w:rPr>
        <w:drawing>
          <wp:inline distT="0" distB="0" distL="0" distR="0" wp14:anchorId="17C88A88" wp14:editId="037735D6">
            <wp:extent cx="6220693" cy="1571844"/>
            <wp:effectExtent l="0" t="0" r="889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FE8D" w14:textId="77777777" w:rsidR="008C01E6" w:rsidRDefault="008C01E6" w:rsidP="008C01E6"/>
    <w:p w14:paraId="41B746AE" w14:textId="77777777" w:rsidR="008C01E6" w:rsidRDefault="008C01E6" w:rsidP="008C01E6"/>
    <w:p w14:paraId="2F1F6AC9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350783C" w14:textId="77777777" w:rsidR="008C01E6" w:rsidRDefault="008C01E6" w:rsidP="008C01E6">
      <w:pPr>
        <w:pStyle w:val="Heading2"/>
      </w:pPr>
      <w:bookmarkStart w:id="19" w:name="_Toc60749198"/>
      <w:bookmarkStart w:id="20" w:name="_Toc65915417"/>
      <w:bookmarkStart w:id="21" w:name="_Toc97186188"/>
      <w:r>
        <w:rPr>
          <w:rFonts w:hint="eastAsia"/>
        </w:rPr>
        <w:lastRenderedPageBreak/>
        <w:t>P</w:t>
      </w:r>
      <w:r>
        <w:t xml:space="preserve">ath </w:t>
      </w:r>
      <w:r>
        <w:rPr>
          <w:rFonts w:hint="eastAsia"/>
        </w:rPr>
        <w:t>환경변수 수정</w:t>
      </w:r>
      <w:bookmarkEnd w:id="19"/>
      <w:bookmarkEnd w:id="20"/>
      <w:bookmarkEnd w:id="21"/>
    </w:p>
    <w:p w14:paraId="2121801F" w14:textId="77777777" w:rsidR="008C01E6" w:rsidRDefault="008C01E6" w:rsidP="008C01E6">
      <w:r>
        <w:rPr>
          <w:rFonts w:hint="eastAsia"/>
        </w:rPr>
        <w:t>J</w:t>
      </w:r>
      <w:r>
        <w:t>DK</w:t>
      </w:r>
      <w:r>
        <w:rPr>
          <w:rFonts w:hint="eastAsia"/>
        </w:rPr>
        <w:t xml:space="preserve">폴더 아래에 </w:t>
      </w:r>
      <w:r>
        <w:t xml:space="preserve">bin </w:t>
      </w:r>
      <w:r>
        <w:rPr>
          <w:rFonts w:hint="eastAsia"/>
        </w:rPr>
        <w:t>폴더에 J</w:t>
      </w:r>
      <w:r>
        <w:t>ava</w:t>
      </w:r>
      <w:r>
        <w:rPr>
          <w:rFonts w:hint="eastAsia"/>
        </w:rPr>
        <w:t xml:space="preserve"> 실행파일들이 들어있다.</w:t>
      </w:r>
    </w:p>
    <w:p w14:paraId="1D3CF570" w14:textId="77777777" w:rsidR="008C01E6" w:rsidRPr="00A75AE0" w:rsidRDefault="008C01E6" w:rsidP="008C01E6">
      <w:r>
        <w:rPr>
          <w:rFonts w:hint="eastAsia"/>
        </w:rPr>
        <w:t xml:space="preserve">이 </w:t>
      </w:r>
      <w:r>
        <w:t xml:space="preserve">bin </w:t>
      </w:r>
      <w:r>
        <w:rPr>
          <w:rFonts w:hint="eastAsia"/>
        </w:rPr>
        <w:t xml:space="preserve">폴더 경로명을 </w:t>
      </w:r>
      <w:r>
        <w:t xml:space="preserve">Path </w:t>
      </w:r>
      <w:r>
        <w:rPr>
          <w:rFonts w:hint="eastAsia"/>
        </w:rPr>
        <w:t>환경변수에 등록해야 한다.</w:t>
      </w:r>
    </w:p>
    <w:p w14:paraId="46A08ACD" w14:textId="77777777" w:rsidR="008C01E6" w:rsidRDefault="008C01E6" w:rsidP="008C01E6"/>
    <w:p w14:paraId="17F9AE65" w14:textId="77777777" w:rsidR="008C01E6" w:rsidRDefault="008C01E6" w:rsidP="008C01E6">
      <w:r>
        <w:rPr>
          <w:noProof/>
        </w:rPr>
        <w:drawing>
          <wp:inline distT="0" distB="0" distL="0" distR="0" wp14:anchorId="0F590F96" wp14:editId="66B7B3D9">
            <wp:extent cx="5886450" cy="557212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1CF3" w14:textId="77777777" w:rsidR="008C01E6" w:rsidRDefault="008C01E6" w:rsidP="008C01E6">
      <w:r>
        <w:rPr>
          <w:rFonts w:hint="eastAsia"/>
        </w:rPr>
        <w:t>P</w:t>
      </w:r>
      <w:r>
        <w:t xml:space="preserve">ath </w:t>
      </w:r>
      <w:r>
        <w:rPr>
          <w:rFonts w:hint="eastAsia"/>
        </w:rPr>
        <w:t>환경변수를 더블클릭하여 열자.</w:t>
      </w:r>
    </w:p>
    <w:p w14:paraId="12F78254" w14:textId="77777777" w:rsidR="008C01E6" w:rsidRDefault="008C01E6" w:rsidP="008C01E6"/>
    <w:p w14:paraId="3C4F8125" w14:textId="77777777" w:rsidR="008C01E6" w:rsidRDefault="008C01E6" w:rsidP="008C01E6"/>
    <w:p w14:paraId="511A3DDC" w14:textId="77777777" w:rsidR="008C01E6" w:rsidRPr="0040566F" w:rsidRDefault="008C01E6" w:rsidP="008C01E6"/>
    <w:p w14:paraId="76C3FD75" w14:textId="77777777" w:rsidR="008C01E6" w:rsidRDefault="008C01E6" w:rsidP="008C01E6">
      <w:r w:rsidRPr="00123FB1">
        <w:rPr>
          <w:noProof/>
        </w:rPr>
        <w:lastRenderedPageBreak/>
        <w:drawing>
          <wp:inline distT="0" distB="0" distL="0" distR="0" wp14:anchorId="307B7B2D" wp14:editId="0C31440B">
            <wp:extent cx="5020376" cy="4772691"/>
            <wp:effectExtent l="0" t="0" r="8890" b="889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7DB" w14:textId="77777777" w:rsidR="008C01E6" w:rsidRDefault="008C01E6" w:rsidP="008C01E6"/>
    <w:p w14:paraId="2E3A4B32" w14:textId="77777777" w:rsidR="008C01E6" w:rsidRDefault="008C01E6" w:rsidP="008C01E6">
      <w:r>
        <w:rPr>
          <w:rFonts w:hint="eastAsia"/>
        </w:rPr>
        <w:t>새로 만들기 버튼을 클릭하고</w:t>
      </w:r>
      <w:r>
        <w:t xml:space="preserve">, </w:t>
      </w:r>
      <w:r>
        <w:rPr>
          <w:rFonts w:hint="eastAsia"/>
        </w:rPr>
        <w:t>다음 항목을 입력하자.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01E6" w14:paraId="3D4399F6" w14:textId="77777777" w:rsidTr="00376BCD">
        <w:tc>
          <w:tcPr>
            <w:tcW w:w="10456" w:type="dxa"/>
          </w:tcPr>
          <w:p w14:paraId="0D638074" w14:textId="77777777" w:rsidR="008C01E6" w:rsidRDefault="008C01E6" w:rsidP="00376BCD">
            <w:r>
              <w:rPr>
                <w:rFonts w:hint="eastAsia"/>
              </w:rPr>
              <w:t>%J</w:t>
            </w:r>
            <w:r>
              <w:t xml:space="preserve">AVA_HOME%\bin </w:t>
            </w:r>
          </w:p>
        </w:tc>
      </w:tr>
    </w:tbl>
    <w:p w14:paraId="65765891" w14:textId="77777777" w:rsidR="008C01E6" w:rsidRDefault="008C01E6" w:rsidP="008C01E6"/>
    <w:p w14:paraId="0830A997" w14:textId="77777777" w:rsidR="008C01E6" w:rsidRDefault="008C01E6" w:rsidP="008C01E6">
      <w:r>
        <w:rPr>
          <w:rFonts w:hint="eastAsia"/>
        </w:rPr>
        <w:t>위 항목이 이미 있다면,</w:t>
      </w:r>
      <w:r>
        <w:t xml:space="preserve"> </w:t>
      </w:r>
      <w:r>
        <w:rPr>
          <w:rFonts w:hint="eastAsia"/>
        </w:rPr>
        <w:t>또 만들 필요 없다.</w:t>
      </w:r>
    </w:p>
    <w:p w14:paraId="4DE6C372" w14:textId="77777777" w:rsidR="008C01E6" w:rsidRDefault="008C01E6" w:rsidP="008C01E6"/>
    <w:p w14:paraId="28E4D218" w14:textId="77777777" w:rsidR="008C01E6" w:rsidRDefault="008C01E6" w:rsidP="008C01E6"/>
    <w:p w14:paraId="6D5CA8D9" w14:textId="77777777" w:rsidR="008C01E6" w:rsidRDefault="008C01E6" w:rsidP="008C01E6">
      <w:r>
        <w:rPr>
          <w:rFonts w:hint="eastAsia"/>
        </w:rPr>
        <w:t>확인버튼을 눌러서 모든 창을 닫자.</w:t>
      </w:r>
    </w:p>
    <w:p w14:paraId="16C68DA3" w14:textId="77777777" w:rsidR="008C01E6" w:rsidRDefault="008C01E6" w:rsidP="008C01E6"/>
    <w:p w14:paraId="5A3462FB" w14:textId="77777777" w:rsidR="008C01E6" w:rsidRDefault="008C01E6" w:rsidP="008C01E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26C61CF0" w14:textId="77777777" w:rsidR="008C01E6" w:rsidRDefault="008C01E6" w:rsidP="008C01E6">
      <w:pPr>
        <w:pStyle w:val="Heading2"/>
      </w:pPr>
      <w:bookmarkStart w:id="22" w:name="_Toc60749199"/>
      <w:bookmarkStart w:id="23" w:name="_Toc65915418"/>
      <w:bookmarkStart w:id="24" w:name="_Toc97186189"/>
      <w:r>
        <w:rPr>
          <w:rFonts w:hint="eastAsia"/>
        </w:rPr>
        <w:lastRenderedPageBreak/>
        <w:t>J</w:t>
      </w:r>
      <w:r>
        <w:t xml:space="preserve">DK </w:t>
      </w:r>
      <w:r>
        <w:rPr>
          <w:rFonts w:hint="eastAsia"/>
        </w:rPr>
        <w:t>설치 확인</w:t>
      </w:r>
      <w:bookmarkEnd w:id="22"/>
      <w:bookmarkEnd w:id="23"/>
      <w:bookmarkEnd w:id="24"/>
    </w:p>
    <w:p w14:paraId="1950F04B" w14:textId="77777777" w:rsidR="008C01E6" w:rsidRDefault="008C01E6" w:rsidP="008C01E6"/>
    <w:p w14:paraId="511F1D33" w14:textId="77777777" w:rsidR="008C01E6" w:rsidRDefault="008C01E6" w:rsidP="008C01E6">
      <w:r>
        <w:rPr>
          <w:rFonts w:hint="eastAsia"/>
        </w:rPr>
        <w:t>명령 프롬프트 창을 새로 열어서 다음 명령을 실행하자.</w:t>
      </w:r>
      <w:r>
        <w:t xml:space="preserve"> (</w:t>
      </w:r>
      <w:r>
        <w:rPr>
          <w:rFonts w:hint="eastAsia"/>
        </w:rPr>
        <w:t>반드시 새로 열어야 한다)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01E6" w14:paraId="4A876244" w14:textId="77777777" w:rsidTr="00376BCD">
        <w:tc>
          <w:tcPr>
            <w:tcW w:w="10456" w:type="dxa"/>
          </w:tcPr>
          <w:p w14:paraId="31B010F5" w14:textId="77777777" w:rsidR="008C01E6" w:rsidRDefault="008C01E6" w:rsidP="00376BCD">
            <w:r>
              <w:rPr>
                <w:rFonts w:hint="eastAsia"/>
              </w:rPr>
              <w:t>j</w:t>
            </w:r>
            <w:r>
              <w:t>ava -version</w:t>
            </w:r>
          </w:p>
        </w:tc>
      </w:tr>
    </w:tbl>
    <w:p w14:paraId="46D1ADAF" w14:textId="77777777" w:rsidR="008C01E6" w:rsidRPr="00BD0B1A" w:rsidRDefault="008C01E6" w:rsidP="008C01E6"/>
    <w:p w14:paraId="7500EA63" w14:textId="77777777" w:rsidR="008C01E6" w:rsidRDefault="008C01E6" w:rsidP="008C01E6">
      <w:r w:rsidRPr="00B75B1C">
        <w:rPr>
          <w:noProof/>
        </w:rPr>
        <w:drawing>
          <wp:inline distT="0" distB="0" distL="0" distR="0" wp14:anchorId="590C138A" wp14:editId="3F568227">
            <wp:extent cx="6645910" cy="1917065"/>
            <wp:effectExtent l="0" t="0" r="2540" b="698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D3AC" w14:textId="77777777" w:rsidR="008C01E6" w:rsidRDefault="008C01E6" w:rsidP="008C01E6"/>
    <w:p w14:paraId="35C14321" w14:textId="77777777" w:rsidR="008C01E6" w:rsidRDefault="008C01E6" w:rsidP="008C01E6"/>
    <w:p w14:paraId="52391411" w14:textId="77777777" w:rsidR="008C01E6" w:rsidRPr="00CD20D2" w:rsidRDefault="008C01E6" w:rsidP="008C01E6"/>
    <w:p w14:paraId="01A103FD" w14:textId="77777777" w:rsidR="00DB74C7" w:rsidRDefault="00DB74C7" w:rsidP="005502F4"/>
    <w:p w14:paraId="7BDD739A" w14:textId="0C73BA14" w:rsidR="001824FE" w:rsidRDefault="001824FE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1BF36EE" w14:textId="77777777" w:rsidR="00292429" w:rsidRDefault="00292429" w:rsidP="00292429">
      <w:pPr>
        <w:pStyle w:val="Heading1"/>
      </w:pPr>
      <w:bookmarkStart w:id="25" w:name="_Toc96253151"/>
      <w:bookmarkStart w:id="26" w:name="_Toc97186190"/>
      <w:bookmarkStart w:id="27" w:name="_Toc470388109"/>
      <w:r>
        <w:rPr>
          <w:rFonts w:hint="eastAsia"/>
        </w:rPr>
        <w:lastRenderedPageBreak/>
        <w:t xml:space="preserve">Spring Tool Suite </w:t>
      </w:r>
      <w:r>
        <w:rPr>
          <w:rFonts w:hint="eastAsia"/>
        </w:rPr>
        <w:t>설치</w:t>
      </w:r>
      <w:bookmarkEnd w:id="25"/>
      <w:bookmarkEnd w:id="26"/>
    </w:p>
    <w:p w14:paraId="7FE8FD00" w14:textId="77777777" w:rsidR="00D04428" w:rsidRDefault="00D04428" w:rsidP="00D04428">
      <w:pPr>
        <w:pStyle w:val="Heading2"/>
      </w:pPr>
      <w:bookmarkStart w:id="28" w:name="_Toc96565098"/>
      <w:bookmarkStart w:id="29" w:name="_Toc97186191"/>
      <w:r>
        <w:rPr>
          <w:rFonts w:hint="eastAsia"/>
        </w:rPr>
        <w:t>과목</w:t>
      </w:r>
      <w:bookmarkEnd w:id="28"/>
      <w:bookmarkEnd w:id="29"/>
    </w:p>
    <w:p w14:paraId="283EE3BC" w14:textId="77777777" w:rsidR="00D04428" w:rsidRPr="006D65E3" w:rsidRDefault="00D04428" w:rsidP="00D04428">
      <w:r>
        <w:rPr>
          <w:rFonts w:hint="eastAsia"/>
        </w:rPr>
        <w:t>웹 프로그래밍,</w:t>
      </w:r>
      <w:r>
        <w:t xml:space="preserve"> </w:t>
      </w:r>
      <w:r>
        <w:rPr>
          <w:rFonts w:hint="eastAsia"/>
        </w:rPr>
        <w:t>백엔드 프레임워크</w:t>
      </w:r>
    </w:p>
    <w:p w14:paraId="0FAB1E1B" w14:textId="77777777" w:rsidR="00292429" w:rsidRPr="00D04428" w:rsidRDefault="00292429" w:rsidP="00292429"/>
    <w:p w14:paraId="32AEBCE3" w14:textId="77777777" w:rsidR="00292429" w:rsidRDefault="00292429" w:rsidP="00292429">
      <w:pPr>
        <w:pStyle w:val="Heading2"/>
      </w:pPr>
      <w:bookmarkStart w:id="30" w:name="_Toc96253152"/>
      <w:bookmarkStart w:id="31" w:name="_Toc97186192"/>
      <w:r>
        <w:rPr>
          <w:rFonts w:hint="eastAsia"/>
        </w:rPr>
        <w:t>다운로드</w:t>
      </w:r>
      <w:bookmarkEnd w:id="27"/>
      <w:bookmarkEnd w:id="30"/>
      <w:bookmarkEnd w:id="31"/>
    </w:p>
    <w:p w14:paraId="74912A73" w14:textId="77777777" w:rsidR="00292429" w:rsidRDefault="00292429" w:rsidP="00292429">
      <w:r w:rsidRPr="004F15F5">
        <w:t>https://spring.io/tools</w:t>
      </w:r>
    </w:p>
    <w:p w14:paraId="001683C1" w14:textId="77777777" w:rsidR="00292429" w:rsidRDefault="00292429" w:rsidP="00292429">
      <w:r w:rsidRPr="00590ABF">
        <w:rPr>
          <w:noProof/>
        </w:rPr>
        <w:drawing>
          <wp:inline distT="0" distB="0" distL="0" distR="0" wp14:anchorId="60C37EA6" wp14:editId="46DE8A09">
            <wp:extent cx="1879430" cy="2951544"/>
            <wp:effectExtent l="19050" t="19050" r="26035" b="20320"/>
            <wp:docPr id="13" name="Picture 13" descr="Table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, letter&#10;&#10;Description automatically generated with medium confidence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93" cy="29561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C92DE5" w14:textId="77777777" w:rsidR="00292429" w:rsidRDefault="00292429" w:rsidP="00292429"/>
    <w:p w14:paraId="12F29F89" w14:textId="77777777" w:rsidR="00292429" w:rsidRDefault="00292429" w:rsidP="00292429">
      <w:r w:rsidRPr="009F5F99">
        <w:t>spring-tool-suite-4-4.13.1.RELEASE-e4.22.0-win32.win32.x86_64.self-extracting.jar</w:t>
      </w:r>
    </w:p>
    <w:p w14:paraId="00DEF6E8" w14:textId="77777777" w:rsidR="00292429" w:rsidRDefault="00292429" w:rsidP="00292429"/>
    <w:p w14:paraId="04B2D53D" w14:textId="77777777" w:rsidR="00292429" w:rsidRDefault="00292429" w:rsidP="00292429">
      <w:pPr>
        <w:pStyle w:val="Heading3"/>
      </w:pPr>
      <w:r>
        <w:rPr>
          <w:rFonts w:hint="eastAsia"/>
        </w:rPr>
        <w:t>압축</w:t>
      </w:r>
      <w:r>
        <w:rPr>
          <w:rFonts w:hint="eastAsia"/>
        </w:rPr>
        <w:t xml:space="preserve"> </w:t>
      </w:r>
      <w:r>
        <w:rPr>
          <w:rFonts w:hint="eastAsia"/>
        </w:rPr>
        <w:t>풀기</w:t>
      </w:r>
    </w:p>
    <w:p w14:paraId="5BAB260E" w14:textId="77777777" w:rsidR="00292429" w:rsidRPr="004D286E" w:rsidRDefault="00292429" w:rsidP="00292429">
      <w:pPr>
        <w:rPr>
          <w:bCs/>
          <w:u w:val="single"/>
        </w:rPr>
      </w:pPr>
      <w:r w:rsidRPr="004D286E">
        <w:rPr>
          <w:rFonts w:hint="eastAsia"/>
          <w:u w:val="single"/>
        </w:rPr>
        <w:t xml:space="preserve">다운로드 받은 파일을 </w:t>
      </w:r>
      <w:r w:rsidRPr="004D286E">
        <w:rPr>
          <w:rFonts w:ascii="Consolas" w:hAnsi="Consolas"/>
          <w:bCs/>
          <w:u w:val="single"/>
        </w:rPr>
        <w:t>C:\JAVA\</w:t>
      </w:r>
      <w:r w:rsidRPr="004D286E">
        <w:rPr>
          <w:bCs/>
          <w:u w:val="single"/>
        </w:rPr>
        <w:t xml:space="preserve"> </w:t>
      </w:r>
      <w:r w:rsidRPr="004D286E">
        <w:rPr>
          <w:rFonts w:hint="eastAsia"/>
          <w:bCs/>
          <w:u w:val="single"/>
        </w:rPr>
        <w:t>폴더로 옮긴 후</w:t>
      </w:r>
      <w:r w:rsidRPr="004D286E">
        <w:rPr>
          <w:bCs/>
          <w:u w:val="single"/>
        </w:rPr>
        <w:t xml:space="preserve">, </w:t>
      </w:r>
    </w:p>
    <w:p w14:paraId="4FDFC275" w14:textId="77777777" w:rsidR="00292429" w:rsidRDefault="00292429" w:rsidP="00292429">
      <w:pPr>
        <w:rPr>
          <w:bCs/>
        </w:rPr>
      </w:pPr>
      <w:r>
        <w:rPr>
          <w:rFonts w:hint="eastAsia"/>
          <w:bCs/>
        </w:rPr>
        <w:t>명령 프롬프트에서 아래 명령을 실행하여 이 파일을 실행하자.</w:t>
      </w:r>
    </w:p>
    <w:p w14:paraId="5633D526" w14:textId="77777777" w:rsidR="00292429" w:rsidRDefault="00292429" w:rsidP="00292429">
      <w:pPr>
        <w:rPr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92429" w14:paraId="093F35DB" w14:textId="77777777" w:rsidTr="00376BCD">
        <w:tc>
          <w:tcPr>
            <w:tcW w:w="10456" w:type="dxa"/>
          </w:tcPr>
          <w:p w14:paraId="1D84FA0F" w14:textId="77777777" w:rsidR="00292429" w:rsidRPr="00191EFA" w:rsidRDefault="00292429" w:rsidP="00376BCD">
            <w:pPr>
              <w:rPr>
                <w:rFonts w:ascii="Consolas" w:hAnsi="Consolas"/>
                <w:bCs/>
              </w:rPr>
            </w:pPr>
            <w:r w:rsidRPr="00191EFA">
              <w:rPr>
                <w:rFonts w:ascii="Consolas" w:hAnsi="Consolas"/>
                <w:bCs/>
              </w:rPr>
              <w:t>cd C:\JAVA</w:t>
            </w:r>
          </w:p>
          <w:p w14:paraId="1179D078" w14:textId="77777777" w:rsidR="00292429" w:rsidRPr="00191EFA" w:rsidRDefault="00292429" w:rsidP="00376BCD">
            <w:pPr>
              <w:rPr>
                <w:rFonts w:ascii="Consolas" w:hAnsi="Consolas"/>
                <w:bCs/>
              </w:rPr>
            </w:pPr>
            <w:r w:rsidRPr="00191EFA">
              <w:rPr>
                <w:rFonts w:ascii="Consolas" w:hAnsi="Consolas"/>
                <w:bCs/>
              </w:rPr>
              <w:t xml:space="preserve">java -jar </w:t>
            </w:r>
            <w:r w:rsidRPr="00881931">
              <w:rPr>
                <w:rFonts w:ascii="Consolas" w:hAnsi="Consolas"/>
                <w:bCs/>
              </w:rPr>
              <w:t>spring-tool-suite-4-4.13.1.RELEASE-e4.22.0-win32.win32.x86_64.self-extracting.jar</w:t>
            </w:r>
          </w:p>
        </w:tc>
      </w:tr>
    </w:tbl>
    <w:p w14:paraId="5901D71E" w14:textId="77777777" w:rsidR="00292429" w:rsidRDefault="00292429" w:rsidP="00292429">
      <w:pPr>
        <w:rPr>
          <w:bCs/>
        </w:rPr>
      </w:pPr>
    </w:p>
    <w:p w14:paraId="36A67B75" w14:textId="77777777" w:rsidR="00292429" w:rsidRPr="00DB5F98" w:rsidRDefault="00292429" w:rsidP="00292429">
      <w:pPr>
        <w:rPr>
          <w:bCs/>
        </w:rPr>
      </w:pPr>
      <w:r w:rsidRPr="00A547E4">
        <w:rPr>
          <w:bCs/>
          <w:noProof/>
        </w:rPr>
        <w:drawing>
          <wp:inline distT="0" distB="0" distL="0" distR="0" wp14:anchorId="62624C0A" wp14:editId="700C147D">
            <wp:extent cx="6645910" cy="1201420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FE03" w14:textId="77777777" w:rsidR="00292429" w:rsidRDefault="00292429" w:rsidP="00292429">
      <w:pPr>
        <w:rPr>
          <w:bCs/>
        </w:rPr>
      </w:pPr>
    </w:p>
    <w:p w14:paraId="0B4F9003" w14:textId="77777777" w:rsidR="00292429" w:rsidRPr="003B4507" w:rsidRDefault="00292429" w:rsidP="00292429">
      <w:pPr>
        <w:rPr>
          <w:bCs/>
        </w:rPr>
      </w:pPr>
      <w:r>
        <w:rPr>
          <w:rFonts w:hint="eastAsia"/>
          <w:bCs/>
        </w:rPr>
        <w:t>압축이 풀리고,</w:t>
      </w:r>
      <w:r>
        <w:rPr>
          <w:bCs/>
        </w:rPr>
        <w:t xml:space="preserve"> </w:t>
      </w:r>
      <w:r w:rsidRPr="00AD4829">
        <w:rPr>
          <w:rFonts w:ascii="Consolas" w:hAnsi="Consolas"/>
          <w:bCs/>
        </w:rPr>
        <w:t>C:\JAVA\</w:t>
      </w:r>
      <w:r w:rsidRPr="00EE2084">
        <w:rPr>
          <w:rFonts w:ascii="Consolas" w:hAnsi="Consolas"/>
          <w:bCs/>
        </w:rPr>
        <w:t>sts-4.1</w:t>
      </w:r>
      <w:r>
        <w:rPr>
          <w:rFonts w:ascii="Consolas" w:hAnsi="Consolas"/>
          <w:bCs/>
        </w:rPr>
        <w:t>3</w:t>
      </w:r>
      <w:r w:rsidRPr="00EE2084">
        <w:rPr>
          <w:rFonts w:ascii="Consolas" w:hAnsi="Consolas"/>
          <w:bCs/>
        </w:rPr>
        <w:t>.1.RELEASE</w:t>
      </w:r>
      <w:r w:rsidRPr="00AD4829">
        <w:rPr>
          <w:bCs/>
        </w:rPr>
        <w:t xml:space="preserve"> </w:t>
      </w:r>
      <w:r>
        <w:rPr>
          <w:rFonts w:hint="eastAsia"/>
          <w:bCs/>
        </w:rPr>
        <w:t>폴더가 생성된다.</w:t>
      </w:r>
    </w:p>
    <w:p w14:paraId="06546B2E" w14:textId="77777777" w:rsidR="00292429" w:rsidRPr="00EE2084" w:rsidRDefault="00292429" w:rsidP="00292429"/>
    <w:p w14:paraId="6FA07E01" w14:textId="77777777" w:rsidR="00292429" w:rsidRDefault="00292429" w:rsidP="00292429">
      <w:r>
        <w:rPr>
          <w:rFonts w:hint="eastAsia"/>
        </w:rPr>
        <w:t>압축이 풀린 후,</w:t>
      </w:r>
      <w:r>
        <w:t xml:space="preserve"> </w:t>
      </w:r>
    </w:p>
    <w:p w14:paraId="7B0ED256" w14:textId="77777777" w:rsidR="00292429" w:rsidRDefault="00292429" w:rsidP="00292429">
      <w:r w:rsidRPr="002E0265">
        <w:t>spring-tool-suite-4-4.13.1.RELEASE-e4.22.0-win32.win32.x86_64.self-extracting.jar</w:t>
      </w:r>
      <w:r>
        <w:rPr>
          <w:rFonts w:hint="eastAsia"/>
        </w:rPr>
        <w:t>파일은 삭제해도 된다.</w:t>
      </w:r>
    </w:p>
    <w:p w14:paraId="02A835B1" w14:textId="77777777" w:rsidR="00292429" w:rsidRPr="002E0265" w:rsidRDefault="00292429" w:rsidP="00292429"/>
    <w:p w14:paraId="0A2071F0" w14:textId="77777777" w:rsidR="00292429" w:rsidRDefault="00292429" w:rsidP="00292429"/>
    <w:p w14:paraId="19BFC53B" w14:textId="77777777" w:rsidR="00292429" w:rsidRDefault="00292429" w:rsidP="00292429">
      <w:pPr>
        <w:pStyle w:val="Heading3"/>
      </w:pPr>
      <w:r>
        <w:rPr>
          <w:rFonts w:hint="eastAsia"/>
        </w:rPr>
        <w:t>폴더</w:t>
      </w:r>
    </w:p>
    <w:p w14:paraId="6CFE2603" w14:textId="77777777" w:rsidR="00292429" w:rsidRDefault="00292429" w:rsidP="00292429">
      <w:pPr>
        <w:rPr>
          <w:rFonts w:ascii="Consolas" w:hAnsi="Consolas"/>
          <w:bCs/>
        </w:rPr>
      </w:pPr>
      <w:r>
        <w:rPr>
          <w:rFonts w:ascii="Consolas" w:hAnsi="Consolas" w:hint="eastAsia"/>
          <w:bCs/>
        </w:rPr>
        <w:t>꼭</w:t>
      </w:r>
      <w:r>
        <w:rPr>
          <w:rFonts w:ascii="Consolas" w:hAnsi="Consolas" w:hint="eastAsia"/>
          <w:bCs/>
        </w:rPr>
        <w:t xml:space="preserve"> </w:t>
      </w:r>
      <w:r w:rsidRPr="00AD4829">
        <w:rPr>
          <w:rFonts w:ascii="Consolas" w:hAnsi="Consolas"/>
          <w:bCs/>
        </w:rPr>
        <w:t>C:\JAVA\</w:t>
      </w:r>
      <w:r>
        <w:rPr>
          <w:rFonts w:ascii="Consolas" w:hAnsi="Consolas"/>
          <w:bCs/>
        </w:rPr>
        <w:t xml:space="preserve"> </w:t>
      </w:r>
      <w:r>
        <w:rPr>
          <w:rFonts w:ascii="Consolas" w:hAnsi="Consolas" w:hint="eastAsia"/>
          <w:bCs/>
        </w:rPr>
        <w:t>폴더에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설치해야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하는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것은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아니다</w:t>
      </w:r>
      <w:r>
        <w:rPr>
          <w:rFonts w:ascii="Consolas" w:hAnsi="Consolas" w:hint="eastAsia"/>
          <w:bCs/>
        </w:rPr>
        <w:t>.</w:t>
      </w:r>
      <w:r>
        <w:rPr>
          <w:rFonts w:ascii="Consolas" w:hAnsi="Consolas"/>
          <w:bCs/>
        </w:rPr>
        <w:t xml:space="preserve"> </w:t>
      </w:r>
    </w:p>
    <w:p w14:paraId="6D053DE1" w14:textId="77777777" w:rsidR="00292429" w:rsidRDefault="00292429" w:rsidP="00292429">
      <w:pPr>
        <w:rPr>
          <w:rFonts w:ascii="Consolas" w:hAnsi="Consolas"/>
          <w:bCs/>
        </w:rPr>
      </w:pPr>
      <w:r>
        <w:rPr>
          <w:rFonts w:ascii="Consolas" w:hAnsi="Consolas" w:hint="eastAsia"/>
          <w:bCs/>
        </w:rPr>
        <w:t>다른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폴더에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설치해도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되지만</w:t>
      </w:r>
      <w:r>
        <w:rPr>
          <w:rFonts w:ascii="Consolas" w:hAnsi="Consolas" w:hint="eastAsia"/>
          <w:bCs/>
        </w:rPr>
        <w:t>,</w:t>
      </w:r>
      <w:r>
        <w:rPr>
          <w:rFonts w:ascii="Consolas" w:hAnsi="Consolas"/>
          <w:bCs/>
        </w:rPr>
        <w:t xml:space="preserve"> </w:t>
      </w:r>
      <w:r>
        <w:rPr>
          <w:rFonts w:ascii="Consolas" w:hAnsi="Consolas" w:hint="eastAsia"/>
          <w:bCs/>
        </w:rPr>
        <w:t>경로명이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짧아야</w:t>
      </w:r>
      <w:r>
        <w:rPr>
          <w:rFonts w:ascii="Consolas" w:hAnsi="Consolas" w:hint="eastAsia"/>
          <w:bCs/>
        </w:rPr>
        <w:t xml:space="preserve"> </w:t>
      </w:r>
      <w:r>
        <w:rPr>
          <w:rFonts w:ascii="Consolas" w:hAnsi="Consolas" w:hint="eastAsia"/>
          <w:bCs/>
        </w:rPr>
        <w:t>한다</w:t>
      </w:r>
      <w:r>
        <w:rPr>
          <w:rFonts w:ascii="Consolas" w:hAnsi="Consolas" w:hint="eastAsia"/>
          <w:bCs/>
        </w:rPr>
        <w:t>.</w:t>
      </w:r>
      <w:r>
        <w:rPr>
          <w:rFonts w:ascii="Consolas" w:hAnsi="Consolas"/>
          <w:bCs/>
        </w:rPr>
        <w:t xml:space="preserve"> (</w:t>
      </w:r>
      <w:r>
        <w:rPr>
          <w:rFonts w:ascii="Consolas" w:hAnsi="Consolas" w:hint="eastAsia"/>
          <w:bCs/>
        </w:rPr>
        <w:t>예</w:t>
      </w:r>
      <w:r>
        <w:rPr>
          <w:rFonts w:ascii="Consolas" w:hAnsi="Consolas" w:hint="eastAsia"/>
          <w:bCs/>
        </w:rPr>
        <w:t>:</w:t>
      </w:r>
      <w:r>
        <w:rPr>
          <w:rFonts w:ascii="Consolas" w:hAnsi="Consolas"/>
          <w:bCs/>
        </w:rPr>
        <w:t xml:space="preserve"> </w:t>
      </w:r>
      <w:r w:rsidRPr="00AD4829">
        <w:rPr>
          <w:rFonts w:ascii="Consolas" w:hAnsi="Consolas"/>
          <w:bCs/>
        </w:rPr>
        <w:t>C:\</w:t>
      </w:r>
      <w:r>
        <w:rPr>
          <w:rFonts w:ascii="Consolas" w:hAnsi="Consolas" w:hint="eastAsia"/>
          <w:bCs/>
        </w:rPr>
        <w:t>S</w:t>
      </w:r>
      <w:r>
        <w:rPr>
          <w:rFonts w:ascii="Consolas" w:hAnsi="Consolas"/>
          <w:bCs/>
        </w:rPr>
        <w:t>TS4)</w:t>
      </w:r>
    </w:p>
    <w:p w14:paraId="7D23E1D6" w14:textId="77777777" w:rsidR="00292429" w:rsidRDefault="00292429" w:rsidP="00292429">
      <w:pPr>
        <w:rPr>
          <w:rFonts w:ascii="Consolas" w:hAnsi="Consolas"/>
          <w:bCs/>
        </w:rPr>
      </w:pPr>
    </w:p>
    <w:p w14:paraId="649BCDBE" w14:textId="77777777" w:rsidR="00292429" w:rsidRDefault="00292429" w:rsidP="00292429">
      <w:pPr>
        <w:rPr>
          <w:rFonts w:ascii="Consolas" w:hAnsi="Consolas"/>
          <w:bCs/>
        </w:rPr>
      </w:pPr>
    </w:p>
    <w:p w14:paraId="4830EDBB" w14:textId="77777777" w:rsidR="00292429" w:rsidRDefault="00292429" w:rsidP="00292429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181CF481" w14:textId="77777777" w:rsidR="00292429" w:rsidRDefault="00292429" w:rsidP="00292429"/>
    <w:p w14:paraId="29DCBCFA" w14:textId="77777777" w:rsidR="00292429" w:rsidRDefault="00292429" w:rsidP="00292429">
      <w:pPr>
        <w:pStyle w:val="Heading2"/>
      </w:pPr>
      <w:bookmarkStart w:id="32" w:name="_Toc470388110"/>
      <w:bookmarkStart w:id="33" w:name="_Toc96253153"/>
      <w:bookmarkStart w:id="34" w:name="_Toc97186193"/>
      <w:r>
        <w:rPr>
          <w:rFonts w:hint="eastAsia"/>
        </w:rPr>
        <w:t>실행</w:t>
      </w:r>
      <w:bookmarkEnd w:id="32"/>
      <w:bookmarkEnd w:id="33"/>
      <w:bookmarkEnd w:id="34"/>
    </w:p>
    <w:p w14:paraId="144A7A92" w14:textId="77777777" w:rsidR="00292429" w:rsidRDefault="00292429" w:rsidP="00292429">
      <w:r w:rsidRPr="00AD68E7">
        <w:rPr>
          <w:rFonts w:hint="eastAsia"/>
          <w:b/>
          <w:bCs/>
        </w:rPr>
        <w:t>sts-</w:t>
      </w:r>
      <w:r w:rsidRPr="00AD68E7">
        <w:rPr>
          <w:b/>
          <w:bCs/>
        </w:rPr>
        <w:t>4</w:t>
      </w:r>
      <w:r w:rsidRPr="00AD68E7">
        <w:rPr>
          <w:rFonts w:hint="eastAsia"/>
          <w:b/>
          <w:bCs/>
        </w:rPr>
        <w:t>.</w:t>
      </w:r>
      <w:r>
        <w:rPr>
          <w:b/>
          <w:bCs/>
        </w:rPr>
        <w:t>13</w:t>
      </w:r>
      <w:r w:rsidRPr="00AD68E7">
        <w:rPr>
          <w:b/>
          <w:bCs/>
        </w:rPr>
        <w:t>.</w:t>
      </w:r>
      <w:r>
        <w:rPr>
          <w:b/>
          <w:bCs/>
        </w:rPr>
        <w:t>1</w:t>
      </w:r>
      <w:r w:rsidRPr="00AD68E7">
        <w:rPr>
          <w:b/>
          <w:bCs/>
        </w:rPr>
        <w:t>.RELEASE</w:t>
      </w:r>
      <w:r>
        <w:t>/</w:t>
      </w:r>
      <w:r w:rsidRPr="007C013A">
        <w:t>SpringToolSuite4.exe</w:t>
      </w:r>
      <w:r>
        <w:t xml:space="preserve"> </w:t>
      </w:r>
      <w:r>
        <w:rPr>
          <w:rFonts w:hint="eastAsia"/>
        </w:rPr>
        <w:t>실행</w:t>
      </w:r>
    </w:p>
    <w:p w14:paraId="084CEBEA" w14:textId="77777777" w:rsidR="00292429" w:rsidRPr="002D2651" w:rsidRDefault="00292429" w:rsidP="00292429"/>
    <w:p w14:paraId="0A031E51" w14:textId="77777777" w:rsidR="00292429" w:rsidRDefault="00292429" w:rsidP="00292429">
      <w:r>
        <w:rPr>
          <w:noProof/>
        </w:rPr>
        <w:drawing>
          <wp:inline distT="0" distB="0" distL="0" distR="0" wp14:anchorId="1A7AFF17" wp14:editId="7B98DC9C">
            <wp:extent cx="4366009" cy="1936592"/>
            <wp:effectExtent l="0" t="0" r="0" b="698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92" cy="19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6A5" w14:textId="77777777" w:rsidR="00292429" w:rsidRDefault="00292429" w:rsidP="00292429">
      <w:r>
        <w:rPr>
          <w:rFonts w:hint="eastAsia"/>
        </w:rPr>
        <w:t>프로젝트를 저장할 적당한 폴더를 선택한다.</w:t>
      </w:r>
    </w:p>
    <w:p w14:paraId="30076AC7" w14:textId="77777777" w:rsidR="00292429" w:rsidRDefault="00292429" w:rsidP="00292429">
      <w:r>
        <w:rPr>
          <w:rFonts w:hint="eastAsia"/>
        </w:rPr>
        <w:t>이 대화상자가 또 나타나지 않도록</w:t>
      </w:r>
      <w:r>
        <w:t>,</w:t>
      </w:r>
      <w:r>
        <w:rPr>
          <w:rFonts w:hint="eastAsia"/>
        </w:rPr>
        <w:t xml:space="preserve"> 체크박스를 선택한다.</w:t>
      </w:r>
    </w:p>
    <w:p w14:paraId="27982F08" w14:textId="77777777" w:rsidR="00292429" w:rsidRDefault="00292429" w:rsidP="00292429"/>
    <w:p w14:paraId="14511E79" w14:textId="77777777" w:rsidR="00292429" w:rsidRDefault="00292429" w:rsidP="00292429"/>
    <w:p w14:paraId="070AD643" w14:textId="77777777" w:rsidR="00292429" w:rsidRDefault="00292429" w:rsidP="00292429"/>
    <w:p w14:paraId="45CA74B3" w14:textId="77777777" w:rsidR="00292429" w:rsidRDefault="00292429" w:rsidP="00292429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412F9A38" w14:textId="77777777" w:rsidR="00292429" w:rsidRDefault="00292429" w:rsidP="00D04428">
      <w:pPr>
        <w:pStyle w:val="Heading2"/>
      </w:pPr>
      <w:bookmarkStart w:id="35" w:name="_Toc96253156"/>
      <w:bookmarkStart w:id="36" w:name="_Toc97186194"/>
      <w:r>
        <w:rPr>
          <w:rFonts w:hint="eastAsia"/>
        </w:rPr>
        <w:lastRenderedPageBreak/>
        <w:t>Preference</w:t>
      </w:r>
      <w:r>
        <w:t xml:space="preserve"> </w:t>
      </w:r>
      <w:r>
        <w:rPr>
          <w:rFonts w:hint="eastAsia"/>
        </w:rPr>
        <w:t>설정</w:t>
      </w:r>
      <w:bookmarkEnd w:id="35"/>
      <w:bookmarkEnd w:id="36"/>
    </w:p>
    <w:p w14:paraId="5A3C3D4B" w14:textId="77777777" w:rsidR="00292429" w:rsidRDefault="00292429" w:rsidP="00292429"/>
    <w:p w14:paraId="5408561D" w14:textId="77777777" w:rsidR="00292429" w:rsidRDefault="00292429" w:rsidP="00D04428">
      <w:pPr>
        <w:pStyle w:val="Heading3"/>
      </w:pPr>
      <w:bookmarkStart w:id="37" w:name="_Toc470388111"/>
      <w:bookmarkStart w:id="38" w:name="_Toc96253157"/>
      <w:r>
        <w:rPr>
          <w:rFonts w:hint="eastAsia"/>
        </w:rPr>
        <w:t xml:space="preserve">UTF-8 </w:t>
      </w:r>
      <w:r>
        <w:rPr>
          <w:rFonts w:hint="eastAsia"/>
        </w:rPr>
        <w:t>인코딩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bookmarkEnd w:id="37"/>
      <w:bookmarkEnd w:id="38"/>
    </w:p>
    <w:p w14:paraId="4AE6B800" w14:textId="77777777" w:rsidR="00292429" w:rsidRDefault="00292429" w:rsidP="00292429">
      <w:r>
        <w:rPr>
          <w:rFonts w:hint="eastAsia"/>
        </w:rPr>
        <w:t>한글이 깨지는 문제를 피하려면,</w:t>
      </w:r>
      <w:r>
        <w:t xml:space="preserve"> </w:t>
      </w:r>
      <w:r>
        <w:rPr>
          <w:rFonts w:hint="eastAsia"/>
        </w:rPr>
        <w:t>소스코드 뿐만 아니라</w:t>
      </w:r>
      <w:r>
        <w:t xml:space="preserve"> </w:t>
      </w:r>
      <w:r>
        <w:rPr>
          <w:rFonts w:hint="eastAsia"/>
        </w:rPr>
        <w:t xml:space="preserve">개발도구의 문자 인코딩도 </w:t>
      </w:r>
      <w:r>
        <w:t>UTF-8</w:t>
      </w:r>
      <w:r>
        <w:rPr>
          <w:rFonts w:hint="eastAsia"/>
        </w:rPr>
        <w:t>로 설정하는 것이 좋다.</w:t>
      </w:r>
    </w:p>
    <w:p w14:paraId="102DC7A5" w14:textId="77777777" w:rsidR="00292429" w:rsidRDefault="00292429" w:rsidP="00292429"/>
    <w:p w14:paraId="4750D125" w14:textId="77777777" w:rsidR="00292429" w:rsidRDefault="00292429" w:rsidP="00292429">
      <w:r>
        <w:rPr>
          <w:rFonts w:hint="eastAsia"/>
        </w:rPr>
        <w:t xml:space="preserve">보통 많이 사용하는 인코딩은 </w:t>
      </w:r>
      <w:r>
        <w:t>UTF-8</w:t>
      </w:r>
      <w:r>
        <w:rPr>
          <w:rFonts w:hint="eastAsia"/>
        </w:rPr>
        <w:t xml:space="preserve">과 </w:t>
      </w:r>
      <w:r>
        <w:t xml:space="preserve">EUC-KR </w:t>
      </w:r>
      <w:r>
        <w:rPr>
          <w:rFonts w:hint="eastAsia"/>
        </w:rPr>
        <w:t>이다.</w:t>
      </w:r>
    </w:p>
    <w:p w14:paraId="027447DF" w14:textId="77777777" w:rsidR="00292429" w:rsidRDefault="00292429" w:rsidP="00292429">
      <w:r>
        <w:rPr>
          <w:rFonts w:hint="eastAsia"/>
        </w:rPr>
        <w:t>EUC-KR</w:t>
      </w:r>
      <w:r>
        <w:t xml:space="preserve"> </w:t>
      </w:r>
      <w:r>
        <w:rPr>
          <w:rFonts w:hint="eastAsia"/>
        </w:rPr>
        <w:t xml:space="preserve">인코딩을 </w:t>
      </w:r>
      <w:r>
        <w:t xml:space="preserve">MS949 </w:t>
      </w:r>
      <w:r>
        <w:rPr>
          <w:rFonts w:hint="eastAsia"/>
        </w:rPr>
        <w:t>인코딩이라고 부르기도 한다.</w:t>
      </w:r>
    </w:p>
    <w:p w14:paraId="41F5D7CE" w14:textId="77777777" w:rsidR="00292429" w:rsidRDefault="00292429" w:rsidP="00292429"/>
    <w:p w14:paraId="0F64D09C" w14:textId="77777777" w:rsidR="00292429" w:rsidRDefault="00292429" w:rsidP="00292429">
      <w:r>
        <w:t xml:space="preserve">EUC-KR </w:t>
      </w:r>
      <w:r>
        <w:rPr>
          <w:rFonts w:hint="eastAsia"/>
        </w:rPr>
        <w:t xml:space="preserve">인코딩은 </w:t>
      </w:r>
      <w:r>
        <w:t>Microsoft Windows</w:t>
      </w:r>
      <w:r>
        <w:rPr>
          <w:rFonts w:hint="eastAsia"/>
        </w:rPr>
        <w:t>의 기본 인코딩이다.</w:t>
      </w:r>
    </w:p>
    <w:p w14:paraId="29A3A1D4" w14:textId="77777777" w:rsidR="00292429" w:rsidRDefault="00292429" w:rsidP="00292429">
      <w:r>
        <w:rPr>
          <w:rFonts w:hint="eastAsia"/>
        </w:rPr>
        <w:t xml:space="preserve">그래서 많은 개발도구들의 기본 인코딩 설정이 </w:t>
      </w:r>
      <w:r>
        <w:t>EUC-KR(MS-949)</w:t>
      </w:r>
      <w:r>
        <w:rPr>
          <w:rFonts w:hint="eastAsia"/>
        </w:rPr>
        <w:t>인 경우가 많다.</w:t>
      </w:r>
    </w:p>
    <w:p w14:paraId="0583FB7D" w14:textId="77777777" w:rsidR="00292429" w:rsidRDefault="00292429" w:rsidP="00292429"/>
    <w:p w14:paraId="3353AA1A" w14:textId="77777777" w:rsidR="00292429" w:rsidRDefault="00292429" w:rsidP="00292429"/>
    <w:p w14:paraId="2BB16A0F" w14:textId="77777777" w:rsidR="00292429" w:rsidRDefault="00292429" w:rsidP="00292429">
      <w:r w:rsidRPr="000373BC">
        <w:rPr>
          <w:noProof/>
        </w:rPr>
        <w:drawing>
          <wp:inline distT="0" distB="0" distL="0" distR="0" wp14:anchorId="07570509" wp14:editId="3068E4CA">
            <wp:extent cx="6645910" cy="6068695"/>
            <wp:effectExtent l="0" t="0" r="2540" b="825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8748" w14:textId="77777777" w:rsidR="00292429" w:rsidRDefault="00292429" w:rsidP="00292429"/>
    <w:p w14:paraId="09D8BA17" w14:textId="77777777" w:rsidR="00292429" w:rsidRDefault="00292429" w:rsidP="00292429"/>
    <w:p w14:paraId="5A67AB2B" w14:textId="77777777" w:rsidR="00292429" w:rsidRDefault="00292429" w:rsidP="00292429"/>
    <w:p w14:paraId="561E6DE8" w14:textId="77777777" w:rsidR="00292429" w:rsidRDefault="00292429" w:rsidP="00292429"/>
    <w:p w14:paraId="686B3C97" w14:textId="77777777" w:rsidR="00292429" w:rsidRDefault="00292429" w:rsidP="00292429"/>
    <w:p w14:paraId="7500487D" w14:textId="77777777" w:rsidR="00292429" w:rsidRDefault="00292429" w:rsidP="00292429"/>
    <w:p w14:paraId="26E9E93C" w14:textId="77777777" w:rsidR="00292429" w:rsidRDefault="00292429" w:rsidP="00292429"/>
    <w:p w14:paraId="76A56628" w14:textId="77777777" w:rsidR="00292429" w:rsidRDefault="00292429" w:rsidP="00D04428">
      <w:pPr>
        <w:pStyle w:val="Heading3"/>
      </w:pPr>
      <w:bookmarkStart w:id="39" w:name="_Toc470388112"/>
      <w:bookmarkStart w:id="40" w:name="_Toc96253158"/>
      <w:r>
        <w:lastRenderedPageBreak/>
        <w:t xml:space="preserve">Java </w:t>
      </w:r>
      <w:r>
        <w:rPr>
          <w:rFonts w:hint="eastAsia"/>
        </w:rPr>
        <w:t>Save Action</w:t>
      </w:r>
      <w:bookmarkEnd w:id="39"/>
      <w:bookmarkEnd w:id="40"/>
    </w:p>
    <w:p w14:paraId="424CF1AF" w14:textId="77777777" w:rsidR="00292429" w:rsidRDefault="00292429" w:rsidP="00292429">
      <w:r w:rsidRPr="008A5AA2">
        <w:rPr>
          <w:noProof/>
        </w:rPr>
        <w:drawing>
          <wp:inline distT="0" distB="0" distL="0" distR="0" wp14:anchorId="431DEDE7" wp14:editId="6E3C8C8F">
            <wp:extent cx="6645910" cy="4453890"/>
            <wp:effectExtent l="0" t="0" r="2540" b="381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A8CF" w14:textId="77777777" w:rsidR="00292429" w:rsidRDefault="00292429" w:rsidP="00292429"/>
    <w:p w14:paraId="71B8C5B1" w14:textId="77777777" w:rsidR="00292429" w:rsidRDefault="00292429" w:rsidP="00292429">
      <w:r w:rsidRPr="000A03FF">
        <w:rPr>
          <w:noProof/>
        </w:rPr>
        <w:drawing>
          <wp:inline distT="0" distB="0" distL="0" distR="0" wp14:anchorId="23E93B65" wp14:editId="7773749E">
            <wp:extent cx="6645910" cy="456120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15DA" w14:textId="77777777" w:rsidR="00292429" w:rsidRDefault="00292429" w:rsidP="00292429"/>
    <w:p w14:paraId="04A44476" w14:textId="77777777" w:rsidR="00292429" w:rsidRPr="00322308" w:rsidRDefault="00292429" w:rsidP="00292429">
      <w:r w:rsidRPr="00A842A6">
        <w:rPr>
          <w:noProof/>
        </w:rPr>
        <w:lastRenderedPageBreak/>
        <w:drawing>
          <wp:inline distT="0" distB="0" distL="0" distR="0" wp14:anchorId="7DADD3C6" wp14:editId="10A24234">
            <wp:extent cx="6645910" cy="4561205"/>
            <wp:effectExtent l="0" t="0" r="254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0470" w14:textId="77777777" w:rsidR="00292429" w:rsidRDefault="00292429" w:rsidP="00292429"/>
    <w:p w14:paraId="1C2DFE8D" w14:textId="77777777" w:rsidR="00292429" w:rsidRDefault="00292429" w:rsidP="00292429"/>
    <w:p w14:paraId="437A150D" w14:textId="7A42715C" w:rsidR="0023443B" w:rsidRDefault="0023443B" w:rsidP="0023443B">
      <w:pPr>
        <w:pStyle w:val="Heading3"/>
      </w:pPr>
      <w:r>
        <w:rPr>
          <w:rFonts w:hint="eastAsia"/>
        </w:rPr>
        <w:t>S</w:t>
      </w:r>
      <w:r>
        <w:t>pelling</w:t>
      </w:r>
    </w:p>
    <w:p w14:paraId="45764AAB" w14:textId="3F5AABE6" w:rsidR="0023443B" w:rsidRPr="0023443B" w:rsidRDefault="0023443B" w:rsidP="0023443B">
      <w:r w:rsidRPr="0023443B">
        <w:rPr>
          <w:noProof/>
        </w:rPr>
        <w:drawing>
          <wp:inline distT="0" distB="0" distL="0" distR="0" wp14:anchorId="14817544" wp14:editId="58306323">
            <wp:extent cx="6645910" cy="4288155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341A" w14:textId="77777777" w:rsidR="00292429" w:rsidRDefault="00292429" w:rsidP="00292429"/>
    <w:p w14:paraId="2A8DE35A" w14:textId="77777777" w:rsidR="00292429" w:rsidRDefault="00292429" w:rsidP="00292429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2057CDD6" w14:textId="77777777" w:rsidR="00292429" w:rsidRDefault="00292429" w:rsidP="00727B92">
      <w:pPr>
        <w:pStyle w:val="Heading2"/>
      </w:pPr>
      <w:bookmarkStart w:id="41" w:name="_Toc96253159"/>
      <w:bookmarkStart w:id="42" w:name="_Toc97186195"/>
      <w:r>
        <w:rPr>
          <w:rFonts w:hint="eastAsia"/>
        </w:rPr>
        <w:lastRenderedPageBreak/>
        <w:t>E</w:t>
      </w:r>
      <w:r>
        <w:t xml:space="preserve">E Developer Tools </w:t>
      </w:r>
      <w:r>
        <w:rPr>
          <w:rFonts w:hint="eastAsia"/>
        </w:rPr>
        <w:t>설치</w:t>
      </w:r>
      <w:bookmarkEnd w:id="41"/>
      <w:bookmarkEnd w:id="42"/>
    </w:p>
    <w:p w14:paraId="638051EC" w14:textId="77777777" w:rsidR="00292429" w:rsidRDefault="00292429" w:rsidP="00292429"/>
    <w:p w14:paraId="4CD3BA01" w14:textId="77777777" w:rsidR="00292429" w:rsidRDefault="00292429" w:rsidP="00292429">
      <w:r>
        <w:rPr>
          <w:rFonts w:hint="eastAsia"/>
        </w:rPr>
        <w:t xml:space="preserve">메뉴 </w:t>
      </w:r>
      <w:r>
        <w:t xml:space="preserve">Help - </w:t>
      </w:r>
      <w:r>
        <w:rPr>
          <w:rFonts w:hint="eastAsia"/>
        </w:rPr>
        <w:t>E</w:t>
      </w:r>
      <w:r>
        <w:t>clipse Marketplace</w:t>
      </w:r>
    </w:p>
    <w:p w14:paraId="71938816" w14:textId="77777777" w:rsidR="00292429" w:rsidRPr="00DC0494" w:rsidRDefault="00292429" w:rsidP="00292429">
      <w:r w:rsidRPr="00AD0393">
        <w:rPr>
          <w:noProof/>
        </w:rPr>
        <w:drawing>
          <wp:inline distT="0" distB="0" distL="0" distR="0" wp14:anchorId="3BD26E54" wp14:editId="12DF5127">
            <wp:extent cx="2439192" cy="2547257"/>
            <wp:effectExtent l="0" t="0" r="0" b="571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533" cy="254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9806" w14:textId="77777777" w:rsidR="00292429" w:rsidRDefault="00292429" w:rsidP="00292429"/>
    <w:p w14:paraId="674CE489" w14:textId="77777777" w:rsidR="00292429" w:rsidRDefault="00292429" w:rsidP="00292429">
      <w:r w:rsidRPr="00942084">
        <w:rPr>
          <w:noProof/>
        </w:rPr>
        <w:drawing>
          <wp:inline distT="0" distB="0" distL="0" distR="0" wp14:anchorId="1C390755" wp14:editId="52DB0A44">
            <wp:extent cx="4905814" cy="4577787"/>
            <wp:effectExtent l="0" t="0" r="952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209" cy="45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4B1E" w14:textId="77777777" w:rsidR="00292429" w:rsidRDefault="00292429" w:rsidP="00292429">
      <w:r>
        <w:t xml:space="preserve">(1) java and web developer tools </w:t>
      </w:r>
      <w:r>
        <w:rPr>
          <w:rFonts w:hint="eastAsia"/>
        </w:rPr>
        <w:t>입력하고 엔터키</w:t>
      </w:r>
    </w:p>
    <w:p w14:paraId="69966E3A" w14:textId="77777777" w:rsidR="00292429" w:rsidRDefault="00292429" w:rsidP="00292429">
      <w:r>
        <w:rPr>
          <w:rFonts w:hint="eastAsia"/>
        </w:rPr>
        <w:t>(</w:t>
      </w:r>
      <w:r>
        <w:t xml:space="preserve">2) Install </w:t>
      </w:r>
      <w:r>
        <w:rPr>
          <w:rFonts w:hint="eastAsia"/>
        </w:rPr>
        <w:t>버튼 클릭</w:t>
      </w:r>
    </w:p>
    <w:p w14:paraId="4B0F86FA" w14:textId="77777777" w:rsidR="00292429" w:rsidRDefault="00292429" w:rsidP="00292429"/>
    <w:p w14:paraId="2DBA11D8" w14:textId="77777777" w:rsidR="00292429" w:rsidRDefault="00292429" w:rsidP="00292429"/>
    <w:p w14:paraId="564B49F5" w14:textId="77777777" w:rsidR="00292429" w:rsidRDefault="00292429" w:rsidP="00292429">
      <w:r>
        <w:rPr>
          <w:noProof/>
        </w:rPr>
        <w:lastRenderedPageBreak/>
        <w:drawing>
          <wp:inline distT="0" distB="0" distL="0" distR="0" wp14:anchorId="3825A9FF" wp14:editId="17F76691">
            <wp:extent cx="4308758" cy="337402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97" cy="3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2894" w14:textId="77777777" w:rsidR="00292429" w:rsidRDefault="00292429" w:rsidP="00292429">
      <w:r>
        <w:rPr>
          <w:rFonts w:hint="eastAsia"/>
        </w:rPr>
        <w:t>C</w:t>
      </w:r>
      <w:r>
        <w:t xml:space="preserve">onfirm </w:t>
      </w:r>
      <w:r>
        <w:rPr>
          <w:rFonts w:hint="eastAsia"/>
        </w:rPr>
        <w:t>버튼 클릭</w:t>
      </w:r>
    </w:p>
    <w:p w14:paraId="275E70D0" w14:textId="77777777" w:rsidR="00292429" w:rsidRDefault="00292429" w:rsidP="00292429"/>
    <w:p w14:paraId="6D1A9422" w14:textId="77777777" w:rsidR="00292429" w:rsidRDefault="00292429" w:rsidP="00292429">
      <w:r>
        <w:rPr>
          <w:noProof/>
        </w:rPr>
        <w:drawing>
          <wp:inline distT="0" distB="0" distL="0" distR="0" wp14:anchorId="092694BB" wp14:editId="28248B6C">
            <wp:extent cx="4247143" cy="3165676"/>
            <wp:effectExtent l="0" t="0" r="127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444" cy="31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BB83" w14:textId="77777777" w:rsidR="00292429" w:rsidRDefault="00292429" w:rsidP="00292429">
      <w:r>
        <w:rPr>
          <w:rFonts w:hint="eastAsia"/>
        </w:rPr>
        <w:t>I</w:t>
      </w:r>
      <w:r>
        <w:t xml:space="preserve"> accept the term ... </w:t>
      </w:r>
      <w:r>
        <w:rPr>
          <w:rFonts w:hint="eastAsia"/>
        </w:rPr>
        <w:t>항목을 선택하고</w:t>
      </w:r>
    </w:p>
    <w:p w14:paraId="50735E71" w14:textId="77777777" w:rsidR="00292429" w:rsidRDefault="00292429" w:rsidP="00292429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버튼 클릭</w:t>
      </w:r>
    </w:p>
    <w:p w14:paraId="74FAE452" w14:textId="77777777" w:rsidR="00292429" w:rsidRDefault="00292429" w:rsidP="00292429"/>
    <w:p w14:paraId="581624BC" w14:textId="77777777" w:rsidR="00292429" w:rsidRDefault="00292429" w:rsidP="00292429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48C1F61" w14:textId="77777777" w:rsidR="00292429" w:rsidRDefault="00292429" w:rsidP="00292429"/>
    <w:p w14:paraId="6E9CB955" w14:textId="77777777" w:rsidR="00292429" w:rsidRDefault="00292429" w:rsidP="00292429">
      <w:r w:rsidRPr="008D7413">
        <w:rPr>
          <w:noProof/>
        </w:rPr>
        <w:drawing>
          <wp:inline distT="0" distB="0" distL="0" distR="0" wp14:anchorId="1D057EA3" wp14:editId="76D7E2DE">
            <wp:extent cx="2772162" cy="37152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DDB4" w14:textId="77777777" w:rsidR="00292429" w:rsidRDefault="00292429" w:rsidP="00292429">
      <w:r>
        <w:rPr>
          <w:rFonts w:hint="eastAsia"/>
        </w:rPr>
        <w:t xml:space="preserve">화면 오른쪽 아래에서, 설치 절차 진척도가 </w:t>
      </w:r>
      <w:r>
        <w:t xml:space="preserve">100% </w:t>
      </w:r>
      <w:r>
        <w:rPr>
          <w:rFonts w:hint="eastAsia"/>
        </w:rPr>
        <w:t>완료될 때까지 기다리자.</w:t>
      </w:r>
    </w:p>
    <w:p w14:paraId="570C048D" w14:textId="77777777" w:rsidR="00292429" w:rsidRDefault="00292429" w:rsidP="00292429"/>
    <w:p w14:paraId="03177DFA" w14:textId="77777777" w:rsidR="00292429" w:rsidRDefault="00292429" w:rsidP="00292429"/>
    <w:p w14:paraId="374890C0" w14:textId="77777777" w:rsidR="00292429" w:rsidRDefault="00292429" w:rsidP="00292429"/>
    <w:p w14:paraId="75E5E0AD" w14:textId="77777777" w:rsidR="00292429" w:rsidRDefault="00292429" w:rsidP="00292429">
      <w:r>
        <w:rPr>
          <w:noProof/>
        </w:rPr>
        <w:drawing>
          <wp:inline distT="0" distB="0" distL="0" distR="0" wp14:anchorId="53274C91" wp14:editId="25B14280">
            <wp:extent cx="4933950" cy="134302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5645" w14:textId="77777777" w:rsidR="00292429" w:rsidRDefault="00292429" w:rsidP="00292429">
      <w:r>
        <w:rPr>
          <w:rFonts w:hint="eastAsia"/>
        </w:rPr>
        <w:t>설치가 완려되면,</w:t>
      </w:r>
      <w:r>
        <w:t xml:space="preserve"> </w:t>
      </w:r>
      <w:r>
        <w:rPr>
          <w:rFonts w:hint="eastAsia"/>
        </w:rPr>
        <w:t>위와 같은 재시작 대화상자가 나타난다.</w:t>
      </w:r>
    </w:p>
    <w:p w14:paraId="289F4DA4" w14:textId="77777777" w:rsidR="00292429" w:rsidRDefault="00292429" w:rsidP="00292429">
      <w:r>
        <w:rPr>
          <w:rFonts w:hint="eastAsia"/>
        </w:rPr>
        <w:t>R</w:t>
      </w:r>
      <w:r>
        <w:t xml:space="preserve">estart Now </w:t>
      </w:r>
      <w:r>
        <w:rPr>
          <w:rFonts w:hint="eastAsia"/>
        </w:rPr>
        <w:t>버튼을 클릭</w:t>
      </w:r>
    </w:p>
    <w:p w14:paraId="02724561" w14:textId="77777777" w:rsidR="00292429" w:rsidRDefault="00292429" w:rsidP="00292429"/>
    <w:p w14:paraId="74DC4193" w14:textId="77777777" w:rsidR="00292429" w:rsidRDefault="00292429" w:rsidP="00292429"/>
    <w:p w14:paraId="40CC8C1B" w14:textId="4EE31E47" w:rsidR="00C549C5" w:rsidRDefault="00C549C5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A0D6E45" w14:textId="726C9F24" w:rsidR="00292429" w:rsidRDefault="00C549C5" w:rsidP="00C549C5">
      <w:pPr>
        <w:pStyle w:val="Heading2"/>
      </w:pPr>
      <w:bookmarkStart w:id="43" w:name="_Toc97186196"/>
      <w:r>
        <w:rPr>
          <w:rFonts w:hint="eastAsia"/>
        </w:rPr>
        <w:lastRenderedPageBreak/>
        <w:t>L</w:t>
      </w:r>
      <w:r>
        <w:t xml:space="preserve">ombok </w:t>
      </w:r>
      <w:r>
        <w:rPr>
          <w:rFonts w:hint="eastAsia"/>
        </w:rPr>
        <w:t>설치</w:t>
      </w:r>
      <w:bookmarkEnd w:id="43"/>
    </w:p>
    <w:p w14:paraId="456EEC68" w14:textId="77777777" w:rsidR="008570B2" w:rsidRDefault="008570B2" w:rsidP="008570B2">
      <w:r>
        <w:rPr>
          <w:rFonts w:hint="eastAsia"/>
        </w:rPr>
        <w:t xml:space="preserve">웹프로그래밍 수업에서는 </w:t>
      </w:r>
      <w:r>
        <w:t>lombok</w:t>
      </w:r>
      <w:r>
        <w:rPr>
          <w:rFonts w:hint="eastAsia"/>
        </w:rPr>
        <w:t>을 사용하지 않으니,</w:t>
      </w:r>
      <w:r>
        <w:t xml:space="preserve"> </w:t>
      </w:r>
      <w:r>
        <w:rPr>
          <w:rFonts w:hint="eastAsia"/>
        </w:rPr>
        <w:t>설치하지 않아도 된다.</w:t>
      </w:r>
    </w:p>
    <w:p w14:paraId="4B70288C" w14:textId="77777777" w:rsidR="008570B2" w:rsidRDefault="008570B2" w:rsidP="008570B2">
      <w:r>
        <w:rPr>
          <w:rFonts w:hint="eastAsia"/>
        </w:rPr>
        <w:t xml:space="preserve">백엔드프레임워크 수업에서 </w:t>
      </w:r>
      <w:r>
        <w:t>lombok</w:t>
      </w:r>
      <w:r>
        <w:rPr>
          <w:rFonts w:hint="eastAsia"/>
        </w:rPr>
        <w:t>을 사용한다.</w:t>
      </w:r>
    </w:p>
    <w:p w14:paraId="28D069BD" w14:textId="77777777" w:rsidR="008570B2" w:rsidRDefault="008570B2" w:rsidP="008570B2"/>
    <w:p w14:paraId="5E753A32" w14:textId="77777777" w:rsidR="008570B2" w:rsidRDefault="008570B2" w:rsidP="008570B2">
      <w:pPr>
        <w:pStyle w:val="Heading3"/>
      </w:pPr>
      <w:r>
        <w:rPr>
          <w:rFonts w:hint="eastAsia"/>
        </w:rPr>
        <w:t>S</w:t>
      </w:r>
      <w:r>
        <w:t xml:space="preserve">TS </w:t>
      </w:r>
      <w:r>
        <w:rPr>
          <w:rFonts w:hint="eastAsia"/>
        </w:rPr>
        <w:t>종료</w:t>
      </w:r>
    </w:p>
    <w:p w14:paraId="52467564" w14:textId="77777777" w:rsidR="008570B2" w:rsidRPr="00167390" w:rsidRDefault="008570B2" w:rsidP="008570B2">
      <w:r>
        <w:rPr>
          <w:rFonts w:hint="eastAsia"/>
        </w:rPr>
        <w:t xml:space="preserve">먼저 </w:t>
      </w:r>
      <w:r>
        <w:t>Spring Tool Suite</w:t>
      </w:r>
      <w:r>
        <w:rPr>
          <w:rFonts w:hint="eastAsia"/>
        </w:rPr>
        <w:t>를 종료하자.</w:t>
      </w:r>
    </w:p>
    <w:p w14:paraId="74126660" w14:textId="77777777" w:rsidR="008570B2" w:rsidRDefault="008570B2" w:rsidP="008570B2"/>
    <w:p w14:paraId="00EE640B" w14:textId="77777777" w:rsidR="008570B2" w:rsidRDefault="008570B2" w:rsidP="008570B2">
      <w:pPr>
        <w:pStyle w:val="Heading3"/>
      </w:pPr>
      <w:r>
        <w:rPr>
          <w:rFonts w:hint="eastAsia"/>
        </w:rPr>
        <w:t>다운로드</w:t>
      </w:r>
    </w:p>
    <w:p w14:paraId="5480B484" w14:textId="77777777" w:rsidR="008570B2" w:rsidRDefault="008570B2" w:rsidP="008570B2">
      <w:r w:rsidRPr="00B63FFC">
        <w:t>https://projectlombok.org/download</w:t>
      </w:r>
    </w:p>
    <w:p w14:paraId="689A0079" w14:textId="77777777" w:rsidR="008570B2" w:rsidRDefault="008570B2" w:rsidP="008570B2">
      <w:r w:rsidRPr="00B63FFC">
        <w:rPr>
          <w:noProof/>
        </w:rPr>
        <w:drawing>
          <wp:inline distT="0" distB="0" distL="0" distR="0" wp14:anchorId="5FA9C272" wp14:editId="30E2E6A0">
            <wp:extent cx="2685011" cy="633729"/>
            <wp:effectExtent l="0" t="0" r="1270" b="0"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Logo&#10;&#10;Description automatically generated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348" cy="6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0310" w14:textId="77777777" w:rsidR="008570B2" w:rsidRDefault="008570B2" w:rsidP="008570B2">
      <w:r>
        <w:rPr>
          <w:rFonts w:hint="eastAsia"/>
        </w:rPr>
        <w:t>다운로드 클릭</w:t>
      </w:r>
    </w:p>
    <w:p w14:paraId="62AF663C" w14:textId="77777777" w:rsidR="008570B2" w:rsidRDefault="008570B2" w:rsidP="008570B2"/>
    <w:p w14:paraId="7DF1FB83" w14:textId="15F5E42D" w:rsidR="008570B2" w:rsidRDefault="008570B2" w:rsidP="008570B2">
      <w:r>
        <w:rPr>
          <w:rFonts w:hint="eastAsia"/>
        </w:rPr>
        <w:t>명령 프롬프트 창에서 다음 명령을 실행한다.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570B2" w14:paraId="1B38F915" w14:textId="77777777" w:rsidTr="00376BCD">
        <w:tc>
          <w:tcPr>
            <w:tcW w:w="10456" w:type="dxa"/>
          </w:tcPr>
          <w:p w14:paraId="474ACA20" w14:textId="2C5C7BE1" w:rsidR="008570B2" w:rsidRPr="00383031" w:rsidRDefault="008570B2" w:rsidP="00376BCD">
            <w:pPr>
              <w:rPr>
                <w:rFonts w:ascii="Consolas" w:hAnsi="Consolas"/>
              </w:rPr>
            </w:pPr>
            <w:r w:rsidRPr="00383031">
              <w:rPr>
                <w:rFonts w:ascii="Consolas" w:hAnsi="Consolas"/>
              </w:rPr>
              <w:t>java -jar Downloads</w:t>
            </w:r>
            <w:r w:rsidR="00383031" w:rsidRPr="00383031">
              <w:rPr>
                <w:rFonts w:ascii="Consolas" w:hAnsi="Consolas"/>
              </w:rPr>
              <w:t>\</w:t>
            </w:r>
            <w:r w:rsidRPr="00383031">
              <w:rPr>
                <w:rFonts w:ascii="Consolas" w:hAnsi="Consolas"/>
              </w:rPr>
              <w:t>lombok.jar</w:t>
            </w:r>
          </w:p>
        </w:tc>
      </w:tr>
    </w:tbl>
    <w:p w14:paraId="73B84ABB" w14:textId="77777777" w:rsidR="008570B2" w:rsidRDefault="008570B2" w:rsidP="008570B2"/>
    <w:p w14:paraId="7240708A" w14:textId="19612F61" w:rsidR="008C2D27" w:rsidRDefault="008C2D27" w:rsidP="008570B2">
      <w:r>
        <w:rPr>
          <w:noProof/>
        </w:rPr>
        <w:drawing>
          <wp:inline distT="0" distB="0" distL="0" distR="0" wp14:anchorId="406354CF" wp14:editId="3DB9685C">
            <wp:extent cx="6257925" cy="1971675"/>
            <wp:effectExtent l="0" t="0" r="9525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EB0F" w14:textId="77777777" w:rsidR="008C2D27" w:rsidRPr="00B63FFC" w:rsidRDefault="008C2D27" w:rsidP="008570B2"/>
    <w:p w14:paraId="0017D94E" w14:textId="07B93F25" w:rsidR="008570B2" w:rsidRDefault="008C2D27" w:rsidP="008570B2">
      <w:r>
        <w:rPr>
          <w:noProof/>
        </w:rPr>
        <w:drawing>
          <wp:inline distT="0" distB="0" distL="0" distR="0" wp14:anchorId="68B8249D" wp14:editId="7B618162">
            <wp:extent cx="6467475" cy="1381125"/>
            <wp:effectExtent l="0" t="0" r="9525" b="952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212" w14:textId="77777777" w:rsidR="008570B2" w:rsidRDefault="008570B2" w:rsidP="008570B2">
      <w:r>
        <w:rPr>
          <w:rFonts w:hint="eastAsia"/>
        </w:rPr>
        <w:t>확인 클릭</w:t>
      </w:r>
    </w:p>
    <w:p w14:paraId="25A5A0E1" w14:textId="77777777" w:rsidR="008570B2" w:rsidRDefault="008570B2" w:rsidP="008570B2"/>
    <w:p w14:paraId="5E198BA9" w14:textId="6ED77CD3" w:rsidR="008570B2" w:rsidRDefault="009B3A4D" w:rsidP="008570B2">
      <w:r w:rsidRPr="009B3A4D">
        <w:rPr>
          <w:noProof/>
        </w:rPr>
        <w:lastRenderedPageBreak/>
        <w:drawing>
          <wp:inline distT="0" distB="0" distL="0" distR="0" wp14:anchorId="5BDC9B6B" wp14:editId="66F8EAAE">
            <wp:extent cx="6645910" cy="3892550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CDE1" w14:textId="77777777" w:rsidR="008570B2" w:rsidRDefault="008570B2" w:rsidP="008570B2">
      <w:r>
        <w:rPr>
          <w:rFonts w:hint="eastAsia"/>
        </w:rPr>
        <w:t xml:space="preserve">위 화면에서 </w:t>
      </w:r>
      <w:r>
        <w:t xml:space="preserve">SpringToolSuite </w:t>
      </w:r>
      <w:r>
        <w:rPr>
          <w:rFonts w:hint="eastAsia"/>
        </w:rPr>
        <w:t>항목이 보여야 한다.</w:t>
      </w:r>
    </w:p>
    <w:p w14:paraId="1A59F167" w14:textId="77777777" w:rsidR="008570B2" w:rsidRDefault="008570B2" w:rsidP="008570B2">
      <w:r>
        <w:rPr>
          <w:rFonts w:hint="eastAsia"/>
        </w:rPr>
        <w:t xml:space="preserve">자동 찾기 실패했으니, </w:t>
      </w:r>
      <w:r>
        <w:t xml:space="preserve">Specify location </w:t>
      </w:r>
      <w:r>
        <w:rPr>
          <w:rFonts w:hint="eastAsia"/>
        </w:rPr>
        <w:t>버튼을 클릭하여 찾자.</w:t>
      </w:r>
    </w:p>
    <w:p w14:paraId="078ECCE5" w14:textId="77777777" w:rsidR="008570B2" w:rsidRDefault="008570B2" w:rsidP="008570B2"/>
    <w:p w14:paraId="74AC4AB8" w14:textId="335FE163" w:rsidR="009B3A4D" w:rsidRDefault="009B3A4D" w:rsidP="008570B2">
      <w:r>
        <w:rPr>
          <w:noProof/>
        </w:rPr>
        <w:drawing>
          <wp:inline distT="0" distB="0" distL="0" distR="0" wp14:anchorId="00565B20" wp14:editId="6186CBE9">
            <wp:extent cx="5570220" cy="3415259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75" cy="341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D48" w14:textId="77777777" w:rsidR="009B3A4D" w:rsidRDefault="009B3A4D" w:rsidP="008570B2">
      <w:r>
        <w:rPr>
          <w:rFonts w:hint="eastAsia"/>
        </w:rPr>
        <w:t>S</w:t>
      </w:r>
      <w:r>
        <w:t>TS</w:t>
      </w:r>
      <w:r>
        <w:rPr>
          <w:rFonts w:hint="eastAsia"/>
        </w:rPr>
        <w:t xml:space="preserve"> 설치 디렉토리를 찾아가서 </w:t>
      </w:r>
    </w:p>
    <w:p w14:paraId="1E3D5E1C" w14:textId="3BE638A5" w:rsidR="009B3A4D" w:rsidRDefault="009B3A4D" w:rsidP="008570B2">
      <w:r>
        <w:t xml:space="preserve">SpringToolSuite4.ini </w:t>
      </w:r>
      <w:r>
        <w:rPr>
          <w:rFonts w:hint="eastAsia"/>
        </w:rPr>
        <w:t>파일을 선택하자.</w:t>
      </w:r>
    </w:p>
    <w:p w14:paraId="5B679AB8" w14:textId="3AE4E363" w:rsidR="009B3A4D" w:rsidRDefault="009B3A4D" w:rsidP="008570B2"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>클릭</w:t>
      </w:r>
    </w:p>
    <w:p w14:paraId="258D2981" w14:textId="77777777" w:rsidR="009B3A4D" w:rsidRDefault="009B3A4D" w:rsidP="008570B2"/>
    <w:p w14:paraId="01B92C43" w14:textId="77777777" w:rsidR="009B3A4D" w:rsidRDefault="009B3A4D" w:rsidP="008570B2"/>
    <w:p w14:paraId="6E97ED57" w14:textId="77777777" w:rsidR="009B3A4D" w:rsidRDefault="009B3A4D" w:rsidP="008570B2"/>
    <w:p w14:paraId="0C5723D1" w14:textId="77777777" w:rsidR="008570B2" w:rsidRDefault="008570B2" w:rsidP="008570B2">
      <w:r w:rsidRPr="0085710B">
        <w:rPr>
          <w:noProof/>
        </w:rPr>
        <w:lastRenderedPageBreak/>
        <w:drawing>
          <wp:inline distT="0" distB="0" distL="0" distR="0" wp14:anchorId="21FBC43E" wp14:editId="52A45105">
            <wp:extent cx="6645910" cy="2221865"/>
            <wp:effectExtent l="19050" t="19050" r="21590" b="2603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5CC5D" w14:textId="77777777" w:rsidR="008570B2" w:rsidRDefault="008570B2" w:rsidP="008570B2">
      <w:r>
        <w:t xml:space="preserve">Applications - </w:t>
      </w:r>
      <w:r>
        <w:rPr>
          <w:rFonts w:hint="eastAsia"/>
        </w:rPr>
        <w:t>S</w:t>
      </w:r>
      <w:r>
        <w:t xml:space="preserve">pringToolSuite4 - Contents - Eclipse - SpringToolSuite4.ini </w:t>
      </w:r>
    </w:p>
    <w:p w14:paraId="277DD18C" w14:textId="77777777" w:rsidR="008570B2" w:rsidRDefault="008570B2" w:rsidP="008570B2">
      <w:r>
        <w:rPr>
          <w:rFonts w:hint="eastAsia"/>
        </w:rPr>
        <w:t>O</w:t>
      </w:r>
      <w:r>
        <w:t xml:space="preserve">pen </w:t>
      </w:r>
      <w:r>
        <w:rPr>
          <w:rFonts w:hint="eastAsia"/>
        </w:rPr>
        <w:t>클릭</w:t>
      </w:r>
    </w:p>
    <w:p w14:paraId="20DC9F75" w14:textId="77777777" w:rsidR="008570B2" w:rsidRDefault="008570B2" w:rsidP="008570B2"/>
    <w:p w14:paraId="4ADE1CCD" w14:textId="1E9E2621" w:rsidR="008570B2" w:rsidRDefault="00CF1654" w:rsidP="008570B2">
      <w:r w:rsidRPr="00CF1654">
        <w:rPr>
          <w:noProof/>
        </w:rPr>
        <w:drawing>
          <wp:inline distT="0" distB="0" distL="0" distR="0" wp14:anchorId="3429946F" wp14:editId="1A729E36">
            <wp:extent cx="6645910" cy="3892550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C162" w14:textId="77777777" w:rsidR="008570B2" w:rsidRDefault="008570B2" w:rsidP="008570B2">
      <w:r>
        <w:rPr>
          <w:rFonts w:hint="eastAsia"/>
        </w:rPr>
        <w:t>I</w:t>
      </w:r>
      <w:r>
        <w:t xml:space="preserve">nstall / Update </w:t>
      </w:r>
      <w:r>
        <w:rPr>
          <w:rFonts w:hint="eastAsia"/>
        </w:rPr>
        <w:t>버튼 클릭</w:t>
      </w:r>
    </w:p>
    <w:p w14:paraId="191EAF6F" w14:textId="77777777" w:rsidR="008570B2" w:rsidRDefault="008570B2" w:rsidP="008570B2"/>
    <w:p w14:paraId="493CFF34" w14:textId="61B0DD30" w:rsidR="008570B2" w:rsidRDefault="00CF1654" w:rsidP="008570B2">
      <w:r>
        <w:rPr>
          <w:noProof/>
        </w:rPr>
        <w:lastRenderedPageBreak/>
        <w:drawing>
          <wp:inline distT="0" distB="0" distL="0" distR="0" wp14:anchorId="59225506" wp14:editId="705974B9">
            <wp:extent cx="6645910" cy="3892550"/>
            <wp:effectExtent l="0" t="0" r="254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4B7A" w14:textId="77777777" w:rsidR="008570B2" w:rsidRDefault="008570B2" w:rsidP="008570B2">
      <w:r>
        <w:rPr>
          <w:rFonts w:hint="eastAsia"/>
        </w:rPr>
        <w:t>Q</w:t>
      </w:r>
      <w:r>
        <w:t xml:space="preserve">uite Installer </w:t>
      </w:r>
      <w:r>
        <w:rPr>
          <w:rFonts w:hint="eastAsia"/>
        </w:rPr>
        <w:t>클릭</w:t>
      </w:r>
    </w:p>
    <w:p w14:paraId="4CB75C24" w14:textId="77777777" w:rsidR="008570B2" w:rsidRDefault="008570B2" w:rsidP="008570B2"/>
    <w:p w14:paraId="31569C3C" w14:textId="77777777" w:rsidR="008570B2" w:rsidRPr="00B63FFC" w:rsidRDefault="008570B2" w:rsidP="008570B2"/>
    <w:p w14:paraId="62B46464" w14:textId="77777777" w:rsidR="008570B2" w:rsidRDefault="008570B2" w:rsidP="008570B2"/>
    <w:p w14:paraId="3D7C2BD1" w14:textId="77777777" w:rsidR="008570B2" w:rsidRDefault="008570B2" w:rsidP="008570B2"/>
    <w:p w14:paraId="566478D6" w14:textId="77777777" w:rsidR="00C549C5" w:rsidRDefault="00C549C5" w:rsidP="00C549C5"/>
    <w:p w14:paraId="2DFEE63E" w14:textId="77777777" w:rsidR="00C549C5" w:rsidRPr="00C549C5" w:rsidRDefault="00C549C5" w:rsidP="00C549C5"/>
    <w:p w14:paraId="37D31D8B" w14:textId="77777777" w:rsidR="00C549C5" w:rsidRDefault="00C549C5" w:rsidP="00292429"/>
    <w:p w14:paraId="0227C15A" w14:textId="77777777" w:rsidR="00292429" w:rsidRDefault="00292429" w:rsidP="00292429"/>
    <w:p w14:paraId="147A76AD" w14:textId="39277ABA" w:rsidR="00615A06" w:rsidRDefault="00615A0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88CC6F1" w14:textId="77777777" w:rsidR="00615A06" w:rsidRDefault="00615A06" w:rsidP="00615A06">
      <w:pPr>
        <w:pStyle w:val="Heading1"/>
      </w:pPr>
      <w:bookmarkStart w:id="44" w:name="_Toc86365110"/>
      <w:bookmarkStart w:id="45" w:name="_Toc97186197"/>
      <w:r>
        <w:rPr>
          <w:rFonts w:hint="eastAsia"/>
        </w:rPr>
        <w:lastRenderedPageBreak/>
        <w:t xml:space="preserve">MySQL </w:t>
      </w:r>
      <w:r>
        <w:rPr>
          <w:rFonts w:hint="eastAsia"/>
        </w:rPr>
        <w:t>설치</w:t>
      </w:r>
      <w:bookmarkEnd w:id="44"/>
      <w:bookmarkEnd w:id="45"/>
    </w:p>
    <w:p w14:paraId="151C623D" w14:textId="04BD619F" w:rsidR="00615A06" w:rsidRDefault="00615A06" w:rsidP="00615A06">
      <w:pPr>
        <w:pStyle w:val="Heading2"/>
      </w:pPr>
      <w:bookmarkStart w:id="46" w:name="_Toc97186198"/>
      <w:r>
        <w:rPr>
          <w:rFonts w:hint="eastAsia"/>
        </w:rPr>
        <w:t>과목</w:t>
      </w:r>
      <w:bookmarkEnd w:id="46"/>
    </w:p>
    <w:p w14:paraId="4DBB726C" w14:textId="465C6EED" w:rsidR="00615A06" w:rsidRDefault="001E6CF6" w:rsidP="00615A06">
      <w:r>
        <w:rPr>
          <w:rFonts w:hint="eastAsia"/>
        </w:rPr>
        <w:t xml:space="preserve">웹프로그래밍 </w:t>
      </w:r>
      <w:r>
        <w:t>(</w:t>
      </w:r>
      <w:r>
        <w:rPr>
          <w:rFonts w:hint="eastAsia"/>
        </w:rPr>
        <w:t>중간고사 이후에 필요함)</w:t>
      </w:r>
    </w:p>
    <w:p w14:paraId="37812E0D" w14:textId="51CA3D86" w:rsidR="001E6CF6" w:rsidRPr="00615A06" w:rsidRDefault="001E6CF6" w:rsidP="00615A06">
      <w:r>
        <w:rPr>
          <w:rFonts w:hint="eastAsia"/>
        </w:rPr>
        <w:t>백엔드프레임워크</w:t>
      </w:r>
    </w:p>
    <w:p w14:paraId="1BB8BAE8" w14:textId="77777777" w:rsidR="00615A06" w:rsidRPr="00D2366E" w:rsidRDefault="00615A06" w:rsidP="00615A06"/>
    <w:p w14:paraId="18E72855" w14:textId="77777777" w:rsidR="00615A06" w:rsidRDefault="00615A06" w:rsidP="00615A06">
      <w:pPr>
        <w:pStyle w:val="Heading2"/>
      </w:pPr>
      <w:bookmarkStart w:id="47" w:name="_Toc86365111"/>
      <w:bookmarkStart w:id="48" w:name="_Toc97186199"/>
      <w:r>
        <w:rPr>
          <w:rFonts w:hint="eastAsia"/>
        </w:rPr>
        <w:t>다운로드</w:t>
      </w:r>
      <w:bookmarkEnd w:id="47"/>
      <w:bookmarkEnd w:id="48"/>
    </w:p>
    <w:p w14:paraId="47663396" w14:textId="56C0D66E" w:rsidR="00615A06" w:rsidRDefault="00A57E89" w:rsidP="00615A06">
      <w:hyperlink r:id="rId49" w:history="1">
        <w:r w:rsidR="001E6CF6" w:rsidRPr="00A64239">
          <w:rPr>
            <w:rStyle w:val="Hyperlink"/>
          </w:rPr>
          <w:t>https://www.mysql.com/downloads/</w:t>
        </w:r>
      </w:hyperlink>
    </w:p>
    <w:p w14:paraId="36D5CF32" w14:textId="77777777" w:rsidR="00615A06" w:rsidRDefault="00615A06" w:rsidP="00615A06"/>
    <w:p w14:paraId="437A7280" w14:textId="77777777" w:rsidR="00615A06" w:rsidRDefault="00615A06" w:rsidP="00615A06">
      <w:r w:rsidRPr="002933E0">
        <w:rPr>
          <w:noProof/>
        </w:rPr>
        <w:drawing>
          <wp:inline distT="0" distB="0" distL="0" distR="0" wp14:anchorId="2742357F" wp14:editId="40845C3A">
            <wp:extent cx="2356575" cy="314777"/>
            <wp:effectExtent l="0" t="0" r="571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390" cy="3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8153" w14:textId="77777777" w:rsidR="00615A06" w:rsidRDefault="00615A06" w:rsidP="00615A06">
      <w:r>
        <w:rPr>
          <w:rFonts w:hint="eastAsia"/>
        </w:rPr>
        <w:t>화면에서 위 링크를 찾아서 클릭</w:t>
      </w:r>
    </w:p>
    <w:p w14:paraId="28792B6A" w14:textId="77777777" w:rsidR="00615A06" w:rsidRDefault="00615A06" w:rsidP="00615A06"/>
    <w:p w14:paraId="4B834851" w14:textId="77777777" w:rsidR="00615A06" w:rsidRDefault="00615A06" w:rsidP="00615A06">
      <w:r w:rsidRPr="000404D1">
        <w:rPr>
          <w:noProof/>
        </w:rPr>
        <w:drawing>
          <wp:inline distT="0" distB="0" distL="0" distR="0" wp14:anchorId="6DB7601B" wp14:editId="1328405A">
            <wp:extent cx="2160194" cy="2914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476" cy="29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17DB" w14:textId="77777777" w:rsidR="00615A06" w:rsidRDefault="00615A06" w:rsidP="00615A06">
      <w:r>
        <w:rPr>
          <w:rFonts w:hint="eastAsia"/>
        </w:rPr>
        <w:t>화면에서 위 링크를 찾아서 클릭</w:t>
      </w:r>
    </w:p>
    <w:p w14:paraId="14F1EA87" w14:textId="77777777" w:rsidR="00615A06" w:rsidRPr="00B1541E" w:rsidRDefault="00615A06" w:rsidP="00615A06"/>
    <w:p w14:paraId="1FBEF8D7" w14:textId="77777777" w:rsidR="00615A06" w:rsidRPr="008806B6" w:rsidRDefault="00615A06" w:rsidP="00615A06"/>
    <w:p w14:paraId="7C5D01A1" w14:textId="66890C1B" w:rsidR="00615A06" w:rsidRDefault="00296C9D" w:rsidP="00615A06">
      <w:r w:rsidRPr="00296C9D">
        <w:rPr>
          <w:noProof/>
        </w:rPr>
        <w:drawing>
          <wp:inline distT="0" distB="0" distL="0" distR="0" wp14:anchorId="32A24E76" wp14:editId="44658D52">
            <wp:extent cx="6645910" cy="2627630"/>
            <wp:effectExtent l="0" t="0" r="2540" b="1270"/>
            <wp:docPr id="152" name="Picture 1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&#10;&#10;Description automatically generated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802B" w14:textId="77777777" w:rsidR="00615A06" w:rsidRDefault="00615A06" w:rsidP="00615A06">
      <w:r>
        <w:rPr>
          <w:rFonts w:hint="eastAsia"/>
        </w:rPr>
        <w:t xml:space="preserve">위 </w:t>
      </w:r>
      <w:r>
        <w:t xml:space="preserve">Download </w:t>
      </w:r>
      <w:r>
        <w:rPr>
          <w:rFonts w:hint="eastAsia"/>
        </w:rPr>
        <w:t>버튼 클릭</w:t>
      </w:r>
    </w:p>
    <w:p w14:paraId="08859CB5" w14:textId="77777777" w:rsidR="00615A06" w:rsidRDefault="00615A06" w:rsidP="00615A06"/>
    <w:p w14:paraId="08D9903E" w14:textId="77777777" w:rsidR="00615A06" w:rsidRDefault="00615A06" w:rsidP="00615A06"/>
    <w:p w14:paraId="1D7F4EC0" w14:textId="77777777" w:rsidR="00615A06" w:rsidRDefault="00615A06" w:rsidP="00615A06"/>
    <w:p w14:paraId="37FCE661" w14:textId="77777777" w:rsidR="00615A06" w:rsidRDefault="00615A06" w:rsidP="00615A06"/>
    <w:p w14:paraId="7C1EEDC7" w14:textId="5CE54F9E" w:rsidR="00615A06" w:rsidRDefault="002A72F4" w:rsidP="00615A06">
      <w:r w:rsidRPr="002A72F4">
        <w:rPr>
          <w:noProof/>
        </w:rPr>
        <w:drawing>
          <wp:inline distT="0" distB="0" distL="0" distR="0" wp14:anchorId="642C3644" wp14:editId="145F5637">
            <wp:extent cx="4203786" cy="1494528"/>
            <wp:effectExtent l="0" t="0" r="6350" b="0"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914" cy="14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E3A1" w14:textId="77777777" w:rsidR="00615A06" w:rsidRDefault="00615A06" w:rsidP="00615A06">
      <w:r>
        <w:rPr>
          <w:rFonts w:hint="eastAsia"/>
        </w:rPr>
        <w:t>No thanks, just start my download.</w:t>
      </w:r>
      <w:r>
        <w:t xml:space="preserve"> </w:t>
      </w:r>
      <w:r>
        <w:rPr>
          <w:rFonts w:hint="eastAsia"/>
        </w:rPr>
        <w:t>링크 클릭</w:t>
      </w:r>
    </w:p>
    <w:p w14:paraId="6FED6689" w14:textId="77777777" w:rsidR="00615A06" w:rsidRDefault="00615A06" w:rsidP="00615A06"/>
    <w:p w14:paraId="018387D1" w14:textId="77777777" w:rsidR="00615A06" w:rsidRPr="00D2366E" w:rsidRDefault="00615A06" w:rsidP="00615A06"/>
    <w:p w14:paraId="2DFDFBB9" w14:textId="77777777" w:rsidR="00615A06" w:rsidRDefault="00615A06" w:rsidP="00615A06"/>
    <w:p w14:paraId="03AEB4CA" w14:textId="77777777" w:rsidR="00615A06" w:rsidRDefault="00615A06" w:rsidP="00615A06"/>
    <w:p w14:paraId="605A5A6C" w14:textId="77777777" w:rsidR="00615A06" w:rsidRDefault="00615A06" w:rsidP="00615A0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54BC9CD" w14:textId="77777777" w:rsidR="00615A06" w:rsidRDefault="00615A06" w:rsidP="00615A06">
      <w:pPr>
        <w:pStyle w:val="Heading2"/>
      </w:pPr>
      <w:bookmarkStart w:id="49" w:name="_Toc60749215"/>
      <w:bookmarkStart w:id="50" w:name="_Toc86365112"/>
      <w:bookmarkStart w:id="51" w:name="_Toc97186200"/>
      <w:r>
        <w:rPr>
          <w:rFonts w:hint="eastAsia"/>
        </w:rPr>
        <w:lastRenderedPageBreak/>
        <w:t>설치</w:t>
      </w:r>
      <w:bookmarkEnd w:id="49"/>
      <w:bookmarkEnd w:id="50"/>
      <w:bookmarkEnd w:id="51"/>
    </w:p>
    <w:p w14:paraId="2ACD4C38" w14:textId="46117BF1" w:rsidR="0055715A" w:rsidRPr="0055715A" w:rsidRDefault="0055715A" w:rsidP="0055715A">
      <w:r>
        <w:rPr>
          <w:rFonts w:hint="eastAsia"/>
        </w:rPr>
        <w:t>다운로드된 설치 파일을 실행</w:t>
      </w:r>
    </w:p>
    <w:p w14:paraId="47897020" w14:textId="18418494" w:rsidR="00615A06" w:rsidRDefault="005849E3" w:rsidP="00615A06">
      <w:r w:rsidRPr="005849E3">
        <w:rPr>
          <w:noProof/>
        </w:rPr>
        <w:drawing>
          <wp:inline distT="0" distB="0" distL="0" distR="0" wp14:anchorId="2487DCE3" wp14:editId="43A37C06">
            <wp:extent cx="5001065" cy="3773019"/>
            <wp:effectExtent l="0" t="0" r="0" b="0"/>
            <wp:docPr id="154" name="Picture 1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, Word&#10;&#10;Description automatically generated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793" cy="377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4D5E" w14:textId="77777777" w:rsidR="00615A06" w:rsidRDefault="00615A06" w:rsidP="00615A06">
      <w:r>
        <w:rPr>
          <w:rFonts w:hint="eastAsia"/>
        </w:rPr>
        <w:t>C</w:t>
      </w:r>
      <w:r>
        <w:t xml:space="preserve">ustom </w:t>
      </w:r>
      <w:r>
        <w:rPr>
          <w:rFonts w:hint="eastAsia"/>
        </w:rPr>
        <w:t>항목을 선택하고</w:t>
      </w:r>
    </w:p>
    <w:p w14:paraId="406815DF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41BD643" w14:textId="77777777" w:rsidR="00615A06" w:rsidRDefault="00615A06" w:rsidP="00615A06"/>
    <w:p w14:paraId="6AF7C8C4" w14:textId="246B22BB" w:rsidR="00615A06" w:rsidRDefault="00007ED6" w:rsidP="00615A06">
      <w:r w:rsidRPr="00007ED6">
        <w:rPr>
          <w:noProof/>
        </w:rPr>
        <w:drawing>
          <wp:inline distT="0" distB="0" distL="0" distR="0" wp14:anchorId="3D20143C" wp14:editId="52C44D2B">
            <wp:extent cx="5000625" cy="3772686"/>
            <wp:effectExtent l="0" t="0" r="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887" cy="378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EDEE" w14:textId="77777777" w:rsidR="00615A06" w:rsidRDefault="00615A06" w:rsidP="00615A06">
      <w:r>
        <w:t xml:space="preserve">MySQL Server </w:t>
      </w:r>
      <w:r>
        <w:rPr>
          <w:rFonts w:hint="eastAsia"/>
        </w:rPr>
        <w:t>항목을 선택하고</w:t>
      </w:r>
    </w:p>
    <w:p w14:paraId="62FD9E7F" w14:textId="77777777" w:rsidR="00615A06" w:rsidRDefault="00615A06" w:rsidP="00615A06">
      <w:r>
        <w:rPr>
          <w:rFonts w:hint="eastAsia"/>
        </w:rPr>
        <w:t>화살표 버튼</w:t>
      </w:r>
      <w:r>
        <w:t xml:space="preserve"> </w:t>
      </w:r>
      <w:r>
        <w:rPr>
          <w:rFonts w:hint="eastAsia"/>
        </w:rPr>
        <w:t>클릭</w:t>
      </w:r>
    </w:p>
    <w:p w14:paraId="36B66294" w14:textId="77777777" w:rsidR="00615A06" w:rsidRDefault="00615A06" w:rsidP="00615A06"/>
    <w:p w14:paraId="0DF08596" w14:textId="77777777" w:rsidR="00615A06" w:rsidRDefault="00615A06" w:rsidP="00615A06"/>
    <w:p w14:paraId="5F417959" w14:textId="09473690" w:rsidR="00615A06" w:rsidRDefault="00091F57" w:rsidP="00615A06">
      <w:r w:rsidRPr="00091F57">
        <w:rPr>
          <w:noProof/>
        </w:rPr>
        <w:lastRenderedPageBreak/>
        <w:drawing>
          <wp:inline distT="0" distB="0" distL="0" distR="0" wp14:anchorId="0C04E9FD" wp14:editId="3BDCCAE5">
            <wp:extent cx="5627077" cy="4245309"/>
            <wp:effectExtent l="0" t="0" r="0" b="3175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469" cy="42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2B76" w14:textId="77777777" w:rsidR="00615A06" w:rsidRDefault="00615A06" w:rsidP="00615A06">
      <w:r>
        <w:t xml:space="preserve">MySQL Workbench </w:t>
      </w:r>
      <w:r>
        <w:rPr>
          <w:rFonts w:hint="eastAsia"/>
        </w:rPr>
        <w:t>항목을 선택하고</w:t>
      </w:r>
    </w:p>
    <w:p w14:paraId="3F654FCB" w14:textId="77777777" w:rsidR="00615A06" w:rsidRDefault="00615A06" w:rsidP="00615A06">
      <w:r>
        <w:rPr>
          <w:rFonts w:hint="eastAsia"/>
        </w:rPr>
        <w:t>화살표 버튼</w:t>
      </w:r>
      <w:r>
        <w:t xml:space="preserve"> </w:t>
      </w:r>
      <w:r>
        <w:rPr>
          <w:rFonts w:hint="eastAsia"/>
        </w:rPr>
        <w:t>클릭</w:t>
      </w:r>
    </w:p>
    <w:p w14:paraId="2CB2F763" w14:textId="77777777" w:rsidR="00615A06" w:rsidRDefault="00615A06" w:rsidP="00615A06"/>
    <w:p w14:paraId="6FE92C6C" w14:textId="4C4B7D0C" w:rsidR="00615A06" w:rsidRDefault="007F4AC6" w:rsidP="00615A06">
      <w:r>
        <w:rPr>
          <w:noProof/>
        </w:rPr>
        <w:drawing>
          <wp:inline distT="0" distB="0" distL="0" distR="0" wp14:anchorId="0709211C" wp14:editId="0C8E3F1E">
            <wp:extent cx="5535637" cy="4176322"/>
            <wp:effectExtent l="0" t="0" r="8255" b="0"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327" cy="41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0CF0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1CAF4DFF" w14:textId="77777777" w:rsidR="00615A06" w:rsidRDefault="00615A06" w:rsidP="00615A06"/>
    <w:p w14:paraId="0860973D" w14:textId="4E470798" w:rsidR="00663006" w:rsidRDefault="00663006" w:rsidP="00615A06">
      <w:r>
        <w:rPr>
          <w:noProof/>
        </w:rPr>
        <w:lastRenderedPageBreak/>
        <w:drawing>
          <wp:inline distT="0" distB="0" distL="0" distR="0" wp14:anchorId="15FB2DB6" wp14:editId="2C9EE1CF">
            <wp:extent cx="5620577" cy="4240405"/>
            <wp:effectExtent l="0" t="0" r="0" b="8255"/>
            <wp:docPr id="169" name="Picture 1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application&#10;&#10;Description automatically generated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267" cy="424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F2E7" w14:textId="1F7AB000" w:rsidR="00663006" w:rsidRPr="001C464F" w:rsidRDefault="00663006" w:rsidP="00615A06">
      <w:pPr>
        <w:rPr>
          <w:shd w:val="clear" w:color="auto" w:fill="FFFFCC"/>
        </w:rPr>
      </w:pPr>
      <w:r w:rsidRPr="001C464F">
        <w:rPr>
          <w:rFonts w:hint="eastAsia"/>
          <w:shd w:val="clear" w:color="auto" w:fill="FFFFCC"/>
        </w:rPr>
        <w:t xml:space="preserve">만약 위와 같은 화면이 출력되면 </w:t>
      </w:r>
      <w:r w:rsidRPr="001C464F">
        <w:rPr>
          <w:shd w:val="clear" w:color="auto" w:fill="FFFFCC"/>
        </w:rPr>
        <w:t xml:space="preserve">Execute </w:t>
      </w:r>
      <w:r w:rsidRPr="001C464F">
        <w:rPr>
          <w:rFonts w:hint="eastAsia"/>
          <w:shd w:val="clear" w:color="auto" w:fill="FFFFCC"/>
        </w:rPr>
        <w:t>버튼을 클릭하자.</w:t>
      </w:r>
    </w:p>
    <w:p w14:paraId="6DA084D5" w14:textId="3724EDC4" w:rsidR="00663006" w:rsidRDefault="00663006" w:rsidP="00615A06">
      <w:r>
        <w:rPr>
          <w:rFonts w:hint="eastAsia"/>
        </w:rPr>
        <w:t>위 화면이 없을 수도 있다.</w:t>
      </w:r>
    </w:p>
    <w:p w14:paraId="36740B6E" w14:textId="77777777" w:rsidR="00663006" w:rsidRDefault="00663006" w:rsidP="00615A06"/>
    <w:p w14:paraId="0C4FFE51" w14:textId="2AD307AD" w:rsidR="00615A06" w:rsidRDefault="008E3F87" w:rsidP="00615A06">
      <w:r>
        <w:rPr>
          <w:noProof/>
        </w:rPr>
        <w:drawing>
          <wp:inline distT="0" distB="0" distL="0" distR="0" wp14:anchorId="7CDA361C" wp14:editId="35841736">
            <wp:extent cx="5631232" cy="4248443"/>
            <wp:effectExtent l="0" t="0" r="762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079" cy="42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1242" w14:textId="77777777" w:rsidR="00615A06" w:rsidRDefault="00615A06" w:rsidP="00615A06">
      <w:r>
        <w:rPr>
          <w:rFonts w:hint="eastAsia"/>
        </w:rPr>
        <w:t>E</w:t>
      </w:r>
      <w:r>
        <w:t xml:space="preserve">xecute </w:t>
      </w:r>
      <w:r>
        <w:rPr>
          <w:rFonts w:hint="eastAsia"/>
        </w:rPr>
        <w:t>클릭</w:t>
      </w:r>
    </w:p>
    <w:p w14:paraId="37480CC6" w14:textId="77777777" w:rsidR="00615A06" w:rsidRDefault="00615A06" w:rsidP="00615A06"/>
    <w:p w14:paraId="621EC751" w14:textId="2A4A5EFE" w:rsidR="00615A06" w:rsidRDefault="00FD787C" w:rsidP="00615A06">
      <w:r>
        <w:rPr>
          <w:noProof/>
        </w:rPr>
        <w:lastRenderedPageBreak/>
        <w:drawing>
          <wp:inline distT="0" distB="0" distL="0" distR="0" wp14:anchorId="022AF764" wp14:editId="5E467E41">
            <wp:extent cx="5540662" cy="4180114"/>
            <wp:effectExtent l="0" t="0" r="3175" b="0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413" cy="41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61E4" w14:textId="77777777" w:rsidR="00615A06" w:rsidRDefault="00615A06" w:rsidP="00615A06">
      <w:r>
        <w:rPr>
          <w:rFonts w:hint="eastAsia"/>
        </w:rPr>
        <w:t>설치 성공</w:t>
      </w:r>
    </w:p>
    <w:p w14:paraId="68A53E25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264DF4E0" w14:textId="77777777" w:rsidR="00615A06" w:rsidRDefault="00615A06" w:rsidP="00615A06"/>
    <w:p w14:paraId="17B7EA47" w14:textId="07FBB518" w:rsidR="00615A06" w:rsidRDefault="0010090A" w:rsidP="00615A06">
      <w:r>
        <w:rPr>
          <w:noProof/>
        </w:rPr>
        <w:drawing>
          <wp:inline distT="0" distB="0" distL="0" distR="0" wp14:anchorId="5E5EFF2E" wp14:editId="5A275EA9">
            <wp:extent cx="5553982" cy="4190162"/>
            <wp:effectExtent l="0" t="0" r="8890" b="127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904" cy="420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626A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68032DF5" w14:textId="77777777" w:rsidR="00615A06" w:rsidRDefault="00615A06" w:rsidP="00615A06"/>
    <w:p w14:paraId="5D070BB6" w14:textId="04FCB3F2" w:rsidR="00615A06" w:rsidRDefault="0010090A" w:rsidP="00615A06">
      <w:r>
        <w:rPr>
          <w:noProof/>
        </w:rPr>
        <w:lastRenderedPageBreak/>
        <w:drawing>
          <wp:inline distT="0" distB="0" distL="0" distR="0" wp14:anchorId="6D9005CE" wp14:editId="4A71A3EB">
            <wp:extent cx="5366825" cy="4048963"/>
            <wp:effectExtent l="0" t="0" r="5715" b="8890"/>
            <wp:docPr id="161" name="Picture 1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application&#10;&#10;Description automatically generated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723" cy="40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1AAF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5F61960C" w14:textId="77777777" w:rsidR="00615A06" w:rsidRDefault="00615A06" w:rsidP="00615A06"/>
    <w:p w14:paraId="3DC6288B" w14:textId="1015B6C2" w:rsidR="00615A06" w:rsidRDefault="00F92508" w:rsidP="00615A06">
      <w:r>
        <w:rPr>
          <w:noProof/>
        </w:rPr>
        <w:drawing>
          <wp:inline distT="0" distB="0" distL="0" distR="0" wp14:anchorId="2C10E800" wp14:editId="3452F31E">
            <wp:extent cx="5155747" cy="3889717"/>
            <wp:effectExtent l="0" t="0" r="6985" b="0"/>
            <wp:docPr id="162" name="Picture 16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Word&#10;&#10;Description automatically generated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388" cy="38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42B2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1C219D94" w14:textId="77777777" w:rsidR="00615A06" w:rsidRDefault="00615A06" w:rsidP="00615A06"/>
    <w:p w14:paraId="50A6F46E" w14:textId="2F5BEA1D" w:rsidR="00615A06" w:rsidRDefault="00F92508" w:rsidP="00615A06">
      <w:r w:rsidRPr="00F92508">
        <w:rPr>
          <w:noProof/>
        </w:rPr>
        <w:lastRenderedPageBreak/>
        <w:drawing>
          <wp:inline distT="0" distB="0" distL="0" distR="0" wp14:anchorId="743128E8" wp14:editId="2EB44B70">
            <wp:extent cx="5141742" cy="3879151"/>
            <wp:effectExtent l="0" t="0" r="1905" b="7620"/>
            <wp:docPr id="163" name="Picture 1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770" cy="38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0C9C" w14:textId="45696F09" w:rsidR="00615A06" w:rsidRPr="00E66C4F" w:rsidRDefault="00E66C4F" w:rsidP="00615A06">
      <w:pPr>
        <w:rPr>
          <w:shd w:val="clear" w:color="auto" w:fill="FFFFCC"/>
        </w:rPr>
      </w:pPr>
      <w:r w:rsidRPr="00E66C4F">
        <w:rPr>
          <w:rFonts w:hint="eastAsia"/>
          <w:shd w:val="clear" w:color="auto" w:fill="FFFFCC"/>
        </w:rPr>
        <w:t>M</w:t>
      </w:r>
      <w:r w:rsidRPr="00E66C4F">
        <w:rPr>
          <w:shd w:val="clear" w:color="auto" w:fill="FFFFCC"/>
        </w:rPr>
        <w:t xml:space="preserve">ySQL </w:t>
      </w:r>
      <w:r w:rsidR="00615A06" w:rsidRPr="00E66C4F">
        <w:rPr>
          <w:rFonts w:hint="eastAsia"/>
          <w:shd w:val="clear" w:color="auto" w:fill="FFFFCC"/>
        </w:rPr>
        <w:t xml:space="preserve">관리자 비밀번호를 </w:t>
      </w:r>
      <w:r w:rsidRPr="00E66C4F">
        <w:rPr>
          <w:rFonts w:hint="eastAsia"/>
          <w:shd w:val="clear" w:color="auto" w:fill="FFFFCC"/>
        </w:rPr>
        <w:t xml:space="preserve">두 번 </w:t>
      </w:r>
      <w:r w:rsidR="00615A06" w:rsidRPr="00E66C4F">
        <w:rPr>
          <w:rFonts w:hint="eastAsia"/>
          <w:shd w:val="clear" w:color="auto" w:fill="FFFFCC"/>
        </w:rPr>
        <w:t>입력하고</w:t>
      </w:r>
      <w:r>
        <w:rPr>
          <w:rFonts w:hint="eastAsia"/>
          <w:shd w:val="clear" w:color="auto" w:fill="FFFFCC"/>
        </w:rPr>
        <w:t xml:space="preserve"> </w:t>
      </w:r>
      <w:r>
        <w:rPr>
          <w:shd w:val="clear" w:color="auto" w:fill="FFFFCC"/>
        </w:rPr>
        <w:t>(</w:t>
      </w:r>
      <w:r>
        <w:rPr>
          <w:rFonts w:hint="eastAsia"/>
          <w:shd w:val="clear" w:color="auto" w:fill="FFFFCC"/>
        </w:rPr>
        <w:t xml:space="preserve">입력한 비밀번호를 </w:t>
      </w:r>
      <w:r w:rsidR="00DC0EF2">
        <w:rPr>
          <w:rFonts w:hint="eastAsia"/>
          <w:shd w:val="clear" w:color="auto" w:fill="FFFFCC"/>
        </w:rPr>
        <w:t>까먹으면 삭제하고 다시 설치해야 한다)</w:t>
      </w:r>
    </w:p>
    <w:p w14:paraId="737C7EAE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0A14DA64" w14:textId="77777777" w:rsidR="00615A06" w:rsidRDefault="00615A06" w:rsidP="00615A06"/>
    <w:p w14:paraId="5D0AE77F" w14:textId="7DA0AF89" w:rsidR="00615A06" w:rsidRDefault="00304CE7" w:rsidP="00615A06">
      <w:r>
        <w:rPr>
          <w:noProof/>
        </w:rPr>
        <w:drawing>
          <wp:inline distT="0" distB="0" distL="0" distR="0" wp14:anchorId="187B0DCA" wp14:editId="142FC397">
            <wp:extent cx="5148775" cy="3884457"/>
            <wp:effectExtent l="0" t="0" r="0" b="1905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150" cy="38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E3AF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27AE5D4F" w14:textId="77777777" w:rsidR="00615A06" w:rsidRDefault="00615A06" w:rsidP="00615A06"/>
    <w:p w14:paraId="673E6408" w14:textId="77777777" w:rsidR="00615A06" w:rsidRDefault="00615A06" w:rsidP="00615A06"/>
    <w:p w14:paraId="5F9079EB" w14:textId="362B9D13" w:rsidR="00615A06" w:rsidRDefault="00304CE7" w:rsidP="00615A06">
      <w:r>
        <w:rPr>
          <w:noProof/>
        </w:rPr>
        <w:lastRenderedPageBreak/>
        <w:drawing>
          <wp:inline distT="0" distB="0" distL="0" distR="0" wp14:anchorId="4235B479" wp14:editId="2E78F24E">
            <wp:extent cx="5176911" cy="3905684"/>
            <wp:effectExtent l="0" t="0" r="508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126" cy="39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259B" w14:textId="77777777" w:rsidR="00615A06" w:rsidRDefault="00615A06" w:rsidP="00615A06">
      <w:r>
        <w:rPr>
          <w:rFonts w:hint="eastAsia"/>
        </w:rPr>
        <w:t>E</w:t>
      </w:r>
      <w:r>
        <w:t xml:space="preserve">xecute </w:t>
      </w:r>
      <w:r>
        <w:rPr>
          <w:rFonts w:hint="eastAsia"/>
        </w:rPr>
        <w:t>클릭</w:t>
      </w:r>
    </w:p>
    <w:p w14:paraId="1B89811B" w14:textId="77777777" w:rsidR="00615A06" w:rsidRDefault="00615A06" w:rsidP="00615A06"/>
    <w:p w14:paraId="052A9B77" w14:textId="3C43D7CC" w:rsidR="00615A06" w:rsidRDefault="00A905F9" w:rsidP="00615A06">
      <w:r>
        <w:rPr>
          <w:noProof/>
        </w:rPr>
        <w:drawing>
          <wp:inline distT="0" distB="0" distL="0" distR="0" wp14:anchorId="11BA9137" wp14:editId="78C499B6">
            <wp:extent cx="5202363" cy="3924886"/>
            <wp:effectExtent l="0" t="0" r="0" b="0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474" cy="39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CF9D" w14:textId="77777777" w:rsidR="00615A06" w:rsidRDefault="00615A06" w:rsidP="00615A06">
      <w:r>
        <w:rPr>
          <w:rFonts w:hint="eastAsia"/>
        </w:rPr>
        <w:t>성공</w:t>
      </w:r>
    </w:p>
    <w:p w14:paraId="241B9A65" w14:textId="77777777" w:rsidR="00615A06" w:rsidRDefault="00615A06" w:rsidP="00615A06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클릭</w:t>
      </w:r>
    </w:p>
    <w:p w14:paraId="39B6043D" w14:textId="77777777" w:rsidR="00615A06" w:rsidRDefault="00615A06" w:rsidP="00615A06"/>
    <w:p w14:paraId="16CD609E" w14:textId="5225E71B" w:rsidR="00615A06" w:rsidRDefault="00A905F9" w:rsidP="00615A06">
      <w:r>
        <w:rPr>
          <w:noProof/>
        </w:rPr>
        <w:lastRenderedPageBreak/>
        <w:drawing>
          <wp:inline distT="0" distB="0" distL="0" distR="0" wp14:anchorId="131FE5EE" wp14:editId="3ED84214">
            <wp:extent cx="5190978" cy="3916297"/>
            <wp:effectExtent l="0" t="0" r="0" b="8255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577" cy="39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59AC" w14:textId="77777777" w:rsidR="00615A06" w:rsidRDefault="00615A06" w:rsidP="00615A06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087D183E" w14:textId="77777777" w:rsidR="00615A06" w:rsidRDefault="00615A06" w:rsidP="00615A06"/>
    <w:p w14:paraId="4217C68F" w14:textId="0DAA17AA" w:rsidR="00615A06" w:rsidRDefault="00D34C9B" w:rsidP="00615A06">
      <w:r>
        <w:rPr>
          <w:noProof/>
        </w:rPr>
        <w:drawing>
          <wp:inline distT="0" distB="0" distL="0" distR="0" wp14:anchorId="515A828A" wp14:editId="3CA0B407">
            <wp:extent cx="5221010" cy="3938954"/>
            <wp:effectExtent l="0" t="0" r="0" b="4445"/>
            <wp:docPr id="168" name="Picture 16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, Word&#10;&#10;Description automatically generated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92" cy="39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318" w14:textId="77777777" w:rsidR="00615A06" w:rsidRDefault="00615A06" w:rsidP="00615A06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클릭</w:t>
      </w:r>
    </w:p>
    <w:p w14:paraId="3899DCB6" w14:textId="77777777" w:rsidR="00615A06" w:rsidRDefault="00615A06" w:rsidP="00615A06"/>
    <w:p w14:paraId="01B5066A" w14:textId="77777777" w:rsidR="00615A06" w:rsidRDefault="00615A06" w:rsidP="00615A06">
      <w:r>
        <w:rPr>
          <w:rFonts w:hint="eastAsia"/>
        </w:rPr>
        <w:t>Finish</w:t>
      </w:r>
      <w:r>
        <w:t xml:space="preserve"> </w:t>
      </w:r>
      <w:r>
        <w:rPr>
          <w:rFonts w:hint="eastAsia"/>
        </w:rPr>
        <w:t xml:space="preserve">클릭하면 </w:t>
      </w:r>
      <w:r>
        <w:t>"MySQL Workbench"</w:t>
      </w:r>
      <w:r>
        <w:rPr>
          <w:rFonts w:hint="eastAsia"/>
        </w:rPr>
        <w:t>가 실행된다.</w:t>
      </w:r>
    </w:p>
    <w:p w14:paraId="18C3D140" w14:textId="77777777" w:rsidR="00615A06" w:rsidRDefault="00615A06" w:rsidP="00615A06"/>
    <w:p w14:paraId="2B3F3555" w14:textId="77777777" w:rsidR="00615A06" w:rsidRDefault="00615A06" w:rsidP="00615A06"/>
    <w:p w14:paraId="32EDC762" w14:textId="77777777" w:rsidR="00615A06" w:rsidRDefault="00615A06" w:rsidP="00615A0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706DBB5" w14:textId="3AD2C076" w:rsidR="00615A06" w:rsidRDefault="00615A06" w:rsidP="00D34C9B">
      <w:pPr>
        <w:pStyle w:val="Heading2"/>
      </w:pPr>
      <w:bookmarkStart w:id="52" w:name="_Toc86365113"/>
      <w:bookmarkStart w:id="53" w:name="_Toc97186201"/>
      <w:bookmarkStart w:id="54" w:name="_Toc60749216"/>
      <w:r>
        <w:rPr>
          <w:rFonts w:hint="eastAsia"/>
        </w:rPr>
        <w:lastRenderedPageBreak/>
        <w:t>MySQL Workbench</w:t>
      </w:r>
      <w:bookmarkEnd w:id="52"/>
      <w:bookmarkEnd w:id="53"/>
    </w:p>
    <w:p w14:paraId="474D7B6C" w14:textId="77777777" w:rsidR="005D3638" w:rsidRPr="005D3638" w:rsidRDefault="005D3638" w:rsidP="005D3638"/>
    <w:p w14:paraId="32CCD759" w14:textId="7BBE1526" w:rsidR="005D3638" w:rsidRDefault="005D3638" w:rsidP="005D3638">
      <w:pPr>
        <w:pStyle w:val="Heading3"/>
      </w:pPr>
      <w:r>
        <w:rPr>
          <w:rFonts w:hint="eastAsia"/>
        </w:rPr>
        <w:t>M</w:t>
      </w:r>
      <w:r>
        <w:t>ySQL Workbench</w:t>
      </w:r>
      <w:r>
        <w:rPr>
          <w:rFonts w:hint="eastAsia"/>
        </w:rPr>
        <w:t>란</w:t>
      </w:r>
      <w:r>
        <w:rPr>
          <w:rFonts w:hint="eastAsia"/>
        </w:rPr>
        <w:t>?</w:t>
      </w:r>
    </w:p>
    <w:p w14:paraId="60650113" w14:textId="6A219F5A" w:rsidR="005D3638" w:rsidRPr="005D3638" w:rsidRDefault="005D3638" w:rsidP="005D3638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 xml:space="preserve">서버에 연결해서 </w:t>
      </w:r>
      <w:r>
        <w:t xml:space="preserve">SQL </w:t>
      </w:r>
      <w:r>
        <w:rPr>
          <w:rFonts w:hint="eastAsia"/>
        </w:rPr>
        <w:t xml:space="preserve">명령을 실행하기 위한 </w:t>
      </w:r>
      <w:r>
        <w:t xml:space="preserve">GUI </w:t>
      </w:r>
      <w:r>
        <w:rPr>
          <w:rFonts w:hint="eastAsia"/>
        </w:rPr>
        <w:t>앱이다.</w:t>
      </w:r>
    </w:p>
    <w:p w14:paraId="0D27982E" w14:textId="77777777" w:rsidR="00615A06" w:rsidRDefault="00615A06" w:rsidP="00615A06"/>
    <w:p w14:paraId="4305E5FE" w14:textId="0A00B3B3" w:rsidR="00615A06" w:rsidRDefault="005B1A17" w:rsidP="00D34C9B">
      <w:pPr>
        <w:pStyle w:val="Heading3"/>
      </w:pPr>
      <w:bookmarkStart w:id="55" w:name="_Toc86365114"/>
      <w:r>
        <w:rPr>
          <w:rFonts w:hint="eastAsia"/>
        </w:rPr>
        <w:t>M</w:t>
      </w:r>
      <w:r>
        <w:t xml:space="preserve">ySQL </w:t>
      </w:r>
      <w:r w:rsidR="00D34C9B">
        <w:rPr>
          <w:rFonts w:hint="eastAsia"/>
        </w:rPr>
        <w:t>서버</w:t>
      </w:r>
      <w:r w:rsidR="005D3638">
        <w:rPr>
          <w:rFonts w:hint="eastAsia"/>
        </w:rPr>
        <w:t xml:space="preserve"> </w:t>
      </w:r>
      <w:r w:rsidR="005D3638">
        <w:rPr>
          <w:rFonts w:hint="eastAsia"/>
        </w:rPr>
        <w:t>인스턴스에</w:t>
      </w:r>
      <w:r w:rsidR="005D3638">
        <w:rPr>
          <w:rFonts w:hint="eastAsia"/>
        </w:rPr>
        <w:t xml:space="preserve"> </w:t>
      </w:r>
      <w:r w:rsidR="00615A06">
        <w:rPr>
          <w:rFonts w:hint="eastAsia"/>
        </w:rPr>
        <w:t>연결</w:t>
      </w:r>
      <w:bookmarkEnd w:id="55"/>
      <w:r w:rsidR="00D34C9B">
        <w:rPr>
          <w:rFonts w:hint="eastAsia"/>
        </w:rPr>
        <w:t>하기</w:t>
      </w:r>
    </w:p>
    <w:p w14:paraId="54550D79" w14:textId="614D636D" w:rsidR="00615A06" w:rsidRDefault="00615A06" w:rsidP="00615A06">
      <w:r>
        <w:rPr>
          <w:rFonts w:hint="eastAsia"/>
        </w:rPr>
        <w:t xml:space="preserve">내 컴퓨터에서 실행중인 </w:t>
      </w:r>
      <w:r>
        <w:t>MySQL</w:t>
      </w:r>
      <w:r w:rsidR="005D3638">
        <w:t xml:space="preserve"> </w:t>
      </w:r>
      <w:r w:rsidR="005D3638">
        <w:rPr>
          <w:rFonts w:hint="eastAsia"/>
        </w:rPr>
        <w:t>서버</w:t>
      </w:r>
      <w:r>
        <w:t xml:space="preserve"> </w:t>
      </w:r>
      <w:r>
        <w:rPr>
          <w:rFonts w:hint="eastAsia"/>
        </w:rPr>
        <w:t xml:space="preserve">엔진을 </w:t>
      </w:r>
      <w:r>
        <w:t>local instance</w:t>
      </w:r>
      <w:r>
        <w:rPr>
          <w:rFonts w:hint="eastAsia"/>
        </w:rPr>
        <w:t>라고 부른다.</w:t>
      </w:r>
    </w:p>
    <w:p w14:paraId="473EF78B" w14:textId="77777777" w:rsidR="00615A06" w:rsidRDefault="00615A06" w:rsidP="00615A06">
      <w:r>
        <w:t xml:space="preserve">MySQL Workbench </w:t>
      </w:r>
      <w:r>
        <w:rPr>
          <w:rFonts w:hint="eastAsia"/>
        </w:rPr>
        <w:t xml:space="preserve">앱에서 </w:t>
      </w:r>
      <w:r>
        <w:t>local instance</w:t>
      </w:r>
      <w:r>
        <w:rPr>
          <w:rFonts w:hint="eastAsia"/>
        </w:rPr>
        <w:t>에 연결하자.</w:t>
      </w:r>
      <w:bookmarkEnd w:id="54"/>
    </w:p>
    <w:p w14:paraId="55AB6643" w14:textId="77777777" w:rsidR="00615A06" w:rsidRDefault="00615A06" w:rsidP="00615A06"/>
    <w:p w14:paraId="2B7EFF38" w14:textId="77777777" w:rsidR="00615A06" w:rsidRDefault="00615A06" w:rsidP="00615A06">
      <w:r w:rsidRPr="001A6A89">
        <w:rPr>
          <w:noProof/>
        </w:rPr>
        <w:drawing>
          <wp:inline distT="0" distB="0" distL="0" distR="0" wp14:anchorId="1429E80A" wp14:editId="26B77A96">
            <wp:extent cx="4482394" cy="3374858"/>
            <wp:effectExtent l="0" t="0" r="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888" cy="339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C9E1" w14:textId="77777777" w:rsidR="00615A06" w:rsidRDefault="00615A06" w:rsidP="00615A06">
      <w:r>
        <w:rPr>
          <w:rFonts w:hint="eastAsia"/>
        </w:rPr>
        <w:t>클릭</w:t>
      </w:r>
    </w:p>
    <w:p w14:paraId="3F7AA1F7" w14:textId="77777777" w:rsidR="00615A06" w:rsidRDefault="00615A06" w:rsidP="00615A06"/>
    <w:p w14:paraId="5EA469C7" w14:textId="77777777" w:rsidR="00615A06" w:rsidRDefault="00615A06" w:rsidP="00615A06">
      <w:r>
        <w:rPr>
          <w:noProof/>
        </w:rPr>
        <w:drawing>
          <wp:inline distT="0" distB="0" distL="0" distR="0" wp14:anchorId="67E693BF" wp14:editId="13BEFCA0">
            <wp:extent cx="2673329" cy="1407695"/>
            <wp:effectExtent l="0" t="0" r="0" b="254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782" cy="14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EA75" w14:textId="77777777" w:rsidR="00615A06" w:rsidRDefault="00615A06" w:rsidP="00615A06">
      <w:r>
        <w:rPr>
          <w:rFonts w:hint="eastAsia"/>
        </w:rPr>
        <w:t>관리자 비밀번호 입력</w:t>
      </w:r>
    </w:p>
    <w:p w14:paraId="6825E603" w14:textId="77777777" w:rsidR="00DE2E9D" w:rsidRDefault="00DE2E9D" w:rsidP="00615A06"/>
    <w:p w14:paraId="3D00800E" w14:textId="77777777" w:rsidR="00DE2E9D" w:rsidRDefault="00DE2E9D" w:rsidP="00615A06"/>
    <w:p w14:paraId="5A816B4F" w14:textId="77777777" w:rsidR="00615A06" w:rsidRDefault="00615A06" w:rsidP="00615A0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1FEA99D" w14:textId="49B673D2" w:rsidR="00615A06" w:rsidRPr="00CC4656" w:rsidRDefault="00615A06" w:rsidP="00615A06">
      <w:pPr>
        <w:pStyle w:val="Heading2"/>
      </w:pPr>
      <w:bookmarkStart w:id="56" w:name="_Toc86365115"/>
      <w:bookmarkStart w:id="57" w:name="_Toc97186202"/>
      <w:r w:rsidRPr="00CC4656">
        <w:rPr>
          <w:rFonts w:hint="eastAsia"/>
        </w:rPr>
        <w:lastRenderedPageBreak/>
        <w:t>사용자 계정 만들기</w:t>
      </w:r>
      <w:bookmarkEnd w:id="56"/>
      <w:r w:rsidR="00DE2E9D" w:rsidRPr="00CC4656">
        <w:rPr>
          <w:rFonts w:hint="eastAsia"/>
        </w:rPr>
        <w:t xml:space="preserve"> </w:t>
      </w:r>
      <w:r w:rsidR="00DE2E9D" w:rsidRPr="00CC4656">
        <w:t>(</w:t>
      </w:r>
      <w:r w:rsidR="00DE2E9D" w:rsidRPr="00CC4656">
        <w:rPr>
          <w:rFonts w:hint="eastAsia"/>
        </w:rPr>
        <w:t>필수)</w:t>
      </w:r>
      <w:bookmarkEnd w:id="57"/>
    </w:p>
    <w:p w14:paraId="11BDC5CD" w14:textId="77777777" w:rsidR="00615A06" w:rsidRPr="00CC4656" w:rsidRDefault="00615A06" w:rsidP="00615A06">
      <w:pPr>
        <w:rPr>
          <w:shd w:val="clear" w:color="auto" w:fill="FFFFCC"/>
        </w:rPr>
      </w:pPr>
      <w:r w:rsidRPr="00CC4656">
        <w:rPr>
          <w:rFonts w:hint="eastAsia"/>
          <w:shd w:val="clear" w:color="auto" w:fill="FFFFCC"/>
        </w:rPr>
        <w:t>강의 예제에서 사용할 사용자 계정을 만들자.</w:t>
      </w:r>
    </w:p>
    <w:p w14:paraId="385A142D" w14:textId="77777777" w:rsidR="00615A06" w:rsidRPr="004F6ED5" w:rsidRDefault="00615A06" w:rsidP="00615A06"/>
    <w:p w14:paraId="72C4DFDB" w14:textId="77777777" w:rsidR="00615A06" w:rsidRDefault="00615A06" w:rsidP="00615A06">
      <w:r w:rsidRPr="0007634D">
        <w:rPr>
          <w:noProof/>
        </w:rPr>
        <w:drawing>
          <wp:inline distT="0" distB="0" distL="0" distR="0" wp14:anchorId="20EE51BB" wp14:editId="71C230F9">
            <wp:extent cx="4241959" cy="1907005"/>
            <wp:effectExtent l="0" t="0" r="635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019" cy="19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C8C7" w14:textId="77777777" w:rsidR="00615A06" w:rsidRDefault="00615A06" w:rsidP="00615A06">
      <w:r>
        <w:rPr>
          <w:rFonts w:hint="eastAsia"/>
        </w:rPr>
        <w:t>S</w:t>
      </w:r>
      <w:r>
        <w:t xml:space="preserve">erver - Users and Privileges </w:t>
      </w:r>
      <w:r>
        <w:rPr>
          <w:rFonts w:hint="eastAsia"/>
        </w:rPr>
        <w:t>클릭</w:t>
      </w:r>
    </w:p>
    <w:p w14:paraId="1C3F2348" w14:textId="77777777" w:rsidR="00615A06" w:rsidRDefault="00615A06" w:rsidP="00615A06"/>
    <w:p w14:paraId="3D394258" w14:textId="77777777" w:rsidR="00615A06" w:rsidRDefault="00615A06" w:rsidP="00615A06"/>
    <w:p w14:paraId="58B304DB" w14:textId="77777777" w:rsidR="00615A06" w:rsidRDefault="00615A06" w:rsidP="00615A06">
      <w:r w:rsidRPr="00BB209B">
        <w:rPr>
          <w:noProof/>
        </w:rPr>
        <w:drawing>
          <wp:inline distT="0" distB="0" distL="0" distR="0" wp14:anchorId="41DDA995" wp14:editId="6FBF8CF9">
            <wp:extent cx="6645910" cy="4271645"/>
            <wp:effectExtent l="0" t="0" r="2540" b="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2C0F" w14:textId="77777777" w:rsidR="00615A06" w:rsidRDefault="00615A06" w:rsidP="00615A06">
      <w:r>
        <w:rPr>
          <w:rFonts w:hint="eastAsia"/>
        </w:rPr>
        <w:t>1</w:t>
      </w:r>
      <w:r>
        <w:t xml:space="preserve">) Add Acount </w:t>
      </w:r>
      <w:r>
        <w:rPr>
          <w:rFonts w:hint="eastAsia"/>
        </w:rPr>
        <w:t>버튼 클릭</w:t>
      </w:r>
    </w:p>
    <w:p w14:paraId="0E7D27E0" w14:textId="77777777" w:rsidR="00615A06" w:rsidRDefault="00615A06" w:rsidP="00615A06"/>
    <w:p w14:paraId="726F697B" w14:textId="77777777" w:rsidR="00615A06" w:rsidRDefault="00615A06" w:rsidP="00615A06">
      <w:r>
        <w:rPr>
          <w:rFonts w:hint="eastAsia"/>
        </w:rPr>
        <w:t>2</w:t>
      </w:r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6"/>
        <w:gridCol w:w="1116"/>
      </w:tblGrid>
      <w:tr w:rsidR="00615A06" w:rsidRPr="00A265CE" w14:paraId="7216F97E" w14:textId="77777777" w:rsidTr="00376BCD">
        <w:tc>
          <w:tcPr>
            <w:tcW w:w="0" w:type="auto"/>
            <w:shd w:val="clear" w:color="auto" w:fill="F2F2F2" w:themeFill="background1" w:themeFillShade="F2"/>
          </w:tcPr>
          <w:p w14:paraId="372E7ADC" w14:textId="77777777" w:rsidR="00615A06" w:rsidRPr="00A265CE" w:rsidRDefault="00615A06" w:rsidP="00376BCD">
            <w:r w:rsidRPr="00A265CE">
              <w:t>Login Name</w:t>
            </w:r>
          </w:p>
        </w:tc>
        <w:tc>
          <w:tcPr>
            <w:tcW w:w="0" w:type="auto"/>
          </w:tcPr>
          <w:p w14:paraId="0D2C2869" w14:textId="77777777" w:rsidR="00615A06" w:rsidRPr="00A265CE" w:rsidRDefault="00615A06" w:rsidP="00376BCD">
            <w:r w:rsidRPr="00A265CE">
              <w:t>user1</w:t>
            </w:r>
          </w:p>
        </w:tc>
      </w:tr>
      <w:tr w:rsidR="00615A06" w:rsidRPr="00A265CE" w14:paraId="6097FEB8" w14:textId="77777777" w:rsidTr="00376BCD">
        <w:tc>
          <w:tcPr>
            <w:tcW w:w="0" w:type="auto"/>
            <w:shd w:val="clear" w:color="auto" w:fill="F2F2F2" w:themeFill="background1" w:themeFillShade="F2"/>
          </w:tcPr>
          <w:p w14:paraId="766E3D33" w14:textId="77777777" w:rsidR="00615A06" w:rsidRPr="00A265CE" w:rsidRDefault="00615A06" w:rsidP="00376BCD">
            <w:r w:rsidRPr="00A265CE">
              <w:rPr>
                <w:rFonts w:hint="eastAsia"/>
              </w:rPr>
              <w:t>A</w:t>
            </w:r>
            <w:r w:rsidRPr="00A265CE">
              <w:t>uthentication Type</w:t>
            </w:r>
          </w:p>
        </w:tc>
        <w:tc>
          <w:tcPr>
            <w:tcW w:w="0" w:type="auto"/>
          </w:tcPr>
          <w:p w14:paraId="7E2EB30D" w14:textId="77777777" w:rsidR="00615A06" w:rsidRPr="00A265CE" w:rsidRDefault="00615A06" w:rsidP="00376BCD">
            <w:r w:rsidRPr="00A265CE">
              <w:t>Standard</w:t>
            </w:r>
          </w:p>
        </w:tc>
      </w:tr>
      <w:tr w:rsidR="00615A06" w:rsidRPr="00A265CE" w14:paraId="5017BC19" w14:textId="77777777" w:rsidTr="00376BCD">
        <w:tc>
          <w:tcPr>
            <w:tcW w:w="0" w:type="auto"/>
            <w:shd w:val="clear" w:color="auto" w:fill="F2F2F2" w:themeFill="background1" w:themeFillShade="F2"/>
          </w:tcPr>
          <w:p w14:paraId="4213C291" w14:textId="77777777" w:rsidR="00615A06" w:rsidRPr="00A265CE" w:rsidRDefault="00615A06" w:rsidP="00376BCD">
            <w:r w:rsidRPr="00A265CE">
              <w:rPr>
                <w:rFonts w:hint="eastAsia"/>
              </w:rPr>
              <w:t>L</w:t>
            </w:r>
            <w:r w:rsidRPr="00A265CE">
              <w:t>imit to Hosts Matching</w:t>
            </w:r>
          </w:p>
        </w:tc>
        <w:tc>
          <w:tcPr>
            <w:tcW w:w="0" w:type="auto"/>
          </w:tcPr>
          <w:p w14:paraId="0B1C19D5" w14:textId="77777777" w:rsidR="00615A06" w:rsidRPr="00A265CE" w:rsidRDefault="00615A06" w:rsidP="00376BCD">
            <w:r w:rsidRPr="00A265CE">
              <w:t>%</w:t>
            </w:r>
          </w:p>
        </w:tc>
      </w:tr>
      <w:tr w:rsidR="00615A06" w:rsidRPr="00A265CE" w14:paraId="57724D2E" w14:textId="77777777" w:rsidTr="00376BCD">
        <w:tc>
          <w:tcPr>
            <w:tcW w:w="0" w:type="auto"/>
            <w:shd w:val="clear" w:color="auto" w:fill="F2F2F2" w:themeFill="background1" w:themeFillShade="F2"/>
          </w:tcPr>
          <w:p w14:paraId="3997DC01" w14:textId="77777777" w:rsidR="00615A06" w:rsidRPr="00A265CE" w:rsidRDefault="00615A06" w:rsidP="00376BCD">
            <w:r w:rsidRPr="00A265CE">
              <w:rPr>
                <w:rFonts w:hint="eastAsia"/>
              </w:rPr>
              <w:t>P</w:t>
            </w:r>
            <w:r w:rsidRPr="00A265CE">
              <w:t>assword</w:t>
            </w:r>
          </w:p>
        </w:tc>
        <w:tc>
          <w:tcPr>
            <w:tcW w:w="0" w:type="auto"/>
          </w:tcPr>
          <w:p w14:paraId="11DFF2CD" w14:textId="77777777" w:rsidR="00615A06" w:rsidRPr="00A265CE" w:rsidRDefault="00615A06" w:rsidP="00376BCD">
            <w:r w:rsidRPr="00A265CE">
              <w:t>skhuA+4.5</w:t>
            </w:r>
          </w:p>
        </w:tc>
      </w:tr>
    </w:tbl>
    <w:p w14:paraId="5707CC14" w14:textId="77777777" w:rsidR="00615A06" w:rsidRDefault="00615A06" w:rsidP="00615A06">
      <w:r>
        <w:rPr>
          <w:rFonts w:hint="eastAsia"/>
        </w:rPr>
        <w:t>위와 같이 입력하자.</w:t>
      </w:r>
    </w:p>
    <w:p w14:paraId="612D0A75" w14:textId="77777777" w:rsidR="00615A06" w:rsidRDefault="00615A06" w:rsidP="00615A06"/>
    <w:p w14:paraId="17F719A0" w14:textId="77777777" w:rsidR="00615A06" w:rsidRPr="00B16BAD" w:rsidRDefault="00615A06" w:rsidP="00615A06">
      <w:pPr>
        <w:rPr>
          <w:shd w:val="clear" w:color="auto" w:fill="FFFFCC"/>
        </w:rPr>
      </w:pPr>
      <w:r w:rsidRPr="00B16BAD">
        <w:rPr>
          <w:rFonts w:hint="eastAsia"/>
          <w:shd w:val="clear" w:color="auto" w:fill="FFFFCC"/>
        </w:rPr>
        <w:t>강의예제와, 구현시험에서 위 계정을 사용할 예정이다.</w:t>
      </w:r>
    </w:p>
    <w:p w14:paraId="7D9ED0E9" w14:textId="77777777" w:rsidR="00615A06" w:rsidRPr="00B16BAD" w:rsidRDefault="00615A06" w:rsidP="00615A06">
      <w:pPr>
        <w:rPr>
          <w:shd w:val="clear" w:color="auto" w:fill="FFFFCC"/>
        </w:rPr>
      </w:pPr>
      <w:r w:rsidRPr="00B16BAD">
        <w:rPr>
          <w:rFonts w:hint="eastAsia"/>
          <w:shd w:val="clear" w:color="auto" w:fill="FFFFCC"/>
        </w:rPr>
        <w:t>비밀번호를 정확히 입력하자.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15A06" w14:paraId="26960AFB" w14:textId="77777777" w:rsidTr="00376BCD">
        <w:tc>
          <w:tcPr>
            <w:tcW w:w="10456" w:type="dxa"/>
          </w:tcPr>
          <w:p w14:paraId="50C166EA" w14:textId="77777777" w:rsidR="00615A06" w:rsidRDefault="00615A06" w:rsidP="00376BCD">
            <w:r w:rsidRPr="00B416BC">
              <w:rPr>
                <w:rFonts w:hint="eastAsia"/>
                <w:sz w:val="36"/>
                <w:szCs w:val="40"/>
              </w:rPr>
              <w:t>s</w:t>
            </w:r>
            <w:r w:rsidRPr="00B416BC">
              <w:rPr>
                <w:sz w:val="36"/>
                <w:szCs w:val="40"/>
              </w:rPr>
              <w:t>khuA+4.5</w:t>
            </w:r>
          </w:p>
        </w:tc>
      </w:tr>
    </w:tbl>
    <w:p w14:paraId="65300F34" w14:textId="77777777" w:rsidR="00615A06" w:rsidRDefault="00615A06" w:rsidP="00615A06"/>
    <w:p w14:paraId="7FC43DCA" w14:textId="77777777" w:rsidR="00615A06" w:rsidRDefault="00615A06" w:rsidP="00615A06">
      <w:pPr>
        <w:pStyle w:val="Heading3"/>
      </w:pPr>
      <w:r>
        <w:rPr>
          <w:rFonts w:hint="eastAsia"/>
        </w:rPr>
        <w:lastRenderedPageBreak/>
        <w:t>권한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</w:p>
    <w:p w14:paraId="268370E9" w14:textId="77777777" w:rsidR="00615A06" w:rsidRPr="00B04898" w:rsidRDefault="00615A06" w:rsidP="00615A06">
      <w:r>
        <w:rPr>
          <w:rFonts w:hint="eastAsia"/>
        </w:rPr>
        <w:t>방금 만든 사용자 계정에 권한을 부여하자.</w:t>
      </w:r>
    </w:p>
    <w:p w14:paraId="1B8F5E4F" w14:textId="77777777" w:rsidR="00615A06" w:rsidRDefault="00615A06" w:rsidP="00615A06"/>
    <w:p w14:paraId="6621B0FF" w14:textId="77777777" w:rsidR="00615A06" w:rsidRDefault="00615A06" w:rsidP="00615A06">
      <w:r w:rsidRPr="00305EE0">
        <w:rPr>
          <w:noProof/>
        </w:rPr>
        <w:drawing>
          <wp:inline distT="0" distB="0" distL="0" distR="0" wp14:anchorId="2290101D" wp14:editId="0BC6F27E">
            <wp:extent cx="6645910" cy="3526155"/>
            <wp:effectExtent l="0" t="0" r="254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1E99" w14:textId="77777777" w:rsidR="00615A06" w:rsidRDefault="00615A06" w:rsidP="00615A06"/>
    <w:p w14:paraId="74F2A600" w14:textId="77777777" w:rsidR="00615A06" w:rsidRDefault="00615A06" w:rsidP="00615A06"/>
    <w:p w14:paraId="1BD746B6" w14:textId="77777777" w:rsidR="00615A06" w:rsidRDefault="00615A06" w:rsidP="00615A06">
      <w:r>
        <w:rPr>
          <w:noProof/>
        </w:rPr>
        <w:drawing>
          <wp:inline distT="0" distB="0" distL="0" distR="0" wp14:anchorId="6A5189F6" wp14:editId="5526996D">
            <wp:extent cx="4345672" cy="2562726"/>
            <wp:effectExtent l="0" t="0" r="0" b="9525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687" cy="25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F92" w14:textId="77777777" w:rsidR="00615A06" w:rsidRDefault="00615A06" w:rsidP="00615A06">
      <w:r>
        <w:rPr>
          <w:rFonts w:hint="eastAsia"/>
        </w:rPr>
        <w:t>O</w:t>
      </w:r>
      <w:r>
        <w:t xml:space="preserve">k </w:t>
      </w:r>
      <w:r>
        <w:rPr>
          <w:rFonts w:hint="eastAsia"/>
        </w:rPr>
        <w:t>클릭</w:t>
      </w:r>
    </w:p>
    <w:p w14:paraId="6FEADA81" w14:textId="77777777" w:rsidR="00615A06" w:rsidRDefault="00615A06" w:rsidP="00615A06"/>
    <w:p w14:paraId="1FCD783B" w14:textId="77777777" w:rsidR="00615A06" w:rsidRPr="001A6A89" w:rsidRDefault="00615A06" w:rsidP="00615A06"/>
    <w:p w14:paraId="288A4288" w14:textId="77777777" w:rsidR="00615A06" w:rsidRDefault="00615A06" w:rsidP="00615A06">
      <w:r w:rsidRPr="00427F24">
        <w:rPr>
          <w:noProof/>
        </w:rPr>
        <w:lastRenderedPageBreak/>
        <w:drawing>
          <wp:inline distT="0" distB="0" distL="0" distR="0" wp14:anchorId="44D8DC7D" wp14:editId="4E8F84D8">
            <wp:extent cx="6645910" cy="3727450"/>
            <wp:effectExtent l="0" t="0" r="2540" b="635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1FBD" w14:textId="77777777" w:rsidR="00615A06" w:rsidRDefault="00615A06" w:rsidP="00615A06">
      <w:r>
        <w:rPr>
          <w:rFonts w:hint="eastAsia"/>
        </w:rPr>
        <w:t>위와 같이 체크하고</w:t>
      </w:r>
    </w:p>
    <w:p w14:paraId="06F988AE" w14:textId="77777777" w:rsidR="00615A06" w:rsidRDefault="00615A06" w:rsidP="00615A06">
      <w:r>
        <w:rPr>
          <w:rFonts w:hint="eastAsia"/>
        </w:rPr>
        <w:t>A</w:t>
      </w:r>
      <w:r>
        <w:t xml:space="preserve">pply </w:t>
      </w:r>
      <w:r>
        <w:rPr>
          <w:rFonts w:hint="eastAsia"/>
        </w:rPr>
        <w:t>클릭</w:t>
      </w:r>
    </w:p>
    <w:p w14:paraId="2DFD27B8" w14:textId="77777777" w:rsidR="00615A06" w:rsidRDefault="00615A06" w:rsidP="00615A06"/>
    <w:p w14:paraId="63E993A3" w14:textId="77777777" w:rsidR="00615A06" w:rsidRDefault="00615A06" w:rsidP="00615A06"/>
    <w:p w14:paraId="12D1AD3C" w14:textId="008E0AC2" w:rsidR="00615A06" w:rsidRDefault="00615A06" w:rsidP="00615A06">
      <w:r>
        <w:rPr>
          <w:rFonts w:hint="eastAsia"/>
        </w:rPr>
        <w:t xml:space="preserve">체크된 권한만 </w:t>
      </w:r>
      <w:r>
        <w:t xml:space="preserve">user1 </w:t>
      </w:r>
      <w:r>
        <w:rPr>
          <w:rFonts w:hint="eastAsia"/>
        </w:rPr>
        <w:t>계정에 부여</w:t>
      </w:r>
      <w:r w:rsidR="002570ED">
        <w:rPr>
          <w:rFonts w:hint="eastAsia"/>
        </w:rPr>
        <w:t>된다.</w:t>
      </w:r>
    </w:p>
    <w:p w14:paraId="7829DA41" w14:textId="77777777" w:rsidR="00DD1A7C" w:rsidRDefault="00DD1A7C" w:rsidP="00615A06"/>
    <w:p w14:paraId="70F7479C" w14:textId="77777777" w:rsidR="002570ED" w:rsidRDefault="00012F3D" w:rsidP="00615A06">
      <w:r>
        <w:rPr>
          <w:rFonts w:hint="eastAsia"/>
        </w:rPr>
        <w:t>데이터를 조회/등록/수정/삭제</w:t>
      </w:r>
      <w:r w:rsidR="002570ED">
        <w:rPr>
          <w:rFonts w:hint="eastAsia"/>
        </w:rPr>
        <w:t xml:space="preserve">하기 위한 명령에 대한 </w:t>
      </w:r>
      <w:r>
        <w:rPr>
          <w:rFonts w:hint="eastAsia"/>
        </w:rPr>
        <w:t>권한</w:t>
      </w:r>
      <w:r w:rsidR="002570ED">
        <w:rPr>
          <w:rFonts w:hint="eastAsia"/>
        </w:rPr>
        <w:t>만</w:t>
      </w:r>
      <w:r>
        <w:rPr>
          <w:rFonts w:hint="eastAsia"/>
        </w:rPr>
        <w:t xml:space="preserve"> 부여</w:t>
      </w:r>
      <w:r w:rsidR="002570ED">
        <w:rPr>
          <w:rFonts w:hint="eastAsia"/>
        </w:rPr>
        <w:t>하였</w:t>
      </w:r>
      <w:r>
        <w:rPr>
          <w:rFonts w:hint="eastAsia"/>
        </w:rPr>
        <w:t>다.</w:t>
      </w:r>
      <w:r>
        <w:t xml:space="preserve"> </w:t>
      </w:r>
    </w:p>
    <w:p w14:paraId="10EF822F" w14:textId="03D55540" w:rsidR="00615A06" w:rsidRDefault="00012F3D" w:rsidP="00615A06">
      <w:r>
        <w:t>DML</w:t>
      </w:r>
      <w:r w:rsidR="00DD1A7C">
        <w:t xml:space="preserve"> (</w:t>
      </w:r>
      <w:r>
        <w:t>Data Maniplation Language)</w:t>
      </w:r>
      <w:r w:rsidR="00DD1A7C">
        <w:t xml:space="preserve"> </w:t>
      </w:r>
      <w:r w:rsidR="00DD1A7C">
        <w:rPr>
          <w:rFonts w:hint="eastAsia"/>
        </w:rPr>
        <w:t>명령</w:t>
      </w:r>
      <w:r w:rsidR="00DD1A7C">
        <w:t xml:space="preserve"> </w:t>
      </w:r>
      <w:r w:rsidR="00DD1A7C">
        <w:rPr>
          <w:rFonts w:hint="eastAsia"/>
        </w:rPr>
        <w:t>실행 권한 부여</w:t>
      </w:r>
    </w:p>
    <w:p w14:paraId="38008DE8" w14:textId="77777777" w:rsidR="002570ED" w:rsidRDefault="002570ED" w:rsidP="00615A06"/>
    <w:p w14:paraId="4F61FF11" w14:textId="3F9D9E4B" w:rsidR="00615A06" w:rsidRDefault="00012F3D" w:rsidP="00615A06">
      <w:r>
        <w:rPr>
          <w:rFonts w:hint="eastAsia"/>
        </w:rPr>
        <w:t xml:space="preserve">새 테이블을 만들고 테이블 구조를 변경하는 </w:t>
      </w:r>
      <w:r w:rsidR="002570ED">
        <w:rPr>
          <w:rFonts w:hint="eastAsia"/>
        </w:rPr>
        <w:t>명령에 대한 권하는 부여하지 않았다.</w:t>
      </w:r>
      <w:r w:rsidR="002570ED">
        <w:t xml:space="preserve"> </w:t>
      </w:r>
    </w:p>
    <w:p w14:paraId="311C291B" w14:textId="237CE144" w:rsidR="00DD1A7C" w:rsidRDefault="00DD1A7C" w:rsidP="00615A06">
      <w:r>
        <w:rPr>
          <w:rFonts w:hint="eastAsia"/>
        </w:rPr>
        <w:t>D</w:t>
      </w:r>
      <w:r>
        <w:t xml:space="preserve">DL (Data Definition Language) </w:t>
      </w:r>
      <w:r>
        <w:rPr>
          <w:rFonts w:hint="eastAsia"/>
        </w:rPr>
        <w:t>명령 실행 권한은 제외됨.</w:t>
      </w:r>
    </w:p>
    <w:p w14:paraId="470A0C03" w14:textId="77777777" w:rsidR="00DD1A7C" w:rsidRDefault="00DD1A7C" w:rsidP="00615A06"/>
    <w:p w14:paraId="0D462D0F" w14:textId="2253B1BC" w:rsidR="00DE3E16" w:rsidRDefault="00DE3E1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7FD62DAB" w14:textId="6A5326AE" w:rsidR="00DD1A7C" w:rsidRDefault="007067C7" w:rsidP="00DE3E16">
      <w:pPr>
        <w:pStyle w:val="Heading2"/>
      </w:pPr>
      <w:bookmarkStart w:id="58" w:name="_Toc97186203"/>
      <w:r>
        <w:rPr>
          <w:rFonts w:hint="eastAsia"/>
        </w:rPr>
        <w:lastRenderedPageBreak/>
        <w:t>P</w:t>
      </w:r>
      <w:r>
        <w:t xml:space="preserve">ath </w:t>
      </w:r>
      <w:r>
        <w:rPr>
          <w:rFonts w:hint="eastAsia"/>
        </w:rPr>
        <w:t xml:space="preserve">환경변수 설정 </w:t>
      </w:r>
      <w:r>
        <w:t>(</w:t>
      </w:r>
      <w:r>
        <w:rPr>
          <w:rFonts w:hint="eastAsia"/>
        </w:rPr>
        <w:t>필수)</w:t>
      </w:r>
      <w:bookmarkEnd w:id="58"/>
    </w:p>
    <w:p w14:paraId="6DE03585" w14:textId="77777777" w:rsidR="002B3803" w:rsidRPr="002B3803" w:rsidRDefault="002B3803" w:rsidP="002B3803"/>
    <w:p w14:paraId="4BC79CAD" w14:textId="77777777" w:rsidR="002B3803" w:rsidRDefault="002B3803" w:rsidP="002B3803">
      <w:pPr>
        <w:pStyle w:val="Heading3"/>
      </w:pPr>
      <w:r>
        <w:rPr>
          <w:rFonts w:hint="eastAsia"/>
        </w:rPr>
        <w:t>제어판</w:t>
      </w:r>
    </w:p>
    <w:p w14:paraId="43D26A4B" w14:textId="77777777" w:rsidR="002B3803" w:rsidRDefault="002B3803" w:rsidP="002B3803">
      <w:r w:rsidRPr="00D40232">
        <w:rPr>
          <w:noProof/>
        </w:rPr>
        <w:drawing>
          <wp:inline distT="0" distB="0" distL="0" distR="0" wp14:anchorId="1E1C8EEA" wp14:editId="6A4F05BC">
            <wp:extent cx="5386647" cy="3388142"/>
            <wp:effectExtent l="0" t="0" r="5080" b="3175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10" cy="33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AA17" w14:textId="5396F15F" w:rsidR="002B3803" w:rsidRDefault="002B3803" w:rsidP="002B3803">
      <w:r w:rsidRPr="002B3803">
        <w:rPr>
          <w:rFonts w:hint="eastAsia"/>
          <w:b/>
          <w:bCs/>
        </w:rPr>
        <w:t xml:space="preserve">환경변수 </w:t>
      </w:r>
      <w:r>
        <w:rPr>
          <w:rFonts w:hint="eastAsia"/>
        </w:rPr>
        <w:t>키워드를 입력하고 엔터</w:t>
      </w:r>
    </w:p>
    <w:p w14:paraId="30ACD208" w14:textId="77777777" w:rsidR="002B3803" w:rsidRDefault="002B3803" w:rsidP="002B3803"/>
    <w:p w14:paraId="373E354F" w14:textId="77777777" w:rsidR="002B3803" w:rsidRDefault="002B3803" w:rsidP="002B3803">
      <w:r w:rsidRPr="00C93A81">
        <w:rPr>
          <w:noProof/>
        </w:rPr>
        <w:drawing>
          <wp:inline distT="0" distB="0" distL="0" distR="0" wp14:anchorId="3F824552" wp14:editId="332E1166">
            <wp:extent cx="5350972" cy="2034334"/>
            <wp:effectExtent l="19050" t="19050" r="21590" b="23495"/>
            <wp:docPr id="173" name="Picture 1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585" cy="20497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FE267" w14:textId="77777777" w:rsidR="002B3803" w:rsidRDefault="002B3803" w:rsidP="002B3803"/>
    <w:p w14:paraId="72ED66ED" w14:textId="77777777" w:rsidR="002B3803" w:rsidRDefault="002B3803" w:rsidP="002B3803"/>
    <w:p w14:paraId="18928650" w14:textId="77777777" w:rsidR="002B3803" w:rsidRDefault="002B3803" w:rsidP="002B3803"/>
    <w:p w14:paraId="48377A69" w14:textId="77777777" w:rsidR="002B3803" w:rsidRDefault="002B3803" w:rsidP="002B3803"/>
    <w:p w14:paraId="135FF5B3" w14:textId="77777777" w:rsidR="002B3803" w:rsidRDefault="002B3803" w:rsidP="002B3803"/>
    <w:p w14:paraId="6361888D" w14:textId="77777777" w:rsidR="002B3803" w:rsidRDefault="002B3803" w:rsidP="002B3803"/>
    <w:p w14:paraId="2FC06FBA" w14:textId="77777777" w:rsidR="002B3803" w:rsidRDefault="002B3803" w:rsidP="002B3803"/>
    <w:p w14:paraId="048AF8A2" w14:textId="77777777" w:rsidR="002B3803" w:rsidRDefault="002B3803" w:rsidP="002B3803"/>
    <w:p w14:paraId="62710BF5" w14:textId="77777777" w:rsidR="002B3803" w:rsidRDefault="002B3803" w:rsidP="002B3803"/>
    <w:p w14:paraId="25E49D2F" w14:textId="4CD68E6C" w:rsidR="002B3803" w:rsidRPr="000023B4" w:rsidRDefault="002B3803" w:rsidP="002B3803">
      <w:r w:rsidRPr="00475A79">
        <w:rPr>
          <w:noProof/>
        </w:rPr>
        <w:lastRenderedPageBreak/>
        <w:drawing>
          <wp:inline distT="0" distB="0" distL="0" distR="0" wp14:anchorId="32F9DE70" wp14:editId="29302335">
            <wp:extent cx="3989196" cy="4438917"/>
            <wp:effectExtent l="0" t="0" r="0" b="0"/>
            <wp:docPr id="174" name="Picture 1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916" cy="445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2E" w:rsidRPr="00D3562E">
        <w:rPr>
          <w:noProof/>
        </w:rPr>
        <w:t xml:space="preserve"> </w:t>
      </w:r>
      <w:r w:rsidR="000B1233">
        <w:tab/>
      </w:r>
    </w:p>
    <w:p w14:paraId="4E6ECC1F" w14:textId="77777777" w:rsidR="002B3803" w:rsidRDefault="002B3803" w:rsidP="002B3803"/>
    <w:p w14:paraId="26FF735E" w14:textId="5292F778" w:rsidR="00901F64" w:rsidRDefault="00C37AC3" w:rsidP="002B3803">
      <w:r w:rsidRPr="00C37AC3">
        <w:rPr>
          <w:noProof/>
        </w:rPr>
        <w:drawing>
          <wp:inline distT="0" distB="0" distL="0" distR="0" wp14:anchorId="6B2C9D3E" wp14:editId="0579A35C">
            <wp:extent cx="4201111" cy="4686954"/>
            <wp:effectExtent l="19050" t="19050" r="28575" b="18415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6869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E7711" w14:textId="77777777" w:rsidR="00901F64" w:rsidRDefault="00901F64" w:rsidP="002B3803"/>
    <w:p w14:paraId="0B999602" w14:textId="77777777" w:rsidR="002B3803" w:rsidRDefault="002B3803" w:rsidP="002B3803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3D40BCF" w14:textId="77777777" w:rsidR="00D44494" w:rsidRDefault="00D44494" w:rsidP="00615A06"/>
    <w:p w14:paraId="7D831FA4" w14:textId="7EC2ECC6" w:rsidR="00615A06" w:rsidRDefault="00111FCB" w:rsidP="00615A06">
      <w:r w:rsidRPr="00111FCB">
        <w:rPr>
          <w:noProof/>
        </w:rPr>
        <w:drawing>
          <wp:inline distT="0" distB="0" distL="0" distR="0" wp14:anchorId="17025DF2" wp14:editId="0E442B06">
            <wp:extent cx="4441372" cy="3607035"/>
            <wp:effectExtent l="0" t="0" r="0" b="0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57" cy="361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4C5C" w14:textId="3D99EE99" w:rsidR="00111FCB" w:rsidRDefault="00111FCB" w:rsidP="00615A06">
      <w:r w:rsidRPr="00111FCB">
        <w:rPr>
          <w:rFonts w:hint="eastAsia"/>
          <w:b/>
          <w:bCs/>
        </w:rPr>
        <w:t>새로만들기</w:t>
      </w:r>
      <w:r>
        <w:rPr>
          <w:rFonts w:hint="eastAsia"/>
          <w:b/>
          <w:bCs/>
        </w:rPr>
        <w:t>,</w:t>
      </w:r>
      <w:r>
        <w:t xml:space="preserve">  </w:t>
      </w:r>
      <w:r w:rsidRPr="00111FCB">
        <w:rPr>
          <w:rFonts w:hint="eastAsia"/>
          <w:b/>
          <w:bCs/>
        </w:rPr>
        <w:t>찾아보기</w:t>
      </w:r>
      <w:r>
        <w:rPr>
          <w:rFonts w:hint="eastAsia"/>
        </w:rPr>
        <w:t xml:space="preserve"> 버튼을 순서대로 클릭한다.</w:t>
      </w:r>
    </w:p>
    <w:p w14:paraId="2A61C912" w14:textId="77777777" w:rsidR="00615A06" w:rsidRDefault="00615A06" w:rsidP="00615A06"/>
    <w:p w14:paraId="1C56C47D" w14:textId="758CF1A4" w:rsidR="001172E8" w:rsidRDefault="001172E8" w:rsidP="00615A06">
      <w:r w:rsidRPr="001172E8">
        <w:rPr>
          <w:noProof/>
        </w:rPr>
        <w:drawing>
          <wp:inline distT="0" distB="0" distL="0" distR="0" wp14:anchorId="3B1F2068" wp14:editId="14D78793">
            <wp:extent cx="4418134" cy="4712677"/>
            <wp:effectExtent l="0" t="0" r="1905" b="0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&#10;&#10;Description automatically generated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553" cy="471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447C" w14:textId="7674DF6B" w:rsidR="001172E8" w:rsidRDefault="001E7C1B" w:rsidP="00615A06">
      <w:r w:rsidRPr="001E7C1B">
        <w:rPr>
          <w:rFonts w:ascii="Consolas" w:hAnsi="Consolas"/>
        </w:rPr>
        <w:t>C:\Program Files\MySQL\MySQL Server 8.0\bin</w:t>
      </w:r>
      <w:r>
        <w:rPr>
          <w:rFonts w:ascii="Consolas" w:hAnsi="Consolas"/>
        </w:rPr>
        <w:t xml:space="preserve"> </w:t>
      </w:r>
      <w:r>
        <w:rPr>
          <w:rFonts w:hint="eastAsia"/>
        </w:rPr>
        <w:t>디렉토리 선택</w:t>
      </w:r>
    </w:p>
    <w:p w14:paraId="70498752" w14:textId="1F2DAC31" w:rsidR="001E7C1B" w:rsidRDefault="001E7C1B" w:rsidP="00615A06">
      <w:r>
        <w:rPr>
          <w:rFonts w:hint="eastAsia"/>
        </w:rPr>
        <w:t>확인 클릭</w:t>
      </w:r>
    </w:p>
    <w:p w14:paraId="7582964D" w14:textId="77777777" w:rsidR="001E7C1B" w:rsidRPr="001E7C1B" w:rsidRDefault="001E7C1B" w:rsidP="00615A06"/>
    <w:p w14:paraId="2982533E" w14:textId="6AA2802C" w:rsidR="001E7C1B" w:rsidRDefault="00061428" w:rsidP="00615A06">
      <w:r w:rsidRPr="00061428">
        <w:rPr>
          <w:noProof/>
        </w:rPr>
        <w:lastRenderedPageBreak/>
        <w:drawing>
          <wp:inline distT="0" distB="0" distL="0" distR="0" wp14:anchorId="771C072D" wp14:editId="094C3878">
            <wp:extent cx="5020376" cy="4039164"/>
            <wp:effectExtent l="0" t="0" r="8890" b="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F661" w14:textId="5D491111" w:rsidR="00061428" w:rsidRDefault="00061428" w:rsidP="00615A06">
      <w:r>
        <w:rPr>
          <w:rFonts w:hint="eastAsia"/>
        </w:rPr>
        <w:t>확인 클릭</w:t>
      </w:r>
    </w:p>
    <w:p w14:paraId="1B9D251F" w14:textId="77777777" w:rsidR="00061428" w:rsidRDefault="00061428" w:rsidP="00615A06"/>
    <w:p w14:paraId="7798D45A" w14:textId="77777777" w:rsidR="00DD106B" w:rsidRDefault="00DD106B" w:rsidP="00615A06"/>
    <w:p w14:paraId="490C5110" w14:textId="788E9DE3" w:rsidR="00DD106B" w:rsidRDefault="00DD106B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124C0DD2" w14:textId="0026FA97" w:rsidR="00DD106B" w:rsidRDefault="00DD106B" w:rsidP="00DD106B">
      <w:pPr>
        <w:pStyle w:val="Heading2"/>
      </w:pPr>
      <w:bookmarkStart w:id="59" w:name="_Toc97186204"/>
      <w:r>
        <w:rPr>
          <w:rFonts w:hint="eastAsia"/>
        </w:rPr>
        <w:lastRenderedPageBreak/>
        <w:t xml:space="preserve">데이터베이스 </w:t>
      </w:r>
      <w:r>
        <w:t>import (</w:t>
      </w:r>
      <w:r>
        <w:rPr>
          <w:rFonts w:hint="eastAsia"/>
        </w:rPr>
        <w:t>필수)</w:t>
      </w:r>
      <w:bookmarkEnd w:id="59"/>
    </w:p>
    <w:p w14:paraId="04CA648B" w14:textId="295CFF4C" w:rsidR="00DD106B" w:rsidRDefault="00DD106B" w:rsidP="00DD106B">
      <w:r>
        <w:rPr>
          <w:rFonts w:hint="eastAsia"/>
        </w:rPr>
        <w:t xml:space="preserve">강의 예제 데이터베이스 파일을 </w:t>
      </w:r>
      <w:r w:rsidR="00CE6961">
        <w:t xml:space="preserve">import </w:t>
      </w:r>
      <w:r w:rsidR="00CE6961">
        <w:rPr>
          <w:rFonts w:hint="eastAsia"/>
        </w:rPr>
        <w:t>하자.</w:t>
      </w:r>
    </w:p>
    <w:p w14:paraId="6D2505C3" w14:textId="77777777" w:rsidR="00CE6961" w:rsidRDefault="00CE6961" w:rsidP="00DD106B"/>
    <w:p w14:paraId="7AF14F8A" w14:textId="491A62A0" w:rsidR="00CE6961" w:rsidRDefault="00CE6961" w:rsidP="00DD106B">
      <w:r>
        <w:rPr>
          <w:rFonts w:hint="eastAsia"/>
        </w:rPr>
        <w:t xml:space="preserve">강의자료 폴더에서 </w:t>
      </w:r>
      <w:r>
        <w:t xml:space="preserve">student2.sql </w:t>
      </w:r>
      <w:r>
        <w:rPr>
          <w:rFonts w:hint="eastAsia"/>
        </w:rPr>
        <w:t>파일을 다운로드하자.</w:t>
      </w:r>
    </w:p>
    <w:p w14:paraId="6CCD3036" w14:textId="77777777" w:rsidR="00CE6961" w:rsidRDefault="00CE6961" w:rsidP="00DD106B"/>
    <w:p w14:paraId="34C7CADB" w14:textId="7D9745DB" w:rsidR="00CD5CB5" w:rsidRDefault="00CD5CB5" w:rsidP="00DD106B">
      <w:r>
        <w:rPr>
          <w:rFonts w:hint="eastAsia"/>
        </w:rPr>
        <w:t>명령 프롬프트 창에서 다음 명령을 실행하자.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D5CB5" w14:paraId="53859B5E" w14:textId="77777777" w:rsidTr="00CD5CB5">
        <w:tc>
          <w:tcPr>
            <w:tcW w:w="10456" w:type="dxa"/>
          </w:tcPr>
          <w:p w14:paraId="706AFD55" w14:textId="4963C275" w:rsidR="00CD5CB5" w:rsidRPr="00E363D2" w:rsidRDefault="00CD5CB5" w:rsidP="00DD106B">
            <w:pPr>
              <w:rPr>
                <w:rFonts w:ascii="Consolas" w:hAnsi="Consolas"/>
              </w:rPr>
            </w:pPr>
            <w:r w:rsidRPr="00E363D2">
              <w:rPr>
                <w:rFonts w:ascii="Consolas" w:hAnsi="Consolas"/>
              </w:rPr>
              <w:t xml:space="preserve">mysql </w:t>
            </w:r>
            <w:r w:rsidR="00E363D2" w:rsidRPr="00E363D2">
              <w:rPr>
                <w:rFonts w:ascii="Consolas" w:hAnsi="Consolas"/>
              </w:rPr>
              <w:t>-p -u root &lt; Downloads\student2.sql</w:t>
            </w:r>
          </w:p>
        </w:tc>
      </w:tr>
    </w:tbl>
    <w:p w14:paraId="0B6E9152" w14:textId="77777777" w:rsidR="00CD5CB5" w:rsidRPr="00DD106B" w:rsidRDefault="00CD5CB5" w:rsidP="00DD106B"/>
    <w:p w14:paraId="3FC73ACA" w14:textId="6779C1CB" w:rsidR="00DD106B" w:rsidRDefault="00E66C4F" w:rsidP="00615A06">
      <w:r w:rsidRPr="00E66C4F">
        <w:rPr>
          <w:noProof/>
        </w:rPr>
        <w:drawing>
          <wp:inline distT="0" distB="0" distL="0" distR="0" wp14:anchorId="450C662F" wp14:editId="670386DE">
            <wp:extent cx="6645910" cy="2085975"/>
            <wp:effectExtent l="0" t="0" r="2540" b="9525"/>
            <wp:docPr id="182" name="Picture 1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&#10;&#10;Description automatically generated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433E" w14:textId="35FABFE7" w:rsidR="00DD106B" w:rsidRDefault="00E66C4F" w:rsidP="00615A06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관리자 비밀번호를 입력해야 한다.</w:t>
      </w:r>
    </w:p>
    <w:p w14:paraId="0A0BE99B" w14:textId="77777777" w:rsidR="00E66C4F" w:rsidRDefault="00E66C4F" w:rsidP="00615A06"/>
    <w:p w14:paraId="550C54ED" w14:textId="38C84392" w:rsidR="00E66C4F" w:rsidRDefault="00EF32AE" w:rsidP="00615A06">
      <w:r w:rsidRPr="00EF32AE">
        <w:rPr>
          <w:noProof/>
        </w:rPr>
        <w:drawing>
          <wp:inline distT="0" distB="0" distL="0" distR="0" wp14:anchorId="75D511A6" wp14:editId="0A1316CD">
            <wp:extent cx="3915321" cy="4991797"/>
            <wp:effectExtent l="0" t="0" r="9525" b="0"/>
            <wp:docPr id="183" name="Picture 1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4C42" w14:textId="10A86B4D" w:rsidR="00EF32AE" w:rsidRDefault="00EF32AE" w:rsidP="00615A06">
      <w:r>
        <w:rPr>
          <w:rFonts w:hint="eastAsia"/>
        </w:rPr>
        <w:t>M</w:t>
      </w:r>
      <w:r>
        <w:t>ySQL Workbench</w:t>
      </w:r>
      <w:r w:rsidR="006D1DF5">
        <w:rPr>
          <w:rFonts w:hint="eastAsia"/>
        </w:rPr>
        <w:t>에서 새로고침(</w:t>
      </w:r>
      <w:r w:rsidR="006D1DF5">
        <w:t>refresh all)</w:t>
      </w:r>
      <w:r w:rsidR="006D1DF5">
        <w:rPr>
          <w:rFonts w:hint="eastAsia"/>
        </w:rPr>
        <w:t>하면,</w:t>
      </w:r>
    </w:p>
    <w:p w14:paraId="4F79B3D1" w14:textId="7AAF7D91" w:rsidR="006D1DF5" w:rsidRDefault="006D1DF5" w:rsidP="00615A06">
      <w:r>
        <w:rPr>
          <w:rFonts w:hint="eastAsia"/>
        </w:rPr>
        <w:t xml:space="preserve">방금 </w:t>
      </w:r>
      <w:r>
        <w:t>import</w:t>
      </w:r>
      <w:r>
        <w:rPr>
          <w:rFonts w:hint="eastAsia"/>
        </w:rPr>
        <w:t xml:space="preserve">한 </w:t>
      </w:r>
      <w:r>
        <w:t xml:space="preserve">student2 </w:t>
      </w:r>
      <w:r>
        <w:rPr>
          <w:rFonts w:hint="eastAsia"/>
        </w:rPr>
        <w:t>데이터베이스를 확인할 수 있다.</w:t>
      </w:r>
    </w:p>
    <w:p w14:paraId="2EE69954" w14:textId="5D5CB6D8" w:rsidR="00813945" w:rsidRDefault="00813945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48DF758D" w14:textId="5BFFFE76" w:rsidR="00EF32AE" w:rsidRDefault="00813945" w:rsidP="00813945">
      <w:pPr>
        <w:pStyle w:val="Heading2"/>
      </w:pPr>
      <w:bookmarkStart w:id="60" w:name="_Toc97186205"/>
      <w:r>
        <w:rPr>
          <w:rFonts w:hint="eastAsia"/>
        </w:rPr>
        <w:lastRenderedPageBreak/>
        <w:t xml:space="preserve">데이터베이스 </w:t>
      </w:r>
      <w:r>
        <w:t>export (</w:t>
      </w:r>
      <w:r>
        <w:rPr>
          <w:rFonts w:hint="eastAsia"/>
        </w:rPr>
        <w:t>선택)</w:t>
      </w:r>
      <w:bookmarkEnd w:id="60"/>
    </w:p>
    <w:p w14:paraId="70A34C26" w14:textId="77777777" w:rsidR="00573C95" w:rsidRDefault="00BB7140" w:rsidP="00813945">
      <w:r>
        <w:rPr>
          <w:rFonts w:hint="eastAsia"/>
        </w:rPr>
        <w:t>나중에 친구들과 프로젝트할 때,</w:t>
      </w:r>
      <w:r>
        <w:t xml:space="preserve"> </w:t>
      </w:r>
    </w:p>
    <w:p w14:paraId="3D691F98" w14:textId="52570D3A" w:rsidR="00813945" w:rsidRDefault="00BB7140" w:rsidP="00813945">
      <w:r>
        <w:rPr>
          <w:rFonts w:hint="eastAsia"/>
        </w:rPr>
        <w:t>내가 만든 데이터베이스를 친구에게 전</w:t>
      </w:r>
      <w:r w:rsidR="003D37A0">
        <w:rPr>
          <w:rFonts w:hint="eastAsia"/>
        </w:rPr>
        <w:t>달하려면</w:t>
      </w:r>
      <w:r w:rsidR="00F74E7B">
        <w:rPr>
          <w:rFonts w:hint="eastAsia"/>
        </w:rPr>
        <w:t>,</w:t>
      </w:r>
    </w:p>
    <w:p w14:paraId="3FECC91F" w14:textId="45CA9F06" w:rsidR="003D37A0" w:rsidRDefault="00F74E7B" w:rsidP="00813945">
      <w:r>
        <w:rPr>
          <w:rFonts w:hint="eastAsia"/>
        </w:rPr>
        <w:t>s</w:t>
      </w:r>
      <w:r>
        <w:t>tudent2.sql</w:t>
      </w:r>
      <w:r>
        <w:rPr>
          <w:rFonts w:hint="eastAsia"/>
        </w:rPr>
        <w:t xml:space="preserve">과 같은 </w:t>
      </w:r>
      <w:r w:rsidR="00573C95">
        <w:rPr>
          <w:rFonts w:hint="eastAsia"/>
        </w:rPr>
        <w:t>파일을 만들어서 전달해 주면 된다.</w:t>
      </w:r>
    </w:p>
    <w:p w14:paraId="42CDA4AB" w14:textId="77777777" w:rsidR="00573C95" w:rsidRDefault="00573C95" w:rsidP="00813945"/>
    <w:p w14:paraId="50527867" w14:textId="2F4EFC0A" w:rsidR="003D59C8" w:rsidRDefault="003D59C8" w:rsidP="00813945">
      <w:r>
        <w:rPr>
          <w:rFonts w:hint="eastAsia"/>
        </w:rPr>
        <w:t>명령 프롬프트 창에서 다음 명령을 실행하면 된다.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D59C8" w14:paraId="12B054FE" w14:textId="77777777" w:rsidTr="003D59C8">
        <w:tc>
          <w:tcPr>
            <w:tcW w:w="10456" w:type="dxa"/>
          </w:tcPr>
          <w:p w14:paraId="4566C56A" w14:textId="5407014D" w:rsidR="003D59C8" w:rsidRPr="003D59C8" w:rsidRDefault="003D59C8" w:rsidP="00813945">
            <w:pPr>
              <w:rPr>
                <w:rFonts w:ascii="Consolas" w:hAnsi="Consolas"/>
              </w:rPr>
            </w:pPr>
            <w:r w:rsidRPr="003D59C8">
              <w:rPr>
                <w:rFonts w:ascii="Consolas" w:hAnsi="Consolas"/>
              </w:rPr>
              <w:t xml:space="preserve">mysqldump -p -u root -databases </w:t>
            </w:r>
            <w:r w:rsidRPr="003D59C8">
              <w:rPr>
                <w:rFonts w:ascii="Consolas" w:hAnsi="Consolas"/>
              </w:rPr>
              <w:t>데이버테이스</w:t>
            </w:r>
            <w:r w:rsidRPr="003D59C8">
              <w:rPr>
                <w:rFonts w:ascii="Consolas" w:hAnsi="Consolas"/>
              </w:rPr>
              <w:t>_</w:t>
            </w:r>
            <w:r w:rsidRPr="003D59C8">
              <w:rPr>
                <w:rFonts w:ascii="Consolas" w:hAnsi="Consolas"/>
              </w:rPr>
              <w:t>이름</w:t>
            </w:r>
            <w:r w:rsidRPr="003D59C8">
              <w:rPr>
                <w:rFonts w:ascii="Consolas" w:hAnsi="Consolas"/>
              </w:rPr>
              <w:t xml:space="preserve"> &gt; </w:t>
            </w:r>
            <w:r w:rsidRPr="003D59C8">
              <w:rPr>
                <w:rFonts w:ascii="Consolas" w:hAnsi="Consolas"/>
              </w:rPr>
              <w:t>데이터베이스</w:t>
            </w:r>
            <w:r w:rsidRPr="003D59C8">
              <w:rPr>
                <w:rFonts w:ascii="Consolas" w:hAnsi="Consolas"/>
              </w:rPr>
              <w:t>_</w:t>
            </w:r>
            <w:r w:rsidRPr="003D59C8">
              <w:rPr>
                <w:rFonts w:ascii="Consolas" w:hAnsi="Consolas"/>
              </w:rPr>
              <w:t>이름</w:t>
            </w:r>
            <w:r w:rsidRPr="003D59C8">
              <w:rPr>
                <w:rFonts w:ascii="Consolas" w:hAnsi="Consolas"/>
              </w:rPr>
              <w:t>.sql</w:t>
            </w:r>
          </w:p>
        </w:tc>
      </w:tr>
    </w:tbl>
    <w:p w14:paraId="0830F4ED" w14:textId="77777777" w:rsidR="003D59C8" w:rsidRPr="00573C95" w:rsidRDefault="003D59C8" w:rsidP="00813945"/>
    <w:p w14:paraId="5043C12F" w14:textId="280AE7B2" w:rsidR="00573C95" w:rsidRDefault="003D59C8" w:rsidP="00813945">
      <w:r>
        <w:rPr>
          <w:rFonts w:hint="eastAsia"/>
        </w:rPr>
        <w:t xml:space="preserve">데이터베이스 이름이 </w:t>
      </w:r>
      <w:r>
        <w:t xml:space="preserve">student2 </w:t>
      </w:r>
      <w:r>
        <w:rPr>
          <w:rFonts w:hint="eastAsia"/>
        </w:rPr>
        <w:t>이면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D59C8" w14:paraId="0B015DC8" w14:textId="77777777" w:rsidTr="00376BCD">
        <w:tc>
          <w:tcPr>
            <w:tcW w:w="10456" w:type="dxa"/>
          </w:tcPr>
          <w:p w14:paraId="6771922B" w14:textId="07BFC1FF" w:rsidR="003D59C8" w:rsidRPr="003D59C8" w:rsidRDefault="003D59C8" w:rsidP="00376BCD">
            <w:pPr>
              <w:rPr>
                <w:rFonts w:ascii="Consolas" w:hAnsi="Consolas"/>
              </w:rPr>
            </w:pPr>
            <w:r w:rsidRPr="003D59C8">
              <w:rPr>
                <w:rFonts w:ascii="Consolas" w:hAnsi="Consolas"/>
              </w:rPr>
              <w:t xml:space="preserve">mysqldump -p -u root -databases </w:t>
            </w:r>
            <w:r>
              <w:rPr>
                <w:rFonts w:ascii="Consolas" w:hAnsi="Consolas" w:hint="eastAsia"/>
              </w:rPr>
              <w:t>s</w:t>
            </w:r>
            <w:r>
              <w:rPr>
                <w:rFonts w:ascii="Consolas" w:hAnsi="Consolas"/>
              </w:rPr>
              <w:t>tudent2</w:t>
            </w:r>
            <w:r w:rsidRPr="003D59C8">
              <w:rPr>
                <w:rFonts w:ascii="Consolas" w:hAnsi="Consolas"/>
              </w:rPr>
              <w:t xml:space="preserve"> &gt; </w:t>
            </w:r>
            <w:r>
              <w:rPr>
                <w:rFonts w:ascii="Consolas" w:hAnsi="Consolas"/>
              </w:rPr>
              <w:t>student2</w:t>
            </w:r>
            <w:r w:rsidRPr="003D59C8">
              <w:rPr>
                <w:rFonts w:ascii="Consolas" w:hAnsi="Consolas"/>
              </w:rPr>
              <w:t>.sql</w:t>
            </w:r>
          </w:p>
        </w:tc>
      </w:tr>
    </w:tbl>
    <w:p w14:paraId="4E77732F" w14:textId="77777777" w:rsidR="003D59C8" w:rsidRDefault="003D59C8" w:rsidP="003D59C8"/>
    <w:p w14:paraId="06DF74BB" w14:textId="62CE564C" w:rsidR="000371A4" w:rsidRDefault="005304B9" w:rsidP="003D59C8">
      <w:r w:rsidRPr="005304B9">
        <w:rPr>
          <w:noProof/>
        </w:rPr>
        <w:drawing>
          <wp:inline distT="0" distB="0" distL="0" distR="0" wp14:anchorId="20D18ABC" wp14:editId="21C42212">
            <wp:extent cx="6516009" cy="1524213"/>
            <wp:effectExtent l="0" t="0" r="0" b="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6635" w14:textId="77777777" w:rsidR="005304B9" w:rsidRDefault="005304B9" w:rsidP="003D59C8"/>
    <w:p w14:paraId="253B56E5" w14:textId="36557322" w:rsidR="005304B9" w:rsidRDefault="005304B9" w:rsidP="003D59C8">
      <w:r>
        <w:rPr>
          <w:rFonts w:hint="eastAsia"/>
        </w:rPr>
        <w:t>위 명령을 실행하면,</w:t>
      </w:r>
      <w:r>
        <w:t xml:space="preserve"> </w:t>
      </w:r>
      <w:r>
        <w:rPr>
          <w:rFonts w:hint="eastAsia"/>
        </w:rPr>
        <w:t>현재 디렉토리</w:t>
      </w:r>
      <w:r>
        <w:t>(</w:t>
      </w:r>
      <w:r w:rsidRPr="005304B9">
        <w:rPr>
          <w:rFonts w:ascii="Consolas" w:hAnsi="Consolas"/>
        </w:rPr>
        <w:t>C:\Users\Seungjin</w:t>
      </w:r>
      <w:r>
        <w:t>)</w:t>
      </w:r>
      <w:r>
        <w:rPr>
          <w:rFonts w:hint="eastAsia"/>
        </w:rPr>
        <w:t xml:space="preserve">에 </w:t>
      </w:r>
      <w:r>
        <w:t xml:space="preserve">student2.sql </w:t>
      </w:r>
      <w:r>
        <w:rPr>
          <w:rFonts w:hint="eastAsia"/>
        </w:rPr>
        <w:t>파일이 생성된다.</w:t>
      </w:r>
    </w:p>
    <w:p w14:paraId="2732B696" w14:textId="360AE90D" w:rsidR="005304B9" w:rsidRDefault="00C06E70" w:rsidP="003D59C8">
      <w:r>
        <w:rPr>
          <w:rFonts w:hint="eastAsia"/>
        </w:rPr>
        <w:t>이 파일을 친구에게 전다래 주면 된다.</w:t>
      </w:r>
    </w:p>
    <w:p w14:paraId="767186B2" w14:textId="77777777" w:rsidR="00C06E70" w:rsidRDefault="00C06E70" w:rsidP="003D59C8"/>
    <w:p w14:paraId="23F0B6AD" w14:textId="77777777" w:rsidR="00C06E70" w:rsidRDefault="00C06E70" w:rsidP="003D59C8"/>
    <w:p w14:paraId="008B2050" w14:textId="77777777" w:rsidR="00813945" w:rsidRDefault="00813945" w:rsidP="00615A06"/>
    <w:p w14:paraId="54B4413D" w14:textId="77777777" w:rsidR="00061428" w:rsidRDefault="00061428" w:rsidP="00615A06"/>
    <w:p w14:paraId="046B8000" w14:textId="77777777" w:rsidR="00615A06" w:rsidRDefault="00615A06" w:rsidP="00615A0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A4DCCBB" w14:textId="2DDF31C5" w:rsidR="00615A06" w:rsidRDefault="00615A06" w:rsidP="00615A06">
      <w:pPr>
        <w:pStyle w:val="Heading2"/>
      </w:pPr>
      <w:bookmarkStart w:id="61" w:name="_Toc86365121"/>
      <w:bookmarkStart w:id="62" w:name="_Toc97186206"/>
      <w:r>
        <w:rPr>
          <w:rFonts w:hint="eastAsia"/>
        </w:rPr>
        <w:lastRenderedPageBreak/>
        <w:t>MySQL 서비스</w:t>
      </w:r>
      <w:bookmarkEnd w:id="61"/>
      <w:r w:rsidR="00DE2E9D">
        <w:rPr>
          <w:rFonts w:hint="eastAsia"/>
        </w:rPr>
        <w:t xml:space="preserve"> </w:t>
      </w:r>
      <w:r w:rsidR="00DE2E9D">
        <w:t>(</w:t>
      </w:r>
      <w:r w:rsidR="00DE2E9D">
        <w:rPr>
          <w:rFonts w:hint="eastAsia"/>
        </w:rPr>
        <w:t>선택)</w:t>
      </w:r>
      <w:bookmarkEnd w:id="62"/>
    </w:p>
    <w:p w14:paraId="55B3F494" w14:textId="77777777" w:rsidR="00615A06" w:rsidRDefault="00615A06" w:rsidP="00615A06">
      <w:pPr>
        <w:pStyle w:val="a0"/>
      </w:pPr>
      <w:r>
        <w:rPr>
          <w:rFonts w:hint="eastAsia"/>
        </w:rPr>
        <w:t>W</w:t>
      </w:r>
      <w:r>
        <w:t xml:space="preserve">indows </w:t>
      </w:r>
      <w:r>
        <w:rPr>
          <w:rFonts w:hint="eastAsia"/>
        </w:rPr>
        <w:t>제어판</w:t>
      </w:r>
    </w:p>
    <w:p w14:paraId="73BAB904" w14:textId="77777777" w:rsidR="00615A06" w:rsidRDefault="00615A06" w:rsidP="00615A06">
      <w:r>
        <w:rPr>
          <w:noProof/>
        </w:rPr>
        <w:drawing>
          <wp:inline distT="0" distB="0" distL="0" distR="0" wp14:anchorId="2CA69658" wp14:editId="0DE2868A">
            <wp:extent cx="6642100" cy="3733800"/>
            <wp:effectExtent l="0" t="0" r="6350" b="0"/>
            <wp:docPr id="144" name="그림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B3D4" w14:textId="77777777" w:rsidR="00615A06" w:rsidRDefault="00615A06" w:rsidP="00615A06"/>
    <w:p w14:paraId="2EF7C314" w14:textId="77777777" w:rsidR="00615A06" w:rsidRDefault="00615A06" w:rsidP="00615A06">
      <w:r>
        <w:rPr>
          <w:noProof/>
        </w:rPr>
        <w:drawing>
          <wp:inline distT="0" distB="0" distL="0" distR="0" wp14:anchorId="46500412" wp14:editId="06B8F944">
            <wp:extent cx="5044121" cy="3711039"/>
            <wp:effectExtent l="0" t="0" r="4445" b="381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377" cy="37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A1CA" w14:textId="77777777" w:rsidR="00615A06" w:rsidRDefault="00615A06" w:rsidP="00615A06">
      <w:r>
        <w:t xml:space="preserve">MySQL80 </w:t>
      </w:r>
      <w:r>
        <w:rPr>
          <w:rFonts w:hint="eastAsia"/>
        </w:rPr>
        <w:t>더블클릭</w:t>
      </w:r>
    </w:p>
    <w:p w14:paraId="1062C62F" w14:textId="77777777" w:rsidR="00615A06" w:rsidRDefault="00615A06" w:rsidP="00615A06"/>
    <w:p w14:paraId="3859C008" w14:textId="77777777" w:rsidR="00615A06" w:rsidRDefault="00615A06" w:rsidP="00615A06"/>
    <w:p w14:paraId="6628CD45" w14:textId="77777777" w:rsidR="00615A06" w:rsidRDefault="00615A06" w:rsidP="00615A06"/>
    <w:p w14:paraId="4657AC27" w14:textId="77777777" w:rsidR="00615A06" w:rsidRDefault="00615A06" w:rsidP="00615A06">
      <w:r w:rsidRPr="00E7080A">
        <w:rPr>
          <w:noProof/>
        </w:rPr>
        <w:lastRenderedPageBreak/>
        <w:drawing>
          <wp:inline distT="0" distB="0" distL="0" distR="0" wp14:anchorId="013F4733" wp14:editId="739B2A6B">
            <wp:extent cx="3693115" cy="4186052"/>
            <wp:effectExtent l="0" t="0" r="3175" b="508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921" cy="421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3713" w14:textId="77777777" w:rsidR="00615A06" w:rsidRDefault="00615A06" w:rsidP="00615A06">
      <w:r>
        <w:rPr>
          <w:rFonts w:hint="eastAsia"/>
        </w:rPr>
        <w:t xml:space="preserve">시작 유형을 "자동"으로 지정하면, 컴퓨터를 부팅할 때 마다 </w:t>
      </w:r>
      <w:r>
        <w:t xml:space="preserve">MySQL </w:t>
      </w:r>
      <w:r>
        <w:rPr>
          <w:rFonts w:hint="eastAsia"/>
        </w:rPr>
        <w:t>엔진시 자동으로 시작되고,</w:t>
      </w:r>
    </w:p>
    <w:p w14:paraId="0171A4C1" w14:textId="77777777" w:rsidR="00615A06" w:rsidRDefault="00615A06" w:rsidP="00615A06">
      <w:r>
        <w:t>"</w:t>
      </w:r>
      <w:r>
        <w:rPr>
          <w:rFonts w:hint="eastAsia"/>
        </w:rPr>
        <w:t xml:space="preserve">수동"으로 지정하면, </w:t>
      </w:r>
      <w:r>
        <w:t>MySQL</w:t>
      </w:r>
      <w:r>
        <w:rPr>
          <w:rFonts w:hint="eastAsia"/>
        </w:rPr>
        <w:t>을 사용할 때</w:t>
      </w:r>
      <w:r>
        <w:t xml:space="preserve"> "</w:t>
      </w:r>
      <w:r>
        <w:rPr>
          <w:rFonts w:hint="eastAsia"/>
        </w:rPr>
        <w:t>시작" 버튼을 클릭하여, 시작 시켜주어야 한다.</w:t>
      </w:r>
    </w:p>
    <w:p w14:paraId="7FCA3336" w14:textId="77777777" w:rsidR="00615A06" w:rsidRDefault="00615A06" w:rsidP="00615A06"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>대화상자에 "시작" 버튼과 "중지" 버튼이 있다.</w:t>
      </w:r>
    </w:p>
    <w:p w14:paraId="0B1B9A2E" w14:textId="77777777" w:rsidR="00615A06" w:rsidRDefault="00615A06" w:rsidP="00615A06"/>
    <w:p w14:paraId="0B0ADE46" w14:textId="6C046701" w:rsidR="00AF7CF2" w:rsidRDefault="00AF7CF2" w:rsidP="00615A06">
      <w:r>
        <w:t>MySQL</w:t>
      </w:r>
      <w:r>
        <w:rPr>
          <w:rFonts w:hint="eastAsia"/>
        </w:rPr>
        <w:t>을 사용하지 않을 때 서비스를 중지하면</w:t>
      </w:r>
      <w:r w:rsidR="00B34C48">
        <w:rPr>
          <w:rFonts w:hint="eastAsia"/>
        </w:rPr>
        <w:t xml:space="preserve">, 노트북 </w:t>
      </w:r>
      <w:r>
        <w:rPr>
          <w:rFonts w:hint="eastAsia"/>
        </w:rPr>
        <w:t xml:space="preserve">배터리를 </w:t>
      </w:r>
      <w:r w:rsidR="00B34C48">
        <w:rPr>
          <w:rFonts w:hint="eastAsia"/>
        </w:rPr>
        <w:t>조금 아낄 수 있다.</w:t>
      </w:r>
    </w:p>
    <w:p w14:paraId="6889B46E" w14:textId="77777777" w:rsidR="00B34C48" w:rsidRDefault="00B34C48" w:rsidP="00615A06"/>
    <w:p w14:paraId="5A3CF617" w14:textId="77777777" w:rsidR="00B34C48" w:rsidRDefault="00B34C48" w:rsidP="00615A06"/>
    <w:p w14:paraId="191AE174" w14:textId="77777777" w:rsidR="00AF0122" w:rsidRDefault="00AF0122" w:rsidP="00615A06"/>
    <w:p w14:paraId="56B1A85C" w14:textId="77777777" w:rsidR="00AF7CF2" w:rsidRDefault="00AF7CF2" w:rsidP="00615A06"/>
    <w:p w14:paraId="210CB3D5" w14:textId="77777777" w:rsidR="00AF7CF2" w:rsidRDefault="00AF7CF2" w:rsidP="00615A06"/>
    <w:p w14:paraId="3CF68398" w14:textId="77777777" w:rsidR="00615A06" w:rsidRDefault="00615A06" w:rsidP="00615A0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0A99C1A" w14:textId="77777777" w:rsidR="006C06DF" w:rsidRDefault="006C06DF" w:rsidP="006C06DF">
      <w:pPr>
        <w:pStyle w:val="Heading1"/>
      </w:pPr>
      <w:bookmarkStart w:id="63" w:name="_Toc65934027"/>
      <w:bookmarkStart w:id="64" w:name="_Toc97186207"/>
      <w:r>
        <w:lastRenderedPageBreak/>
        <w:t xml:space="preserve">Android Studio </w:t>
      </w:r>
      <w:r>
        <w:rPr>
          <w:rFonts w:hint="eastAsia"/>
        </w:rPr>
        <w:t>설치</w:t>
      </w:r>
      <w:bookmarkEnd w:id="63"/>
      <w:bookmarkEnd w:id="64"/>
    </w:p>
    <w:p w14:paraId="7ECE3696" w14:textId="1B3D3EFE" w:rsidR="00C2554E" w:rsidRDefault="00C2554E" w:rsidP="00C2554E">
      <w:pPr>
        <w:pStyle w:val="Heading2"/>
      </w:pPr>
      <w:bookmarkStart w:id="65" w:name="_Toc97186208"/>
      <w:r>
        <w:rPr>
          <w:rFonts w:hint="eastAsia"/>
        </w:rPr>
        <w:t>과목</w:t>
      </w:r>
      <w:bookmarkEnd w:id="65"/>
    </w:p>
    <w:p w14:paraId="663944F0" w14:textId="605A2147" w:rsidR="00C2554E" w:rsidRDefault="00C2554E" w:rsidP="00C2554E">
      <w:r>
        <w:rPr>
          <w:rFonts w:hint="eastAsia"/>
        </w:rPr>
        <w:t>모바일 프로그래밍</w:t>
      </w:r>
    </w:p>
    <w:p w14:paraId="40A41BC8" w14:textId="77777777" w:rsidR="00C2554E" w:rsidRPr="00C2554E" w:rsidRDefault="00C2554E" w:rsidP="00C2554E"/>
    <w:p w14:paraId="4BACEE28" w14:textId="0931804A" w:rsidR="00803763" w:rsidRDefault="00803763" w:rsidP="00803763">
      <w:pPr>
        <w:pStyle w:val="Heading2"/>
      </w:pPr>
      <w:bookmarkStart w:id="66" w:name="_Toc97186209"/>
      <w:r>
        <w:rPr>
          <w:rFonts w:hint="eastAsia"/>
        </w:rPr>
        <w:t>J</w:t>
      </w:r>
      <w:r>
        <w:t xml:space="preserve">DK </w:t>
      </w:r>
      <w:r>
        <w:rPr>
          <w:rFonts w:hint="eastAsia"/>
        </w:rPr>
        <w:t>필요</w:t>
      </w:r>
      <w:bookmarkEnd w:id="66"/>
    </w:p>
    <w:p w14:paraId="3C71F01B" w14:textId="228EF064" w:rsidR="00803763" w:rsidRPr="00803763" w:rsidRDefault="00803763" w:rsidP="00803763">
      <w:r>
        <w:rPr>
          <w:rFonts w:hint="eastAsia"/>
        </w:rPr>
        <w:t xml:space="preserve">먼저 </w:t>
      </w:r>
      <w:r>
        <w:t>JDK</w:t>
      </w:r>
      <w:r>
        <w:rPr>
          <w:rFonts w:hint="eastAsia"/>
        </w:rPr>
        <w:t>를 설치해야 한다.</w:t>
      </w:r>
    </w:p>
    <w:p w14:paraId="5E387546" w14:textId="77777777" w:rsidR="00531877" w:rsidRDefault="00531877" w:rsidP="00531877"/>
    <w:p w14:paraId="4480C21F" w14:textId="77777777" w:rsidR="00CD3712" w:rsidRDefault="00CD3712" w:rsidP="00CD3712">
      <w:pPr>
        <w:pStyle w:val="Heading2"/>
      </w:pPr>
      <w:bookmarkStart w:id="67" w:name="_Toc65934028"/>
      <w:bookmarkStart w:id="68" w:name="_Toc97186210"/>
      <w:r>
        <w:rPr>
          <w:rFonts w:hint="eastAsia"/>
        </w:rPr>
        <w:t>H</w:t>
      </w:r>
      <w:r>
        <w:t xml:space="preserve">yper-V </w:t>
      </w:r>
      <w:r>
        <w:rPr>
          <w:rFonts w:hint="eastAsia"/>
        </w:rPr>
        <w:t>끄기</w:t>
      </w:r>
      <w:bookmarkEnd w:id="67"/>
      <w:bookmarkEnd w:id="68"/>
    </w:p>
    <w:p w14:paraId="1EE03465" w14:textId="77777777" w:rsidR="00CD3712" w:rsidRDefault="00CD3712" w:rsidP="00CD3712">
      <w:r>
        <w:rPr>
          <w:rFonts w:hint="eastAsia"/>
        </w:rPr>
        <w:t>안드로이드 앱을 스마트폰에서 실행하지 않고,</w:t>
      </w:r>
      <w:r>
        <w:t xml:space="preserve"> PC</w:t>
      </w:r>
      <w:r>
        <w:rPr>
          <w:rFonts w:hint="eastAsia"/>
        </w:rPr>
        <w:t>에서 실행할 것이라면,</w:t>
      </w:r>
    </w:p>
    <w:p w14:paraId="1A46DB4A" w14:textId="77777777" w:rsidR="00CD3712" w:rsidRDefault="00CD3712" w:rsidP="00CD3712">
      <w:r>
        <w:rPr>
          <w:rFonts w:hint="eastAsia"/>
        </w:rPr>
        <w:t>그리고 P</w:t>
      </w:r>
      <w:r>
        <w:t>C</w:t>
      </w:r>
      <w:r>
        <w:rPr>
          <w:rFonts w:hint="eastAsia"/>
        </w:rPr>
        <w:t xml:space="preserve">의 </w:t>
      </w:r>
      <w:r>
        <w:t>CPU</w:t>
      </w:r>
      <w:r>
        <w:rPr>
          <w:rFonts w:hint="eastAsia"/>
        </w:rPr>
        <w:t xml:space="preserve">가 인텔 </w:t>
      </w:r>
      <w:r>
        <w:t xml:space="preserve">CPU </w:t>
      </w:r>
      <w:r>
        <w:rPr>
          <w:rFonts w:hint="eastAsia"/>
        </w:rPr>
        <w:t>이라면,</w:t>
      </w:r>
      <w:r>
        <w:t xml:space="preserve"> </w:t>
      </w:r>
    </w:p>
    <w:p w14:paraId="2B575C22" w14:textId="2FAC428C" w:rsidR="00CD3712" w:rsidRDefault="00CD3712" w:rsidP="00CD3712">
      <w:r>
        <w:rPr>
          <w:rFonts w:hint="eastAsia"/>
        </w:rPr>
        <w:t>H</w:t>
      </w:r>
      <w:r>
        <w:t xml:space="preserve">yper-V </w:t>
      </w:r>
      <w:r>
        <w:rPr>
          <w:rFonts w:hint="eastAsia"/>
        </w:rPr>
        <w:t xml:space="preserve">기능을 </w:t>
      </w:r>
      <w:r w:rsidR="00A474B0">
        <w:rPr>
          <w:rFonts w:hint="eastAsia"/>
        </w:rPr>
        <w:t>끄면 안드로이드 앱 실행 속도가 빨라진다.</w:t>
      </w:r>
    </w:p>
    <w:p w14:paraId="51764B4F" w14:textId="77777777" w:rsidR="00CD3712" w:rsidRDefault="00CD3712" w:rsidP="00CD3712"/>
    <w:p w14:paraId="4233F010" w14:textId="77777777" w:rsidR="00CD3712" w:rsidRDefault="00CD3712" w:rsidP="00CD3712">
      <w:r>
        <w:rPr>
          <w:rFonts w:hint="eastAsia"/>
        </w:rPr>
        <w:t>A</w:t>
      </w:r>
      <w:r>
        <w:t xml:space="preserve">MD CPU </w:t>
      </w:r>
      <w:r>
        <w:rPr>
          <w:rFonts w:hint="eastAsia"/>
        </w:rPr>
        <w:t>이거나,</w:t>
      </w:r>
      <w:r>
        <w:t xml:space="preserve"> </w:t>
      </w:r>
      <w:r>
        <w:rPr>
          <w:rFonts w:hint="eastAsia"/>
        </w:rPr>
        <w:t>스마트폰에서 예제 앱들을 실행할 것이라면,</w:t>
      </w:r>
    </w:p>
    <w:p w14:paraId="5D8D71E6" w14:textId="77777777" w:rsidR="00CD3712" w:rsidRDefault="00CD3712" w:rsidP="00CD3712">
      <w:r>
        <w:rPr>
          <w:rFonts w:hint="eastAsia"/>
        </w:rPr>
        <w:t>이 절차를 건너 뛰어도 된다.</w:t>
      </w:r>
    </w:p>
    <w:p w14:paraId="16576777" w14:textId="77777777" w:rsidR="00CD3712" w:rsidRPr="00D7485B" w:rsidRDefault="00CD3712" w:rsidP="00CD3712"/>
    <w:p w14:paraId="3228EAB7" w14:textId="77777777" w:rsidR="00CD3712" w:rsidRDefault="00CD3712" w:rsidP="00CD3712">
      <w:r>
        <w:rPr>
          <w:rFonts w:hint="eastAsia"/>
        </w:rPr>
        <w:t>W</w:t>
      </w:r>
      <w:r>
        <w:t xml:space="preserve">indows </w:t>
      </w:r>
      <w:r>
        <w:rPr>
          <w:rFonts w:hint="eastAsia"/>
        </w:rPr>
        <w:t xml:space="preserve">제어판 </w:t>
      </w:r>
      <w:r>
        <w:t xml:space="preserve">- Windows </w:t>
      </w:r>
      <w:r>
        <w:rPr>
          <w:rFonts w:hint="eastAsia"/>
        </w:rPr>
        <w:t>기능 끄기/켜기</w:t>
      </w:r>
    </w:p>
    <w:p w14:paraId="66C147F1" w14:textId="77777777" w:rsidR="00CD3712" w:rsidRDefault="00CD3712" w:rsidP="00CD3712">
      <w:r w:rsidRPr="001933FD">
        <w:rPr>
          <w:noProof/>
        </w:rPr>
        <w:drawing>
          <wp:inline distT="0" distB="0" distL="0" distR="0" wp14:anchorId="7F24D262" wp14:editId="42A7F77B">
            <wp:extent cx="5128591" cy="2571156"/>
            <wp:effectExtent l="0" t="0" r="0" b="635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781" cy="25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E41C" w14:textId="77777777" w:rsidR="00CD3712" w:rsidRPr="00062DB9" w:rsidRDefault="00CD3712" w:rsidP="00CD3712"/>
    <w:p w14:paraId="1DC8CDCE" w14:textId="77777777" w:rsidR="00CD3712" w:rsidRDefault="00CD3712" w:rsidP="00CD3712"/>
    <w:p w14:paraId="3B8C2430" w14:textId="77777777" w:rsidR="00CD3712" w:rsidRDefault="00CD3712" w:rsidP="00CD3712">
      <w:r>
        <w:rPr>
          <w:noProof/>
        </w:rPr>
        <w:drawing>
          <wp:inline distT="0" distB="0" distL="0" distR="0" wp14:anchorId="40CE0984" wp14:editId="3B4FF302">
            <wp:extent cx="3192189" cy="2830664"/>
            <wp:effectExtent l="0" t="0" r="8255" b="8255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46" cy="28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22CD" w14:textId="5D7ED116" w:rsidR="00CD3712" w:rsidRDefault="00CD3712" w:rsidP="00CD3712">
      <w:r>
        <w:rPr>
          <w:rFonts w:hint="eastAsia"/>
        </w:rPr>
        <w:t>H</w:t>
      </w:r>
      <w:r>
        <w:t xml:space="preserve">yper-V </w:t>
      </w:r>
      <w:r>
        <w:rPr>
          <w:rFonts w:hint="eastAsia"/>
        </w:rPr>
        <w:t>기능을 끄자</w:t>
      </w:r>
    </w:p>
    <w:p w14:paraId="467DF9F4" w14:textId="71D1CB5E" w:rsidR="00B474FE" w:rsidRDefault="00B474FE" w:rsidP="00B474FE">
      <w:r>
        <w:rPr>
          <w:rFonts w:hint="eastAsia"/>
        </w:rPr>
        <w:t>H</w:t>
      </w:r>
      <w:r>
        <w:t xml:space="preserve">yper-V </w:t>
      </w:r>
      <w:r>
        <w:rPr>
          <w:rFonts w:hint="eastAsia"/>
        </w:rPr>
        <w:t>항목이 보이지 않</w:t>
      </w:r>
      <w:r w:rsidR="00912EC6">
        <w:rPr>
          <w:rFonts w:hint="eastAsia"/>
        </w:rPr>
        <w:t xml:space="preserve">는다면 </w:t>
      </w:r>
      <w:r w:rsidR="00912EC6">
        <w:t xml:space="preserve">OK </w:t>
      </w:r>
      <w:r w:rsidR="00912EC6">
        <w:rPr>
          <w:rFonts w:hint="eastAsia"/>
        </w:rPr>
        <w:t>이다.</w:t>
      </w:r>
    </w:p>
    <w:p w14:paraId="78A2762C" w14:textId="77777777" w:rsidR="00B474FE" w:rsidRPr="00B474FE" w:rsidRDefault="00B474FE" w:rsidP="00CD3712"/>
    <w:p w14:paraId="793EDB8F" w14:textId="577F1DE9" w:rsidR="006C06DF" w:rsidRDefault="006C06DF" w:rsidP="006C06DF">
      <w:pPr>
        <w:pStyle w:val="Heading2"/>
      </w:pPr>
      <w:bookmarkStart w:id="69" w:name="_Toc65934029"/>
      <w:bookmarkStart w:id="70" w:name="_Toc97186211"/>
      <w:r>
        <w:rPr>
          <w:rFonts w:hint="eastAsia"/>
        </w:rPr>
        <w:lastRenderedPageBreak/>
        <w:t>다운로드</w:t>
      </w:r>
      <w:bookmarkEnd w:id="69"/>
      <w:r w:rsidR="00037CAA">
        <w:rPr>
          <w:rFonts w:hint="eastAsia"/>
        </w:rPr>
        <w:t xml:space="preserve"> </w:t>
      </w:r>
      <w:r w:rsidR="00037CAA">
        <w:t xml:space="preserve">&amp; </w:t>
      </w:r>
      <w:r w:rsidR="00037CAA">
        <w:rPr>
          <w:rFonts w:hint="eastAsia"/>
        </w:rPr>
        <w:t>설치</w:t>
      </w:r>
      <w:bookmarkEnd w:id="70"/>
    </w:p>
    <w:p w14:paraId="7B7A0324" w14:textId="77777777" w:rsidR="006C06DF" w:rsidRDefault="006C06DF" w:rsidP="006C06DF"/>
    <w:p w14:paraId="40AE80E2" w14:textId="58D73D7F" w:rsidR="00037CAA" w:rsidRDefault="00037CAA" w:rsidP="00037CAA">
      <w:pPr>
        <w:pStyle w:val="Heading3"/>
      </w:pPr>
      <w:r>
        <w:rPr>
          <w:rFonts w:hint="eastAsia"/>
        </w:rPr>
        <w:t>다운로드</w:t>
      </w:r>
    </w:p>
    <w:p w14:paraId="12D78892" w14:textId="77777777" w:rsidR="006C06DF" w:rsidRDefault="006C06DF" w:rsidP="006C06DF">
      <w:r w:rsidRPr="00903DB0">
        <w:t>https://developer.android.com/studio/</w:t>
      </w:r>
    </w:p>
    <w:p w14:paraId="719F12B1" w14:textId="42C68766" w:rsidR="006C06DF" w:rsidRDefault="006C06DF" w:rsidP="006C06DF">
      <w:r>
        <w:rPr>
          <w:rFonts w:hint="eastAsia"/>
        </w:rPr>
        <w:t xml:space="preserve">위 웹사이트에서 </w:t>
      </w:r>
      <w:r>
        <w:t xml:space="preserve">Download </w:t>
      </w:r>
      <w:r>
        <w:rPr>
          <w:rFonts w:hint="eastAsia"/>
        </w:rPr>
        <w:t>버튼을 클릭한다.</w:t>
      </w:r>
    </w:p>
    <w:p w14:paraId="7E9CFF57" w14:textId="22C9C81F" w:rsidR="006C06DF" w:rsidRDefault="00BE7CFF" w:rsidP="006C06DF">
      <w:r w:rsidRPr="00BE7CFF">
        <w:rPr>
          <w:noProof/>
        </w:rPr>
        <w:drawing>
          <wp:inline distT="0" distB="0" distL="0" distR="0" wp14:anchorId="320F14F9" wp14:editId="25CC45FE">
            <wp:extent cx="1577083" cy="335805"/>
            <wp:effectExtent l="0" t="0" r="4445" b="7620"/>
            <wp:docPr id="71" name="Picture 7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hape&#10;&#10;Description automatically generated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072" cy="3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B44C" w14:textId="77777777" w:rsidR="006C06DF" w:rsidRDefault="006C06DF" w:rsidP="006C06DF"/>
    <w:p w14:paraId="33B6F582" w14:textId="0007BB78" w:rsidR="00403233" w:rsidRDefault="00403233" w:rsidP="006C06DF">
      <w:r>
        <w:rPr>
          <w:rFonts w:hint="eastAsia"/>
        </w:rPr>
        <w:t>그 다음 화면</w:t>
      </w:r>
      <w:r w:rsidR="00D11960">
        <w:rPr>
          <w:rFonts w:hint="eastAsia"/>
        </w:rPr>
        <w:t xml:space="preserve">에서 아래로 </w:t>
      </w:r>
      <w:r>
        <w:rPr>
          <w:rFonts w:hint="eastAsia"/>
        </w:rPr>
        <w:t xml:space="preserve">내려가면 </w:t>
      </w:r>
      <w:r w:rsidR="00D11960">
        <w:rPr>
          <w:rFonts w:hint="eastAsia"/>
        </w:rPr>
        <w:t>아래 버튼들을 볼 수 있다.</w:t>
      </w:r>
    </w:p>
    <w:p w14:paraId="649DC603" w14:textId="77777777" w:rsidR="006C06DF" w:rsidRDefault="006C06DF" w:rsidP="006C06DF"/>
    <w:p w14:paraId="13C24B57" w14:textId="690E5A41" w:rsidR="006C06DF" w:rsidRDefault="00D11960" w:rsidP="006C06DF">
      <w:r w:rsidRPr="00D11960">
        <w:rPr>
          <w:noProof/>
        </w:rPr>
        <w:drawing>
          <wp:inline distT="0" distB="0" distL="0" distR="0" wp14:anchorId="66A96B3E" wp14:editId="3883EE6D">
            <wp:extent cx="3554858" cy="701380"/>
            <wp:effectExtent l="0" t="0" r="7620" b="381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064" cy="7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11D0" w14:textId="6886B81F" w:rsidR="006C06DF" w:rsidRDefault="0072076F" w:rsidP="006C06DF">
      <w:r>
        <w:rPr>
          <w:rFonts w:hint="eastAsia"/>
        </w:rPr>
        <w:t xml:space="preserve">체크하고 </w:t>
      </w:r>
      <w:r>
        <w:t xml:space="preserve">Download </w:t>
      </w:r>
      <w:r>
        <w:rPr>
          <w:rFonts w:hint="eastAsia"/>
        </w:rPr>
        <w:t>버튼 클릭</w:t>
      </w:r>
    </w:p>
    <w:p w14:paraId="5A87FF3C" w14:textId="77777777" w:rsidR="0072076F" w:rsidRDefault="0072076F" w:rsidP="006C06DF"/>
    <w:p w14:paraId="32A51DCC" w14:textId="77777777" w:rsidR="006C06DF" w:rsidRDefault="006C06DF" w:rsidP="006C06DF"/>
    <w:p w14:paraId="0374EEA9" w14:textId="115E8578" w:rsidR="006C06DF" w:rsidRDefault="006C06DF" w:rsidP="00037CAA">
      <w:pPr>
        <w:pStyle w:val="Heading3"/>
      </w:pPr>
      <w:bookmarkStart w:id="71" w:name="_Toc65934030"/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bookmarkEnd w:id="71"/>
    </w:p>
    <w:p w14:paraId="24EB8DC9" w14:textId="6A1D4BFE" w:rsidR="00286A3E" w:rsidRDefault="00286A3E" w:rsidP="00286A3E">
      <w:r w:rsidRPr="00286A3E">
        <w:rPr>
          <w:noProof/>
        </w:rPr>
        <w:drawing>
          <wp:inline distT="0" distB="0" distL="0" distR="0" wp14:anchorId="00F93734" wp14:editId="73C776E4">
            <wp:extent cx="3753374" cy="114316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2E7" w14:textId="241A8CA9" w:rsidR="00286A3E" w:rsidRDefault="00286A3E" w:rsidP="00286A3E">
      <w:r>
        <w:rPr>
          <w:rFonts w:hint="eastAsia"/>
        </w:rPr>
        <w:t xml:space="preserve">다운로드 받은 </w:t>
      </w:r>
      <w:r w:rsidR="00A6701B">
        <w:rPr>
          <w:rFonts w:hint="eastAsia"/>
        </w:rPr>
        <w:t>실행 파일을 오른쪽 버튼으로 클릭하고</w:t>
      </w:r>
    </w:p>
    <w:p w14:paraId="02F997FB" w14:textId="70B4E3D0" w:rsidR="00A6701B" w:rsidRDefault="00A6701B" w:rsidP="00286A3E">
      <w:r w:rsidRPr="00A6701B">
        <w:rPr>
          <w:rFonts w:hint="eastAsia"/>
          <w:b/>
          <w:bCs/>
          <w:shd w:val="clear" w:color="auto" w:fill="FFFFCC"/>
        </w:rPr>
        <w:t>관리자 권한으로 실행 메뉴</w:t>
      </w:r>
      <w:r>
        <w:rPr>
          <w:rFonts w:hint="eastAsia"/>
        </w:rPr>
        <w:t>를 클릭하자.</w:t>
      </w:r>
    </w:p>
    <w:p w14:paraId="3BEFA5EA" w14:textId="77777777" w:rsidR="00286A3E" w:rsidRPr="00286A3E" w:rsidRDefault="00286A3E" w:rsidP="00286A3E"/>
    <w:p w14:paraId="37F46AD0" w14:textId="3D43B390" w:rsidR="006C06DF" w:rsidRDefault="00F15082" w:rsidP="006C06DF">
      <w:r>
        <w:rPr>
          <w:noProof/>
        </w:rPr>
        <w:drawing>
          <wp:inline distT="0" distB="0" distL="0" distR="0" wp14:anchorId="694C7DB1" wp14:editId="2C202420">
            <wp:extent cx="3780544" cy="2939581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344" cy="29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87DA" w14:textId="77777777" w:rsidR="006C06DF" w:rsidRDefault="006C06DF" w:rsidP="006C06DF">
      <w:r>
        <w:rPr>
          <w:rFonts w:hint="eastAsia"/>
        </w:rPr>
        <w:t>설치 옵션을 선택할 필요 없이 디폴트 옵션으로 설치를 진행하자.</w:t>
      </w:r>
    </w:p>
    <w:p w14:paraId="7A128B50" w14:textId="77777777" w:rsidR="006C06DF" w:rsidRDefault="006C06DF" w:rsidP="006C06DF"/>
    <w:p w14:paraId="34776317" w14:textId="77777777" w:rsidR="006C06DF" w:rsidRDefault="006C06DF" w:rsidP="006C06DF"/>
    <w:p w14:paraId="632139E7" w14:textId="77777777" w:rsidR="006C06DF" w:rsidRDefault="006C06DF" w:rsidP="006C06DF">
      <w:r>
        <w:rPr>
          <w:noProof/>
        </w:rPr>
        <w:lastRenderedPageBreak/>
        <w:drawing>
          <wp:inline distT="0" distB="0" distL="0" distR="0" wp14:anchorId="16DABDAE" wp14:editId="60AB6A97">
            <wp:extent cx="3609975" cy="2806954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461" cy="282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36E0" w14:textId="77777777" w:rsidR="006C06DF" w:rsidRDefault="006C06DF" w:rsidP="006C06DF"/>
    <w:p w14:paraId="6BC0EEB0" w14:textId="77777777" w:rsidR="006C06DF" w:rsidRDefault="006C06DF" w:rsidP="006C06DF">
      <w:r>
        <w:rPr>
          <w:noProof/>
        </w:rPr>
        <w:drawing>
          <wp:inline distT="0" distB="0" distL="0" distR="0" wp14:anchorId="2B250D68" wp14:editId="47800D7F">
            <wp:extent cx="3610301" cy="2807208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134" cy="28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26F" w14:textId="77777777" w:rsidR="006C06DF" w:rsidRDefault="006C06DF" w:rsidP="006C06DF"/>
    <w:p w14:paraId="69DCF6C3" w14:textId="77777777" w:rsidR="006C06DF" w:rsidRDefault="006C06DF" w:rsidP="006C06DF">
      <w:r>
        <w:rPr>
          <w:noProof/>
        </w:rPr>
        <w:drawing>
          <wp:inline distT="0" distB="0" distL="0" distR="0" wp14:anchorId="16929C41" wp14:editId="1181184C">
            <wp:extent cx="3609975" cy="280695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32" cy="28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79E5" w14:textId="77777777" w:rsidR="006C06DF" w:rsidRDefault="006C06DF" w:rsidP="006C06DF"/>
    <w:p w14:paraId="039824FB" w14:textId="77777777" w:rsidR="006C06DF" w:rsidRDefault="006C06DF" w:rsidP="006C06DF"/>
    <w:p w14:paraId="7ECF5C0A" w14:textId="77777777" w:rsidR="006C06DF" w:rsidRDefault="006C06DF" w:rsidP="006C06DF">
      <w:r>
        <w:rPr>
          <w:noProof/>
        </w:rPr>
        <w:lastRenderedPageBreak/>
        <w:drawing>
          <wp:inline distT="0" distB="0" distL="0" distR="0" wp14:anchorId="208DD54E" wp14:editId="7C3CE5ED">
            <wp:extent cx="3768242" cy="2930016"/>
            <wp:effectExtent l="0" t="0" r="3810" b="381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823" cy="29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E7F0" w14:textId="77777777" w:rsidR="006C06DF" w:rsidRDefault="006C06DF" w:rsidP="006C06DF"/>
    <w:p w14:paraId="6170C936" w14:textId="77777777" w:rsidR="006C06DF" w:rsidRDefault="006C06DF" w:rsidP="006C06DF">
      <w:r>
        <w:rPr>
          <w:noProof/>
        </w:rPr>
        <w:drawing>
          <wp:inline distT="0" distB="0" distL="0" distR="0" wp14:anchorId="474DB812" wp14:editId="0B9B77DD">
            <wp:extent cx="3806692" cy="2959913"/>
            <wp:effectExtent l="0" t="0" r="381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776" cy="29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028F" w14:textId="77777777" w:rsidR="006C06DF" w:rsidRDefault="006C06DF" w:rsidP="006C06DF"/>
    <w:p w14:paraId="3D800263" w14:textId="77777777" w:rsidR="006C06DF" w:rsidRDefault="006C06DF" w:rsidP="006C06DF">
      <w:r>
        <w:rPr>
          <w:rFonts w:hint="eastAsia"/>
        </w:rPr>
        <w:t>Android Studio가 설치되었고,</w:t>
      </w:r>
    </w:p>
    <w:p w14:paraId="72E87304" w14:textId="77777777" w:rsidR="006C06DF" w:rsidRDefault="006C06DF" w:rsidP="006C06DF">
      <w:r>
        <w:t xml:space="preserve">Finish </w:t>
      </w:r>
      <w:r>
        <w:rPr>
          <w:rFonts w:hint="eastAsia"/>
        </w:rPr>
        <w:t xml:space="preserve">버튼을 클릭하면 </w:t>
      </w:r>
      <w:r>
        <w:t>Android Studio</w:t>
      </w:r>
      <w:r>
        <w:rPr>
          <w:rFonts w:hint="eastAsia"/>
        </w:rPr>
        <w:t>가 실행된다.</w:t>
      </w:r>
    </w:p>
    <w:p w14:paraId="5A916599" w14:textId="77777777" w:rsidR="006C06DF" w:rsidRPr="00DA73F0" w:rsidRDefault="006C06DF" w:rsidP="00DA73F0"/>
    <w:p w14:paraId="0B57453C" w14:textId="5B0B1494" w:rsidR="00DA73F0" w:rsidRDefault="00DA73F0" w:rsidP="00DA73F0">
      <w:r>
        <w:rPr>
          <w:noProof/>
        </w:rPr>
        <w:drawing>
          <wp:inline distT="0" distB="0" distL="0" distR="0" wp14:anchorId="53216920" wp14:editId="14201E2B">
            <wp:extent cx="3192887" cy="2258384"/>
            <wp:effectExtent l="0" t="0" r="7620" b="889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678" cy="22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A06C" w14:textId="3C20E46C" w:rsidR="00DA73F0" w:rsidRDefault="00DA73F0" w:rsidP="00DA73F0">
      <w:r>
        <w:rPr>
          <w:rFonts w:hint="eastAsia"/>
        </w:rPr>
        <w:t>만약 위 화면이 나타나면</w:t>
      </w:r>
      <w:r>
        <w:t>, "</w:t>
      </w:r>
      <w:r>
        <w:rPr>
          <w:rFonts w:hint="eastAsia"/>
        </w:rPr>
        <w:t>허용"</w:t>
      </w:r>
      <w:r>
        <w:t xml:space="preserve"> </w:t>
      </w:r>
      <w:r>
        <w:rPr>
          <w:rFonts w:hint="eastAsia"/>
        </w:rPr>
        <w:t>클릭</w:t>
      </w:r>
    </w:p>
    <w:p w14:paraId="5BDFCD2E" w14:textId="77777777" w:rsidR="00DA73F0" w:rsidRPr="00DA73F0" w:rsidRDefault="00DA73F0" w:rsidP="00DA73F0"/>
    <w:p w14:paraId="16F3963F" w14:textId="77777777" w:rsidR="006C06DF" w:rsidRPr="00DA73F0" w:rsidRDefault="006C06DF" w:rsidP="00DA73F0"/>
    <w:p w14:paraId="19D7A570" w14:textId="77777777" w:rsidR="006C06DF" w:rsidRDefault="006C06DF" w:rsidP="006C06DF">
      <w:pPr>
        <w:pStyle w:val="Heading2"/>
      </w:pPr>
      <w:bookmarkStart w:id="72" w:name="_Toc65934031"/>
      <w:bookmarkStart w:id="73" w:name="_Toc97186212"/>
      <w:r>
        <w:rPr>
          <w:rFonts w:hint="eastAsia"/>
        </w:rPr>
        <w:lastRenderedPageBreak/>
        <w:t>Android Studio</w:t>
      </w:r>
      <w:r>
        <w:t xml:space="preserve"> </w:t>
      </w:r>
      <w:r>
        <w:rPr>
          <w:rFonts w:hint="eastAsia"/>
        </w:rPr>
        <w:t>처음 실행하기</w:t>
      </w:r>
      <w:bookmarkEnd w:id="72"/>
      <w:bookmarkEnd w:id="73"/>
    </w:p>
    <w:p w14:paraId="00F27629" w14:textId="77777777" w:rsidR="006C06DF" w:rsidRDefault="006C06DF" w:rsidP="006C06DF">
      <w:r>
        <w:rPr>
          <w:noProof/>
        </w:rPr>
        <w:drawing>
          <wp:inline distT="0" distB="0" distL="0" distR="0" wp14:anchorId="66520D49" wp14:editId="74D4859A">
            <wp:extent cx="2997641" cy="1338519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942" cy="135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990" w14:textId="77777777" w:rsidR="00223055" w:rsidRDefault="00223055" w:rsidP="006C06DF"/>
    <w:p w14:paraId="215D5265" w14:textId="5DFC3EC2" w:rsidR="00223055" w:rsidRDefault="00223055" w:rsidP="006C06DF">
      <w:r>
        <w:rPr>
          <w:noProof/>
        </w:rPr>
        <w:drawing>
          <wp:inline distT="0" distB="0" distL="0" distR="0" wp14:anchorId="31007D2F" wp14:editId="0EA06AEF">
            <wp:extent cx="4726065" cy="3565547"/>
            <wp:effectExtent l="0" t="0" r="0" b="0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&#10;&#10;Description automatically generated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065" cy="35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A3FF" w14:textId="77777777" w:rsidR="00EC4A61" w:rsidRDefault="00EC4A61" w:rsidP="006C06DF"/>
    <w:p w14:paraId="681C456F" w14:textId="1B8C8248" w:rsidR="00EC4A61" w:rsidRDefault="00EC4A61" w:rsidP="006C06DF">
      <w:r>
        <w:rPr>
          <w:noProof/>
        </w:rPr>
        <w:drawing>
          <wp:inline distT="0" distB="0" distL="0" distR="0" wp14:anchorId="786ED78C" wp14:editId="3DA37F37">
            <wp:extent cx="4774519" cy="3602103"/>
            <wp:effectExtent l="0" t="0" r="762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90" cy="361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A668" w14:textId="77777777" w:rsidR="006C06DF" w:rsidRDefault="006C06DF" w:rsidP="006C06DF"/>
    <w:p w14:paraId="6C0E56BB" w14:textId="4063E2B3" w:rsidR="00EC4A61" w:rsidRDefault="00EC4A61" w:rsidP="006C06DF">
      <w:r>
        <w:rPr>
          <w:noProof/>
        </w:rPr>
        <w:lastRenderedPageBreak/>
        <w:drawing>
          <wp:inline distT="0" distB="0" distL="0" distR="0" wp14:anchorId="52FCC18C" wp14:editId="2467D122">
            <wp:extent cx="4792929" cy="3615992"/>
            <wp:effectExtent l="0" t="0" r="8255" b="381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882" cy="36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EB45" w14:textId="77777777" w:rsidR="007533A4" w:rsidRDefault="007533A4" w:rsidP="007533A4">
      <w:r>
        <w:rPr>
          <w:rFonts w:hint="eastAsia"/>
        </w:rPr>
        <w:t>각자 취향에 따라 밝고 어두운 화면 두 화면 중에서 하나를 선택하자.</w:t>
      </w:r>
    </w:p>
    <w:p w14:paraId="5A3C7561" w14:textId="77777777" w:rsidR="007533A4" w:rsidRDefault="007533A4" w:rsidP="007533A4">
      <w:r>
        <w:rPr>
          <w:rFonts w:hint="eastAsia"/>
        </w:rPr>
        <w:t>참고로 노트북 배터리를 아끼려면 어두운 화면이 좋다.</w:t>
      </w:r>
    </w:p>
    <w:p w14:paraId="445ED1B3" w14:textId="77777777" w:rsidR="002B5F8E" w:rsidRPr="007533A4" w:rsidRDefault="002B5F8E" w:rsidP="006C06DF"/>
    <w:p w14:paraId="3473AA86" w14:textId="2D7E1FA5" w:rsidR="002B5F8E" w:rsidRDefault="002B5F8E" w:rsidP="006C06DF">
      <w:r>
        <w:rPr>
          <w:noProof/>
        </w:rPr>
        <w:drawing>
          <wp:inline distT="0" distB="0" distL="0" distR="0" wp14:anchorId="5A90D3A2" wp14:editId="65A2CDF4">
            <wp:extent cx="4848162" cy="3657662"/>
            <wp:effectExtent l="0" t="0" r="0" b="0"/>
            <wp:docPr id="80" name="Picture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688" cy="36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42A7" w14:textId="77777777" w:rsidR="002B5F8E" w:rsidRDefault="002B5F8E" w:rsidP="006C06DF"/>
    <w:p w14:paraId="43DDCD24" w14:textId="4DCF9083" w:rsidR="002B5F8E" w:rsidRDefault="002B5F8E" w:rsidP="006C06DF">
      <w:r>
        <w:rPr>
          <w:noProof/>
        </w:rPr>
        <w:lastRenderedPageBreak/>
        <w:drawing>
          <wp:inline distT="0" distB="0" distL="0" distR="0" wp14:anchorId="2EE7DC7A" wp14:editId="58CC93E8">
            <wp:extent cx="4937557" cy="3725106"/>
            <wp:effectExtent l="0" t="0" r="0" b="8890"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209" cy="37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A027" w14:textId="77777777" w:rsidR="00AE5CA2" w:rsidRDefault="00AE5CA2" w:rsidP="006C06DF"/>
    <w:p w14:paraId="17895DF1" w14:textId="20F76745" w:rsidR="00AE5CA2" w:rsidRDefault="00845700" w:rsidP="006C06DF">
      <w:r w:rsidRPr="00845700">
        <w:rPr>
          <w:noProof/>
        </w:rPr>
        <w:drawing>
          <wp:inline distT="0" distB="0" distL="0" distR="0" wp14:anchorId="4E418D85" wp14:editId="263DD727">
            <wp:extent cx="5018902" cy="3786475"/>
            <wp:effectExtent l="0" t="0" r="0" b="508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72" cy="379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A597" w14:textId="77777777" w:rsidR="00AE5CA2" w:rsidRDefault="00AE5CA2" w:rsidP="006C06DF"/>
    <w:p w14:paraId="04F931B3" w14:textId="1334B805" w:rsidR="00AE5CA2" w:rsidRDefault="00D2319D" w:rsidP="006C06DF">
      <w:r w:rsidRPr="00D2319D">
        <w:rPr>
          <w:noProof/>
        </w:rPr>
        <w:lastRenderedPageBreak/>
        <w:drawing>
          <wp:inline distT="0" distB="0" distL="0" distR="0" wp14:anchorId="688451CF" wp14:editId="7BCE1DDC">
            <wp:extent cx="5173455" cy="3903077"/>
            <wp:effectExtent l="0" t="0" r="8255" b="2540"/>
            <wp:docPr id="83" name="Picture 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&#10;&#10;Description automatically generated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635" cy="39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A8D9" w14:textId="77777777" w:rsidR="00A324E9" w:rsidRDefault="00A324E9" w:rsidP="006C06DF"/>
    <w:p w14:paraId="305A6F52" w14:textId="514C377D" w:rsidR="00A324E9" w:rsidRDefault="00A324E9" w:rsidP="006C06DF">
      <w:r>
        <w:rPr>
          <w:noProof/>
        </w:rPr>
        <w:drawing>
          <wp:inline distT="0" distB="0" distL="0" distR="0" wp14:anchorId="73F9A9F2" wp14:editId="10BAB87B">
            <wp:extent cx="5210239" cy="3930828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582" cy="39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982E" w14:textId="77777777" w:rsidR="00A324E9" w:rsidRDefault="00A324E9" w:rsidP="006C06DF"/>
    <w:p w14:paraId="0BB64BFB" w14:textId="3DD420AC" w:rsidR="00A324E9" w:rsidRDefault="00E3201F" w:rsidP="006C06DF">
      <w:r>
        <w:rPr>
          <w:noProof/>
        </w:rPr>
        <w:lastRenderedPageBreak/>
        <w:drawing>
          <wp:inline distT="0" distB="0" distL="0" distR="0" wp14:anchorId="0DF6353D" wp14:editId="20B09CBC">
            <wp:extent cx="5173454" cy="3903077"/>
            <wp:effectExtent l="0" t="0" r="8255" b="254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484" cy="3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83D6" w14:textId="77777777" w:rsidR="00A324E9" w:rsidRDefault="00A324E9" w:rsidP="006C06DF"/>
    <w:p w14:paraId="49E85617" w14:textId="75D91C7D" w:rsidR="005F6866" w:rsidRDefault="005F6866" w:rsidP="006C06DF">
      <w:r>
        <w:rPr>
          <w:noProof/>
        </w:rPr>
        <w:drawing>
          <wp:inline distT="0" distB="0" distL="0" distR="0" wp14:anchorId="2526D6C1" wp14:editId="5FE59F83">
            <wp:extent cx="5204102" cy="3926198"/>
            <wp:effectExtent l="0" t="0" r="0" b="0"/>
            <wp:docPr id="86" name="Picture 8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, Teams&#10;&#10;Description automatically generated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471" cy="393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11A" w14:textId="675363EC" w:rsidR="006C06DF" w:rsidRDefault="006C06DF" w:rsidP="006C06DF">
      <w:r>
        <w:t>New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roje</w:t>
      </w:r>
      <w:r>
        <w:t>ct</w:t>
      </w:r>
      <w:r>
        <w:rPr>
          <w:rFonts w:hint="eastAsia"/>
        </w:rPr>
        <w:t>를 클릭</w:t>
      </w:r>
      <w:r w:rsidR="007D29EB">
        <w:rPr>
          <w:rFonts w:hint="eastAsia"/>
        </w:rPr>
        <w:t>하여 새 프로젝트를 만들자.</w:t>
      </w:r>
    </w:p>
    <w:p w14:paraId="26E17694" w14:textId="77777777" w:rsidR="006C06DF" w:rsidRDefault="006C06DF" w:rsidP="006C06DF"/>
    <w:p w14:paraId="328EDEDD" w14:textId="77777777" w:rsidR="006C06DF" w:rsidRDefault="006C06DF" w:rsidP="006C06DF"/>
    <w:p w14:paraId="2E089FA0" w14:textId="77777777" w:rsidR="006C06DF" w:rsidRDefault="006C06DF" w:rsidP="006C06DF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E379649" w14:textId="77777777" w:rsidR="006C06DF" w:rsidRDefault="006C06DF" w:rsidP="006C06DF">
      <w:pPr>
        <w:pStyle w:val="Heading2"/>
      </w:pPr>
      <w:bookmarkStart w:id="74" w:name="_Toc65934033"/>
      <w:bookmarkStart w:id="75" w:name="_Toc97186213"/>
      <w:r>
        <w:rPr>
          <w:rFonts w:hint="eastAsia"/>
        </w:rPr>
        <w:lastRenderedPageBreak/>
        <w:t>프로젝트 생성</w:t>
      </w:r>
      <w:bookmarkEnd w:id="74"/>
      <w:bookmarkEnd w:id="75"/>
    </w:p>
    <w:p w14:paraId="058D1A35" w14:textId="2E468062" w:rsidR="006C06DF" w:rsidRDefault="007D29EB" w:rsidP="006C06DF">
      <w:r>
        <w:rPr>
          <w:noProof/>
        </w:rPr>
        <w:drawing>
          <wp:inline distT="0" distB="0" distL="0" distR="0" wp14:anchorId="61B80518" wp14:editId="50DEF33C">
            <wp:extent cx="5218095" cy="3766242"/>
            <wp:effectExtent l="0" t="0" r="1905" b="5715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638" cy="377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03C8" w14:textId="06DF26B7" w:rsidR="007D29EB" w:rsidRDefault="007D29EB" w:rsidP="006C06DF">
      <w:r>
        <w:rPr>
          <w:rFonts w:hint="eastAsia"/>
        </w:rPr>
        <w:t>E</w:t>
      </w:r>
      <w:r>
        <w:t xml:space="preserve">mpoty Activity </w:t>
      </w:r>
      <w:r>
        <w:rPr>
          <w:rFonts w:hint="eastAsia"/>
        </w:rPr>
        <w:t>선택</w:t>
      </w:r>
    </w:p>
    <w:p w14:paraId="68BCFCD4" w14:textId="15B10831" w:rsidR="007D29EB" w:rsidRDefault="007D29EB" w:rsidP="006C06DF">
      <w:r>
        <w:rPr>
          <w:rFonts w:hint="eastAsia"/>
        </w:rPr>
        <w:t>N</w:t>
      </w:r>
      <w:r>
        <w:t>ext</w:t>
      </w:r>
      <w:r>
        <w:rPr>
          <w:rFonts w:hint="eastAsia"/>
        </w:rPr>
        <w:t xml:space="preserve"> 클릭</w:t>
      </w:r>
    </w:p>
    <w:p w14:paraId="113312C3" w14:textId="1C2B5B3D" w:rsidR="006C06DF" w:rsidRDefault="006C06DF" w:rsidP="006C06DF"/>
    <w:p w14:paraId="16C283D0" w14:textId="2C56507A" w:rsidR="006C06DF" w:rsidRDefault="00864EE4" w:rsidP="006C06DF">
      <w:r w:rsidRPr="00864EE4">
        <w:rPr>
          <w:noProof/>
        </w:rPr>
        <w:drawing>
          <wp:inline distT="0" distB="0" distL="0" distR="0" wp14:anchorId="065A1F6E" wp14:editId="25FACB4B">
            <wp:extent cx="5231757" cy="3776104"/>
            <wp:effectExtent l="0" t="0" r="762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277" cy="37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A16" w14:textId="77777777" w:rsidR="006C06DF" w:rsidRDefault="006C06DF" w:rsidP="006C06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96"/>
        <w:gridCol w:w="5279"/>
      </w:tblGrid>
      <w:tr w:rsidR="006C06DF" w:rsidRPr="006A0353" w14:paraId="5B2144BE" w14:textId="77777777" w:rsidTr="00927FBF">
        <w:tc>
          <w:tcPr>
            <w:tcW w:w="2796" w:type="dxa"/>
            <w:shd w:val="clear" w:color="auto" w:fill="F2F2F2" w:themeFill="background1" w:themeFillShade="F2"/>
          </w:tcPr>
          <w:p w14:paraId="34236852" w14:textId="77777777" w:rsidR="006C06DF" w:rsidRPr="006A0353" w:rsidRDefault="006C06DF" w:rsidP="00927FBF">
            <w:r w:rsidRPr="006A0353">
              <w:rPr>
                <w:rFonts w:hint="eastAsia"/>
              </w:rPr>
              <w:t>프로젝트 이름</w:t>
            </w:r>
          </w:p>
        </w:tc>
        <w:tc>
          <w:tcPr>
            <w:tcW w:w="5279" w:type="dxa"/>
          </w:tcPr>
          <w:p w14:paraId="4D65F2D2" w14:textId="77777777" w:rsidR="006C06DF" w:rsidRPr="00927FBF" w:rsidRDefault="006C06DF" w:rsidP="00927FBF">
            <w:pPr>
              <w:rPr>
                <w:rFonts w:ascii="Consolas" w:hAnsi="Consolas"/>
              </w:rPr>
            </w:pPr>
            <w:r w:rsidRPr="00927FBF">
              <w:rPr>
                <w:rFonts w:ascii="Consolas" w:hAnsi="Consolas"/>
              </w:rPr>
              <w:t>Hello</w:t>
            </w:r>
          </w:p>
        </w:tc>
      </w:tr>
      <w:tr w:rsidR="006C06DF" w:rsidRPr="006A0353" w14:paraId="2B483790" w14:textId="77777777" w:rsidTr="00927FBF">
        <w:tc>
          <w:tcPr>
            <w:tcW w:w="2796" w:type="dxa"/>
            <w:shd w:val="clear" w:color="auto" w:fill="F2F2F2" w:themeFill="background1" w:themeFillShade="F2"/>
          </w:tcPr>
          <w:p w14:paraId="265720CA" w14:textId="77777777" w:rsidR="006C06DF" w:rsidRPr="006A0353" w:rsidRDefault="006C06DF" w:rsidP="00927FBF">
            <w:r w:rsidRPr="006A0353">
              <w:rPr>
                <w:rFonts w:hint="eastAsia"/>
              </w:rPr>
              <w:t>J</w:t>
            </w:r>
            <w:r w:rsidRPr="006A0353">
              <w:t>ava package</w:t>
            </w:r>
          </w:p>
        </w:tc>
        <w:tc>
          <w:tcPr>
            <w:tcW w:w="5279" w:type="dxa"/>
          </w:tcPr>
          <w:p w14:paraId="7791B135" w14:textId="77777777" w:rsidR="006C06DF" w:rsidRPr="00927FBF" w:rsidRDefault="006C06DF" w:rsidP="00927FBF">
            <w:pPr>
              <w:rPr>
                <w:rFonts w:ascii="Consolas" w:hAnsi="Consolas"/>
              </w:rPr>
            </w:pPr>
            <w:r w:rsidRPr="00927FBF">
              <w:rPr>
                <w:rFonts w:ascii="Consolas" w:hAnsi="Consolas"/>
              </w:rPr>
              <w:t>net.skhu.hello</w:t>
            </w:r>
          </w:p>
        </w:tc>
      </w:tr>
      <w:tr w:rsidR="006C06DF" w:rsidRPr="006A0353" w14:paraId="54AA731F" w14:textId="77777777" w:rsidTr="00927FBF">
        <w:tc>
          <w:tcPr>
            <w:tcW w:w="2796" w:type="dxa"/>
            <w:shd w:val="clear" w:color="auto" w:fill="F2F2F2" w:themeFill="background1" w:themeFillShade="F2"/>
          </w:tcPr>
          <w:p w14:paraId="0C886C27" w14:textId="77777777" w:rsidR="006C06DF" w:rsidRPr="006A0353" w:rsidRDefault="006C06DF" w:rsidP="00927FBF">
            <w:r w:rsidRPr="006A0353">
              <w:rPr>
                <w:rFonts w:hint="eastAsia"/>
              </w:rPr>
              <w:t>프로젝트들이 저장될 폴더</w:t>
            </w:r>
          </w:p>
        </w:tc>
        <w:tc>
          <w:tcPr>
            <w:tcW w:w="5279" w:type="dxa"/>
          </w:tcPr>
          <w:p w14:paraId="68A9C9AA" w14:textId="6627B7B4" w:rsidR="006C06DF" w:rsidRPr="00927FBF" w:rsidRDefault="006C06DF" w:rsidP="00927FBF">
            <w:pPr>
              <w:rPr>
                <w:rFonts w:ascii="Consolas" w:hAnsi="Consolas"/>
              </w:rPr>
            </w:pPr>
            <w:r w:rsidRPr="00927FBF">
              <w:rPr>
                <w:rFonts w:ascii="Consolas" w:hAnsi="Consolas"/>
              </w:rPr>
              <w:t>C:\PJ\Android\Hello   (</w:t>
            </w:r>
            <w:r w:rsidRPr="00927FBF">
              <w:rPr>
                <w:rFonts w:ascii="Consolas" w:hAnsi="Consolas"/>
              </w:rPr>
              <w:t>적당한</w:t>
            </w:r>
            <w:r w:rsidRPr="00927FBF">
              <w:rPr>
                <w:rFonts w:ascii="Consolas" w:hAnsi="Consolas"/>
              </w:rPr>
              <w:t xml:space="preserve"> </w:t>
            </w:r>
            <w:r w:rsidRPr="00927FBF">
              <w:rPr>
                <w:rFonts w:ascii="Consolas" w:hAnsi="Consolas"/>
              </w:rPr>
              <w:t>폴더를</w:t>
            </w:r>
            <w:r w:rsidRPr="00927FBF">
              <w:rPr>
                <w:rFonts w:ascii="Consolas" w:hAnsi="Consolas"/>
              </w:rPr>
              <w:t xml:space="preserve"> </w:t>
            </w:r>
            <w:r w:rsidRPr="00927FBF">
              <w:rPr>
                <w:rFonts w:ascii="Consolas" w:hAnsi="Consolas"/>
              </w:rPr>
              <w:t>입력하자</w:t>
            </w:r>
            <w:r w:rsidRPr="00927FBF">
              <w:rPr>
                <w:rFonts w:ascii="Consolas" w:hAnsi="Consolas"/>
              </w:rPr>
              <w:t>)</w:t>
            </w:r>
          </w:p>
        </w:tc>
      </w:tr>
      <w:tr w:rsidR="006C06DF" w:rsidRPr="006A0353" w14:paraId="545A665E" w14:textId="77777777" w:rsidTr="00927FBF">
        <w:tc>
          <w:tcPr>
            <w:tcW w:w="2796" w:type="dxa"/>
            <w:shd w:val="clear" w:color="auto" w:fill="F2F2F2" w:themeFill="background1" w:themeFillShade="F2"/>
          </w:tcPr>
          <w:p w14:paraId="2A0F4979" w14:textId="77777777" w:rsidR="006C06DF" w:rsidRPr="006A0353" w:rsidRDefault="006C06DF" w:rsidP="00927FBF">
            <w:r w:rsidRPr="006A0353">
              <w:rPr>
                <w:rFonts w:hint="eastAsia"/>
              </w:rPr>
              <w:t>구현 언어</w:t>
            </w:r>
          </w:p>
        </w:tc>
        <w:tc>
          <w:tcPr>
            <w:tcW w:w="5279" w:type="dxa"/>
          </w:tcPr>
          <w:p w14:paraId="27827F4D" w14:textId="77777777" w:rsidR="006C06DF" w:rsidRPr="00927FBF" w:rsidRDefault="006C06DF" w:rsidP="00927FBF">
            <w:pPr>
              <w:rPr>
                <w:rFonts w:ascii="Consolas" w:hAnsi="Consolas"/>
              </w:rPr>
            </w:pPr>
            <w:r w:rsidRPr="00927FBF">
              <w:rPr>
                <w:rFonts w:ascii="Consolas" w:hAnsi="Consolas"/>
              </w:rPr>
              <w:t>Java</w:t>
            </w:r>
          </w:p>
        </w:tc>
      </w:tr>
    </w:tbl>
    <w:p w14:paraId="2B16033C" w14:textId="5D62B877" w:rsidR="006C06DF" w:rsidRDefault="009E7448" w:rsidP="006C06DF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클릭</w:t>
      </w:r>
    </w:p>
    <w:p w14:paraId="0686DB88" w14:textId="77777777" w:rsidR="006C06DF" w:rsidRDefault="006C06DF" w:rsidP="006C06DF"/>
    <w:p w14:paraId="0C98135C" w14:textId="4B97579C" w:rsidR="00424660" w:rsidRDefault="00424660" w:rsidP="006C06DF">
      <w:r w:rsidRPr="00424660">
        <w:rPr>
          <w:noProof/>
        </w:rPr>
        <w:lastRenderedPageBreak/>
        <w:drawing>
          <wp:inline distT="0" distB="0" distL="0" distR="0" wp14:anchorId="0808CDF2" wp14:editId="54D18153">
            <wp:extent cx="3181794" cy="638264"/>
            <wp:effectExtent l="0" t="0" r="0" b="952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AAE" w14:textId="2266B101" w:rsidR="00424660" w:rsidRDefault="00424660" w:rsidP="006C06DF">
      <w:r>
        <w:rPr>
          <w:rFonts w:hint="eastAsia"/>
        </w:rPr>
        <w:t>화면 오른쪽 아래에 작업 진척도가 표시된다.</w:t>
      </w:r>
    </w:p>
    <w:p w14:paraId="3BABFD23" w14:textId="5629D48A" w:rsidR="00424660" w:rsidRDefault="00510F1B" w:rsidP="006C06DF">
      <w:r>
        <w:rPr>
          <w:rFonts w:hint="eastAsia"/>
        </w:rPr>
        <w:t xml:space="preserve">첫 프로젝트 생성 작업은 </w:t>
      </w:r>
      <w:r w:rsidR="008550FD">
        <w:rPr>
          <w:rFonts w:hint="eastAsia"/>
        </w:rPr>
        <w:t>몇 분</w:t>
      </w:r>
      <w:r>
        <w:rPr>
          <w:rFonts w:hint="eastAsia"/>
        </w:rPr>
        <w:t xml:space="preserve"> 걸린다.</w:t>
      </w:r>
      <w:r>
        <w:t xml:space="preserve"> </w:t>
      </w:r>
      <w:r w:rsidR="00424660">
        <w:rPr>
          <w:rFonts w:hint="eastAsia"/>
        </w:rPr>
        <w:t>기</w:t>
      </w:r>
      <w:r>
        <w:rPr>
          <w:rFonts w:hint="eastAsia"/>
        </w:rPr>
        <w:t>다리자.</w:t>
      </w:r>
    </w:p>
    <w:p w14:paraId="4A92A7EB" w14:textId="77777777" w:rsidR="00424660" w:rsidRPr="00713AA6" w:rsidRDefault="00424660" w:rsidP="006C06DF"/>
    <w:p w14:paraId="0BE299E0" w14:textId="29D0E83C" w:rsidR="00424660" w:rsidRDefault="00713AA6" w:rsidP="006C06DF">
      <w:r>
        <w:rPr>
          <w:noProof/>
        </w:rPr>
        <w:drawing>
          <wp:inline distT="0" distB="0" distL="0" distR="0" wp14:anchorId="4E6A13B9" wp14:editId="6FB0369A">
            <wp:extent cx="6645910" cy="3716655"/>
            <wp:effectExtent l="0" t="0" r="2540" b="0"/>
            <wp:docPr id="90" name="Picture 90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chat or text message&#10;&#10;Description automatically generated"/>
                    <pic:cNvPicPr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991C" w14:textId="77777777" w:rsidR="006C06DF" w:rsidRDefault="006C06DF" w:rsidP="006C06DF">
      <w:r>
        <w:rPr>
          <w:rFonts w:hint="eastAsia"/>
        </w:rPr>
        <w:t>프로젝트 생성 완료</w:t>
      </w:r>
    </w:p>
    <w:p w14:paraId="5B4A928C" w14:textId="77777777" w:rsidR="006C06DF" w:rsidRDefault="006C06DF" w:rsidP="006C06DF"/>
    <w:p w14:paraId="56E4FAB8" w14:textId="37A90C64" w:rsidR="000F4FC3" w:rsidRDefault="000F4FC3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6B4D3A55" w14:textId="4B20FF60" w:rsidR="006C06DF" w:rsidRDefault="000F4FC3" w:rsidP="000F4FC3">
      <w:pPr>
        <w:pStyle w:val="Heading2"/>
      </w:pPr>
      <w:bookmarkStart w:id="76" w:name="_Toc97186214"/>
      <w:r>
        <w:rPr>
          <w:rFonts w:hint="eastAsia"/>
        </w:rPr>
        <w:lastRenderedPageBreak/>
        <w:t>A</w:t>
      </w:r>
      <w:r>
        <w:t xml:space="preserve">ndroid Virtual Device </w:t>
      </w:r>
      <w:r>
        <w:rPr>
          <w:rFonts w:hint="eastAsia"/>
        </w:rPr>
        <w:t>생성</w:t>
      </w:r>
      <w:bookmarkEnd w:id="76"/>
    </w:p>
    <w:p w14:paraId="1B1FEA23" w14:textId="0806C220" w:rsidR="000F4FC3" w:rsidRDefault="000F4FC3" w:rsidP="000F4FC3">
      <w:r>
        <w:rPr>
          <w:rFonts w:hint="eastAsia"/>
        </w:rPr>
        <w:t>P</w:t>
      </w:r>
      <w:r>
        <w:t>C</w:t>
      </w:r>
      <w:r>
        <w:rPr>
          <w:rFonts w:hint="eastAsia"/>
        </w:rPr>
        <w:t>에서 안드로이드 앱을 실행하기 위한 가상 기계를</w:t>
      </w:r>
      <w:r>
        <w:t xml:space="preserve"> </w:t>
      </w:r>
      <w:r>
        <w:rPr>
          <w:rFonts w:hint="eastAsia"/>
        </w:rPr>
        <w:t>생성하자.</w:t>
      </w:r>
    </w:p>
    <w:p w14:paraId="4C8AC5CB" w14:textId="24684602" w:rsidR="000F4FC3" w:rsidRDefault="00FB3E46" w:rsidP="006C06DF">
      <w:r w:rsidRPr="00FB3E46">
        <w:rPr>
          <w:noProof/>
        </w:rPr>
        <w:drawing>
          <wp:inline distT="0" distB="0" distL="0" distR="0" wp14:anchorId="4F5281AF" wp14:editId="2B45F0F0">
            <wp:extent cx="2267266" cy="2286319"/>
            <wp:effectExtent l="0" t="0" r="0" b="0"/>
            <wp:docPr id="91" name="Picture 9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chat or text messag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5A55" w14:textId="77777777" w:rsidR="006C06DF" w:rsidRDefault="006C06DF" w:rsidP="006C06DF"/>
    <w:p w14:paraId="495D4186" w14:textId="384E366F" w:rsidR="006C06DF" w:rsidRDefault="00FB3E46" w:rsidP="006C06DF">
      <w:r w:rsidRPr="00FB3E46">
        <w:rPr>
          <w:noProof/>
        </w:rPr>
        <w:drawing>
          <wp:inline distT="0" distB="0" distL="0" distR="0" wp14:anchorId="2B8B1991" wp14:editId="12608FF8">
            <wp:extent cx="3524742" cy="290553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0CCC" w14:textId="7DB78EA0" w:rsidR="00FB3E46" w:rsidRDefault="00FB3E46" w:rsidP="006C06DF">
      <w:r>
        <w:rPr>
          <w:rFonts w:hint="eastAsia"/>
        </w:rPr>
        <w:t>C</w:t>
      </w:r>
      <w:r>
        <w:t xml:space="preserve">reate device </w:t>
      </w:r>
      <w:r>
        <w:rPr>
          <w:rFonts w:hint="eastAsia"/>
        </w:rPr>
        <w:t>클릭</w:t>
      </w:r>
    </w:p>
    <w:p w14:paraId="1DF7EB18" w14:textId="77777777" w:rsidR="00FB3E46" w:rsidRDefault="00FB3E46" w:rsidP="006C06DF"/>
    <w:p w14:paraId="4004139F" w14:textId="51483DE8" w:rsidR="00FB3E46" w:rsidRDefault="00B2239C" w:rsidP="006C06DF">
      <w:r>
        <w:rPr>
          <w:noProof/>
        </w:rPr>
        <w:lastRenderedPageBreak/>
        <w:drawing>
          <wp:inline distT="0" distB="0" distL="0" distR="0" wp14:anchorId="5B7BBBF4" wp14:editId="064DDF09">
            <wp:extent cx="5624623" cy="4259580"/>
            <wp:effectExtent l="0" t="0" r="0" b="762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562" cy="42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68C5" w14:textId="05C93ABE" w:rsidR="00B2239C" w:rsidRDefault="00B2239C" w:rsidP="006C06DF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517758F" w14:textId="77777777" w:rsidR="00B2239C" w:rsidRDefault="00B2239C" w:rsidP="006C06DF"/>
    <w:p w14:paraId="19A798EF" w14:textId="18C1A6EB" w:rsidR="006C06DF" w:rsidRDefault="00971615" w:rsidP="006C06DF">
      <w:r w:rsidRPr="00971615">
        <w:rPr>
          <w:noProof/>
        </w:rPr>
        <w:drawing>
          <wp:inline distT="0" distB="0" distL="0" distR="0" wp14:anchorId="582D3BEB" wp14:editId="48B9F3E7">
            <wp:extent cx="5646420" cy="4198938"/>
            <wp:effectExtent l="0" t="0" r="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477" cy="42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5C1" w14:textId="546D3395" w:rsidR="00971615" w:rsidRDefault="00971615" w:rsidP="006C06DF">
      <w:r>
        <w:rPr>
          <w:rFonts w:hint="eastAsia"/>
        </w:rPr>
        <w:t>D</w:t>
      </w:r>
      <w:r>
        <w:t xml:space="preserve">ownload </w:t>
      </w:r>
      <w:r>
        <w:rPr>
          <w:rFonts w:hint="eastAsia"/>
        </w:rPr>
        <w:t>클릭</w:t>
      </w:r>
    </w:p>
    <w:p w14:paraId="24EBC131" w14:textId="77777777" w:rsidR="00971615" w:rsidRDefault="00971615" w:rsidP="006C06DF"/>
    <w:p w14:paraId="1E0CB268" w14:textId="77777777" w:rsidR="00415A3E" w:rsidRDefault="00415A3E" w:rsidP="006C06DF"/>
    <w:p w14:paraId="70E7AADB" w14:textId="7FA1A9F3" w:rsidR="00415A3E" w:rsidRDefault="006C6135" w:rsidP="006C06DF">
      <w:r>
        <w:rPr>
          <w:noProof/>
        </w:rPr>
        <w:lastRenderedPageBreak/>
        <w:drawing>
          <wp:inline distT="0" distB="0" distL="0" distR="0" wp14:anchorId="7801BCD2" wp14:editId="361DB89B">
            <wp:extent cx="5479313" cy="3954780"/>
            <wp:effectExtent l="0" t="0" r="7620" b="762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079" cy="39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ADE" w14:textId="37433B3E" w:rsidR="006C6135" w:rsidRDefault="006C6135" w:rsidP="006C06DF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클릭</w:t>
      </w:r>
    </w:p>
    <w:p w14:paraId="42B4580D" w14:textId="77777777" w:rsidR="006C6135" w:rsidRDefault="006C6135" w:rsidP="006C06DF"/>
    <w:p w14:paraId="7A917613" w14:textId="00270117" w:rsidR="009D310E" w:rsidRDefault="009D310E" w:rsidP="006C06DF">
      <w:r>
        <w:rPr>
          <w:noProof/>
        </w:rPr>
        <w:drawing>
          <wp:inline distT="0" distB="0" distL="0" distR="0" wp14:anchorId="736178A3" wp14:editId="7B39C8DD">
            <wp:extent cx="5463540" cy="4062940"/>
            <wp:effectExtent l="0" t="0" r="381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771" cy="40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D64B" w14:textId="5F2308AD" w:rsidR="009D310E" w:rsidRDefault="009D310E" w:rsidP="006C06DF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41974146" w14:textId="77777777" w:rsidR="009D310E" w:rsidRDefault="009D310E" w:rsidP="006C06DF"/>
    <w:p w14:paraId="11A57EFA" w14:textId="37CC3153" w:rsidR="009D310E" w:rsidRDefault="009D310E" w:rsidP="006C06DF">
      <w:r>
        <w:rPr>
          <w:noProof/>
        </w:rPr>
        <w:lastRenderedPageBreak/>
        <w:drawing>
          <wp:inline distT="0" distB="0" distL="0" distR="0" wp14:anchorId="2F8D13B2" wp14:editId="397EC57E">
            <wp:extent cx="5638800" cy="4193272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66" cy="4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975D" w14:textId="4EC0B182" w:rsidR="009D310E" w:rsidRDefault="009D310E" w:rsidP="006C06DF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클릭</w:t>
      </w:r>
    </w:p>
    <w:p w14:paraId="6AE84663" w14:textId="77777777" w:rsidR="009D310E" w:rsidRDefault="009D310E" w:rsidP="006C06DF"/>
    <w:p w14:paraId="390CF94E" w14:textId="77777777" w:rsidR="009D310E" w:rsidRDefault="009D310E" w:rsidP="006C06DF"/>
    <w:p w14:paraId="4B9879CC" w14:textId="77777777" w:rsidR="006C6135" w:rsidRDefault="006C6135" w:rsidP="006C06DF"/>
    <w:p w14:paraId="78D953BA" w14:textId="77777777" w:rsidR="006C06DF" w:rsidRDefault="006C06DF" w:rsidP="006C06DF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446DF17E" w14:textId="2A351FE9" w:rsidR="006C06DF" w:rsidRDefault="002E0914" w:rsidP="00E13A7B">
      <w:pPr>
        <w:pStyle w:val="Heading2"/>
      </w:pPr>
      <w:bookmarkStart w:id="77" w:name="_Toc65934034"/>
      <w:bookmarkStart w:id="78" w:name="_Toc97186215"/>
      <w:r>
        <w:rPr>
          <w:rFonts w:hint="eastAsia"/>
        </w:rPr>
        <w:lastRenderedPageBreak/>
        <w:t>V</w:t>
      </w:r>
      <w:r>
        <w:t>irtual Device</w:t>
      </w:r>
      <w:r w:rsidR="006C06DF">
        <w:rPr>
          <w:rFonts w:hint="eastAsia"/>
        </w:rPr>
        <w:t>에서 실행</w:t>
      </w:r>
      <w:bookmarkEnd w:id="77"/>
      <w:bookmarkEnd w:id="78"/>
    </w:p>
    <w:p w14:paraId="446D7DC6" w14:textId="77777777" w:rsidR="006C06DF" w:rsidRPr="000C4CE0" w:rsidRDefault="006C06DF" w:rsidP="006C06DF">
      <w:r>
        <w:rPr>
          <w:rFonts w:hint="eastAsia"/>
        </w:rPr>
        <w:t>메뉴:</w:t>
      </w:r>
      <w:r>
        <w:t xml:space="preserve"> Run - Run app</w:t>
      </w:r>
    </w:p>
    <w:p w14:paraId="65CAD549" w14:textId="77777777" w:rsidR="006C06DF" w:rsidRDefault="006C06DF" w:rsidP="006C06DF"/>
    <w:p w14:paraId="31654223" w14:textId="2258153E" w:rsidR="006C06DF" w:rsidRDefault="00A35257" w:rsidP="006C06DF">
      <w:r w:rsidRPr="00A35257">
        <w:rPr>
          <w:noProof/>
        </w:rPr>
        <w:drawing>
          <wp:inline distT="0" distB="0" distL="0" distR="0" wp14:anchorId="28339E67" wp14:editId="47CC274C">
            <wp:extent cx="2331118" cy="4360985"/>
            <wp:effectExtent l="0" t="0" r="0" b="1905"/>
            <wp:docPr id="100" name="Picture 100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ell phone&#10;&#10;Description automatically generated with medium confidence"/>
                    <pic:cNvPicPr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602" cy="43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12C8" w14:textId="77777777" w:rsidR="006C06DF" w:rsidRDefault="006C06DF" w:rsidP="006C06DF"/>
    <w:p w14:paraId="1FDF105C" w14:textId="1D1B9BF8" w:rsidR="00A35257" w:rsidRDefault="00734F7A" w:rsidP="00734F7A">
      <w:pPr>
        <w:pStyle w:val="Heading3"/>
      </w:pPr>
      <w:r>
        <w:rPr>
          <w:rFonts w:hint="eastAsia"/>
        </w:rPr>
        <w:t>V</w:t>
      </w:r>
      <w:r>
        <w:t xml:space="preserve">irtual Device </w:t>
      </w:r>
      <w:r>
        <w:rPr>
          <w:rFonts w:hint="eastAsia"/>
        </w:rPr>
        <w:t>종료</w:t>
      </w:r>
    </w:p>
    <w:p w14:paraId="0BB8F0B9" w14:textId="0940F545" w:rsidR="00A35257" w:rsidRDefault="00526368" w:rsidP="006C06DF">
      <w:r w:rsidRPr="00526368">
        <w:rPr>
          <w:noProof/>
        </w:rPr>
        <w:drawing>
          <wp:inline distT="0" distB="0" distL="0" distR="0" wp14:anchorId="1C0E0AB8" wp14:editId="61BE0697">
            <wp:extent cx="3829584" cy="2276793"/>
            <wp:effectExtent l="0" t="0" r="0" b="9525"/>
            <wp:docPr id="117" name="Picture 11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video game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F7EA" w14:textId="692AB6A9" w:rsidR="00526368" w:rsidRDefault="00526368" w:rsidP="006C06D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버튼을 길게 꾸욱 누르고</w:t>
      </w:r>
    </w:p>
    <w:p w14:paraId="0178DE5A" w14:textId="0F2FA35D" w:rsidR="00526368" w:rsidRDefault="00526368" w:rsidP="006C06DF">
      <w:r>
        <w:rPr>
          <w:rFonts w:hint="eastAsia"/>
        </w:rPr>
        <w:t>전원 끄기 클릭</w:t>
      </w:r>
    </w:p>
    <w:p w14:paraId="2009C79B" w14:textId="77777777" w:rsidR="00526368" w:rsidRDefault="00526368" w:rsidP="006C06DF"/>
    <w:p w14:paraId="2579E322" w14:textId="77777777" w:rsidR="00526368" w:rsidRDefault="00526368" w:rsidP="006C06DF"/>
    <w:p w14:paraId="5D2ED83E" w14:textId="77777777" w:rsidR="00526368" w:rsidRDefault="00526368" w:rsidP="006C06DF"/>
    <w:p w14:paraId="42328F01" w14:textId="77777777" w:rsidR="00526368" w:rsidRDefault="00526368" w:rsidP="006C06DF"/>
    <w:p w14:paraId="6B98B5E7" w14:textId="77777777" w:rsidR="00526368" w:rsidRDefault="00526368" w:rsidP="006C06DF"/>
    <w:p w14:paraId="2C3B7894" w14:textId="77777777" w:rsidR="006C06DF" w:rsidRDefault="006C06DF" w:rsidP="006C06DF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08D8BD4" w14:textId="77777777" w:rsidR="006C06DF" w:rsidRDefault="006C06DF" w:rsidP="006C06DF">
      <w:pPr>
        <w:pStyle w:val="Heading2"/>
      </w:pPr>
      <w:bookmarkStart w:id="79" w:name="_Toc65934036"/>
      <w:bookmarkStart w:id="80" w:name="_Toc97186216"/>
      <w:r>
        <w:rPr>
          <w:rFonts w:hint="eastAsia"/>
        </w:rPr>
        <w:lastRenderedPageBreak/>
        <w:t>A</w:t>
      </w:r>
      <w:r>
        <w:t xml:space="preserve">ndroid </w:t>
      </w:r>
      <w:r>
        <w:rPr>
          <w:rFonts w:hint="eastAsia"/>
        </w:rPr>
        <w:t>가상 기계 한국어 설정</w:t>
      </w:r>
      <w:bookmarkEnd w:id="79"/>
      <w:bookmarkEnd w:id="80"/>
    </w:p>
    <w:p w14:paraId="6F395E45" w14:textId="77777777" w:rsidR="0059439E" w:rsidRDefault="0059439E" w:rsidP="0059439E">
      <w:r>
        <w:rPr>
          <w:rFonts w:hint="eastAsia"/>
        </w:rPr>
        <w:t>환경설정(</w:t>
      </w:r>
      <w:r>
        <w:t xml:space="preserve">Settings) </w:t>
      </w:r>
      <w:r>
        <w:rPr>
          <w:rFonts w:hint="eastAsia"/>
        </w:rPr>
        <w:t>화면에 들어가서, 언어를 한국어로 바꾸자.</w:t>
      </w:r>
    </w:p>
    <w:p w14:paraId="5139F11F" w14:textId="77777777" w:rsidR="006C06DF" w:rsidRDefault="006C06DF" w:rsidP="006C06DF"/>
    <w:p w14:paraId="36E41971" w14:textId="0096B986" w:rsidR="006C06DF" w:rsidRDefault="005C3693" w:rsidP="006C06DF">
      <w:r w:rsidRPr="005C3693">
        <w:rPr>
          <w:noProof/>
        </w:rPr>
        <w:drawing>
          <wp:inline distT="0" distB="0" distL="0" distR="0" wp14:anchorId="076208A8" wp14:editId="3DC3A0BA">
            <wp:extent cx="2177498" cy="3771900"/>
            <wp:effectExtent l="0" t="0" r="0" b="0"/>
            <wp:docPr id="103" name="Picture 10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&#10;&#10;Description automatically generated with medium confidence"/>
                    <pic:cNvPicPr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08" cy="377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F67">
        <w:rPr>
          <w:rFonts w:hint="eastAsia"/>
        </w:rPr>
        <w:t xml:space="preserve"> </w:t>
      </w:r>
      <w:r w:rsidR="00BB2F67" w:rsidRPr="00BB2F67">
        <w:rPr>
          <w:noProof/>
        </w:rPr>
        <w:drawing>
          <wp:inline distT="0" distB="0" distL="0" distR="0" wp14:anchorId="5303098C" wp14:editId="077AB17B">
            <wp:extent cx="2164080" cy="3818438"/>
            <wp:effectExtent l="0" t="0" r="762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64" cy="38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3B3">
        <w:t xml:space="preserve"> </w:t>
      </w:r>
      <w:r w:rsidR="002653B3" w:rsidRPr="002653B3">
        <w:rPr>
          <w:noProof/>
        </w:rPr>
        <w:drawing>
          <wp:inline distT="0" distB="0" distL="0" distR="0" wp14:anchorId="3157E9E3" wp14:editId="22A34A4D">
            <wp:extent cx="2131069" cy="3809886"/>
            <wp:effectExtent l="0" t="0" r="2540" b="635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941" cy="38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DF40" w14:textId="77777777" w:rsidR="0059439E" w:rsidRDefault="0059439E" w:rsidP="006C06DF"/>
    <w:p w14:paraId="048121C1" w14:textId="5962E40B" w:rsidR="0059439E" w:rsidRDefault="00657728" w:rsidP="006C06DF">
      <w:r w:rsidRPr="00657728">
        <w:rPr>
          <w:noProof/>
        </w:rPr>
        <w:drawing>
          <wp:inline distT="0" distB="0" distL="0" distR="0" wp14:anchorId="30CB51AE" wp14:editId="200D1D50">
            <wp:extent cx="2144486" cy="3820080"/>
            <wp:effectExtent l="0" t="0" r="8255" b="9525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135" cy="38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750A5" w:rsidRPr="00E750A5">
        <w:rPr>
          <w:noProof/>
        </w:rPr>
        <w:drawing>
          <wp:inline distT="0" distB="0" distL="0" distR="0" wp14:anchorId="4311DFBE" wp14:editId="1764FAB0">
            <wp:extent cx="2171700" cy="3846012"/>
            <wp:effectExtent l="0" t="0" r="0" b="254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01" cy="38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0A5">
        <w:t xml:space="preserve"> </w:t>
      </w:r>
      <w:r w:rsidR="00E750A5" w:rsidRPr="00E750A5">
        <w:rPr>
          <w:noProof/>
        </w:rPr>
        <w:drawing>
          <wp:inline distT="0" distB="0" distL="0" distR="0" wp14:anchorId="41D36A3D" wp14:editId="50E839CD">
            <wp:extent cx="2184599" cy="3831772"/>
            <wp:effectExtent l="0" t="0" r="6350" b="0"/>
            <wp:docPr id="110" name="Picture 1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 with medium confidence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294" cy="38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D578" w14:textId="1FC9A209" w:rsidR="006C06DF" w:rsidRDefault="00076AEA" w:rsidP="006C06DF">
      <w:r w:rsidRPr="00076AEA">
        <w:rPr>
          <w:noProof/>
        </w:rPr>
        <w:lastRenderedPageBreak/>
        <w:drawing>
          <wp:inline distT="0" distB="0" distL="0" distR="0" wp14:anchorId="24B6DDDA" wp14:editId="29A19CEB">
            <wp:extent cx="2175422" cy="3810454"/>
            <wp:effectExtent l="0" t="0" r="0" b="0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589" cy="382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FE">
        <w:rPr>
          <w:rFonts w:hint="eastAsia"/>
        </w:rPr>
        <w:t xml:space="preserve"> </w:t>
      </w:r>
      <w:r w:rsidR="001228FE" w:rsidRPr="001228FE">
        <w:rPr>
          <w:noProof/>
        </w:rPr>
        <w:drawing>
          <wp:inline distT="0" distB="0" distL="0" distR="0" wp14:anchorId="7F7739F6" wp14:editId="37012312">
            <wp:extent cx="2172109" cy="3822077"/>
            <wp:effectExtent l="0" t="0" r="0" b="6985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479" cy="38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EBB">
        <w:t xml:space="preserve"> </w:t>
      </w:r>
      <w:r w:rsidR="00D17EBB" w:rsidRPr="00D17EBB">
        <w:rPr>
          <w:noProof/>
        </w:rPr>
        <w:drawing>
          <wp:inline distT="0" distB="0" distL="0" distR="0" wp14:anchorId="1559F895" wp14:editId="51E95F2E">
            <wp:extent cx="2169432" cy="3831273"/>
            <wp:effectExtent l="0" t="0" r="254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02" cy="38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1945" w14:textId="7E9CE36E" w:rsidR="006C06DF" w:rsidRDefault="00D17EBB" w:rsidP="006C06DF">
      <w:r>
        <w:rPr>
          <w:rFonts w:hint="eastAsia"/>
        </w:rPr>
        <w:t xml:space="preserve"> </w:t>
      </w:r>
      <w:r>
        <w:t xml:space="preserve">                                                                    </w:t>
      </w:r>
      <w:r w:rsidR="00073A3A">
        <w:t xml:space="preserve">  </w:t>
      </w:r>
      <w:r w:rsidR="006C06DF">
        <w:rPr>
          <w:rFonts w:hint="eastAsia"/>
        </w:rPr>
        <w:t>드래그 하여 위와같이 순서 변경</w:t>
      </w:r>
    </w:p>
    <w:p w14:paraId="0C45126F" w14:textId="77777777" w:rsidR="006C06DF" w:rsidRDefault="006C06DF" w:rsidP="006C06DF"/>
    <w:p w14:paraId="50E0DFCD" w14:textId="77777777" w:rsidR="006C06DF" w:rsidRDefault="006C06DF" w:rsidP="006C06DF"/>
    <w:p w14:paraId="5DF68D25" w14:textId="77777777" w:rsidR="006C06DF" w:rsidRPr="00760D6E" w:rsidRDefault="006C06DF" w:rsidP="006C06DF"/>
    <w:p w14:paraId="56919DD4" w14:textId="77777777" w:rsidR="006C06DF" w:rsidRDefault="006C06DF" w:rsidP="006C06DF"/>
    <w:p w14:paraId="2B60C29B" w14:textId="77777777" w:rsidR="006C06DF" w:rsidRDefault="006C06DF" w:rsidP="006C06DF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A168010" w14:textId="77777777" w:rsidR="006C06DF" w:rsidRDefault="006C06DF" w:rsidP="00E738E0">
      <w:pPr>
        <w:pStyle w:val="Heading2"/>
      </w:pPr>
      <w:bookmarkStart w:id="81" w:name="_Toc65934037"/>
      <w:bookmarkStart w:id="82" w:name="_Toc97186217"/>
      <w:r>
        <w:rPr>
          <w:rFonts w:hint="eastAsia"/>
        </w:rPr>
        <w:lastRenderedPageBreak/>
        <w:t xml:space="preserve">스마트폰과 </w:t>
      </w:r>
      <w:r>
        <w:t xml:space="preserve">PC </w:t>
      </w:r>
      <w:r>
        <w:rPr>
          <w:rFonts w:hint="eastAsia"/>
        </w:rPr>
        <w:t>연결</w:t>
      </w:r>
      <w:bookmarkEnd w:id="81"/>
      <w:bookmarkEnd w:id="82"/>
    </w:p>
    <w:p w14:paraId="0C3BB1CB" w14:textId="77777777" w:rsidR="006C06DF" w:rsidRDefault="006C06DF" w:rsidP="006C06DF">
      <w:r>
        <w:rPr>
          <w:rFonts w:hint="eastAsia"/>
        </w:rPr>
        <w:t xml:space="preserve">먼저 스마트폰과 </w:t>
      </w:r>
      <w:r>
        <w:t>PC</w:t>
      </w:r>
      <w:r>
        <w:rPr>
          <w:rFonts w:hint="eastAsia"/>
        </w:rPr>
        <w:t xml:space="preserve">를 </w:t>
      </w:r>
      <w:r>
        <w:t xml:space="preserve">USB </w:t>
      </w:r>
      <w:r>
        <w:rPr>
          <w:rFonts w:hint="eastAsia"/>
        </w:rPr>
        <w:t>케이블로 연결해야 한다.</w:t>
      </w:r>
    </w:p>
    <w:p w14:paraId="4D5C53C6" w14:textId="77777777" w:rsidR="006C06DF" w:rsidRDefault="006C06DF" w:rsidP="006C06DF"/>
    <w:p w14:paraId="1D2492FB" w14:textId="77777777" w:rsidR="006C06DF" w:rsidRDefault="006C06DF" w:rsidP="004F25F2">
      <w:pPr>
        <w:pStyle w:val="Heading3"/>
      </w:pPr>
      <w:bookmarkStart w:id="83" w:name="_Toc65934038"/>
      <w:r>
        <w:rPr>
          <w:rFonts w:hint="eastAsia"/>
        </w:rPr>
        <w:t>스마트폰</w:t>
      </w:r>
      <w:r>
        <w:rPr>
          <w:rFonts w:hint="eastAsia"/>
        </w:rPr>
        <w:t xml:space="preserve"> </w:t>
      </w:r>
      <w:r>
        <w:rPr>
          <w:rFonts w:hint="eastAsia"/>
        </w:rPr>
        <w:t>환경설정</w:t>
      </w:r>
      <w:bookmarkEnd w:id="83"/>
    </w:p>
    <w:p w14:paraId="1F277855" w14:textId="77777777" w:rsidR="006C06DF" w:rsidRDefault="006C06DF" w:rsidP="006C06DF">
      <w:r>
        <w:rPr>
          <w:rFonts w:hint="eastAsia"/>
        </w:rPr>
        <w:t xml:space="preserve">안드로이드폰의 환경설정 </w:t>
      </w:r>
      <w:r>
        <w:t>–</w:t>
      </w:r>
      <w:r>
        <w:t xml:space="preserve"> </w:t>
      </w:r>
      <w:r>
        <w:rPr>
          <w:rFonts w:hint="eastAsia"/>
        </w:rPr>
        <w:t xml:space="preserve">개발자 옵션 </w:t>
      </w:r>
      <w:r>
        <w:t>–</w:t>
      </w:r>
      <w:r>
        <w:t xml:space="preserve"> USB </w:t>
      </w:r>
      <w:r>
        <w:rPr>
          <w:rFonts w:hint="eastAsia"/>
        </w:rPr>
        <w:t>디버깅 항목을 체크해 주어야 한다.</w:t>
      </w:r>
    </w:p>
    <w:p w14:paraId="484023DA" w14:textId="77777777" w:rsidR="006C06DF" w:rsidRDefault="006C06DF" w:rsidP="006C06DF">
      <w:r>
        <w:rPr>
          <w:rFonts w:hint="eastAsia"/>
        </w:rPr>
        <w:t>환경설정에서 개발자 옵션 항목이 숨겨져 있는 기기도 있다.</w:t>
      </w:r>
    </w:p>
    <w:p w14:paraId="5FAC4D44" w14:textId="77777777" w:rsidR="006C06DF" w:rsidRDefault="006C06DF" w:rsidP="006C06DF">
      <w:r>
        <w:rPr>
          <w:rFonts w:hint="eastAsia"/>
        </w:rPr>
        <w:t xml:space="preserve">개발자 옵션을 활성화하고 거기서 </w:t>
      </w:r>
      <w:r>
        <w:t xml:space="preserve">USB </w:t>
      </w:r>
      <w:r>
        <w:rPr>
          <w:rFonts w:hint="eastAsia"/>
        </w:rPr>
        <w:t>디버깅 항목을 체크하는 방법은</w:t>
      </w:r>
      <w:r>
        <w:t xml:space="preserve"> </w:t>
      </w:r>
      <w:r>
        <w:rPr>
          <w:rFonts w:hint="eastAsia"/>
        </w:rPr>
        <w:t>기기 마다 조금씩 다르니,</w:t>
      </w:r>
      <w:r>
        <w:t xml:space="preserve"> </w:t>
      </w:r>
      <w:r>
        <w:rPr>
          <w:rFonts w:hint="eastAsia"/>
        </w:rPr>
        <w:t>구글에서 검색해 보라.</w:t>
      </w:r>
    </w:p>
    <w:p w14:paraId="701D1932" w14:textId="77777777" w:rsidR="006C06DF" w:rsidRPr="00E33274" w:rsidRDefault="006C06DF" w:rsidP="006C06DF"/>
    <w:p w14:paraId="275C77CB" w14:textId="635DFC1C" w:rsidR="006C06DF" w:rsidRDefault="006C06DF" w:rsidP="006C06DF">
      <w:r>
        <w:rPr>
          <w:rFonts w:hint="eastAsia"/>
        </w:rPr>
        <w:t xml:space="preserve">검색 키워드 예: 갤럭시 </w:t>
      </w:r>
      <w:r w:rsidRPr="00E33274">
        <w:t>개발자 옵션</w:t>
      </w:r>
    </w:p>
    <w:p w14:paraId="216C7E7D" w14:textId="77777777" w:rsidR="006C06DF" w:rsidRPr="004F25F2" w:rsidRDefault="006C06DF" w:rsidP="006C06DF"/>
    <w:p w14:paraId="5A3D4FC9" w14:textId="2DCA0E5B" w:rsidR="006C06DF" w:rsidRDefault="004F25F2" w:rsidP="006C06DF">
      <w:r w:rsidRPr="004F25F2">
        <w:rPr>
          <w:noProof/>
        </w:rPr>
        <w:drawing>
          <wp:inline distT="0" distB="0" distL="0" distR="0" wp14:anchorId="3B9594C5" wp14:editId="74792FFE">
            <wp:extent cx="4220164" cy="1629002"/>
            <wp:effectExtent l="0" t="0" r="9525" b="9525"/>
            <wp:docPr id="118" name="Picture 1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9F51" w14:textId="40BDC3A3" w:rsidR="004F25F2" w:rsidRDefault="004F25F2" w:rsidP="006C06DF">
      <w:r>
        <w:rPr>
          <w:rFonts w:hint="eastAsia"/>
        </w:rPr>
        <w:t>연결 성공했으면,</w:t>
      </w:r>
      <w:r>
        <w:t xml:space="preserve"> </w:t>
      </w:r>
      <w:r>
        <w:rPr>
          <w:rFonts w:hint="eastAsia"/>
        </w:rPr>
        <w:t xml:space="preserve">위와 같이 </w:t>
      </w:r>
      <w:r w:rsidR="003C48DF">
        <w:rPr>
          <w:rFonts w:hint="eastAsia"/>
        </w:rPr>
        <w:t>모델명이 보인다.</w:t>
      </w:r>
    </w:p>
    <w:p w14:paraId="2E8E29F5" w14:textId="77777777" w:rsidR="003C48DF" w:rsidRDefault="003C48DF" w:rsidP="006C06DF"/>
    <w:p w14:paraId="36AAEC81" w14:textId="2A18908E" w:rsidR="003575C6" w:rsidRDefault="003575C6" w:rsidP="003575C6">
      <w:pPr>
        <w:pStyle w:val="Heading3"/>
      </w:pPr>
      <w:r>
        <w:rPr>
          <w:rFonts w:hint="eastAsia"/>
        </w:rPr>
        <w:t>실행</w:t>
      </w:r>
    </w:p>
    <w:p w14:paraId="31364041" w14:textId="77777777" w:rsidR="00E17CD2" w:rsidRDefault="00E17CD2" w:rsidP="006C06DF">
      <w:r w:rsidRPr="00E17CD2">
        <w:rPr>
          <w:noProof/>
        </w:rPr>
        <w:drawing>
          <wp:inline distT="0" distB="0" distL="0" distR="0" wp14:anchorId="2CA2FEAA" wp14:editId="04109601">
            <wp:extent cx="2791215" cy="390580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93F8" w14:textId="640D409A" w:rsidR="003C48DF" w:rsidRDefault="003C48DF" w:rsidP="006C06DF">
      <w:r>
        <w:rPr>
          <w:rFonts w:hint="eastAsia"/>
        </w:rPr>
        <w:t>스마트폰을 선택하고</w:t>
      </w:r>
      <w:r w:rsidR="00E17CD2">
        <w:rPr>
          <w:rFonts w:hint="eastAsia"/>
        </w:rPr>
        <w:t xml:space="preserve"> 그 옆의 녹색 삼각형 버튼 </w:t>
      </w:r>
      <w:r w:rsidR="00E17CD2">
        <w:t xml:space="preserve">Run </w:t>
      </w:r>
      <w:r w:rsidR="00E17CD2">
        <w:rPr>
          <w:rFonts w:hint="eastAsia"/>
        </w:rPr>
        <w:t>a</w:t>
      </w:r>
      <w:r w:rsidR="00E17CD2">
        <w:t xml:space="preserve">pp </w:t>
      </w:r>
      <w:r w:rsidR="00E17CD2">
        <w:rPr>
          <w:rFonts w:hint="eastAsia"/>
        </w:rPr>
        <w:t>버튼을 클릭하자.</w:t>
      </w:r>
    </w:p>
    <w:p w14:paraId="6585AD3D" w14:textId="77777777" w:rsidR="00E17CD2" w:rsidRDefault="00E17CD2" w:rsidP="006C06DF"/>
    <w:p w14:paraId="785CF975" w14:textId="5085C5EB" w:rsidR="003C48DF" w:rsidRDefault="00B70281" w:rsidP="006C06DF">
      <w:r w:rsidRPr="00B70281">
        <w:rPr>
          <w:noProof/>
        </w:rPr>
        <w:drawing>
          <wp:inline distT="0" distB="0" distL="0" distR="0" wp14:anchorId="370696E6" wp14:editId="12D7B6D2">
            <wp:extent cx="2219635" cy="34294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4809" w14:textId="1DB5DB90" w:rsidR="00B70281" w:rsidRDefault="00B70281" w:rsidP="006C06DF">
      <w:r>
        <w:rPr>
          <w:rFonts w:hint="eastAsia"/>
        </w:rPr>
        <w:t>화면 오른쪽 하단에 작업 진척도가 표시되고</w:t>
      </w:r>
    </w:p>
    <w:p w14:paraId="0CCB4514" w14:textId="6B787277" w:rsidR="00B70281" w:rsidRDefault="00B70281" w:rsidP="006C06DF">
      <w:r>
        <w:rPr>
          <w:rFonts w:hint="eastAsia"/>
        </w:rPr>
        <w:t>조금 기다리면 스마트폰 화면에 앱이 실행된다.</w:t>
      </w:r>
    </w:p>
    <w:p w14:paraId="61857B48" w14:textId="77777777" w:rsidR="00B70281" w:rsidRDefault="00B70281" w:rsidP="006C06DF"/>
    <w:p w14:paraId="25FCA00A" w14:textId="77777777" w:rsidR="003575C6" w:rsidRDefault="003575C6" w:rsidP="006C06DF"/>
    <w:p w14:paraId="44A91847" w14:textId="77777777" w:rsidR="003575C6" w:rsidRDefault="003575C6" w:rsidP="006C06DF"/>
    <w:p w14:paraId="16A33A6E" w14:textId="77777777" w:rsidR="003575C6" w:rsidRDefault="003575C6" w:rsidP="006C06DF"/>
    <w:p w14:paraId="4440DB13" w14:textId="326C2D7F" w:rsidR="00C2554E" w:rsidRDefault="00C2554E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3B7DCF3C" w14:textId="77777777" w:rsidR="00750D70" w:rsidRDefault="00750D70" w:rsidP="00750D70">
      <w:pPr>
        <w:pStyle w:val="Heading1"/>
      </w:pPr>
      <w:bookmarkStart w:id="84" w:name="_Toc67320481"/>
      <w:bookmarkStart w:id="85" w:name="_Toc97186218"/>
      <w:r>
        <w:rPr>
          <w:rFonts w:hint="eastAsia"/>
        </w:rPr>
        <w:lastRenderedPageBreak/>
        <w:t>n</w:t>
      </w:r>
      <w:r>
        <w:t xml:space="preserve">ode.js </w:t>
      </w:r>
      <w:r>
        <w:rPr>
          <w:rFonts w:hint="eastAsia"/>
        </w:rPr>
        <w:t>설치</w:t>
      </w:r>
      <w:bookmarkEnd w:id="84"/>
      <w:bookmarkEnd w:id="85"/>
    </w:p>
    <w:p w14:paraId="000430DB" w14:textId="44C7A6A3" w:rsidR="00985BE6" w:rsidRDefault="00985BE6" w:rsidP="00985BE6">
      <w:pPr>
        <w:pStyle w:val="Heading2"/>
      </w:pPr>
      <w:bookmarkStart w:id="86" w:name="_Toc97186219"/>
      <w:r>
        <w:rPr>
          <w:rFonts w:hint="eastAsia"/>
        </w:rPr>
        <w:t>과목</w:t>
      </w:r>
      <w:bookmarkEnd w:id="86"/>
    </w:p>
    <w:p w14:paraId="3FB2746C" w14:textId="0F51CF3C" w:rsidR="00985BE6" w:rsidRDefault="00985BE6" w:rsidP="00985BE6">
      <w:r>
        <w:rPr>
          <w:rFonts w:hint="eastAsia"/>
        </w:rPr>
        <w:t>프론트엔드 프레임워크</w:t>
      </w:r>
    </w:p>
    <w:p w14:paraId="0B1EA2A5" w14:textId="77777777" w:rsidR="00985BE6" w:rsidRDefault="00985BE6" w:rsidP="00985BE6"/>
    <w:p w14:paraId="3CB003DD" w14:textId="3CF391FE" w:rsidR="00985BE6" w:rsidRPr="00985BE6" w:rsidRDefault="00985BE6" w:rsidP="00985BE6">
      <w:pPr>
        <w:pStyle w:val="Heading2"/>
      </w:pPr>
      <w:bookmarkStart w:id="87" w:name="_Toc97186220"/>
      <w:r>
        <w:rPr>
          <w:rFonts w:hint="eastAsia"/>
        </w:rPr>
        <w:t xml:space="preserve">다운로드 </w:t>
      </w:r>
      <w:r>
        <w:t xml:space="preserve">&amp; </w:t>
      </w:r>
      <w:r>
        <w:rPr>
          <w:rFonts w:hint="eastAsia"/>
        </w:rPr>
        <w:t>설치</w:t>
      </w:r>
      <w:bookmarkEnd w:id="87"/>
    </w:p>
    <w:p w14:paraId="64840E3B" w14:textId="77777777" w:rsidR="00750D70" w:rsidRDefault="00A57E89" w:rsidP="00750D70">
      <w:hyperlink r:id="rId135" w:history="1">
        <w:r w:rsidR="00750D70" w:rsidRPr="00657B4C">
          <w:rPr>
            <w:color w:val="0000FF"/>
            <w:u w:val="single"/>
          </w:rPr>
          <w:t>https://nodejs.org/ko/</w:t>
        </w:r>
      </w:hyperlink>
    </w:p>
    <w:p w14:paraId="3922DAAE" w14:textId="77777777" w:rsidR="00750D70" w:rsidRDefault="00750D70" w:rsidP="00750D70"/>
    <w:p w14:paraId="092C189C" w14:textId="08F0ECB9" w:rsidR="00750D70" w:rsidRDefault="00741667" w:rsidP="00750D70">
      <w:r w:rsidRPr="00741667">
        <w:rPr>
          <w:noProof/>
        </w:rPr>
        <w:drawing>
          <wp:inline distT="0" distB="0" distL="0" distR="0" wp14:anchorId="1DB6320D" wp14:editId="2CB286E6">
            <wp:extent cx="3543300" cy="1186168"/>
            <wp:effectExtent l="0" t="0" r="0" b="0"/>
            <wp:docPr id="46" name="Picture 4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 with medium confidence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538" cy="11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D283" w14:textId="77777777" w:rsidR="00750D70" w:rsidRDefault="00750D70" w:rsidP="00750D70"/>
    <w:p w14:paraId="7C70F47B" w14:textId="77777777" w:rsidR="00750D70" w:rsidRDefault="00750D70" w:rsidP="00750D70">
      <w:r>
        <w:rPr>
          <w:rFonts w:hint="eastAsia"/>
        </w:rPr>
        <w:t>L</w:t>
      </w:r>
      <w:r>
        <w:t xml:space="preserve">TS </w:t>
      </w:r>
      <w:r>
        <w:rPr>
          <w:rFonts w:hint="eastAsia"/>
        </w:rPr>
        <w:t>버전을 내려받자.</w:t>
      </w:r>
      <w:r>
        <w:t xml:space="preserve"> </w:t>
      </w:r>
    </w:p>
    <w:p w14:paraId="14600D7E" w14:textId="77777777" w:rsidR="00750D70" w:rsidRDefault="00750D70" w:rsidP="00750D7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50D70" w14:paraId="6C7A26D1" w14:textId="77777777" w:rsidTr="00376BCD">
        <w:tc>
          <w:tcPr>
            <w:tcW w:w="10456" w:type="dxa"/>
          </w:tcPr>
          <w:p w14:paraId="43F26986" w14:textId="77777777" w:rsidR="00750D70" w:rsidRDefault="00750D70" w:rsidP="00376BCD">
            <w:pPr>
              <w:rPr>
                <w:b/>
                <w:bCs/>
              </w:rPr>
            </w:pPr>
            <w:r w:rsidRPr="00B307A5">
              <w:rPr>
                <w:rFonts w:hint="eastAsia"/>
                <w:b/>
                <w:bCs/>
              </w:rPr>
              <w:t>참고</w:t>
            </w:r>
            <w:r>
              <w:rPr>
                <w:rFonts w:hint="eastAsia"/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</w:p>
          <w:p w14:paraId="45C70FD9" w14:textId="77777777" w:rsidR="00750D70" w:rsidRPr="00511D3E" w:rsidRDefault="00750D70" w:rsidP="00376BCD">
            <w:pPr>
              <w:rPr>
                <w:b/>
                <w:bCs/>
              </w:rPr>
            </w:pPr>
            <w:r w:rsidRPr="00511D3E">
              <w:rPr>
                <w:b/>
                <w:bCs/>
              </w:rPr>
              <w:t>LTS (Long Term Support)</w:t>
            </w:r>
          </w:p>
          <w:p w14:paraId="00B7CD54" w14:textId="77777777" w:rsidR="00750D70" w:rsidRDefault="00750D70" w:rsidP="00376BCD">
            <w:r>
              <w:rPr>
                <w:rFonts w:hint="eastAsia"/>
              </w:rPr>
              <w:t>버그 패치 및 보안 패치를 오랜 기간 지원하는 버전.</w:t>
            </w:r>
          </w:p>
          <w:p w14:paraId="588B20E7" w14:textId="2F09032C" w:rsidR="00750D70" w:rsidRPr="00B307A5" w:rsidRDefault="00750D70" w:rsidP="00376BCD">
            <w:r>
              <w:rPr>
                <w:rFonts w:hint="eastAsia"/>
              </w:rPr>
              <w:t xml:space="preserve">너무 최신 버전은 호환성 문제가 있을 수 있으므로, </w:t>
            </w:r>
            <w:r>
              <w:t xml:space="preserve">LTS </w:t>
            </w:r>
            <w:r>
              <w:rPr>
                <w:rFonts w:hint="eastAsia"/>
              </w:rPr>
              <w:t>버전을 다운받는 것이 좋다.</w:t>
            </w:r>
          </w:p>
        </w:tc>
      </w:tr>
    </w:tbl>
    <w:p w14:paraId="25300528" w14:textId="77777777" w:rsidR="00750D70" w:rsidRDefault="00750D70" w:rsidP="00750D70"/>
    <w:p w14:paraId="3E42924B" w14:textId="77777777" w:rsidR="00750D70" w:rsidRDefault="00750D70" w:rsidP="00750D70">
      <w:r>
        <w:rPr>
          <w:rFonts w:hint="eastAsia"/>
        </w:rPr>
        <w:t>내려받은 설치파일을 실행해서 설치하자.</w:t>
      </w:r>
    </w:p>
    <w:p w14:paraId="1AF31B05" w14:textId="77777777" w:rsidR="00750D70" w:rsidRDefault="00750D70" w:rsidP="00750D70">
      <w:r>
        <w:rPr>
          <w:rFonts w:hint="eastAsia"/>
        </w:rPr>
        <w:t>기본 설치 옵션으로 설치하면 된다.</w:t>
      </w:r>
    </w:p>
    <w:p w14:paraId="7B604523" w14:textId="77777777" w:rsidR="00750D70" w:rsidRDefault="00750D70" w:rsidP="00750D70"/>
    <w:p w14:paraId="37494401" w14:textId="77777777" w:rsidR="00750D70" w:rsidRDefault="00750D70" w:rsidP="00750D70"/>
    <w:p w14:paraId="10C2B09C" w14:textId="77777777" w:rsidR="00750D70" w:rsidRDefault="00750D70" w:rsidP="00750D70">
      <w:r>
        <w:rPr>
          <w:noProof/>
        </w:rPr>
        <w:drawing>
          <wp:inline distT="0" distB="0" distL="0" distR="0" wp14:anchorId="6EE51621" wp14:editId="658EEBFE">
            <wp:extent cx="3719415" cy="2907906"/>
            <wp:effectExtent l="0" t="0" r="0" b="698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665" cy="29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6C6" w14:textId="77777777" w:rsidR="00750D70" w:rsidRDefault="00750D70" w:rsidP="00750D70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075692F4" w14:textId="77777777" w:rsidR="00750D70" w:rsidRDefault="00750D70" w:rsidP="00750D70"/>
    <w:p w14:paraId="1F5056E3" w14:textId="77777777" w:rsidR="00750D70" w:rsidRDefault="00750D70" w:rsidP="00750D70"/>
    <w:p w14:paraId="6821F770" w14:textId="77777777" w:rsidR="00750D70" w:rsidRDefault="00750D70" w:rsidP="00750D70">
      <w:r>
        <w:rPr>
          <w:noProof/>
        </w:rPr>
        <w:lastRenderedPageBreak/>
        <w:drawing>
          <wp:inline distT="0" distB="0" distL="0" distR="0" wp14:anchorId="37006C54" wp14:editId="139D6344">
            <wp:extent cx="3792058" cy="2964700"/>
            <wp:effectExtent l="0" t="0" r="0" b="762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143" cy="2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D9E8" w14:textId="3FA3D46C" w:rsidR="00750D70" w:rsidRDefault="00750D70" w:rsidP="00750D70">
      <w:r>
        <w:rPr>
          <w:rFonts w:hint="eastAsia"/>
        </w:rPr>
        <w:t>I</w:t>
      </w:r>
      <w:r>
        <w:t xml:space="preserve"> accept the terms... </w:t>
      </w:r>
      <w:r>
        <w:rPr>
          <w:rFonts w:hint="eastAsia"/>
        </w:rPr>
        <w:t>체크</w:t>
      </w:r>
      <w:r w:rsidR="005874BD">
        <w:rPr>
          <w:rFonts w:hint="eastAsia"/>
        </w:rPr>
        <w:t xml:space="preserve">하고 </w:t>
      </w:r>
      <w:r w:rsidR="005874BD">
        <w:t xml:space="preserve"> </w:t>
      </w:r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2A949570" w14:textId="77777777" w:rsidR="00750D70" w:rsidRDefault="00750D70" w:rsidP="00750D70"/>
    <w:p w14:paraId="267E2503" w14:textId="6C354AB7" w:rsidR="00750D70" w:rsidRDefault="00750D70" w:rsidP="00750D70">
      <w:r>
        <w:rPr>
          <w:noProof/>
        </w:rPr>
        <w:drawing>
          <wp:inline distT="0" distB="0" distL="0" distR="0" wp14:anchorId="4DF1C641" wp14:editId="4F4F9077">
            <wp:extent cx="3806588" cy="2976060"/>
            <wp:effectExtent l="0" t="0" r="381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591" cy="29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4BD">
        <w:rPr>
          <w:rFonts w:hint="eastAsia"/>
        </w:rPr>
        <w:t xml:space="preserve"> </w:t>
      </w:r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505E99F6" w14:textId="77777777" w:rsidR="00750D70" w:rsidRDefault="00750D70" w:rsidP="00750D70"/>
    <w:p w14:paraId="78FBD738" w14:textId="1E5B3312" w:rsidR="00750D70" w:rsidRDefault="00750D70" w:rsidP="00750D70">
      <w:r>
        <w:rPr>
          <w:noProof/>
        </w:rPr>
        <w:drawing>
          <wp:inline distT="0" distB="0" distL="0" distR="0" wp14:anchorId="3A6611CD" wp14:editId="78C5C6E0">
            <wp:extent cx="3806190" cy="2975748"/>
            <wp:effectExtent l="0" t="0" r="381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04" cy="299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4BD">
        <w:rPr>
          <w:rFonts w:hint="eastAsia"/>
        </w:rPr>
        <w:t xml:space="preserve"> </w:t>
      </w:r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07C7FEB" w14:textId="77777777" w:rsidR="00750D70" w:rsidRDefault="00750D70" w:rsidP="00750D70"/>
    <w:p w14:paraId="1E931F54" w14:textId="1B1D8252" w:rsidR="00750D70" w:rsidRDefault="00440E0B" w:rsidP="00750D70">
      <w:r>
        <w:rPr>
          <w:noProof/>
        </w:rPr>
        <w:lastRenderedPageBreak/>
        <w:drawing>
          <wp:inline distT="0" distB="0" distL="0" distR="0" wp14:anchorId="57900F6E" wp14:editId="4EB093B4">
            <wp:extent cx="3508744" cy="27432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03" cy="27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4BD">
        <w:rPr>
          <w:rFonts w:hint="eastAsia"/>
        </w:rPr>
        <w:t xml:space="preserve"> </w:t>
      </w:r>
      <w:r w:rsidR="00750D70">
        <w:rPr>
          <w:rFonts w:hint="eastAsia"/>
        </w:rPr>
        <w:t>그냥 N</w:t>
      </w:r>
      <w:r w:rsidR="00750D70">
        <w:t xml:space="preserve">ext </w:t>
      </w:r>
      <w:r w:rsidR="00750D70">
        <w:rPr>
          <w:rFonts w:hint="eastAsia"/>
        </w:rPr>
        <w:t>클릭</w:t>
      </w:r>
    </w:p>
    <w:p w14:paraId="0D258A4C" w14:textId="77777777" w:rsidR="00750D70" w:rsidRDefault="00750D70" w:rsidP="00750D70"/>
    <w:p w14:paraId="0702E23E" w14:textId="18E4F80B" w:rsidR="00750D70" w:rsidRDefault="00750D70" w:rsidP="00750D70">
      <w:r>
        <w:rPr>
          <w:noProof/>
        </w:rPr>
        <w:drawing>
          <wp:inline distT="0" distB="0" distL="0" distR="0" wp14:anchorId="6B8EFC83" wp14:editId="677A1151">
            <wp:extent cx="3539255" cy="2767054"/>
            <wp:effectExtent l="0" t="0" r="4445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36" cy="27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4BD">
        <w:rPr>
          <w:rFonts w:hint="eastAsia"/>
        </w:rPr>
        <w:t xml:space="preserve"> </w:t>
      </w:r>
      <w:r>
        <w:rPr>
          <w:rFonts w:hint="eastAsia"/>
        </w:rPr>
        <w:t>I</w:t>
      </w:r>
      <w:r>
        <w:t xml:space="preserve">nstall </w:t>
      </w:r>
      <w:r>
        <w:rPr>
          <w:rFonts w:hint="eastAsia"/>
        </w:rPr>
        <w:t>클릭</w:t>
      </w:r>
    </w:p>
    <w:p w14:paraId="14AE2557" w14:textId="77777777" w:rsidR="00750D70" w:rsidRDefault="00750D70" w:rsidP="00750D70"/>
    <w:p w14:paraId="2F33056A" w14:textId="2ED6B6E9" w:rsidR="00750D70" w:rsidRDefault="00750D70" w:rsidP="00750D70">
      <w:r>
        <w:rPr>
          <w:noProof/>
        </w:rPr>
        <w:drawing>
          <wp:inline distT="0" distB="0" distL="0" distR="0" wp14:anchorId="50F747A3" wp14:editId="398411AE">
            <wp:extent cx="3538855" cy="2766740"/>
            <wp:effectExtent l="0" t="0" r="4445" b="0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502" cy="27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4BD">
        <w:rPr>
          <w:rFonts w:hint="eastAsia"/>
        </w:rPr>
        <w:t xml:space="preserve"> </w:t>
      </w:r>
      <w:r>
        <w:t xml:space="preserve">Finish </w:t>
      </w:r>
      <w:r>
        <w:rPr>
          <w:rFonts w:hint="eastAsia"/>
        </w:rPr>
        <w:t>클릭</w:t>
      </w:r>
    </w:p>
    <w:p w14:paraId="536377C4" w14:textId="7E33CE19" w:rsidR="005874BD" w:rsidRDefault="005874BD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29F68640" w14:textId="77777777" w:rsidR="00750D70" w:rsidRDefault="00750D70" w:rsidP="00F80AE2">
      <w:pPr>
        <w:pStyle w:val="Heading1"/>
      </w:pPr>
      <w:bookmarkStart w:id="88" w:name="_Toc67320482"/>
      <w:bookmarkStart w:id="89" w:name="_Toc97186221"/>
      <w:r>
        <w:rPr>
          <w:rFonts w:hint="eastAsia"/>
        </w:rPr>
        <w:lastRenderedPageBreak/>
        <w:t>v</w:t>
      </w:r>
      <w:r>
        <w:t xml:space="preserve">isual studio code </w:t>
      </w:r>
      <w:r>
        <w:rPr>
          <w:rFonts w:hint="eastAsia"/>
        </w:rPr>
        <w:t>설치</w:t>
      </w:r>
      <w:bookmarkEnd w:id="88"/>
      <w:bookmarkEnd w:id="89"/>
    </w:p>
    <w:p w14:paraId="6FB98393" w14:textId="52B028D9" w:rsidR="003559A2" w:rsidRDefault="003559A2" w:rsidP="003559A2">
      <w:pPr>
        <w:pStyle w:val="Heading2"/>
      </w:pPr>
      <w:bookmarkStart w:id="90" w:name="_Toc97186222"/>
      <w:r>
        <w:rPr>
          <w:rFonts w:hint="eastAsia"/>
        </w:rPr>
        <w:t>과목</w:t>
      </w:r>
      <w:bookmarkEnd w:id="90"/>
    </w:p>
    <w:p w14:paraId="0ADA0A3A" w14:textId="19DB2063" w:rsidR="003559A2" w:rsidRDefault="003559A2" w:rsidP="003559A2">
      <w:r>
        <w:rPr>
          <w:rFonts w:hint="eastAsia"/>
        </w:rPr>
        <w:t>프론트엔드 프레임워크</w:t>
      </w:r>
    </w:p>
    <w:p w14:paraId="02A431BD" w14:textId="77777777" w:rsidR="003559A2" w:rsidRDefault="003559A2" w:rsidP="003559A2"/>
    <w:p w14:paraId="68D54452" w14:textId="1020141E" w:rsidR="003559A2" w:rsidRPr="003559A2" w:rsidRDefault="003559A2" w:rsidP="003559A2">
      <w:pPr>
        <w:pStyle w:val="Heading2"/>
      </w:pPr>
      <w:bookmarkStart w:id="91" w:name="_Toc97186223"/>
      <w:r>
        <w:rPr>
          <w:rFonts w:hint="eastAsia"/>
        </w:rPr>
        <w:t xml:space="preserve">다운로드 </w:t>
      </w:r>
      <w:r>
        <w:t xml:space="preserve">&amp; </w:t>
      </w:r>
      <w:r>
        <w:rPr>
          <w:rFonts w:hint="eastAsia"/>
        </w:rPr>
        <w:t>설치</w:t>
      </w:r>
      <w:bookmarkEnd w:id="91"/>
    </w:p>
    <w:p w14:paraId="7D273915" w14:textId="77777777" w:rsidR="00750D70" w:rsidRDefault="00A57E89" w:rsidP="00750D70">
      <w:hyperlink r:id="rId144" w:history="1">
        <w:r w:rsidR="00750D70" w:rsidRPr="001618DE">
          <w:rPr>
            <w:color w:val="0000FF"/>
            <w:u w:val="single"/>
          </w:rPr>
          <w:t>https://code.visualstudio.com/</w:t>
        </w:r>
      </w:hyperlink>
    </w:p>
    <w:p w14:paraId="64C5E758" w14:textId="77777777" w:rsidR="00750D70" w:rsidRPr="009B4D3D" w:rsidRDefault="00750D70" w:rsidP="00750D70"/>
    <w:p w14:paraId="659C7298" w14:textId="52C6D8B1" w:rsidR="00750D70" w:rsidRDefault="00750D70" w:rsidP="00750D70">
      <w:r>
        <w:rPr>
          <w:noProof/>
        </w:rPr>
        <w:drawing>
          <wp:inline distT="0" distB="0" distL="0" distR="0" wp14:anchorId="1AA71568" wp14:editId="364C3F59">
            <wp:extent cx="2095500" cy="481812"/>
            <wp:effectExtent l="0" t="0" r="0" b="0"/>
            <wp:docPr id="44" name="그림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1" descr="Text&#10;&#10;Description automatically generated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125" cy="4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F84">
        <w:rPr>
          <w:rFonts w:hint="eastAsia"/>
        </w:rPr>
        <w:t xml:space="preserve"> 클릭</w:t>
      </w:r>
    </w:p>
    <w:p w14:paraId="3DE50F67" w14:textId="77777777" w:rsidR="00750D70" w:rsidRDefault="00750D70" w:rsidP="00750D70"/>
    <w:p w14:paraId="178CC89F" w14:textId="77777777" w:rsidR="00750D70" w:rsidRDefault="00750D70" w:rsidP="00750D70">
      <w:r>
        <w:rPr>
          <w:rFonts w:hint="eastAsia"/>
        </w:rPr>
        <w:t>다운로드된 설치 파일을 실행한다.</w:t>
      </w:r>
    </w:p>
    <w:p w14:paraId="34483F67" w14:textId="77777777" w:rsidR="009B4D3D" w:rsidRDefault="009B4D3D" w:rsidP="00750D70"/>
    <w:p w14:paraId="18E35E78" w14:textId="70E6864C" w:rsidR="00750D70" w:rsidRDefault="00750D70" w:rsidP="00750D70">
      <w:r>
        <w:rPr>
          <w:noProof/>
        </w:rPr>
        <w:drawing>
          <wp:inline distT="0" distB="0" distL="0" distR="0" wp14:anchorId="1CE8F4DD" wp14:editId="3A63AE1A">
            <wp:extent cx="4152900" cy="3222316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973" cy="323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DD6">
        <w:rPr>
          <w:rFonts w:hint="eastAsia"/>
        </w:rPr>
        <w:t xml:space="preserve"> </w:t>
      </w:r>
      <w:r>
        <w:rPr>
          <w:rFonts w:hint="eastAsia"/>
        </w:rPr>
        <w:t>동의합니다 선택하고</w:t>
      </w:r>
      <w:r w:rsidR="00D90743">
        <w:rPr>
          <w:rFonts w:hint="eastAsia"/>
        </w:rPr>
        <w:t xml:space="preserve"> </w:t>
      </w:r>
      <w:r>
        <w:rPr>
          <w:rFonts w:hint="eastAsia"/>
        </w:rPr>
        <w:t>다음 클릭</w:t>
      </w:r>
    </w:p>
    <w:p w14:paraId="65ABD5AB" w14:textId="77777777" w:rsidR="00750D70" w:rsidRDefault="00750D70" w:rsidP="00750D70"/>
    <w:p w14:paraId="46B68A45" w14:textId="2EDC4AA6" w:rsidR="00D90743" w:rsidRDefault="00D90743" w:rsidP="00750D70">
      <w:r>
        <w:rPr>
          <w:noProof/>
        </w:rPr>
        <w:drawing>
          <wp:inline distT="0" distB="0" distL="0" distR="0" wp14:anchorId="6D0EF656" wp14:editId="19875372">
            <wp:extent cx="4163936" cy="3230880"/>
            <wp:effectExtent l="0" t="0" r="8255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990" cy="32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D3D">
        <w:rPr>
          <w:rFonts w:hint="eastAsia"/>
        </w:rPr>
        <w:t xml:space="preserve"> 다음 클릭</w:t>
      </w:r>
    </w:p>
    <w:p w14:paraId="34DE4A68" w14:textId="77777777" w:rsidR="009B4D3D" w:rsidRDefault="009B4D3D" w:rsidP="00750D70"/>
    <w:p w14:paraId="4AAE7122" w14:textId="1916D291" w:rsidR="00750D70" w:rsidRDefault="00864ED6" w:rsidP="00750D70">
      <w:r>
        <w:rPr>
          <w:noProof/>
        </w:rPr>
        <w:lastRenderedPageBreak/>
        <w:drawing>
          <wp:inline distT="0" distB="0" distL="0" distR="0" wp14:anchorId="7D9E838A" wp14:editId="3CA2808E">
            <wp:extent cx="4114800" cy="3192755"/>
            <wp:effectExtent l="0" t="0" r="0" b="825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314" cy="31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DD6">
        <w:rPr>
          <w:rFonts w:hint="eastAsia"/>
        </w:rPr>
        <w:t xml:space="preserve"> </w:t>
      </w:r>
      <w:r>
        <w:rPr>
          <w:rFonts w:hint="eastAsia"/>
        </w:rPr>
        <w:t>위와 같이 선택하고</w:t>
      </w:r>
      <w:r w:rsidR="009B4D3D">
        <w:rPr>
          <w:rFonts w:hint="eastAsia"/>
        </w:rPr>
        <w:t xml:space="preserve"> </w:t>
      </w:r>
      <w:r w:rsidR="00750D70">
        <w:rPr>
          <w:rFonts w:hint="eastAsia"/>
        </w:rPr>
        <w:t>다음 클릭</w:t>
      </w:r>
    </w:p>
    <w:p w14:paraId="2136F693" w14:textId="77777777" w:rsidR="00750D70" w:rsidRDefault="00750D70" w:rsidP="00750D70"/>
    <w:p w14:paraId="555785EB" w14:textId="5BDC590A" w:rsidR="00750D70" w:rsidRDefault="00E46DD6" w:rsidP="00750D70">
      <w:r>
        <w:rPr>
          <w:noProof/>
        </w:rPr>
        <w:drawing>
          <wp:inline distT="0" distB="0" distL="0" distR="0" wp14:anchorId="77EB1ACC" wp14:editId="2F4CB4A8">
            <wp:extent cx="4114800" cy="3192754"/>
            <wp:effectExtent l="0" t="0" r="0" b="825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160" cy="320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610">
        <w:rPr>
          <w:rFonts w:hint="eastAsia"/>
        </w:rPr>
        <w:t xml:space="preserve"> </w:t>
      </w:r>
      <w:r>
        <w:rPr>
          <w:rFonts w:hint="eastAsia"/>
        </w:rPr>
        <w:t>설치 클릭</w:t>
      </w:r>
    </w:p>
    <w:p w14:paraId="19B9783E" w14:textId="77777777" w:rsidR="00750D70" w:rsidRDefault="00750D70" w:rsidP="00750D70"/>
    <w:p w14:paraId="6D889BB4" w14:textId="5B1ABD22" w:rsidR="00750D70" w:rsidRDefault="00555610" w:rsidP="00750D70">
      <w:r>
        <w:rPr>
          <w:noProof/>
        </w:rPr>
        <w:lastRenderedPageBreak/>
        <w:drawing>
          <wp:inline distT="0" distB="0" distL="0" distR="0" wp14:anchorId="5321A94C" wp14:editId="76A6842F">
            <wp:extent cx="4130040" cy="3204580"/>
            <wp:effectExtent l="0" t="0" r="381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067" cy="32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3F9A" w14:textId="103B235F" w:rsidR="00750D70" w:rsidRDefault="00750D70" w:rsidP="00750D70"/>
    <w:p w14:paraId="65F6D07C" w14:textId="77777777" w:rsidR="00750D70" w:rsidRDefault="00750D70" w:rsidP="00750D70"/>
    <w:p w14:paraId="48A90135" w14:textId="77777777" w:rsidR="00750D70" w:rsidRDefault="00750D70" w:rsidP="00750D70"/>
    <w:p w14:paraId="5433CF76" w14:textId="1C3370FC" w:rsidR="00750D70" w:rsidRDefault="00750D70" w:rsidP="00750D70">
      <w:pPr>
        <w:pStyle w:val="Heading3"/>
      </w:pPr>
      <w:r>
        <w:rPr>
          <w:rFonts w:hint="eastAsia"/>
        </w:rPr>
        <w:t>사용법</w:t>
      </w:r>
      <w:r w:rsidR="004C46E5">
        <w:rPr>
          <w:rFonts w:hint="eastAsia"/>
        </w:rPr>
        <w:t xml:space="preserve"> </w:t>
      </w:r>
      <w:r w:rsidR="004C46E5">
        <w:rPr>
          <w:rFonts w:hint="eastAsia"/>
        </w:rPr>
        <w:t>설명</w:t>
      </w:r>
      <w:r w:rsidR="004C46E5">
        <w:rPr>
          <w:rFonts w:hint="eastAsia"/>
        </w:rPr>
        <w:t xml:space="preserve"> </w:t>
      </w:r>
      <w:r w:rsidR="004C46E5">
        <w:rPr>
          <w:rFonts w:hint="eastAsia"/>
        </w:rPr>
        <w:t>유툽</w:t>
      </w:r>
      <w:r w:rsidR="004C46E5">
        <w:rPr>
          <w:rFonts w:hint="eastAsia"/>
        </w:rPr>
        <w:t xml:space="preserve"> </w:t>
      </w:r>
      <w:r w:rsidR="004C46E5">
        <w:rPr>
          <w:rFonts w:hint="eastAsia"/>
        </w:rPr>
        <w:t>동영상</w:t>
      </w:r>
    </w:p>
    <w:p w14:paraId="4ADEA134" w14:textId="15D1113B" w:rsidR="00750D70" w:rsidRDefault="00A57E89" w:rsidP="00750D70">
      <w:hyperlink r:id="rId151" w:history="1">
        <w:r w:rsidR="00132069" w:rsidRPr="00E73BBA">
          <w:rPr>
            <w:rStyle w:val="Hyperlink"/>
          </w:rPr>
          <w:t>https://www.youtube.com/watch?v=K8qVH8V0VvY</w:t>
        </w:r>
      </w:hyperlink>
    </w:p>
    <w:p w14:paraId="47989710" w14:textId="77777777" w:rsidR="00132069" w:rsidRDefault="00132069" w:rsidP="00750D70"/>
    <w:p w14:paraId="3E675041" w14:textId="5C2B454F" w:rsidR="00132069" w:rsidRPr="00132069" w:rsidRDefault="00132069" w:rsidP="00750D70"/>
    <w:p w14:paraId="1EABFEF7" w14:textId="77777777" w:rsidR="00F758C3" w:rsidRDefault="00F758C3" w:rsidP="00750D70"/>
    <w:p w14:paraId="59DB13A4" w14:textId="60BD3D7D" w:rsidR="002442EC" w:rsidRDefault="002442EC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56ECDDA5" w14:textId="16DD6571" w:rsidR="00750D70" w:rsidRDefault="00C55846" w:rsidP="002442EC">
      <w:pPr>
        <w:pStyle w:val="Heading1"/>
      </w:pPr>
      <w:bookmarkStart w:id="92" w:name="_Toc97186224"/>
      <w:r>
        <w:lastRenderedPageBreak/>
        <w:t>git</w:t>
      </w:r>
      <w:r w:rsidR="007D5008">
        <w:t xml:space="preserve"> </w:t>
      </w:r>
      <w:r>
        <w:rPr>
          <w:rFonts w:hint="eastAsia"/>
        </w:rPr>
        <w:t>클라이언트</w:t>
      </w:r>
      <w:r>
        <w:rPr>
          <w:rFonts w:hint="eastAsia"/>
        </w:rPr>
        <w:t xml:space="preserve"> </w:t>
      </w:r>
      <w:r w:rsidR="007D5008">
        <w:rPr>
          <w:rFonts w:hint="eastAsia"/>
        </w:rPr>
        <w:t>설치</w:t>
      </w:r>
      <w:bookmarkEnd w:id="92"/>
    </w:p>
    <w:p w14:paraId="166D1796" w14:textId="77777777" w:rsidR="007D5008" w:rsidRPr="00C55846" w:rsidRDefault="007D5008" w:rsidP="007D5008"/>
    <w:p w14:paraId="5B4A1ED2" w14:textId="5E0037D9" w:rsidR="007D5008" w:rsidRDefault="007D5008" w:rsidP="007D5008">
      <w:pPr>
        <w:pStyle w:val="Heading2"/>
      </w:pPr>
      <w:bookmarkStart w:id="93" w:name="_Toc97186225"/>
      <w:r>
        <w:rPr>
          <w:rFonts w:hint="eastAsia"/>
        </w:rPr>
        <w:t>과목</w:t>
      </w:r>
      <w:bookmarkEnd w:id="93"/>
    </w:p>
    <w:p w14:paraId="3B46F483" w14:textId="0C443F58" w:rsidR="007D5008" w:rsidRDefault="00C55846" w:rsidP="007D5008">
      <w:r>
        <w:rPr>
          <w:rFonts w:hint="eastAsia"/>
        </w:rPr>
        <w:t>공통</w:t>
      </w:r>
    </w:p>
    <w:p w14:paraId="2BEF9074" w14:textId="77777777" w:rsidR="007D5008" w:rsidRDefault="007D5008" w:rsidP="007D5008"/>
    <w:p w14:paraId="3DF63241" w14:textId="3E1657A8" w:rsidR="007D5008" w:rsidRDefault="00B6199B" w:rsidP="00B6199B">
      <w:pPr>
        <w:pStyle w:val="Heading2"/>
      </w:pPr>
      <w:bookmarkStart w:id="94" w:name="_Toc97186226"/>
      <w:r>
        <w:rPr>
          <w:rFonts w:hint="eastAsia"/>
        </w:rPr>
        <w:t xml:space="preserve">다운로드 </w:t>
      </w:r>
      <w:r>
        <w:t xml:space="preserve">&amp; </w:t>
      </w:r>
      <w:r>
        <w:rPr>
          <w:rFonts w:hint="eastAsia"/>
        </w:rPr>
        <w:t>설치</w:t>
      </w:r>
      <w:bookmarkEnd w:id="94"/>
    </w:p>
    <w:p w14:paraId="42F2A1D5" w14:textId="5C5AB65E" w:rsidR="00B6199B" w:rsidRDefault="00A57E89" w:rsidP="00B6199B">
      <w:hyperlink r:id="rId152" w:history="1">
        <w:r w:rsidR="00B6199B" w:rsidRPr="009E00BD">
          <w:rPr>
            <w:rStyle w:val="Hyperlink"/>
          </w:rPr>
          <w:t>https://git-scm.com/downloads</w:t>
        </w:r>
      </w:hyperlink>
    </w:p>
    <w:p w14:paraId="5F8C04BF" w14:textId="77777777" w:rsidR="00B6199B" w:rsidRDefault="00B6199B" w:rsidP="00B6199B"/>
    <w:p w14:paraId="390C6FB0" w14:textId="5F666006" w:rsidR="00B6199B" w:rsidRDefault="0098549A" w:rsidP="00B6199B">
      <w:r w:rsidRPr="0098549A">
        <w:rPr>
          <w:noProof/>
        </w:rPr>
        <w:drawing>
          <wp:inline distT="0" distB="0" distL="0" distR="0" wp14:anchorId="757EB3A6" wp14:editId="4848F7C7">
            <wp:extent cx="1993307" cy="1557494"/>
            <wp:effectExtent l="0" t="0" r="6985" b="5080"/>
            <wp:docPr id="54" name="Picture 54" descr="A picture containing text, electronics, display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display, monito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98115" cy="15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B155" w14:textId="1075FDD7" w:rsidR="0098549A" w:rsidRDefault="0098549A" w:rsidP="00B6199B">
      <w:r>
        <w:t>Download</w:t>
      </w:r>
      <w:r>
        <w:rPr>
          <w:rFonts w:hint="eastAsia"/>
        </w:rPr>
        <w:t xml:space="preserve"> 클릭</w:t>
      </w:r>
    </w:p>
    <w:p w14:paraId="136AF238" w14:textId="77777777" w:rsidR="0098549A" w:rsidRDefault="0098549A" w:rsidP="00B6199B"/>
    <w:p w14:paraId="5762AA1F" w14:textId="1F757ED1" w:rsidR="0098549A" w:rsidRDefault="00215B55" w:rsidP="00B6199B">
      <w:r w:rsidRPr="00215B55">
        <w:rPr>
          <w:noProof/>
        </w:rPr>
        <w:drawing>
          <wp:inline distT="0" distB="0" distL="0" distR="0" wp14:anchorId="798EEC71" wp14:editId="711DB27C">
            <wp:extent cx="4300695" cy="806226"/>
            <wp:effectExtent l="0" t="0" r="508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5148" cy="8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9DC" w14:textId="77777777" w:rsidR="00215B55" w:rsidRDefault="00215B55" w:rsidP="00B6199B">
      <w:pPr>
        <w:rPr>
          <w:b/>
          <w:bCs/>
        </w:rPr>
      </w:pPr>
    </w:p>
    <w:p w14:paraId="2D3230FC" w14:textId="6E1896B7" w:rsidR="00215B55" w:rsidRDefault="00215B55" w:rsidP="00B6199B">
      <w:r w:rsidRPr="00215B55">
        <w:rPr>
          <w:rFonts w:hint="eastAsia"/>
          <w:b/>
          <w:bCs/>
        </w:rPr>
        <w:t>C</w:t>
      </w:r>
      <w:r w:rsidRPr="00215B55">
        <w:rPr>
          <w:b/>
          <w:bCs/>
        </w:rPr>
        <w:t>lick here to download</w:t>
      </w:r>
      <w:r>
        <w:t xml:space="preserve"> </w:t>
      </w:r>
      <w:r>
        <w:rPr>
          <w:rFonts w:hint="eastAsia"/>
        </w:rPr>
        <w:t>클릭</w:t>
      </w:r>
    </w:p>
    <w:p w14:paraId="557DAB8E" w14:textId="77777777" w:rsidR="00215B55" w:rsidRDefault="00215B55" w:rsidP="00B6199B"/>
    <w:p w14:paraId="73E222D6" w14:textId="77777777" w:rsidR="00AF67C5" w:rsidRDefault="00AF67C5" w:rsidP="00B6199B"/>
    <w:p w14:paraId="07193BD2" w14:textId="431ABD6F" w:rsidR="00215B55" w:rsidRDefault="005B2767" w:rsidP="00AF67C5">
      <w:pPr>
        <w:pStyle w:val="Heading3"/>
      </w:pPr>
      <w:r>
        <w:rPr>
          <w:rFonts w:hint="eastAsia"/>
        </w:rPr>
        <w:t>다운로드된</w:t>
      </w:r>
      <w:r>
        <w:rPr>
          <w:rFonts w:hint="eastAsia"/>
        </w:rPr>
        <w:t xml:space="preserve"> </w:t>
      </w:r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</w:p>
    <w:p w14:paraId="6929BDA9" w14:textId="4C154E03" w:rsidR="00866E6C" w:rsidRDefault="00866E6C" w:rsidP="00B6199B">
      <w:r>
        <w:rPr>
          <w:noProof/>
        </w:rPr>
        <w:drawing>
          <wp:inline distT="0" distB="0" distL="0" distR="0" wp14:anchorId="685EA1BA" wp14:editId="7952AD76">
            <wp:extent cx="3896850" cy="3061253"/>
            <wp:effectExtent l="0" t="0" r="889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05895" cy="306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71E1" w14:textId="77777777" w:rsidR="00E016DC" w:rsidRDefault="00E016DC" w:rsidP="00E016DC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21FF64D7" w14:textId="77777777" w:rsidR="00866E6C" w:rsidRPr="00B6199B" w:rsidRDefault="00866E6C" w:rsidP="00B6199B"/>
    <w:p w14:paraId="7F859589" w14:textId="6C452827" w:rsidR="007D5008" w:rsidRDefault="00AF67C5" w:rsidP="007D5008">
      <w:r>
        <w:rPr>
          <w:noProof/>
        </w:rPr>
        <w:lastRenderedPageBreak/>
        <w:drawing>
          <wp:inline distT="0" distB="0" distL="0" distR="0" wp14:anchorId="342241A7" wp14:editId="1F332F64">
            <wp:extent cx="3633746" cy="2854567"/>
            <wp:effectExtent l="0" t="0" r="5080" b="317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952" cy="28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2F91" w14:textId="77777777" w:rsidR="00E016DC" w:rsidRDefault="00E016DC" w:rsidP="00E016DC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08120D77" w14:textId="77777777" w:rsidR="008E57E5" w:rsidRDefault="008E57E5" w:rsidP="007D5008"/>
    <w:p w14:paraId="589C60CA" w14:textId="285E03D5" w:rsidR="008E57E5" w:rsidRDefault="008E57E5" w:rsidP="007D5008">
      <w:r>
        <w:rPr>
          <w:noProof/>
        </w:rPr>
        <w:drawing>
          <wp:inline distT="0" distB="0" distL="0" distR="0" wp14:anchorId="39C5D15B" wp14:editId="795260AE">
            <wp:extent cx="3617843" cy="2842071"/>
            <wp:effectExtent l="0" t="0" r="1905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31635" cy="28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6E7D" w14:textId="77777777" w:rsidR="00E016DC" w:rsidRDefault="00E016DC" w:rsidP="00E016DC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7DE012E" w14:textId="77777777" w:rsidR="009C4FB6" w:rsidRDefault="009C4FB6" w:rsidP="007D5008"/>
    <w:p w14:paraId="265C3634" w14:textId="4BCC6190" w:rsidR="009C4FB6" w:rsidRDefault="009C4FB6" w:rsidP="007D5008">
      <w:r>
        <w:rPr>
          <w:noProof/>
        </w:rPr>
        <w:drawing>
          <wp:inline distT="0" distB="0" distL="0" distR="0" wp14:anchorId="7AC79BF0" wp14:editId="5C1F5E05">
            <wp:extent cx="3633470" cy="2854349"/>
            <wp:effectExtent l="0" t="0" r="5080" b="3175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6467" cy="28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95D8" w14:textId="77777777" w:rsidR="00E016DC" w:rsidRDefault="00E016DC" w:rsidP="00E016DC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30EB2543" w14:textId="77777777" w:rsidR="00AF5E7D" w:rsidRDefault="00AF5E7D" w:rsidP="007D5008"/>
    <w:p w14:paraId="75F9D9B5" w14:textId="60729BBB" w:rsidR="00AF5E7D" w:rsidRDefault="00AF5E7D" w:rsidP="007D5008">
      <w:r>
        <w:rPr>
          <w:noProof/>
        </w:rPr>
        <w:lastRenderedPageBreak/>
        <w:drawing>
          <wp:inline distT="0" distB="0" distL="0" distR="0" wp14:anchorId="27CD4F85" wp14:editId="2437CC27">
            <wp:extent cx="3481859" cy="2735248"/>
            <wp:effectExtent l="0" t="0" r="4445" b="825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93869" cy="27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2DDD" w14:textId="4E1C024A" w:rsidR="008425DA" w:rsidRDefault="00547FE0" w:rsidP="007D5008">
      <w:r>
        <w:t>git</w:t>
      </w:r>
      <w:r>
        <w:rPr>
          <w:rFonts w:hint="eastAsia"/>
        </w:rPr>
        <w:t>에서</w:t>
      </w:r>
      <w:r>
        <w:t xml:space="preserve"> </w:t>
      </w:r>
      <w:r w:rsidR="009C569B">
        <w:rPr>
          <w:rFonts w:hint="eastAsia"/>
        </w:rPr>
        <w:t>사용할 텍스트 에디터를 선택하는 화면이다.</w:t>
      </w:r>
    </w:p>
    <w:p w14:paraId="01D53728" w14:textId="1A382EBB" w:rsidR="009C569B" w:rsidRDefault="00A75D28" w:rsidP="007D5008">
      <w:r>
        <w:rPr>
          <w:rFonts w:hint="eastAsia"/>
        </w:rPr>
        <w:t xml:space="preserve">기능이 매우 부족한 </w:t>
      </w:r>
      <w:r w:rsidR="00516089">
        <w:rPr>
          <w:rFonts w:hint="eastAsia"/>
        </w:rPr>
        <w:t>W</w:t>
      </w:r>
      <w:r w:rsidR="00516089">
        <w:t>indows</w:t>
      </w:r>
      <w:r w:rsidR="00516089">
        <w:rPr>
          <w:rFonts w:hint="eastAsia"/>
        </w:rPr>
        <w:t>의 메모장</w:t>
      </w:r>
      <w:r>
        <w:rPr>
          <w:rFonts w:hint="eastAsia"/>
        </w:rPr>
        <w:t xml:space="preserve">을 대신하기 위한 </w:t>
      </w:r>
      <w:r w:rsidR="001E0876">
        <w:rPr>
          <w:rFonts w:hint="eastAsia"/>
        </w:rPr>
        <w:t xml:space="preserve">텍스트에디터가 </w:t>
      </w:r>
      <w:r w:rsidR="001E0876">
        <w:t xml:space="preserve">Notepad++ </w:t>
      </w:r>
      <w:r w:rsidR="001E0876">
        <w:rPr>
          <w:rFonts w:hint="eastAsia"/>
        </w:rPr>
        <w:t>이다.</w:t>
      </w:r>
    </w:p>
    <w:p w14:paraId="657E6BAE" w14:textId="2FCD3BA3" w:rsidR="001E0876" w:rsidRDefault="001E0876" w:rsidP="007D5008">
      <w:r>
        <w:rPr>
          <w:rFonts w:hint="eastAsia"/>
        </w:rPr>
        <w:t>N</w:t>
      </w:r>
      <w:r>
        <w:t>otepad++</w:t>
      </w:r>
      <w:r>
        <w:rPr>
          <w:rFonts w:hint="eastAsia"/>
        </w:rPr>
        <w:t>을 설치하고,</w:t>
      </w:r>
      <w:r>
        <w:t xml:space="preserve"> </w:t>
      </w:r>
      <w:r>
        <w:rPr>
          <w:rFonts w:hint="eastAsia"/>
        </w:rPr>
        <w:t>이것을 선택하는 것을 추천한다.</w:t>
      </w:r>
    </w:p>
    <w:p w14:paraId="1154AE95" w14:textId="33207F4A" w:rsidR="001E0876" w:rsidRDefault="00F805B9" w:rsidP="007D5008">
      <w:r>
        <w:rPr>
          <w:rFonts w:hint="eastAsia"/>
        </w:rPr>
        <w:t>V</w:t>
      </w:r>
      <w:r>
        <w:t>isual Studio Code</w:t>
      </w:r>
      <w:r>
        <w:rPr>
          <w:rFonts w:hint="eastAsia"/>
        </w:rPr>
        <w:t>를 선택해도 좋다.</w:t>
      </w:r>
    </w:p>
    <w:p w14:paraId="6201060D" w14:textId="77777777" w:rsidR="00F805B9" w:rsidRDefault="00F805B9" w:rsidP="007D5008"/>
    <w:p w14:paraId="2A56F5AA" w14:textId="38E2B3B7" w:rsidR="008425DA" w:rsidRDefault="008425DA" w:rsidP="007D5008">
      <w:r w:rsidRPr="008425DA">
        <w:rPr>
          <w:noProof/>
        </w:rPr>
        <w:drawing>
          <wp:inline distT="0" distB="0" distL="0" distR="0" wp14:anchorId="6C155842" wp14:editId="20B4EC0E">
            <wp:extent cx="3469306" cy="2725387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5284" cy="273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BCA" w14:textId="1AF14E37" w:rsidR="00004DFB" w:rsidRDefault="00BB0485" w:rsidP="007D5008">
      <w:r w:rsidRPr="00BB0485">
        <w:rPr>
          <w:rFonts w:hint="eastAsia"/>
        </w:rPr>
        <w:t>위</w:t>
      </w:r>
      <w:r w:rsidR="00BC3560">
        <w:t xml:space="preserve"> </w:t>
      </w:r>
      <w:r w:rsidR="00BC3560">
        <w:rPr>
          <w:rFonts w:hint="eastAsia"/>
        </w:rPr>
        <w:t xml:space="preserve">항목을 선택하고 </w:t>
      </w:r>
      <w:r w:rsidR="00796D44">
        <w:rPr>
          <w:rFonts w:hint="eastAsia"/>
        </w:rPr>
        <w:t>N</w:t>
      </w:r>
      <w:r w:rsidR="00796D44">
        <w:t xml:space="preserve">ext </w:t>
      </w:r>
      <w:r w:rsidR="00796D44">
        <w:rPr>
          <w:rFonts w:hint="eastAsia"/>
        </w:rPr>
        <w:t>클릭</w:t>
      </w:r>
    </w:p>
    <w:p w14:paraId="5D04697A" w14:textId="77777777" w:rsidR="00796D44" w:rsidRDefault="00796D44" w:rsidP="007D5008"/>
    <w:p w14:paraId="328A3F1B" w14:textId="37EF5474" w:rsidR="00004DFB" w:rsidRDefault="00004DFB" w:rsidP="007D5008">
      <w:r>
        <w:rPr>
          <w:noProof/>
        </w:rPr>
        <w:drawing>
          <wp:inline distT="0" distB="0" distL="0" distR="0" wp14:anchorId="7387B7CF" wp14:editId="53944862">
            <wp:extent cx="3499540" cy="2749138"/>
            <wp:effectExtent l="0" t="0" r="5715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04118" cy="27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F823" w14:textId="0D4F5C25" w:rsidR="00A358EB" w:rsidRDefault="00796D44" w:rsidP="007D5008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53A757D" w14:textId="77777777" w:rsidR="00796D44" w:rsidRDefault="00796D44" w:rsidP="007D5008"/>
    <w:p w14:paraId="615294A3" w14:textId="7392102C" w:rsidR="00A358EB" w:rsidRDefault="00A358EB" w:rsidP="007D5008">
      <w:r>
        <w:rPr>
          <w:noProof/>
        </w:rPr>
        <w:lastRenderedPageBreak/>
        <w:drawing>
          <wp:inline distT="0" distB="0" distL="0" distR="0" wp14:anchorId="4583668A" wp14:editId="081CFFEC">
            <wp:extent cx="3538847" cy="2780016"/>
            <wp:effectExtent l="0" t="0" r="5080" b="190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44267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2A7D" w14:textId="05B81320" w:rsidR="007069C0" w:rsidRDefault="00BC3560" w:rsidP="007D5008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1AE4D8D5" w14:textId="77777777" w:rsidR="00BC3560" w:rsidRDefault="00BC3560" w:rsidP="007D5008"/>
    <w:p w14:paraId="52D07078" w14:textId="11C9EC37" w:rsidR="007069C0" w:rsidRDefault="007069C0" w:rsidP="007D5008">
      <w:r>
        <w:rPr>
          <w:noProof/>
        </w:rPr>
        <w:drawing>
          <wp:inline distT="0" distB="0" distL="0" distR="0" wp14:anchorId="0A77A67E" wp14:editId="27C4397D">
            <wp:extent cx="3567565" cy="2802576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74074" cy="28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018A" w14:textId="585F34E7" w:rsidR="00BE0675" w:rsidRDefault="00BC3560" w:rsidP="007D5008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00808448" w14:textId="77777777" w:rsidR="00BC3560" w:rsidRDefault="00BC3560" w:rsidP="007D5008"/>
    <w:p w14:paraId="3629B2A8" w14:textId="5032B0F5" w:rsidR="00BE0675" w:rsidRDefault="00CF589E" w:rsidP="007D5008">
      <w:r w:rsidRPr="00CF589E">
        <w:rPr>
          <w:noProof/>
        </w:rPr>
        <w:drawing>
          <wp:inline distT="0" distB="0" distL="0" distR="0" wp14:anchorId="43BB7920" wp14:editId="509DF7BE">
            <wp:extent cx="3687288" cy="2899834"/>
            <wp:effectExtent l="0" t="0" r="8890" b="0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99209" cy="29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7E2D" w14:textId="77777777" w:rsidR="00BB0485" w:rsidRDefault="00BB0485" w:rsidP="00BB0485">
      <w:r w:rsidRPr="00BB0485">
        <w:rPr>
          <w:rFonts w:hint="eastAsia"/>
        </w:rPr>
        <w:t>위</w:t>
      </w:r>
      <w:r>
        <w:t xml:space="preserve"> </w:t>
      </w:r>
      <w:r>
        <w:rPr>
          <w:rFonts w:hint="eastAsia"/>
        </w:rPr>
        <w:t>항목을 선택하고 N</w:t>
      </w:r>
      <w:r>
        <w:t xml:space="preserve">ext </w:t>
      </w:r>
      <w:r>
        <w:rPr>
          <w:rFonts w:hint="eastAsia"/>
        </w:rPr>
        <w:t>클릭</w:t>
      </w:r>
    </w:p>
    <w:p w14:paraId="0F6F2886" w14:textId="77777777" w:rsidR="00360598" w:rsidRDefault="00360598" w:rsidP="007D5008"/>
    <w:p w14:paraId="336B3844" w14:textId="77777777" w:rsidR="00A82CA4" w:rsidRDefault="00A82CA4" w:rsidP="007D500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82CA4" w14:paraId="77D4F831" w14:textId="77777777" w:rsidTr="00A82CA4">
        <w:tc>
          <w:tcPr>
            <w:tcW w:w="10456" w:type="dxa"/>
          </w:tcPr>
          <w:p w14:paraId="088FC46E" w14:textId="77777777" w:rsidR="00A82CA4" w:rsidRPr="001435E1" w:rsidRDefault="00A82CA4" w:rsidP="00A82CA4">
            <w:pPr>
              <w:rPr>
                <w:b/>
                <w:bCs/>
                <w:sz w:val="24"/>
                <w:szCs w:val="28"/>
              </w:rPr>
            </w:pPr>
            <w:r w:rsidRPr="001435E1">
              <w:rPr>
                <w:rFonts w:hint="eastAsia"/>
                <w:b/>
                <w:bCs/>
                <w:sz w:val="24"/>
                <w:szCs w:val="28"/>
              </w:rPr>
              <w:lastRenderedPageBreak/>
              <w:t>참고</w:t>
            </w:r>
          </w:p>
          <w:p w14:paraId="0E6F579A" w14:textId="77777777" w:rsidR="00A82CA4" w:rsidRDefault="00A82CA4" w:rsidP="00A82CA4">
            <w:r>
              <w:rPr>
                <w:rFonts w:hint="eastAsia"/>
              </w:rPr>
              <w:t>L</w:t>
            </w:r>
            <w:r>
              <w:t>inux</w:t>
            </w:r>
            <w:r>
              <w:rPr>
                <w:rFonts w:hint="eastAsia"/>
              </w:rPr>
              <w:t>의 줄바꿈 문자는 1</w:t>
            </w:r>
            <w:r>
              <w:t xml:space="preserve"> </w:t>
            </w:r>
            <w:r>
              <w:rPr>
                <w:rFonts w:hint="eastAsia"/>
              </w:rPr>
              <w:t>문자이다.</w:t>
            </w:r>
            <w:r>
              <w:t xml:space="preserve"> (\</w:t>
            </w:r>
            <w:r>
              <w:rPr>
                <w:rFonts w:hint="eastAsia"/>
              </w:rPr>
              <w:t>n)</w:t>
            </w:r>
          </w:p>
          <w:p w14:paraId="608065CB" w14:textId="77777777" w:rsidR="00A82CA4" w:rsidRDefault="00A82CA4" w:rsidP="00A82CA4">
            <w:r>
              <w:rPr>
                <w:rFonts w:hint="eastAsia"/>
              </w:rPr>
              <w:t>W</w:t>
            </w:r>
            <w:r>
              <w:t>indows</w:t>
            </w:r>
            <w:r>
              <w:rPr>
                <w:rFonts w:hint="eastAsia"/>
              </w:rPr>
              <w:t xml:space="preserve">의 줄바꿈 문자는 </w:t>
            </w:r>
            <w:r>
              <w:t xml:space="preserve">2 </w:t>
            </w:r>
            <w:r>
              <w:rPr>
                <w:rFonts w:hint="eastAsia"/>
              </w:rPr>
              <w:t>문자이다.</w:t>
            </w:r>
            <w:r>
              <w:t xml:space="preserve"> (\r\n)</w:t>
            </w:r>
          </w:p>
          <w:p w14:paraId="38CDF516" w14:textId="77777777" w:rsidR="00A82CA4" w:rsidRDefault="00A82CA4" w:rsidP="00A82CA4"/>
          <w:p w14:paraId="50402CC0" w14:textId="77777777" w:rsidR="00A82CA4" w:rsidRDefault="00A82CA4" w:rsidP="00A82CA4">
            <w:r>
              <w:rPr>
                <w:rFonts w:hint="eastAsia"/>
              </w:rPr>
              <w:t xml:space="preserve">좋은 텍스트 편집기는 </w:t>
            </w:r>
            <w:r>
              <w:t xml:space="preserve">Linux </w:t>
            </w:r>
            <w:r>
              <w:rPr>
                <w:rFonts w:hint="eastAsia"/>
              </w:rPr>
              <w:t>줄바꿈 문자,</w:t>
            </w:r>
            <w:r>
              <w:t xml:space="preserve"> Windows </w:t>
            </w:r>
            <w:r>
              <w:rPr>
                <w:rFonts w:hint="eastAsia"/>
              </w:rPr>
              <w:t>줄바꿈 문자를 둘 다 잘 인식해서 처리하지만,</w:t>
            </w:r>
          </w:p>
          <w:p w14:paraId="4901A0D5" w14:textId="77777777" w:rsidR="00A82CA4" w:rsidRDefault="00A82CA4" w:rsidP="00A82CA4">
            <w:r>
              <w:rPr>
                <w:rFonts w:hint="eastAsia"/>
              </w:rPr>
              <w:t>그렇지 않은 텍스트 편집기도 있다.</w:t>
            </w:r>
          </w:p>
          <w:p w14:paraId="5E83F879" w14:textId="77777777" w:rsidR="00A82CA4" w:rsidRDefault="00A82CA4" w:rsidP="00A82CA4"/>
          <w:p w14:paraId="07E025C8" w14:textId="77777777" w:rsidR="00A82CA4" w:rsidRDefault="00A82CA4" w:rsidP="00A82CA4">
            <w:r>
              <w:rPr>
                <w:rFonts w:hint="eastAsia"/>
              </w:rPr>
              <w:t>c</w:t>
            </w:r>
            <w:r>
              <w:t>heckout Windows-style, commit Unix-style line endings</w:t>
            </w:r>
          </w:p>
          <w:p w14:paraId="3D162BBE" w14:textId="77777777" w:rsidR="00A82CA4" w:rsidRDefault="00A82CA4" w:rsidP="00A82CA4"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G</w:t>
            </w:r>
            <w:r>
              <w:t xml:space="preserve">it </w:t>
            </w:r>
            <w:r>
              <w:rPr>
                <w:rFonts w:hint="eastAsia"/>
              </w:rPr>
              <w:t>저장소에서 꺼낼 때는,</w:t>
            </w:r>
            <w:r>
              <w:t xml:space="preserve"> Windows </w:t>
            </w:r>
            <w:r>
              <w:rPr>
                <w:rFonts w:hint="eastAsia"/>
              </w:rPr>
              <w:t>줄바꿈 문자로 변환하고</w:t>
            </w:r>
          </w:p>
          <w:p w14:paraId="1698F9CF" w14:textId="77777777" w:rsidR="00A82CA4" w:rsidRDefault="00A82CA4" w:rsidP="00A82CA4">
            <w:r>
              <w:rPr>
                <w:rFonts w:hint="eastAsia"/>
              </w:rPr>
              <w:t xml:space="preserve"> </w:t>
            </w:r>
            <w:r>
              <w:t xml:space="preserve">  Git </w:t>
            </w:r>
            <w:r>
              <w:rPr>
                <w:rFonts w:hint="eastAsia"/>
              </w:rPr>
              <w:t>저장소에 저장할 때는,</w:t>
            </w:r>
            <w:r>
              <w:t xml:space="preserve"> Unix </w:t>
            </w:r>
            <w:r>
              <w:rPr>
                <w:rFonts w:hint="eastAsia"/>
              </w:rPr>
              <w:t>줄바꿈 문자로 변환한다.</w:t>
            </w:r>
          </w:p>
          <w:p w14:paraId="05B42F41" w14:textId="77777777" w:rsidR="00A82CA4" w:rsidRDefault="00A82CA4" w:rsidP="00A82CA4"/>
          <w:p w14:paraId="6C8574CD" w14:textId="77777777" w:rsidR="00A82CA4" w:rsidRDefault="00A82CA4" w:rsidP="00A82CA4">
            <w:r>
              <w:rPr>
                <w:rFonts w:hint="eastAsia"/>
              </w:rPr>
              <w:t>c</w:t>
            </w:r>
            <w:r>
              <w:t>heckout as-is, commit Unix-style line endings</w:t>
            </w:r>
          </w:p>
          <w:p w14:paraId="56DED269" w14:textId="77777777" w:rsidR="00A82CA4" w:rsidRDefault="00A82CA4" w:rsidP="00A82CA4">
            <w:r>
              <w:t xml:space="preserve">   </w:t>
            </w:r>
            <w:r>
              <w:rPr>
                <w:rFonts w:hint="eastAsia"/>
              </w:rPr>
              <w:t>G</w:t>
            </w:r>
            <w:r>
              <w:t xml:space="preserve">it </w:t>
            </w:r>
            <w:r>
              <w:rPr>
                <w:rFonts w:hint="eastAsia"/>
              </w:rPr>
              <w:t>저장소에서 꺼낼 때는,</w:t>
            </w:r>
            <w:r>
              <w:t xml:space="preserve"> </w:t>
            </w:r>
            <w:r>
              <w:rPr>
                <w:rFonts w:hint="eastAsia"/>
              </w:rPr>
              <w:t>변환하지 않는다</w:t>
            </w:r>
          </w:p>
          <w:p w14:paraId="3D3ADC63" w14:textId="77777777" w:rsidR="00A82CA4" w:rsidRDefault="00A82CA4" w:rsidP="00A82CA4">
            <w:r>
              <w:rPr>
                <w:rFonts w:hint="eastAsia"/>
              </w:rPr>
              <w:t xml:space="preserve"> </w:t>
            </w:r>
            <w:r>
              <w:t xml:space="preserve">  Git </w:t>
            </w:r>
            <w:r>
              <w:rPr>
                <w:rFonts w:hint="eastAsia"/>
              </w:rPr>
              <w:t>저장소에 저장할 때는,</w:t>
            </w:r>
            <w:r>
              <w:t xml:space="preserve"> Unix </w:t>
            </w:r>
            <w:r>
              <w:rPr>
                <w:rFonts w:hint="eastAsia"/>
              </w:rPr>
              <w:t>줄바꿈 문자로 변환한다.</w:t>
            </w:r>
          </w:p>
          <w:p w14:paraId="16259E6E" w14:textId="77777777" w:rsidR="00A82CA4" w:rsidRDefault="00A82CA4" w:rsidP="00A82CA4"/>
          <w:p w14:paraId="3C3B9AFB" w14:textId="77777777" w:rsidR="00A82CA4" w:rsidRDefault="00A82CA4" w:rsidP="00A82CA4">
            <w:r>
              <w:rPr>
                <w:rFonts w:hint="eastAsia"/>
              </w:rPr>
              <w:t>c</w:t>
            </w:r>
            <w:r>
              <w:t>heckout as-is, commit as-is</w:t>
            </w:r>
          </w:p>
          <w:p w14:paraId="55B571CA" w14:textId="77777777" w:rsidR="00A82CA4" w:rsidRDefault="00A82CA4" w:rsidP="00A82CA4">
            <w:r>
              <w:t xml:space="preserve">   </w:t>
            </w:r>
            <w:r>
              <w:rPr>
                <w:rFonts w:hint="eastAsia"/>
              </w:rPr>
              <w:t>G</w:t>
            </w:r>
            <w:r>
              <w:t xml:space="preserve">it </w:t>
            </w:r>
            <w:r>
              <w:rPr>
                <w:rFonts w:hint="eastAsia"/>
              </w:rPr>
              <w:t>저장소에서 꺼낼 때</w:t>
            </w:r>
            <w:r>
              <w:t xml:space="preserve"> </w:t>
            </w:r>
            <w:r>
              <w:rPr>
                <w:rFonts w:hint="eastAsia"/>
              </w:rPr>
              <w:t>변환하지 않고</w:t>
            </w:r>
          </w:p>
          <w:p w14:paraId="2CDB2DB9" w14:textId="77777777" w:rsidR="00A82CA4" w:rsidRDefault="00A82CA4" w:rsidP="00A82CA4"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t xml:space="preserve"> Git </w:t>
            </w:r>
            <w:r>
              <w:rPr>
                <w:rFonts w:hint="eastAsia"/>
              </w:rPr>
              <w:t>저장소에 저장할 때도</w:t>
            </w:r>
            <w:r>
              <w:t xml:space="preserve"> </w:t>
            </w:r>
            <w:r>
              <w:rPr>
                <w:rFonts w:hint="eastAsia"/>
              </w:rPr>
              <w:t>변환하지 않는다.</w:t>
            </w:r>
          </w:p>
          <w:p w14:paraId="044C2285" w14:textId="77777777" w:rsidR="00A82CA4" w:rsidRPr="00A82CA4" w:rsidRDefault="00A82CA4" w:rsidP="007D5008"/>
        </w:tc>
      </w:tr>
    </w:tbl>
    <w:p w14:paraId="1B05EFB9" w14:textId="77777777" w:rsidR="00A82CA4" w:rsidRPr="00BB0485" w:rsidRDefault="00A82CA4" w:rsidP="007D5008"/>
    <w:p w14:paraId="5AE15B8C" w14:textId="2627F953" w:rsidR="00360598" w:rsidRDefault="00360598" w:rsidP="007D5008">
      <w:r>
        <w:rPr>
          <w:noProof/>
        </w:rPr>
        <w:drawing>
          <wp:inline distT="0" distB="0" distL="0" distR="0" wp14:anchorId="6694A776" wp14:editId="77E740DE">
            <wp:extent cx="3703617" cy="2909455"/>
            <wp:effectExtent l="0" t="0" r="0" b="5715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03617" cy="29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468A" w14:textId="77777777" w:rsidR="0023753B" w:rsidRDefault="0023753B" w:rsidP="0023753B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36973D2" w14:textId="77777777" w:rsidR="00643891" w:rsidRDefault="00643891" w:rsidP="007D5008"/>
    <w:p w14:paraId="582E5D81" w14:textId="32B2E953" w:rsidR="00643891" w:rsidRDefault="00643891" w:rsidP="007D5008">
      <w:r>
        <w:rPr>
          <w:noProof/>
        </w:rPr>
        <w:drawing>
          <wp:inline distT="0" distB="0" distL="0" distR="0" wp14:anchorId="14ADF5BD" wp14:editId="630BFA4D">
            <wp:extent cx="3711175" cy="2915392"/>
            <wp:effectExtent l="0" t="0" r="381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16704" cy="2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806B" w14:textId="77777777" w:rsidR="0023753B" w:rsidRDefault="0023753B" w:rsidP="0023753B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38D1DBCA" w14:textId="77777777" w:rsidR="00831180" w:rsidRDefault="00831180" w:rsidP="007D5008"/>
    <w:p w14:paraId="4CE25F83" w14:textId="29A9F4E3" w:rsidR="00831180" w:rsidRDefault="00831180" w:rsidP="007D5008">
      <w:r>
        <w:rPr>
          <w:noProof/>
        </w:rPr>
        <w:drawing>
          <wp:inline distT="0" distB="0" distL="0" distR="0" wp14:anchorId="78248081" wp14:editId="1F816632">
            <wp:extent cx="3665824" cy="2879766"/>
            <wp:effectExtent l="0" t="0" r="0" b="0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84367" cy="28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25B8" w14:textId="77777777" w:rsidR="0023753B" w:rsidRDefault="0023753B" w:rsidP="0023753B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19750E4C" w14:textId="77777777" w:rsidR="00972396" w:rsidRDefault="00972396" w:rsidP="007D5008"/>
    <w:p w14:paraId="619DA979" w14:textId="22B566BA" w:rsidR="00972396" w:rsidRDefault="00972396" w:rsidP="007D5008">
      <w:r>
        <w:rPr>
          <w:noProof/>
        </w:rPr>
        <w:drawing>
          <wp:inline distT="0" distB="0" distL="0" distR="0" wp14:anchorId="2432A1CC" wp14:editId="32D0B33E">
            <wp:extent cx="3675413" cy="2887297"/>
            <wp:effectExtent l="0" t="0" r="1270" b="8890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0046" cy="289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56E" w14:textId="77777777" w:rsidR="0023753B" w:rsidRDefault="0023753B" w:rsidP="0023753B">
      <w:r>
        <w:rPr>
          <w:rFonts w:hint="eastAsia"/>
        </w:rPr>
        <w:t>N</w:t>
      </w:r>
      <w:r>
        <w:t xml:space="preserve">ext </w:t>
      </w:r>
      <w:r>
        <w:rPr>
          <w:rFonts w:hint="eastAsia"/>
        </w:rPr>
        <w:t>클릭</w:t>
      </w:r>
    </w:p>
    <w:p w14:paraId="78F920EF" w14:textId="77777777" w:rsidR="002B2BE7" w:rsidRDefault="002B2BE7" w:rsidP="007D5008"/>
    <w:p w14:paraId="04405D54" w14:textId="1142D63D" w:rsidR="002B2BE7" w:rsidRDefault="002B2BE7" w:rsidP="007D5008">
      <w:r>
        <w:rPr>
          <w:noProof/>
        </w:rPr>
        <w:drawing>
          <wp:inline distT="0" distB="0" distL="0" distR="0" wp14:anchorId="4C21A4D9" wp14:editId="0D2F736E">
            <wp:extent cx="3687288" cy="2896627"/>
            <wp:effectExtent l="0" t="0" r="889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00493" cy="29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F0A" w14:textId="7B46AA5C" w:rsidR="0023753B" w:rsidRDefault="0023753B" w:rsidP="0023753B">
      <w:r>
        <w:t xml:space="preserve">Install </w:t>
      </w:r>
      <w:r>
        <w:rPr>
          <w:rFonts w:hint="eastAsia"/>
        </w:rPr>
        <w:t>클릭</w:t>
      </w:r>
    </w:p>
    <w:p w14:paraId="61A511EC" w14:textId="77777777" w:rsidR="00F42289" w:rsidRDefault="00F42289" w:rsidP="007D5008"/>
    <w:p w14:paraId="5AEF8D76" w14:textId="4A7D5307" w:rsidR="00F42289" w:rsidRDefault="00F42289" w:rsidP="007D5008">
      <w:r>
        <w:rPr>
          <w:noProof/>
        </w:rPr>
        <w:drawing>
          <wp:inline distT="0" distB="0" distL="0" distR="0" wp14:anchorId="44E71493" wp14:editId="470465B5">
            <wp:extent cx="3832110" cy="3010395"/>
            <wp:effectExtent l="0" t="0" r="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38222" cy="301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0EC1" w14:textId="2EB387C5" w:rsidR="0023753B" w:rsidRDefault="0023753B" w:rsidP="007D5008">
      <w:r>
        <w:rPr>
          <w:rFonts w:hint="eastAsia"/>
        </w:rPr>
        <w:t>완료</w:t>
      </w:r>
    </w:p>
    <w:p w14:paraId="30130249" w14:textId="77777777" w:rsidR="0023753B" w:rsidRDefault="0023753B" w:rsidP="007D5008"/>
    <w:p w14:paraId="2951A1A4" w14:textId="77777777" w:rsidR="00A57E89" w:rsidRDefault="00A57E89" w:rsidP="00A57E89">
      <w:pPr>
        <w:pStyle w:val="Heading2"/>
      </w:pPr>
      <w:bookmarkStart w:id="95" w:name="_Toc35769138"/>
      <w:bookmarkStart w:id="96" w:name="_Toc35786576"/>
      <w:bookmarkStart w:id="97" w:name="_Toc67742212"/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사용자 등록</w:t>
      </w:r>
      <w:bookmarkEnd w:id="95"/>
      <w:bookmarkEnd w:id="96"/>
      <w:bookmarkEnd w:id="97"/>
    </w:p>
    <w:p w14:paraId="3BB2DCEE" w14:textId="77777777" w:rsidR="00A57E89" w:rsidRPr="00A55276" w:rsidRDefault="00A57E89" w:rsidP="00A57E89"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사용자를 등록해야 한다.</w:t>
      </w:r>
    </w:p>
    <w:p w14:paraId="57D273D2" w14:textId="77777777" w:rsidR="00A57E89" w:rsidRDefault="00A57E89" w:rsidP="00A57E89"/>
    <w:p w14:paraId="3FB22591" w14:textId="77777777" w:rsidR="00A57E89" w:rsidRDefault="00A57E89" w:rsidP="00A57E89">
      <w:r>
        <w:rPr>
          <w:rFonts w:hint="eastAsia"/>
        </w:rPr>
        <w:t xml:space="preserve">방금 설치된 </w:t>
      </w:r>
      <w:r>
        <w:t>git bash</w:t>
      </w:r>
      <w:r>
        <w:rPr>
          <w:rFonts w:hint="eastAsia"/>
        </w:rPr>
        <w:t>를 실행하자.</w:t>
      </w:r>
    </w:p>
    <w:p w14:paraId="30580331" w14:textId="77777777" w:rsidR="00A57E89" w:rsidRDefault="00A57E89" w:rsidP="00A57E89"/>
    <w:p w14:paraId="3B7F4EA2" w14:textId="77777777" w:rsidR="00A57E89" w:rsidRDefault="00A57E89" w:rsidP="00A57E89">
      <w:r>
        <w:rPr>
          <w:rFonts w:hint="eastAsia"/>
        </w:rPr>
        <w:t>g</w:t>
      </w:r>
      <w:r>
        <w:t>it config --global user.name "</w:t>
      </w:r>
      <w:r>
        <w:rPr>
          <w:rFonts w:hint="eastAsia"/>
        </w:rPr>
        <w:t>사용자 이름"</w:t>
      </w:r>
    </w:p>
    <w:p w14:paraId="1DF882E8" w14:textId="77777777" w:rsidR="00A57E89" w:rsidRDefault="00A57E89" w:rsidP="00A57E89">
      <w:r>
        <w:rPr>
          <w:rFonts w:hint="eastAsia"/>
        </w:rPr>
        <w:t>g</w:t>
      </w:r>
      <w:r>
        <w:t xml:space="preserve">it config --global user.email </w:t>
      </w:r>
      <w:r>
        <w:rPr>
          <w:rFonts w:hint="eastAsia"/>
        </w:rPr>
        <w:t>사용자_이메일</w:t>
      </w:r>
    </w:p>
    <w:p w14:paraId="61C2C0E4" w14:textId="77777777" w:rsidR="00A57E89" w:rsidRDefault="00A57E89" w:rsidP="00A57E8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57E89" w14:paraId="0EF78D5A" w14:textId="77777777" w:rsidTr="00543593">
        <w:tc>
          <w:tcPr>
            <w:tcW w:w="10456" w:type="dxa"/>
          </w:tcPr>
          <w:p w14:paraId="076ED707" w14:textId="77777777" w:rsidR="00A57E89" w:rsidRDefault="00A57E89" w:rsidP="00543593">
            <w:r>
              <w:rPr>
                <w:rFonts w:hint="eastAsia"/>
              </w:rPr>
              <w:t>g</w:t>
            </w:r>
            <w:r>
              <w:t>it config --global user.name "Lee, Seungjin"</w:t>
            </w:r>
          </w:p>
          <w:p w14:paraId="423BE61C" w14:textId="77777777" w:rsidR="00A57E89" w:rsidRDefault="00A57E89" w:rsidP="00543593">
            <w:r>
              <w:rPr>
                <w:rFonts w:hint="eastAsia"/>
              </w:rPr>
              <w:t>g</w:t>
            </w:r>
            <w:r>
              <w:t>it config --global user.email quack337@gmail.com</w:t>
            </w:r>
          </w:p>
        </w:tc>
      </w:tr>
    </w:tbl>
    <w:p w14:paraId="49F66C9E" w14:textId="77777777" w:rsidR="00A57E89" w:rsidRDefault="00A57E89" w:rsidP="00A57E89"/>
    <w:p w14:paraId="0DB1C8B6" w14:textId="77777777" w:rsidR="00A57E89" w:rsidRDefault="00A57E89" w:rsidP="00A57E89">
      <w:r>
        <w:rPr>
          <w:noProof/>
        </w:rPr>
        <w:drawing>
          <wp:inline distT="0" distB="0" distL="0" distR="0" wp14:anchorId="333792BF" wp14:editId="7605682C">
            <wp:extent cx="6296025" cy="3752850"/>
            <wp:effectExtent l="0" t="0" r="9525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A363" w14:textId="77777777" w:rsidR="00A57E89" w:rsidRDefault="00A57E89" w:rsidP="00A57E89"/>
    <w:p w14:paraId="212212CA" w14:textId="77777777" w:rsidR="00A57E89" w:rsidRPr="00A55276" w:rsidRDefault="00A57E89" w:rsidP="00A57E89"/>
    <w:p w14:paraId="3DE868B3" w14:textId="77777777" w:rsidR="0023753B" w:rsidRPr="007D5008" w:rsidRDefault="0023753B" w:rsidP="007D5008"/>
    <w:sectPr w:rsidR="0023753B" w:rsidRPr="007D5008" w:rsidSect="00B12C18">
      <w:footerReference w:type="default" r:id="rId172"/>
      <w:pgSz w:w="11906" w:h="16838"/>
      <w:pgMar w:top="720" w:right="720" w:bottom="720" w:left="720" w:header="340" w:footer="113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54121" w14:textId="77777777" w:rsidR="00376BCD" w:rsidRDefault="00376BCD" w:rsidP="00B12C18">
      <w:r>
        <w:separator/>
      </w:r>
    </w:p>
  </w:endnote>
  <w:endnote w:type="continuationSeparator" w:id="0">
    <w:p w14:paraId="62C04C10" w14:textId="77777777" w:rsidR="00376BCD" w:rsidRDefault="00376BCD" w:rsidP="00B12C18">
      <w:r>
        <w:continuationSeparator/>
      </w:r>
    </w:p>
  </w:endnote>
  <w:endnote w:type="continuationNotice" w:id="1">
    <w:p w14:paraId="6B1E04F0" w14:textId="77777777" w:rsidR="00376BCD" w:rsidRDefault="00376BC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F2EF1" w14:textId="43D96A67" w:rsidR="00E237B0" w:rsidRPr="00B12C18" w:rsidRDefault="00E237B0">
    <w:pPr>
      <w:tabs>
        <w:tab w:val="center" w:pos="4550"/>
        <w:tab w:val="left" w:pos="5818"/>
      </w:tabs>
      <w:ind w:right="260"/>
      <w:jc w:val="right"/>
      <w:rPr>
        <w:color w:val="A6A6A6" w:themeColor="background1" w:themeShade="A6"/>
      </w:rPr>
    </w:pPr>
    <w:r w:rsidRPr="00B12C18">
      <w:rPr>
        <w:color w:val="A6A6A6" w:themeColor="background1" w:themeShade="A6"/>
      </w:rPr>
      <w:fldChar w:fldCharType="begin"/>
    </w:r>
    <w:r w:rsidRPr="00B12C18">
      <w:rPr>
        <w:color w:val="A6A6A6" w:themeColor="background1" w:themeShade="A6"/>
      </w:rPr>
      <w:instrText xml:space="preserve"> PAGE   \* MERGEFORMAT </w:instrText>
    </w:r>
    <w:r w:rsidRPr="00B12C18">
      <w:rPr>
        <w:color w:val="A6A6A6" w:themeColor="background1" w:themeShade="A6"/>
      </w:rPr>
      <w:fldChar w:fldCharType="separate"/>
    </w:r>
    <w:r w:rsidR="00E1594D">
      <w:rPr>
        <w:noProof/>
        <w:color w:val="A6A6A6" w:themeColor="background1" w:themeShade="A6"/>
      </w:rPr>
      <w:t>7</w:t>
    </w:r>
    <w:r w:rsidRPr="00B12C18">
      <w:rPr>
        <w:color w:val="A6A6A6" w:themeColor="background1" w:themeShade="A6"/>
      </w:rPr>
      <w:fldChar w:fldCharType="end"/>
    </w:r>
    <w:r w:rsidRPr="00B12C18">
      <w:rPr>
        <w:color w:val="A6A6A6" w:themeColor="background1" w:themeShade="A6"/>
      </w:rPr>
      <w:t xml:space="preserve"> </w:t>
    </w:r>
    <w:r>
      <w:rPr>
        <w:color w:val="A6A6A6" w:themeColor="background1" w:themeShade="A6"/>
      </w:rPr>
      <w:t>/</w:t>
    </w:r>
    <w:r w:rsidRPr="00B12C18">
      <w:rPr>
        <w:color w:val="A6A6A6" w:themeColor="background1" w:themeShade="A6"/>
      </w:rPr>
      <w:t xml:space="preserve"> </w:t>
    </w:r>
    <w:r w:rsidRPr="00B12C18">
      <w:rPr>
        <w:color w:val="A6A6A6" w:themeColor="background1" w:themeShade="A6"/>
      </w:rPr>
      <w:fldChar w:fldCharType="begin"/>
    </w:r>
    <w:r w:rsidRPr="00B12C18">
      <w:rPr>
        <w:color w:val="A6A6A6" w:themeColor="background1" w:themeShade="A6"/>
      </w:rPr>
      <w:instrText xml:space="preserve"> NUMPAGES  \* Arabic  \* MERGEFORMAT </w:instrText>
    </w:r>
    <w:r w:rsidRPr="00B12C18">
      <w:rPr>
        <w:color w:val="A6A6A6" w:themeColor="background1" w:themeShade="A6"/>
      </w:rPr>
      <w:fldChar w:fldCharType="separate"/>
    </w:r>
    <w:r w:rsidR="00E1594D">
      <w:rPr>
        <w:noProof/>
        <w:color w:val="A6A6A6" w:themeColor="background1" w:themeShade="A6"/>
      </w:rPr>
      <w:t>7</w:t>
    </w:r>
    <w:r w:rsidRPr="00B12C18">
      <w:rPr>
        <w:color w:val="A6A6A6" w:themeColor="background1" w:themeShade="A6"/>
      </w:rPr>
      <w:fldChar w:fldCharType="end"/>
    </w:r>
  </w:p>
  <w:p w14:paraId="2698B27D" w14:textId="77777777" w:rsidR="00E237B0" w:rsidRDefault="00E237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D6D0D" w14:textId="77777777" w:rsidR="00376BCD" w:rsidRDefault="00376BCD" w:rsidP="00B12C18">
      <w:r>
        <w:separator/>
      </w:r>
    </w:p>
  </w:footnote>
  <w:footnote w:type="continuationSeparator" w:id="0">
    <w:p w14:paraId="3643D6BA" w14:textId="77777777" w:rsidR="00376BCD" w:rsidRDefault="00376BCD" w:rsidP="00B12C18">
      <w:r>
        <w:continuationSeparator/>
      </w:r>
    </w:p>
  </w:footnote>
  <w:footnote w:type="continuationNotice" w:id="1">
    <w:p w14:paraId="5D5157D1" w14:textId="77777777" w:rsidR="00376BCD" w:rsidRDefault="00376BC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A1513"/>
    <w:multiLevelType w:val="hybridMultilevel"/>
    <w:tmpl w:val="5900E48E"/>
    <w:lvl w:ilvl="0" w:tplc="A18E2E12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41C20E4"/>
    <w:multiLevelType w:val="hybridMultilevel"/>
    <w:tmpl w:val="1962062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6126C3"/>
    <w:multiLevelType w:val="multilevel"/>
    <w:tmpl w:val="A5287F6A"/>
    <w:lvl w:ilvl="0">
      <w:start w:val="1"/>
      <w:numFmt w:val="decimal"/>
      <w:pStyle w:val="Heading1"/>
      <w:suff w:val="space"/>
      <w:lvlText w:val="%1."/>
      <w:lvlJc w:val="left"/>
      <w:pPr>
        <w:ind w:left="425" w:hanging="425"/>
      </w:pPr>
      <w:rPr>
        <w:rFonts w:ascii="굴림체" w:eastAsia="굴림체" w:hAnsi="굴림체" w:hint="eastAsia"/>
      </w:rPr>
    </w:lvl>
    <w:lvl w:ilvl="1">
      <w:start w:val="1"/>
      <w:numFmt w:val="decimal"/>
      <w:pStyle w:val="Heading2"/>
      <w:suff w:val="space"/>
      <w:lvlText w:val="%2)"/>
      <w:lvlJc w:val="left"/>
      <w:pPr>
        <w:ind w:left="454" w:hanging="454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34027648"/>
    <w:multiLevelType w:val="multilevel"/>
    <w:tmpl w:val="E984EC3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53B8050A"/>
    <w:multiLevelType w:val="multilevel"/>
    <w:tmpl w:val="F28450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0D15EC"/>
    <w:multiLevelType w:val="hybridMultilevel"/>
    <w:tmpl w:val="41A2520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28727693">
    <w:abstractNumId w:val="2"/>
  </w:num>
  <w:num w:numId="2" w16cid:durableId="1452280305">
    <w:abstractNumId w:val="0"/>
  </w:num>
  <w:num w:numId="3" w16cid:durableId="1819227663">
    <w:abstractNumId w:val="3"/>
  </w:num>
  <w:num w:numId="4" w16cid:durableId="435715423">
    <w:abstractNumId w:val="2"/>
  </w:num>
  <w:num w:numId="5" w16cid:durableId="1901741816">
    <w:abstractNumId w:val="2"/>
  </w:num>
  <w:num w:numId="6" w16cid:durableId="457113991">
    <w:abstractNumId w:val="5"/>
  </w:num>
  <w:num w:numId="7" w16cid:durableId="316231207">
    <w:abstractNumId w:val="1"/>
  </w:num>
  <w:num w:numId="8" w16cid:durableId="171850714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attachedTemplate r:id="rId1"/>
  <w:linkStyle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3B8"/>
    <w:rsid w:val="00002329"/>
    <w:rsid w:val="00004DFB"/>
    <w:rsid w:val="00006BD2"/>
    <w:rsid w:val="000079F4"/>
    <w:rsid w:val="00007ED6"/>
    <w:rsid w:val="00010B6F"/>
    <w:rsid w:val="00012F3D"/>
    <w:rsid w:val="00016A5C"/>
    <w:rsid w:val="00021966"/>
    <w:rsid w:val="000223F0"/>
    <w:rsid w:val="00025722"/>
    <w:rsid w:val="00034572"/>
    <w:rsid w:val="00034866"/>
    <w:rsid w:val="00036CAF"/>
    <w:rsid w:val="000371A4"/>
    <w:rsid w:val="000377BB"/>
    <w:rsid w:val="00037CAA"/>
    <w:rsid w:val="00040375"/>
    <w:rsid w:val="000428D2"/>
    <w:rsid w:val="00045244"/>
    <w:rsid w:val="0005304F"/>
    <w:rsid w:val="000548F0"/>
    <w:rsid w:val="00060E9D"/>
    <w:rsid w:val="00061428"/>
    <w:rsid w:val="000639B9"/>
    <w:rsid w:val="00070454"/>
    <w:rsid w:val="00070AC8"/>
    <w:rsid w:val="00071D5E"/>
    <w:rsid w:val="00073A3A"/>
    <w:rsid w:val="00075027"/>
    <w:rsid w:val="00076AEA"/>
    <w:rsid w:val="000828C5"/>
    <w:rsid w:val="00090205"/>
    <w:rsid w:val="000907FF"/>
    <w:rsid w:val="00091F57"/>
    <w:rsid w:val="00093E1A"/>
    <w:rsid w:val="00094E18"/>
    <w:rsid w:val="00095207"/>
    <w:rsid w:val="00096933"/>
    <w:rsid w:val="000A39FF"/>
    <w:rsid w:val="000B1233"/>
    <w:rsid w:val="000B5A24"/>
    <w:rsid w:val="000B64BE"/>
    <w:rsid w:val="000C3BB4"/>
    <w:rsid w:val="000C5328"/>
    <w:rsid w:val="000D2A8B"/>
    <w:rsid w:val="000D2A98"/>
    <w:rsid w:val="000D5B3C"/>
    <w:rsid w:val="000E43BF"/>
    <w:rsid w:val="000F25E2"/>
    <w:rsid w:val="000F404B"/>
    <w:rsid w:val="000F4FC3"/>
    <w:rsid w:val="00100173"/>
    <w:rsid w:val="0010090A"/>
    <w:rsid w:val="0010531B"/>
    <w:rsid w:val="00110876"/>
    <w:rsid w:val="00111FCB"/>
    <w:rsid w:val="00114DCD"/>
    <w:rsid w:val="001172E8"/>
    <w:rsid w:val="00120C14"/>
    <w:rsid w:val="00121FDE"/>
    <w:rsid w:val="00122361"/>
    <w:rsid w:val="001228FE"/>
    <w:rsid w:val="00123E4D"/>
    <w:rsid w:val="0012715C"/>
    <w:rsid w:val="00127DE4"/>
    <w:rsid w:val="00132069"/>
    <w:rsid w:val="00134DC4"/>
    <w:rsid w:val="0014047A"/>
    <w:rsid w:val="00142722"/>
    <w:rsid w:val="00144F24"/>
    <w:rsid w:val="0015159E"/>
    <w:rsid w:val="00160417"/>
    <w:rsid w:val="00160476"/>
    <w:rsid w:val="0016160C"/>
    <w:rsid w:val="0016412E"/>
    <w:rsid w:val="001657E8"/>
    <w:rsid w:val="001659A3"/>
    <w:rsid w:val="00171956"/>
    <w:rsid w:val="00172F2A"/>
    <w:rsid w:val="001762D3"/>
    <w:rsid w:val="00176DCA"/>
    <w:rsid w:val="00181F04"/>
    <w:rsid w:val="001824FE"/>
    <w:rsid w:val="001844F3"/>
    <w:rsid w:val="00186A15"/>
    <w:rsid w:val="001910CE"/>
    <w:rsid w:val="00191B0A"/>
    <w:rsid w:val="00191F40"/>
    <w:rsid w:val="00194CA8"/>
    <w:rsid w:val="001A121C"/>
    <w:rsid w:val="001A4521"/>
    <w:rsid w:val="001A4C2B"/>
    <w:rsid w:val="001A5082"/>
    <w:rsid w:val="001B01A5"/>
    <w:rsid w:val="001B5AC9"/>
    <w:rsid w:val="001B7D20"/>
    <w:rsid w:val="001C1AE9"/>
    <w:rsid w:val="001C464F"/>
    <w:rsid w:val="001D50A4"/>
    <w:rsid w:val="001E01B5"/>
    <w:rsid w:val="001E0593"/>
    <w:rsid w:val="001E0876"/>
    <w:rsid w:val="001E34EE"/>
    <w:rsid w:val="001E52F5"/>
    <w:rsid w:val="001E6CF6"/>
    <w:rsid w:val="001E7C1B"/>
    <w:rsid w:val="00201224"/>
    <w:rsid w:val="0020772B"/>
    <w:rsid w:val="00215B55"/>
    <w:rsid w:val="002161B8"/>
    <w:rsid w:val="002162CC"/>
    <w:rsid w:val="00223055"/>
    <w:rsid w:val="00224B5D"/>
    <w:rsid w:val="0023024A"/>
    <w:rsid w:val="00230789"/>
    <w:rsid w:val="00231304"/>
    <w:rsid w:val="00232EFE"/>
    <w:rsid w:val="0023443B"/>
    <w:rsid w:val="00236695"/>
    <w:rsid w:val="0023753B"/>
    <w:rsid w:val="0024153F"/>
    <w:rsid w:val="00242B3A"/>
    <w:rsid w:val="00244275"/>
    <w:rsid w:val="002442EC"/>
    <w:rsid w:val="00244A9D"/>
    <w:rsid w:val="00245774"/>
    <w:rsid w:val="0025173A"/>
    <w:rsid w:val="002570ED"/>
    <w:rsid w:val="002653B3"/>
    <w:rsid w:val="00266991"/>
    <w:rsid w:val="00271942"/>
    <w:rsid w:val="00275589"/>
    <w:rsid w:val="00275F6F"/>
    <w:rsid w:val="00281FEC"/>
    <w:rsid w:val="002836CF"/>
    <w:rsid w:val="00286A3E"/>
    <w:rsid w:val="00290C13"/>
    <w:rsid w:val="00292429"/>
    <w:rsid w:val="002926E2"/>
    <w:rsid w:val="00294997"/>
    <w:rsid w:val="002968E9"/>
    <w:rsid w:val="00296C9D"/>
    <w:rsid w:val="002A72F4"/>
    <w:rsid w:val="002B099B"/>
    <w:rsid w:val="002B2BE7"/>
    <w:rsid w:val="002B3803"/>
    <w:rsid w:val="002B5F8E"/>
    <w:rsid w:val="002B7CDB"/>
    <w:rsid w:val="002C4D8F"/>
    <w:rsid w:val="002C78D5"/>
    <w:rsid w:val="002E0914"/>
    <w:rsid w:val="002E17CE"/>
    <w:rsid w:val="002E5C4A"/>
    <w:rsid w:val="002F238A"/>
    <w:rsid w:val="002F28AF"/>
    <w:rsid w:val="002F2DB2"/>
    <w:rsid w:val="002F5D4E"/>
    <w:rsid w:val="002F6FB8"/>
    <w:rsid w:val="00301A9C"/>
    <w:rsid w:val="00302508"/>
    <w:rsid w:val="0030255D"/>
    <w:rsid w:val="00303E33"/>
    <w:rsid w:val="00304CE7"/>
    <w:rsid w:val="00312F84"/>
    <w:rsid w:val="00314A13"/>
    <w:rsid w:val="003173A7"/>
    <w:rsid w:val="00323FF3"/>
    <w:rsid w:val="0032434B"/>
    <w:rsid w:val="003559A2"/>
    <w:rsid w:val="003575C6"/>
    <w:rsid w:val="003601EA"/>
    <w:rsid w:val="00360598"/>
    <w:rsid w:val="00374A83"/>
    <w:rsid w:val="00374E7E"/>
    <w:rsid w:val="003769DF"/>
    <w:rsid w:val="00376BCD"/>
    <w:rsid w:val="0038301A"/>
    <w:rsid w:val="00383031"/>
    <w:rsid w:val="00390C52"/>
    <w:rsid w:val="0039576C"/>
    <w:rsid w:val="003A0BC6"/>
    <w:rsid w:val="003A32E2"/>
    <w:rsid w:val="003B01A6"/>
    <w:rsid w:val="003B2C95"/>
    <w:rsid w:val="003B479C"/>
    <w:rsid w:val="003B5B12"/>
    <w:rsid w:val="003B64A6"/>
    <w:rsid w:val="003B677C"/>
    <w:rsid w:val="003C0A11"/>
    <w:rsid w:val="003C0DA0"/>
    <w:rsid w:val="003C3908"/>
    <w:rsid w:val="003C48DF"/>
    <w:rsid w:val="003C512B"/>
    <w:rsid w:val="003D0249"/>
    <w:rsid w:val="003D37A0"/>
    <w:rsid w:val="003D37FF"/>
    <w:rsid w:val="003D3D77"/>
    <w:rsid w:val="003D59C8"/>
    <w:rsid w:val="003E4C62"/>
    <w:rsid w:val="003F137C"/>
    <w:rsid w:val="003F695B"/>
    <w:rsid w:val="00400036"/>
    <w:rsid w:val="004009AB"/>
    <w:rsid w:val="0040136E"/>
    <w:rsid w:val="00403233"/>
    <w:rsid w:val="00403F00"/>
    <w:rsid w:val="004118FD"/>
    <w:rsid w:val="00415A3E"/>
    <w:rsid w:val="00423D78"/>
    <w:rsid w:val="00424660"/>
    <w:rsid w:val="004310DB"/>
    <w:rsid w:val="00440E0B"/>
    <w:rsid w:val="00456091"/>
    <w:rsid w:val="00463030"/>
    <w:rsid w:val="004630D9"/>
    <w:rsid w:val="00465F2A"/>
    <w:rsid w:val="00466827"/>
    <w:rsid w:val="0046699F"/>
    <w:rsid w:val="00472308"/>
    <w:rsid w:val="004738E4"/>
    <w:rsid w:val="00474C4F"/>
    <w:rsid w:val="0048569E"/>
    <w:rsid w:val="00485F8D"/>
    <w:rsid w:val="00486F9D"/>
    <w:rsid w:val="0049153F"/>
    <w:rsid w:val="00494859"/>
    <w:rsid w:val="004A0348"/>
    <w:rsid w:val="004A0698"/>
    <w:rsid w:val="004A5FC0"/>
    <w:rsid w:val="004A72D2"/>
    <w:rsid w:val="004B7EEF"/>
    <w:rsid w:val="004C32F4"/>
    <w:rsid w:val="004C46E5"/>
    <w:rsid w:val="004C4953"/>
    <w:rsid w:val="004C5012"/>
    <w:rsid w:val="004D08A8"/>
    <w:rsid w:val="004E4CD1"/>
    <w:rsid w:val="004F0083"/>
    <w:rsid w:val="004F25F2"/>
    <w:rsid w:val="004F562E"/>
    <w:rsid w:val="004F6028"/>
    <w:rsid w:val="005028DC"/>
    <w:rsid w:val="00504032"/>
    <w:rsid w:val="00510F1B"/>
    <w:rsid w:val="005113EB"/>
    <w:rsid w:val="005115FE"/>
    <w:rsid w:val="005140E7"/>
    <w:rsid w:val="005148CE"/>
    <w:rsid w:val="00515A2B"/>
    <w:rsid w:val="00516089"/>
    <w:rsid w:val="00517AC2"/>
    <w:rsid w:val="00523300"/>
    <w:rsid w:val="00526368"/>
    <w:rsid w:val="00526EDB"/>
    <w:rsid w:val="005304B9"/>
    <w:rsid w:val="00530E33"/>
    <w:rsid w:val="00531877"/>
    <w:rsid w:val="00540537"/>
    <w:rsid w:val="00540B43"/>
    <w:rsid w:val="00541DD3"/>
    <w:rsid w:val="00545128"/>
    <w:rsid w:val="00547FE0"/>
    <w:rsid w:val="005502F4"/>
    <w:rsid w:val="00552088"/>
    <w:rsid w:val="00553E7B"/>
    <w:rsid w:val="00555610"/>
    <w:rsid w:val="00555C5A"/>
    <w:rsid w:val="0055715A"/>
    <w:rsid w:val="00567EA1"/>
    <w:rsid w:val="005714C7"/>
    <w:rsid w:val="00573C95"/>
    <w:rsid w:val="00574501"/>
    <w:rsid w:val="0058333E"/>
    <w:rsid w:val="005849E3"/>
    <w:rsid w:val="005874BD"/>
    <w:rsid w:val="005874F3"/>
    <w:rsid w:val="0059439E"/>
    <w:rsid w:val="0059675C"/>
    <w:rsid w:val="005A37A4"/>
    <w:rsid w:val="005A5EC7"/>
    <w:rsid w:val="005B1A17"/>
    <w:rsid w:val="005B2767"/>
    <w:rsid w:val="005C3693"/>
    <w:rsid w:val="005C3C39"/>
    <w:rsid w:val="005D3638"/>
    <w:rsid w:val="005D3A15"/>
    <w:rsid w:val="005D79F6"/>
    <w:rsid w:val="005E1109"/>
    <w:rsid w:val="005E2939"/>
    <w:rsid w:val="005E5353"/>
    <w:rsid w:val="005E5B26"/>
    <w:rsid w:val="005F0044"/>
    <w:rsid w:val="005F0D56"/>
    <w:rsid w:val="005F3C74"/>
    <w:rsid w:val="005F49DA"/>
    <w:rsid w:val="005F6866"/>
    <w:rsid w:val="006019AD"/>
    <w:rsid w:val="006129CC"/>
    <w:rsid w:val="00613F05"/>
    <w:rsid w:val="00615A06"/>
    <w:rsid w:val="006220F9"/>
    <w:rsid w:val="00623BD1"/>
    <w:rsid w:val="00626DEA"/>
    <w:rsid w:val="00632DEE"/>
    <w:rsid w:val="0064292A"/>
    <w:rsid w:val="00643891"/>
    <w:rsid w:val="00646CDF"/>
    <w:rsid w:val="00651D7B"/>
    <w:rsid w:val="00654C8A"/>
    <w:rsid w:val="00657728"/>
    <w:rsid w:val="00660709"/>
    <w:rsid w:val="00663006"/>
    <w:rsid w:val="0067187B"/>
    <w:rsid w:val="00672AC3"/>
    <w:rsid w:val="006732ED"/>
    <w:rsid w:val="006817B3"/>
    <w:rsid w:val="00683AA9"/>
    <w:rsid w:val="006858E1"/>
    <w:rsid w:val="00686B48"/>
    <w:rsid w:val="00687535"/>
    <w:rsid w:val="00691A0A"/>
    <w:rsid w:val="006A1101"/>
    <w:rsid w:val="006A44B3"/>
    <w:rsid w:val="006A642D"/>
    <w:rsid w:val="006B3B30"/>
    <w:rsid w:val="006B3C2E"/>
    <w:rsid w:val="006C06DF"/>
    <w:rsid w:val="006C0D66"/>
    <w:rsid w:val="006C2D55"/>
    <w:rsid w:val="006C3413"/>
    <w:rsid w:val="006C6135"/>
    <w:rsid w:val="006D1DF5"/>
    <w:rsid w:val="006D4CD6"/>
    <w:rsid w:val="006E0B71"/>
    <w:rsid w:val="006E7642"/>
    <w:rsid w:val="006F1AB8"/>
    <w:rsid w:val="006F306A"/>
    <w:rsid w:val="00701598"/>
    <w:rsid w:val="007067C7"/>
    <w:rsid w:val="007069C0"/>
    <w:rsid w:val="007103AA"/>
    <w:rsid w:val="00712EEB"/>
    <w:rsid w:val="00713AA6"/>
    <w:rsid w:val="00714E44"/>
    <w:rsid w:val="00715AD1"/>
    <w:rsid w:val="0071724B"/>
    <w:rsid w:val="007175CF"/>
    <w:rsid w:val="0072076F"/>
    <w:rsid w:val="00720B4B"/>
    <w:rsid w:val="00723C11"/>
    <w:rsid w:val="00726C84"/>
    <w:rsid w:val="00727B92"/>
    <w:rsid w:val="007327D4"/>
    <w:rsid w:val="00734F7A"/>
    <w:rsid w:val="007352F3"/>
    <w:rsid w:val="00741667"/>
    <w:rsid w:val="00746D61"/>
    <w:rsid w:val="00750D70"/>
    <w:rsid w:val="007533A4"/>
    <w:rsid w:val="00753A16"/>
    <w:rsid w:val="00753C76"/>
    <w:rsid w:val="00766B88"/>
    <w:rsid w:val="0077221F"/>
    <w:rsid w:val="00774531"/>
    <w:rsid w:val="00785E43"/>
    <w:rsid w:val="00794BCB"/>
    <w:rsid w:val="007954DA"/>
    <w:rsid w:val="00795CB8"/>
    <w:rsid w:val="00796D44"/>
    <w:rsid w:val="007A3960"/>
    <w:rsid w:val="007A41B0"/>
    <w:rsid w:val="007B0EA3"/>
    <w:rsid w:val="007B22EA"/>
    <w:rsid w:val="007C2B5C"/>
    <w:rsid w:val="007D29EB"/>
    <w:rsid w:val="007D3D05"/>
    <w:rsid w:val="007D4019"/>
    <w:rsid w:val="007D463C"/>
    <w:rsid w:val="007D5008"/>
    <w:rsid w:val="007D53DC"/>
    <w:rsid w:val="007D690A"/>
    <w:rsid w:val="007E0A12"/>
    <w:rsid w:val="007E2E65"/>
    <w:rsid w:val="007F4AC6"/>
    <w:rsid w:val="008023C8"/>
    <w:rsid w:val="00803763"/>
    <w:rsid w:val="00806D63"/>
    <w:rsid w:val="0080790E"/>
    <w:rsid w:val="00813945"/>
    <w:rsid w:val="00813DCA"/>
    <w:rsid w:val="008234F6"/>
    <w:rsid w:val="008257B6"/>
    <w:rsid w:val="00831180"/>
    <w:rsid w:val="00832817"/>
    <w:rsid w:val="00833F05"/>
    <w:rsid w:val="0083686F"/>
    <w:rsid w:val="008425DA"/>
    <w:rsid w:val="00845700"/>
    <w:rsid w:val="008469F4"/>
    <w:rsid w:val="008503D8"/>
    <w:rsid w:val="008539AF"/>
    <w:rsid w:val="008550FD"/>
    <w:rsid w:val="00855F0E"/>
    <w:rsid w:val="00856FD5"/>
    <w:rsid w:val="008570B2"/>
    <w:rsid w:val="00864ED6"/>
    <w:rsid w:val="00864EE4"/>
    <w:rsid w:val="00866E6C"/>
    <w:rsid w:val="00875976"/>
    <w:rsid w:val="00890732"/>
    <w:rsid w:val="008915E0"/>
    <w:rsid w:val="00896288"/>
    <w:rsid w:val="008A3FB6"/>
    <w:rsid w:val="008B0849"/>
    <w:rsid w:val="008B1D06"/>
    <w:rsid w:val="008B1DAE"/>
    <w:rsid w:val="008B408D"/>
    <w:rsid w:val="008C01E6"/>
    <w:rsid w:val="008C2D27"/>
    <w:rsid w:val="008C7901"/>
    <w:rsid w:val="008D52E8"/>
    <w:rsid w:val="008D7EE4"/>
    <w:rsid w:val="008E3F87"/>
    <w:rsid w:val="008E57E5"/>
    <w:rsid w:val="00901F64"/>
    <w:rsid w:val="00903BDC"/>
    <w:rsid w:val="00905752"/>
    <w:rsid w:val="00911603"/>
    <w:rsid w:val="00912EC6"/>
    <w:rsid w:val="00914145"/>
    <w:rsid w:val="0091538E"/>
    <w:rsid w:val="009172CD"/>
    <w:rsid w:val="0092459C"/>
    <w:rsid w:val="00925615"/>
    <w:rsid w:val="00927FBF"/>
    <w:rsid w:val="00930E7E"/>
    <w:rsid w:val="0093428F"/>
    <w:rsid w:val="00934C62"/>
    <w:rsid w:val="00936055"/>
    <w:rsid w:val="009404DC"/>
    <w:rsid w:val="0094254D"/>
    <w:rsid w:val="00942769"/>
    <w:rsid w:val="00944015"/>
    <w:rsid w:val="00945A25"/>
    <w:rsid w:val="00945B30"/>
    <w:rsid w:val="00955B09"/>
    <w:rsid w:val="009609CC"/>
    <w:rsid w:val="009624C5"/>
    <w:rsid w:val="00971615"/>
    <w:rsid w:val="00972396"/>
    <w:rsid w:val="009810C8"/>
    <w:rsid w:val="0098549A"/>
    <w:rsid w:val="00985BE6"/>
    <w:rsid w:val="009879A8"/>
    <w:rsid w:val="0099206C"/>
    <w:rsid w:val="009A2504"/>
    <w:rsid w:val="009A30A4"/>
    <w:rsid w:val="009A3EA6"/>
    <w:rsid w:val="009A538A"/>
    <w:rsid w:val="009B0A07"/>
    <w:rsid w:val="009B3A4D"/>
    <w:rsid w:val="009B47F6"/>
    <w:rsid w:val="009B4D3D"/>
    <w:rsid w:val="009B507C"/>
    <w:rsid w:val="009C0629"/>
    <w:rsid w:val="009C0687"/>
    <w:rsid w:val="009C4FB6"/>
    <w:rsid w:val="009C569B"/>
    <w:rsid w:val="009C65E5"/>
    <w:rsid w:val="009D133E"/>
    <w:rsid w:val="009D30A6"/>
    <w:rsid w:val="009D310E"/>
    <w:rsid w:val="009E401B"/>
    <w:rsid w:val="009E5853"/>
    <w:rsid w:val="009E7448"/>
    <w:rsid w:val="009F0C5C"/>
    <w:rsid w:val="009F1A85"/>
    <w:rsid w:val="009F2902"/>
    <w:rsid w:val="009F6231"/>
    <w:rsid w:val="00A0422A"/>
    <w:rsid w:val="00A166C1"/>
    <w:rsid w:val="00A204E1"/>
    <w:rsid w:val="00A21E51"/>
    <w:rsid w:val="00A22275"/>
    <w:rsid w:val="00A259E6"/>
    <w:rsid w:val="00A26ED4"/>
    <w:rsid w:val="00A2765E"/>
    <w:rsid w:val="00A308D4"/>
    <w:rsid w:val="00A324E9"/>
    <w:rsid w:val="00A35257"/>
    <w:rsid w:val="00A358EB"/>
    <w:rsid w:val="00A474B0"/>
    <w:rsid w:val="00A52C88"/>
    <w:rsid w:val="00A52E39"/>
    <w:rsid w:val="00A53ADD"/>
    <w:rsid w:val="00A57E89"/>
    <w:rsid w:val="00A60B6F"/>
    <w:rsid w:val="00A652DF"/>
    <w:rsid w:val="00A66C5F"/>
    <w:rsid w:val="00A6701B"/>
    <w:rsid w:val="00A7169A"/>
    <w:rsid w:val="00A75D28"/>
    <w:rsid w:val="00A76AEC"/>
    <w:rsid w:val="00A82CA4"/>
    <w:rsid w:val="00A852D9"/>
    <w:rsid w:val="00A8549A"/>
    <w:rsid w:val="00A85A47"/>
    <w:rsid w:val="00A8665B"/>
    <w:rsid w:val="00A86C98"/>
    <w:rsid w:val="00A86CD4"/>
    <w:rsid w:val="00A905F9"/>
    <w:rsid w:val="00A91BD9"/>
    <w:rsid w:val="00A9487C"/>
    <w:rsid w:val="00A95E30"/>
    <w:rsid w:val="00A969CD"/>
    <w:rsid w:val="00AA204B"/>
    <w:rsid w:val="00AA5FA6"/>
    <w:rsid w:val="00AB5B8D"/>
    <w:rsid w:val="00AC0ABC"/>
    <w:rsid w:val="00AC3E43"/>
    <w:rsid w:val="00AC43EC"/>
    <w:rsid w:val="00AC4B1F"/>
    <w:rsid w:val="00AC7DF6"/>
    <w:rsid w:val="00AD23B8"/>
    <w:rsid w:val="00AD28FA"/>
    <w:rsid w:val="00AD391E"/>
    <w:rsid w:val="00AE2DAD"/>
    <w:rsid w:val="00AE5CA2"/>
    <w:rsid w:val="00AF0122"/>
    <w:rsid w:val="00AF21A0"/>
    <w:rsid w:val="00AF461F"/>
    <w:rsid w:val="00AF5142"/>
    <w:rsid w:val="00AF5E7D"/>
    <w:rsid w:val="00AF67C5"/>
    <w:rsid w:val="00AF7CF2"/>
    <w:rsid w:val="00B02303"/>
    <w:rsid w:val="00B06D3F"/>
    <w:rsid w:val="00B07DCC"/>
    <w:rsid w:val="00B12C18"/>
    <w:rsid w:val="00B14F3D"/>
    <w:rsid w:val="00B14FAC"/>
    <w:rsid w:val="00B16BAD"/>
    <w:rsid w:val="00B16E53"/>
    <w:rsid w:val="00B2239C"/>
    <w:rsid w:val="00B26142"/>
    <w:rsid w:val="00B304DA"/>
    <w:rsid w:val="00B34C48"/>
    <w:rsid w:val="00B3736F"/>
    <w:rsid w:val="00B37F0E"/>
    <w:rsid w:val="00B474FE"/>
    <w:rsid w:val="00B51508"/>
    <w:rsid w:val="00B60293"/>
    <w:rsid w:val="00B6199B"/>
    <w:rsid w:val="00B640AD"/>
    <w:rsid w:val="00B66AE8"/>
    <w:rsid w:val="00B66D12"/>
    <w:rsid w:val="00B7026E"/>
    <w:rsid w:val="00B70281"/>
    <w:rsid w:val="00B733F2"/>
    <w:rsid w:val="00B749D8"/>
    <w:rsid w:val="00B74EB2"/>
    <w:rsid w:val="00B756EB"/>
    <w:rsid w:val="00B77F2A"/>
    <w:rsid w:val="00B852C3"/>
    <w:rsid w:val="00B86FAD"/>
    <w:rsid w:val="00B8708A"/>
    <w:rsid w:val="00B90904"/>
    <w:rsid w:val="00B90A59"/>
    <w:rsid w:val="00B91A60"/>
    <w:rsid w:val="00B933EE"/>
    <w:rsid w:val="00B95CAB"/>
    <w:rsid w:val="00B97BAD"/>
    <w:rsid w:val="00BA7BF7"/>
    <w:rsid w:val="00BB0485"/>
    <w:rsid w:val="00BB1670"/>
    <w:rsid w:val="00BB2C32"/>
    <w:rsid w:val="00BB2F67"/>
    <w:rsid w:val="00BB7140"/>
    <w:rsid w:val="00BC3560"/>
    <w:rsid w:val="00BC6DA7"/>
    <w:rsid w:val="00BC71D0"/>
    <w:rsid w:val="00BD0079"/>
    <w:rsid w:val="00BD2A13"/>
    <w:rsid w:val="00BE0675"/>
    <w:rsid w:val="00BE0A7B"/>
    <w:rsid w:val="00BE113C"/>
    <w:rsid w:val="00BE3660"/>
    <w:rsid w:val="00BE7CFF"/>
    <w:rsid w:val="00BF11A4"/>
    <w:rsid w:val="00BF34CE"/>
    <w:rsid w:val="00BF5CCA"/>
    <w:rsid w:val="00C0361F"/>
    <w:rsid w:val="00C06E70"/>
    <w:rsid w:val="00C1234B"/>
    <w:rsid w:val="00C1299A"/>
    <w:rsid w:val="00C16CC8"/>
    <w:rsid w:val="00C21454"/>
    <w:rsid w:val="00C22468"/>
    <w:rsid w:val="00C23C11"/>
    <w:rsid w:val="00C2554E"/>
    <w:rsid w:val="00C27E8A"/>
    <w:rsid w:val="00C30F49"/>
    <w:rsid w:val="00C31009"/>
    <w:rsid w:val="00C32843"/>
    <w:rsid w:val="00C3323D"/>
    <w:rsid w:val="00C352DD"/>
    <w:rsid w:val="00C37AC3"/>
    <w:rsid w:val="00C41DD2"/>
    <w:rsid w:val="00C549C5"/>
    <w:rsid w:val="00C55846"/>
    <w:rsid w:val="00C55BDE"/>
    <w:rsid w:val="00C57B80"/>
    <w:rsid w:val="00C63758"/>
    <w:rsid w:val="00C66CA3"/>
    <w:rsid w:val="00C73FE2"/>
    <w:rsid w:val="00C77795"/>
    <w:rsid w:val="00C80783"/>
    <w:rsid w:val="00C817F1"/>
    <w:rsid w:val="00C81961"/>
    <w:rsid w:val="00C8273B"/>
    <w:rsid w:val="00C84036"/>
    <w:rsid w:val="00C866CC"/>
    <w:rsid w:val="00CA2500"/>
    <w:rsid w:val="00CB354B"/>
    <w:rsid w:val="00CB6640"/>
    <w:rsid w:val="00CC4656"/>
    <w:rsid w:val="00CC485A"/>
    <w:rsid w:val="00CC6834"/>
    <w:rsid w:val="00CD09DD"/>
    <w:rsid w:val="00CD3712"/>
    <w:rsid w:val="00CD5CB5"/>
    <w:rsid w:val="00CD799D"/>
    <w:rsid w:val="00CE130B"/>
    <w:rsid w:val="00CE6961"/>
    <w:rsid w:val="00CE7ADF"/>
    <w:rsid w:val="00CF1654"/>
    <w:rsid w:val="00CF3BCD"/>
    <w:rsid w:val="00CF589E"/>
    <w:rsid w:val="00CF5943"/>
    <w:rsid w:val="00D03D69"/>
    <w:rsid w:val="00D04428"/>
    <w:rsid w:val="00D05FC0"/>
    <w:rsid w:val="00D0635C"/>
    <w:rsid w:val="00D11960"/>
    <w:rsid w:val="00D1473E"/>
    <w:rsid w:val="00D147F9"/>
    <w:rsid w:val="00D17EBB"/>
    <w:rsid w:val="00D21573"/>
    <w:rsid w:val="00D2319D"/>
    <w:rsid w:val="00D27B74"/>
    <w:rsid w:val="00D31EBB"/>
    <w:rsid w:val="00D34C9B"/>
    <w:rsid w:val="00D3562E"/>
    <w:rsid w:val="00D35F46"/>
    <w:rsid w:val="00D36027"/>
    <w:rsid w:val="00D36F89"/>
    <w:rsid w:val="00D44494"/>
    <w:rsid w:val="00D44757"/>
    <w:rsid w:val="00D53C60"/>
    <w:rsid w:val="00D53E91"/>
    <w:rsid w:val="00D542F4"/>
    <w:rsid w:val="00D55CF5"/>
    <w:rsid w:val="00D64B8C"/>
    <w:rsid w:val="00D64EC7"/>
    <w:rsid w:val="00D65514"/>
    <w:rsid w:val="00D72F52"/>
    <w:rsid w:val="00D735FD"/>
    <w:rsid w:val="00D74A5F"/>
    <w:rsid w:val="00D86D33"/>
    <w:rsid w:val="00D870D1"/>
    <w:rsid w:val="00D873E4"/>
    <w:rsid w:val="00D90743"/>
    <w:rsid w:val="00D97399"/>
    <w:rsid w:val="00DA032C"/>
    <w:rsid w:val="00DA0928"/>
    <w:rsid w:val="00DA73F0"/>
    <w:rsid w:val="00DB02F1"/>
    <w:rsid w:val="00DB03E1"/>
    <w:rsid w:val="00DB143C"/>
    <w:rsid w:val="00DB2F87"/>
    <w:rsid w:val="00DB4DFC"/>
    <w:rsid w:val="00DB6D62"/>
    <w:rsid w:val="00DB74C7"/>
    <w:rsid w:val="00DC0EF2"/>
    <w:rsid w:val="00DC1275"/>
    <w:rsid w:val="00DC4122"/>
    <w:rsid w:val="00DC7642"/>
    <w:rsid w:val="00DD106B"/>
    <w:rsid w:val="00DD1A7C"/>
    <w:rsid w:val="00DD7926"/>
    <w:rsid w:val="00DD7CE2"/>
    <w:rsid w:val="00DE0D0B"/>
    <w:rsid w:val="00DE2E9D"/>
    <w:rsid w:val="00DE30DA"/>
    <w:rsid w:val="00DE3E16"/>
    <w:rsid w:val="00DE4629"/>
    <w:rsid w:val="00DE5949"/>
    <w:rsid w:val="00DE660F"/>
    <w:rsid w:val="00DE792B"/>
    <w:rsid w:val="00DF046E"/>
    <w:rsid w:val="00DF207C"/>
    <w:rsid w:val="00DF5DB4"/>
    <w:rsid w:val="00E016DC"/>
    <w:rsid w:val="00E01AEB"/>
    <w:rsid w:val="00E053D6"/>
    <w:rsid w:val="00E06ECD"/>
    <w:rsid w:val="00E07BE7"/>
    <w:rsid w:val="00E13A7B"/>
    <w:rsid w:val="00E1594D"/>
    <w:rsid w:val="00E17CD2"/>
    <w:rsid w:val="00E237B0"/>
    <w:rsid w:val="00E2584C"/>
    <w:rsid w:val="00E3201F"/>
    <w:rsid w:val="00E33E33"/>
    <w:rsid w:val="00E35E02"/>
    <w:rsid w:val="00E363D2"/>
    <w:rsid w:val="00E370C0"/>
    <w:rsid w:val="00E37306"/>
    <w:rsid w:val="00E422CC"/>
    <w:rsid w:val="00E46DD6"/>
    <w:rsid w:val="00E50655"/>
    <w:rsid w:val="00E513BC"/>
    <w:rsid w:val="00E612F9"/>
    <w:rsid w:val="00E6453E"/>
    <w:rsid w:val="00E64F4F"/>
    <w:rsid w:val="00E66C4F"/>
    <w:rsid w:val="00E66E4B"/>
    <w:rsid w:val="00E71424"/>
    <w:rsid w:val="00E738E0"/>
    <w:rsid w:val="00E750A5"/>
    <w:rsid w:val="00E82B65"/>
    <w:rsid w:val="00E82FFB"/>
    <w:rsid w:val="00E856E9"/>
    <w:rsid w:val="00E85D1D"/>
    <w:rsid w:val="00E91E92"/>
    <w:rsid w:val="00E94053"/>
    <w:rsid w:val="00E97447"/>
    <w:rsid w:val="00E97723"/>
    <w:rsid w:val="00EA262E"/>
    <w:rsid w:val="00EA6F4C"/>
    <w:rsid w:val="00EB358A"/>
    <w:rsid w:val="00EB3A29"/>
    <w:rsid w:val="00EB5BD1"/>
    <w:rsid w:val="00EB6052"/>
    <w:rsid w:val="00EB790E"/>
    <w:rsid w:val="00EC4A61"/>
    <w:rsid w:val="00EC5160"/>
    <w:rsid w:val="00ED4645"/>
    <w:rsid w:val="00EE047E"/>
    <w:rsid w:val="00EE7787"/>
    <w:rsid w:val="00EF137D"/>
    <w:rsid w:val="00EF32AE"/>
    <w:rsid w:val="00EF37B7"/>
    <w:rsid w:val="00F01150"/>
    <w:rsid w:val="00F12F8A"/>
    <w:rsid w:val="00F15082"/>
    <w:rsid w:val="00F162A3"/>
    <w:rsid w:val="00F16DD6"/>
    <w:rsid w:val="00F17127"/>
    <w:rsid w:val="00F20D0F"/>
    <w:rsid w:val="00F255F3"/>
    <w:rsid w:val="00F27942"/>
    <w:rsid w:val="00F42289"/>
    <w:rsid w:val="00F56E2D"/>
    <w:rsid w:val="00F579D5"/>
    <w:rsid w:val="00F57BA4"/>
    <w:rsid w:val="00F60D28"/>
    <w:rsid w:val="00F73468"/>
    <w:rsid w:val="00F74E7B"/>
    <w:rsid w:val="00F758C3"/>
    <w:rsid w:val="00F76341"/>
    <w:rsid w:val="00F805B9"/>
    <w:rsid w:val="00F80A28"/>
    <w:rsid w:val="00F80AE2"/>
    <w:rsid w:val="00F84892"/>
    <w:rsid w:val="00F92508"/>
    <w:rsid w:val="00F933F2"/>
    <w:rsid w:val="00F93C1D"/>
    <w:rsid w:val="00FA29BC"/>
    <w:rsid w:val="00FA41FE"/>
    <w:rsid w:val="00FA4360"/>
    <w:rsid w:val="00FA714C"/>
    <w:rsid w:val="00FB0BC8"/>
    <w:rsid w:val="00FB20CE"/>
    <w:rsid w:val="00FB3E46"/>
    <w:rsid w:val="00FC2BB9"/>
    <w:rsid w:val="00FC3958"/>
    <w:rsid w:val="00FD2401"/>
    <w:rsid w:val="00FD334A"/>
    <w:rsid w:val="00FD4E77"/>
    <w:rsid w:val="00FD787C"/>
    <w:rsid w:val="00FD791C"/>
    <w:rsid w:val="00FE0346"/>
    <w:rsid w:val="00FE3E61"/>
    <w:rsid w:val="00FE4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F64E6F"/>
  <w15:chartTrackingRefBased/>
  <w15:docId w15:val="{529A43E1-936A-47AF-A947-4D446BB29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E89"/>
    <w:pPr>
      <w:widowControl w:val="0"/>
      <w:wordWrap w:val="0"/>
      <w:autoSpaceDE w:val="0"/>
      <w:autoSpaceDN w:val="0"/>
      <w:spacing w:after="0" w:line="240" w:lineRule="auto"/>
    </w:pPr>
    <w:rPr>
      <w:rFonts w:ascii="굴림체" w:eastAsia="굴림체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7E89"/>
    <w:pPr>
      <w:keepNext/>
      <w:numPr>
        <w:numId w:val="1"/>
      </w:numPr>
      <w:outlineLvl w:val="0"/>
    </w:pPr>
    <w:rPr>
      <w:rFonts w:asciiTheme="majorHAnsi" w:hAnsiTheme="majorHAnsi" w:cstheme="majorBidi"/>
      <w:b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7E89"/>
    <w:pPr>
      <w:keepNext/>
      <w:numPr>
        <w:ilvl w:val="1"/>
        <w:numId w:val="1"/>
      </w:numPr>
      <w:outlineLvl w:val="1"/>
    </w:pPr>
    <w:rPr>
      <w:rFonts w:hAnsiTheme="majorHAnsi" w:cstheme="majorBidi"/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7E89"/>
    <w:pPr>
      <w:keepNext/>
      <w:outlineLvl w:val="2"/>
    </w:pPr>
    <w:rPr>
      <w:rFonts w:asciiTheme="majorHAnsi" w:eastAsia="돋움" w:hAnsiTheme="majorHAnsi" w:cstheme="majorBidi"/>
      <w:b/>
      <w:sz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A57E89"/>
    <w:pPr>
      <w:keepNext/>
      <w:ind w:left="200" w:hangingChars="200" w:hanging="20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  <w:rsid w:val="00A57E89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A57E89"/>
  </w:style>
  <w:style w:type="character" w:customStyle="1" w:styleId="Heading1Char">
    <w:name w:val="Heading 1 Char"/>
    <w:basedOn w:val="DefaultParagraphFont"/>
    <w:link w:val="Heading1"/>
    <w:uiPriority w:val="9"/>
    <w:rsid w:val="00A57E89"/>
    <w:rPr>
      <w:rFonts w:asciiTheme="majorHAnsi" w:eastAsia="굴림체" w:hAnsiTheme="majorHAnsi" w:cstheme="majorBidi"/>
      <w:b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57E89"/>
    <w:rPr>
      <w:rFonts w:ascii="굴림체" w:eastAsia="굴림체" w:hAnsiTheme="majorHAnsi" w:cstheme="majorBidi"/>
      <w:b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57E89"/>
    <w:rPr>
      <w:rFonts w:asciiTheme="majorHAnsi" w:eastAsia="돋움" w:hAnsiTheme="majorHAnsi" w:cstheme="majorBidi"/>
      <w:b/>
      <w:sz w:val="24"/>
    </w:rPr>
  </w:style>
  <w:style w:type="paragraph" w:customStyle="1" w:styleId="a">
    <w:name w:val="소스코드표"/>
    <w:basedOn w:val="Normal"/>
    <w:link w:val="Char"/>
    <w:qFormat/>
    <w:rsid w:val="00A57E8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djustRightInd w:val="0"/>
      <w:snapToGrid w:val="0"/>
      <w:spacing w:line="220" w:lineRule="exact"/>
    </w:pPr>
  </w:style>
  <w:style w:type="paragraph" w:customStyle="1" w:styleId="a0">
    <w:name w:val="소스코드"/>
    <w:basedOn w:val="Normal"/>
    <w:link w:val="Char0"/>
    <w:qFormat/>
    <w:rsid w:val="00A57E89"/>
    <w:pPr>
      <w:adjustRightInd w:val="0"/>
      <w:snapToGrid w:val="0"/>
      <w:spacing w:line="220" w:lineRule="exact"/>
    </w:pPr>
  </w:style>
  <w:style w:type="character" w:customStyle="1" w:styleId="Char">
    <w:name w:val="소스코드표 Char"/>
    <w:basedOn w:val="DefaultParagraphFont"/>
    <w:link w:val="a"/>
    <w:rsid w:val="00A57E89"/>
    <w:rPr>
      <w:rFonts w:ascii="굴림체" w:eastAsia="굴림체"/>
    </w:rPr>
  </w:style>
  <w:style w:type="paragraph" w:styleId="Header">
    <w:name w:val="header"/>
    <w:basedOn w:val="Normal"/>
    <w:link w:val="HeaderChar"/>
    <w:uiPriority w:val="99"/>
    <w:unhideWhenUsed/>
    <w:rsid w:val="00A57E8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소스코드 Char"/>
    <w:basedOn w:val="DefaultParagraphFont"/>
    <w:link w:val="a0"/>
    <w:rsid w:val="00A57E89"/>
    <w:rPr>
      <w:rFonts w:ascii="굴림체" w:eastAsia="굴림체"/>
    </w:rPr>
  </w:style>
  <w:style w:type="character" w:customStyle="1" w:styleId="HeaderChar">
    <w:name w:val="Header Char"/>
    <w:basedOn w:val="DefaultParagraphFont"/>
    <w:link w:val="Header"/>
    <w:uiPriority w:val="99"/>
    <w:rsid w:val="00A57E89"/>
    <w:rPr>
      <w:rFonts w:ascii="굴림체" w:eastAsia="굴림체"/>
    </w:rPr>
  </w:style>
  <w:style w:type="paragraph" w:styleId="Footer">
    <w:name w:val="footer"/>
    <w:basedOn w:val="Normal"/>
    <w:link w:val="FooterChar"/>
    <w:uiPriority w:val="99"/>
    <w:unhideWhenUsed/>
    <w:rsid w:val="00A57E89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A57E89"/>
    <w:rPr>
      <w:rFonts w:ascii="굴림체" w:eastAsia="굴림체"/>
    </w:rPr>
  </w:style>
  <w:style w:type="paragraph" w:customStyle="1" w:styleId="1">
    <w:name w:val="목록1"/>
    <w:basedOn w:val="ListParagraph"/>
    <w:link w:val="1Char"/>
    <w:rsid w:val="00A57E89"/>
    <w:pPr>
      <w:numPr>
        <w:numId w:val="3"/>
      </w:numPr>
      <w:ind w:leftChars="0" w:left="300" w:hangingChars="150" w:hanging="300"/>
    </w:pPr>
    <w:rPr>
      <w:szCs w:val="20"/>
    </w:rPr>
  </w:style>
  <w:style w:type="character" w:customStyle="1" w:styleId="1Char">
    <w:name w:val="목록1 Char"/>
    <w:basedOn w:val="DefaultParagraphFont"/>
    <w:link w:val="1"/>
    <w:rsid w:val="00A57E89"/>
    <w:rPr>
      <w:rFonts w:ascii="굴림체" w:eastAsia="굴림체"/>
      <w:szCs w:val="20"/>
    </w:rPr>
  </w:style>
  <w:style w:type="paragraph" w:styleId="ListParagraph">
    <w:name w:val="List Paragraph"/>
    <w:basedOn w:val="Normal"/>
    <w:uiPriority w:val="34"/>
    <w:qFormat/>
    <w:rsid w:val="00A57E89"/>
    <w:pPr>
      <w:ind w:leftChars="400" w:left="800"/>
    </w:pPr>
  </w:style>
  <w:style w:type="character" w:customStyle="1" w:styleId="Heading4Char">
    <w:name w:val="Heading 4 Char"/>
    <w:basedOn w:val="DefaultParagraphFont"/>
    <w:link w:val="Heading4"/>
    <w:uiPriority w:val="9"/>
    <w:rsid w:val="00A57E89"/>
    <w:rPr>
      <w:rFonts w:ascii="굴림체" w:eastAsia="굴림체"/>
      <w:b/>
      <w:bCs/>
    </w:rPr>
  </w:style>
  <w:style w:type="table" w:styleId="TableGrid">
    <w:name w:val="Table Grid"/>
    <w:basedOn w:val="TableNormal"/>
    <w:uiPriority w:val="39"/>
    <w:rsid w:val="00A57E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57E89"/>
    <w:rPr>
      <w:color w:val="0563C1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57E89"/>
  </w:style>
  <w:style w:type="character" w:customStyle="1" w:styleId="DateChar">
    <w:name w:val="Date Char"/>
    <w:basedOn w:val="DefaultParagraphFont"/>
    <w:link w:val="Date"/>
    <w:uiPriority w:val="99"/>
    <w:semiHidden/>
    <w:rsid w:val="00A57E89"/>
    <w:rPr>
      <w:rFonts w:ascii="굴림체" w:eastAsia="굴림체"/>
    </w:rPr>
  </w:style>
  <w:style w:type="paragraph" w:styleId="TOC1">
    <w:name w:val="toc 1"/>
    <w:basedOn w:val="Normal"/>
    <w:next w:val="Normal"/>
    <w:autoRedefine/>
    <w:uiPriority w:val="39"/>
    <w:unhideWhenUsed/>
    <w:rsid w:val="00A57E89"/>
  </w:style>
  <w:style w:type="paragraph" w:styleId="TOC2">
    <w:name w:val="toc 2"/>
    <w:basedOn w:val="Normal"/>
    <w:next w:val="Normal"/>
    <w:autoRedefine/>
    <w:uiPriority w:val="39"/>
    <w:unhideWhenUsed/>
    <w:rsid w:val="00A57E89"/>
    <w:pPr>
      <w:ind w:leftChars="200" w:left="425"/>
    </w:pPr>
  </w:style>
  <w:style w:type="character" w:customStyle="1" w:styleId="ng-binding">
    <w:name w:val="ng-binding"/>
    <w:basedOn w:val="DefaultParagraphFont"/>
    <w:rsid w:val="00A57E89"/>
  </w:style>
  <w:style w:type="paragraph" w:styleId="NormalWeb">
    <w:name w:val="Normal (Web)"/>
    <w:basedOn w:val="Normal"/>
    <w:uiPriority w:val="99"/>
    <w:unhideWhenUsed/>
    <w:rsid w:val="00A57E8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DefaultParagraphFont"/>
    <w:rsid w:val="00A57E89"/>
  </w:style>
  <w:style w:type="paragraph" w:customStyle="1" w:styleId="a1">
    <w:name w:val="코드표"/>
    <w:basedOn w:val="Normal"/>
    <w:link w:val="Char1"/>
    <w:qFormat/>
    <w:rsid w:val="00A57E89"/>
    <w:pPr>
      <w:wordWrap/>
      <w:adjustRightInd w:val="0"/>
      <w:spacing w:line="220" w:lineRule="exact"/>
      <w:jc w:val="left"/>
    </w:pPr>
    <w:rPr>
      <w:rFonts w:cs="굴림체"/>
      <w:bCs/>
      <w:kern w:val="0"/>
      <w:szCs w:val="20"/>
    </w:rPr>
  </w:style>
  <w:style w:type="character" w:customStyle="1" w:styleId="Char1">
    <w:name w:val="코드표 Char"/>
    <w:basedOn w:val="DefaultParagraphFont"/>
    <w:link w:val="a1"/>
    <w:rsid w:val="00A57E89"/>
    <w:rPr>
      <w:rFonts w:ascii="굴림체" w:eastAsia="굴림체" w:cs="굴림체"/>
      <w:bCs/>
      <w:kern w:val="0"/>
      <w:szCs w:val="20"/>
    </w:rPr>
  </w:style>
  <w:style w:type="character" w:customStyle="1" w:styleId="il">
    <w:name w:val="il"/>
    <w:basedOn w:val="DefaultParagraphFont"/>
    <w:rsid w:val="00A57E89"/>
  </w:style>
  <w:style w:type="character" w:customStyle="1" w:styleId="im">
    <w:name w:val="im"/>
    <w:basedOn w:val="DefaultParagraphFont"/>
    <w:rsid w:val="00A57E89"/>
  </w:style>
  <w:style w:type="paragraph" w:customStyle="1" w:styleId="a2">
    <w:name w:val="바탕글"/>
    <w:basedOn w:val="Normal"/>
    <w:rsid w:val="00A57E89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xl1042">
    <w:name w:val="xl104 사본2"/>
    <w:basedOn w:val="Normal"/>
    <w:rsid w:val="00A57E89"/>
    <w:pPr>
      <w:wordWrap/>
      <w:jc w:val="center"/>
      <w:textAlignment w:val="center"/>
    </w:pPr>
    <w:rPr>
      <w:rFonts w:ascii="맑은 고딕" w:eastAsia="굴림" w:hAnsi="굴림" w:cs="굴림"/>
      <w:color w:val="000000"/>
      <w:kern w:val="0"/>
      <w:sz w:val="28"/>
      <w:szCs w:val="28"/>
    </w:rPr>
  </w:style>
  <w:style w:type="paragraph" w:customStyle="1" w:styleId="xl67">
    <w:name w:val="xl67"/>
    <w:basedOn w:val="Normal"/>
    <w:rsid w:val="00A57E89"/>
    <w:pPr>
      <w:wordWrap/>
      <w:jc w:val="center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xl68">
    <w:name w:val="xl68"/>
    <w:basedOn w:val="Normal"/>
    <w:rsid w:val="00A57E89"/>
    <w:pPr>
      <w:wordWrap/>
      <w:jc w:val="center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xl69">
    <w:name w:val="xl69"/>
    <w:basedOn w:val="Normal"/>
    <w:rsid w:val="00A57E89"/>
    <w:pPr>
      <w:wordWrap/>
      <w:jc w:val="center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xl72">
    <w:name w:val="xl72"/>
    <w:basedOn w:val="Normal"/>
    <w:rsid w:val="00A57E89"/>
    <w:pPr>
      <w:wordWrap/>
      <w:jc w:val="center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xl73">
    <w:name w:val="xl73"/>
    <w:basedOn w:val="Normal"/>
    <w:rsid w:val="00A57E89"/>
    <w:pPr>
      <w:wordWrap/>
      <w:jc w:val="center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xl75">
    <w:name w:val="xl75"/>
    <w:basedOn w:val="Normal"/>
    <w:rsid w:val="00A57E89"/>
    <w:pPr>
      <w:wordWrap/>
      <w:jc w:val="center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xl74">
    <w:name w:val="xl74"/>
    <w:basedOn w:val="Normal"/>
    <w:rsid w:val="00A57E89"/>
    <w:pPr>
      <w:wordWrap/>
      <w:jc w:val="left"/>
      <w:textAlignment w:val="center"/>
    </w:pPr>
    <w:rPr>
      <w:rFonts w:ascii="돋움" w:eastAsia="굴림" w:hAnsi="굴림" w:cs="굴림"/>
      <w:color w:val="000000"/>
      <w:kern w:val="0"/>
      <w:sz w:val="16"/>
      <w:szCs w:val="16"/>
    </w:rPr>
  </w:style>
  <w:style w:type="paragraph" w:customStyle="1" w:styleId="xl65">
    <w:name w:val="xl65"/>
    <w:basedOn w:val="Normal"/>
    <w:rsid w:val="00A57E89"/>
    <w:pPr>
      <w:wordWrap/>
      <w:jc w:val="center"/>
      <w:textAlignment w:val="center"/>
    </w:pPr>
    <w:rPr>
      <w:rFonts w:ascii="맑은 고딕" w:eastAsia="굴림" w:hAnsi="굴림" w:cs="굴림"/>
      <w:color w:val="000000"/>
      <w:kern w:val="0"/>
      <w:sz w:val="22"/>
    </w:rPr>
  </w:style>
  <w:style w:type="paragraph" w:customStyle="1" w:styleId="xl71">
    <w:name w:val="xl71"/>
    <w:basedOn w:val="Normal"/>
    <w:rsid w:val="00A57E89"/>
    <w:pPr>
      <w:wordWrap/>
      <w:jc w:val="left"/>
      <w:textAlignment w:val="center"/>
    </w:pPr>
    <w:rPr>
      <w:rFonts w:ascii="돋움" w:eastAsia="굴림" w:hAnsi="굴림" w:cs="굴림"/>
      <w:color w:val="000000"/>
      <w:kern w:val="0"/>
      <w:sz w:val="18"/>
      <w:szCs w:val="18"/>
    </w:rPr>
  </w:style>
  <w:style w:type="paragraph" w:customStyle="1" w:styleId="a3">
    <w:name w:val="출력"/>
    <w:basedOn w:val="a0"/>
    <w:link w:val="Char2"/>
    <w:autoRedefine/>
    <w:qFormat/>
    <w:rsid w:val="00A57E89"/>
    <w:pPr>
      <w:spacing w:line="200" w:lineRule="exact"/>
    </w:pPr>
    <w:rPr>
      <w:sz w:val="18"/>
    </w:rPr>
  </w:style>
  <w:style w:type="character" w:customStyle="1" w:styleId="Char2">
    <w:name w:val="출력 Char"/>
    <w:basedOn w:val="Char0"/>
    <w:link w:val="a3"/>
    <w:rsid w:val="00A57E89"/>
    <w:rPr>
      <w:rFonts w:ascii="굴림체" w:eastAsia="굴림체"/>
      <w:sz w:val="18"/>
    </w:rPr>
  </w:style>
  <w:style w:type="paragraph" w:customStyle="1" w:styleId="a4">
    <w:name w:val="자바스크립트"/>
    <w:basedOn w:val="Normal"/>
    <w:link w:val="Char3"/>
    <w:qFormat/>
    <w:rsid w:val="00623BD1"/>
    <w:pPr>
      <w:spacing w:line="220" w:lineRule="exact"/>
    </w:pPr>
    <w:rPr>
      <w:rFonts w:ascii="Consolas" w:hAnsi="Consolas"/>
    </w:rPr>
  </w:style>
  <w:style w:type="character" w:customStyle="1" w:styleId="Char3">
    <w:name w:val="자바스크립트 Char"/>
    <w:basedOn w:val="DefaultParagraphFont"/>
    <w:link w:val="a4"/>
    <w:rsid w:val="00623BD1"/>
    <w:rPr>
      <w:rFonts w:ascii="Consolas" w:eastAsia="굴림체" w:hAnsi="Consolas"/>
    </w:rPr>
  </w:style>
  <w:style w:type="character" w:styleId="UnresolvedMention">
    <w:name w:val="Unresolved Mention"/>
    <w:basedOn w:val="DefaultParagraphFont"/>
    <w:uiPriority w:val="99"/>
    <w:semiHidden/>
    <w:unhideWhenUsed/>
    <w:rsid w:val="001320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5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8.png"/><Relationship Id="rId11" Type="http://schemas.openxmlformats.org/officeDocument/2006/relationships/hyperlink" Target="https://www.azul.com/downloads/?package=jdk" TargetMode="External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71" Type="http://schemas.openxmlformats.org/officeDocument/2006/relationships/image" Target="media/image15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61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www.mysql.com/downloads/" TargetMode="External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hyperlink" Target="https://nodejs.org/ko/" TargetMode="External"/><Relationship Id="rId151" Type="http://schemas.openxmlformats.org/officeDocument/2006/relationships/hyperlink" Target="https://www.youtube.com/watch?v=K8qVH8V0VvY" TargetMode="External"/><Relationship Id="rId156" Type="http://schemas.openxmlformats.org/officeDocument/2006/relationships/image" Target="media/image143.png"/><Relationship Id="rId172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5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6.png"/><Relationship Id="rId157" Type="http://schemas.openxmlformats.org/officeDocument/2006/relationships/image" Target="media/image14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https://git-scm.com/downloads" TargetMode="External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6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0.png"/><Relationship Id="rId17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7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1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hyperlink" Target="https://code.visualstudio.com/" TargetMode="External"/><Relationship Id="rId90" Type="http://schemas.openxmlformats.org/officeDocument/2006/relationships/image" Target="media/image81.png"/><Relationship Id="rId165" Type="http://schemas.openxmlformats.org/officeDocument/2006/relationships/image" Target="media/image1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4.png"/><Relationship Id="rId166" Type="http://schemas.openxmlformats.org/officeDocument/2006/relationships/image" Target="media/image15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o365skhu-my.sharepoint.com/personal/lsj_office_skhu_ac_kr/Documents/&#47928;&#49436;/&#47928;&#49436;&#53596;&#54540;&#47551;/&#53596;&#54540;&#47551;2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DC3599-D8A2-4B87-B661-98723CC9F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템플릿2.dotx</Template>
  <TotalTime>1543</TotalTime>
  <Pages>80</Pages>
  <Words>2130</Words>
  <Characters>12141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14243</CharactersWithSpaces>
  <SharedDoc>false</SharedDoc>
  <HLinks>
    <vt:vector size="312" baseType="variant">
      <vt:variant>
        <vt:i4>5374045</vt:i4>
      </vt:variant>
      <vt:variant>
        <vt:i4>294</vt:i4>
      </vt:variant>
      <vt:variant>
        <vt:i4>0</vt:i4>
      </vt:variant>
      <vt:variant>
        <vt:i4>5</vt:i4>
      </vt:variant>
      <vt:variant>
        <vt:lpwstr>https://git-scm.com/downloads</vt:lpwstr>
      </vt:variant>
      <vt:variant>
        <vt:lpwstr/>
      </vt:variant>
      <vt:variant>
        <vt:i4>7274557</vt:i4>
      </vt:variant>
      <vt:variant>
        <vt:i4>291</vt:i4>
      </vt:variant>
      <vt:variant>
        <vt:i4>0</vt:i4>
      </vt:variant>
      <vt:variant>
        <vt:i4>5</vt:i4>
      </vt:variant>
      <vt:variant>
        <vt:lpwstr>https://www.youtube.com/watch?v=K8qVH8V0VvY</vt:lpwstr>
      </vt:variant>
      <vt:variant>
        <vt:lpwstr/>
      </vt:variant>
      <vt:variant>
        <vt:i4>8257640</vt:i4>
      </vt:variant>
      <vt:variant>
        <vt:i4>288</vt:i4>
      </vt:variant>
      <vt:variant>
        <vt:i4>0</vt:i4>
      </vt:variant>
      <vt:variant>
        <vt:i4>5</vt:i4>
      </vt:variant>
      <vt:variant>
        <vt:lpwstr>https://code.visualstudio.com/</vt:lpwstr>
      </vt:variant>
      <vt:variant>
        <vt:lpwstr/>
      </vt:variant>
      <vt:variant>
        <vt:i4>2359356</vt:i4>
      </vt:variant>
      <vt:variant>
        <vt:i4>285</vt:i4>
      </vt:variant>
      <vt:variant>
        <vt:i4>0</vt:i4>
      </vt:variant>
      <vt:variant>
        <vt:i4>5</vt:i4>
      </vt:variant>
      <vt:variant>
        <vt:lpwstr>https://nodejs.org/ko/</vt:lpwstr>
      </vt:variant>
      <vt:variant>
        <vt:lpwstr/>
      </vt:variant>
      <vt:variant>
        <vt:i4>720977</vt:i4>
      </vt:variant>
      <vt:variant>
        <vt:i4>282</vt:i4>
      </vt:variant>
      <vt:variant>
        <vt:i4>0</vt:i4>
      </vt:variant>
      <vt:variant>
        <vt:i4>5</vt:i4>
      </vt:variant>
      <vt:variant>
        <vt:lpwstr>https://www.mysql.com/downloads/</vt:lpwstr>
      </vt:variant>
      <vt:variant>
        <vt:lpwstr/>
      </vt:variant>
      <vt:variant>
        <vt:i4>3539042</vt:i4>
      </vt:variant>
      <vt:variant>
        <vt:i4>279</vt:i4>
      </vt:variant>
      <vt:variant>
        <vt:i4>0</vt:i4>
      </vt:variant>
      <vt:variant>
        <vt:i4>5</vt:i4>
      </vt:variant>
      <vt:variant>
        <vt:lpwstr>https://www.azul.com/downloads/?package=jdk</vt:lpwstr>
      </vt:variant>
      <vt:variant>
        <vt:lpwstr/>
      </vt:variant>
      <vt:variant>
        <vt:i4>1835068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_Toc97186226</vt:lpwstr>
      </vt:variant>
      <vt:variant>
        <vt:i4>2031676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_Toc97186225</vt:lpwstr>
      </vt:variant>
      <vt:variant>
        <vt:i4>1966140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_Toc97186224</vt:lpwstr>
      </vt:variant>
      <vt:variant>
        <vt:i4>1638460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_Toc97186223</vt:lpwstr>
      </vt:variant>
      <vt:variant>
        <vt:i4>1572924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_Toc97186222</vt:lpwstr>
      </vt:variant>
      <vt:variant>
        <vt:i4>1769532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_Toc97186221</vt:lpwstr>
      </vt:variant>
      <vt:variant>
        <vt:i4>1703996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_Toc97186220</vt:lpwstr>
      </vt:variant>
      <vt:variant>
        <vt:i4>1245247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_Toc97186219</vt:lpwstr>
      </vt:variant>
      <vt:variant>
        <vt:i4>1179711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_Toc97186218</vt:lpwstr>
      </vt:variant>
      <vt:variant>
        <vt:i4>1900607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_Toc97186217</vt:lpwstr>
      </vt:variant>
      <vt:variant>
        <vt:i4>1835071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_Toc97186216</vt:lpwstr>
      </vt:variant>
      <vt:variant>
        <vt:i4>2031679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_Toc97186215</vt:lpwstr>
      </vt:variant>
      <vt:variant>
        <vt:i4>1966143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_Toc97186214</vt:lpwstr>
      </vt:variant>
      <vt:variant>
        <vt:i4>1638463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_Toc97186213</vt:lpwstr>
      </vt:variant>
      <vt:variant>
        <vt:i4>1572927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_Toc97186212</vt:lpwstr>
      </vt:variant>
      <vt:variant>
        <vt:i4>1769535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_Toc97186211</vt:lpwstr>
      </vt:variant>
      <vt:variant>
        <vt:i4>1703999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_Toc97186210</vt:lpwstr>
      </vt:variant>
      <vt:variant>
        <vt:i4>1245246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_Toc97186209</vt:lpwstr>
      </vt:variant>
      <vt:variant>
        <vt:i4>1179710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_Toc97186208</vt:lpwstr>
      </vt:variant>
      <vt:variant>
        <vt:i4>1900606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_Toc97186207</vt:lpwstr>
      </vt:variant>
      <vt:variant>
        <vt:i4>1835070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_Toc97186206</vt:lpwstr>
      </vt:variant>
      <vt:variant>
        <vt:i4>2031678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_Toc97186205</vt:lpwstr>
      </vt:variant>
      <vt:variant>
        <vt:i4>1966142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_Toc97186204</vt:lpwstr>
      </vt:variant>
      <vt:variant>
        <vt:i4>1638462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_Toc97186203</vt:lpwstr>
      </vt:variant>
      <vt:variant>
        <vt:i4>1572926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_Toc97186202</vt:lpwstr>
      </vt:variant>
      <vt:variant>
        <vt:i4>1769534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_Toc97186201</vt:lpwstr>
      </vt:variant>
      <vt:variant>
        <vt:i4>1703998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_Toc97186200</vt:lpwstr>
      </vt:variant>
      <vt:variant>
        <vt:i4>1048631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_Toc97186199</vt:lpwstr>
      </vt:variant>
      <vt:variant>
        <vt:i4>1114167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_Toc97186198</vt:lpwstr>
      </vt:variant>
      <vt:variant>
        <vt:i4>1966135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_Toc97186197</vt:lpwstr>
      </vt:variant>
      <vt:variant>
        <vt:i4>2031671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_Toc97186196</vt:lpwstr>
      </vt:variant>
      <vt:variant>
        <vt:i4>1835063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_Toc97186195</vt:lpwstr>
      </vt:variant>
      <vt:variant>
        <vt:i4>1900599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_Toc97186194</vt:lpwstr>
      </vt:variant>
      <vt:variant>
        <vt:i4>1703991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_Toc97186193</vt:lpwstr>
      </vt:variant>
      <vt:variant>
        <vt:i4>1769527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_Toc97186192</vt:lpwstr>
      </vt:variant>
      <vt:variant>
        <vt:i4>1572919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_Toc97186191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_Toc97186190</vt:lpwstr>
      </vt:variant>
      <vt:variant>
        <vt:i4>1048630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_Toc97186189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_Toc97186188</vt:lpwstr>
      </vt:variant>
      <vt:variant>
        <vt:i4>1966134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_Toc97186187</vt:lpwstr>
      </vt:variant>
      <vt:variant>
        <vt:i4>2031670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_Toc97186186</vt:lpwstr>
      </vt:variant>
      <vt:variant>
        <vt:i4>1835062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_Toc97186185</vt:lpwstr>
      </vt:variant>
      <vt:variant>
        <vt:i4>1900598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_Toc97186184</vt:lpwstr>
      </vt:variant>
      <vt:variant>
        <vt:i4>1703990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_Toc97186183</vt:lpwstr>
      </vt:variant>
      <vt:variant>
        <vt:i4>1769526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_Toc97186182</vt:lpwstr>
      </vt:variant>
      <vt:variant>
        <vt:i4>1572918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_Toc97186181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Seungjin Lee</dc:creator>
  <cp:keywords/>
  <dc:description/>
  <cp:lastModifiedBy>lsj@office.skhu.ac.kr</cp:lastModifiedBy>
  <cp:revision>747</cp:revision>
  <dcterms:created xsi:type="dcterms:W3CDTF">2016-08-30T14:19:00Z</dcterms:created>
  <dcterms:modified xsi:type="dcterms:W3CDTF">2022-03-29T22:54:00Z</dcterms:modified>
</cp:coreProperties>
</file>