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2AC4" w14:textId="44AD0EBC" w:rsidR="00032317" w:rsidRPr="00032317" w:rsidRDefault="00032317" w:rsidP="00032317">
      <w:pPr>
        <w:rPr>
          <w:sz w:val="36"/>
          <w:szCs w:val="40"/>
        </w:rPr>
      </w:pPr>
      <w:r w:rsidRPr="00032317">
        <w:rPr>
          <w:rFonts w:hint="eastAsia"/>
          <w:sz w:val="36"/>
          <w:szCs w:val="40"/>
        </w:rPr>
        <w:t>2</w:t>
      </w:r>
      <w:r w:rsidRPr="00032317">
        <w:rPr>
          <w:sz w:val="36"/>
          <w:szCs w:val="40"/>
        </w:rPr>
        <w:t xml:space="preserve">0201026 </w:t>
      </w:r>
      <w:r w:rsidRPr="00032317">
        <w:rPr>
          <w:rFonts w:hint="eastAsia"/>
          <w:sz w:val="36"/>
          <w:szCs w:val="40"/>
        </w:rPr>
        <w:t>웹프로그래밍 월</w:t>
      </w:r>
      <w:r>
        <w:rPr>
          <w:rFonts w:hint="eastAsia"/>
          <w:sz w:val="36"/>
          <w:szCs w:val="40"/>
        </w:rPr>
        <w:t>요일</w:t>
      </w:r>
      <w:r w:rsidRPr="00032317">
        <w:rPr>
          <w:rFonts w:hint="eastAsia"/>
          <w:sz w:val="36"/>
          <w:szCs w:val="40"/>
        </w:rPr>
        <w:t xml:space="preserve"> 구현시험</w:t>
      </w:r>
    </w:p>
    <w:p w14:paraId="739C7659" w14:textId="3E1B0BE0" w:rsidR="00032317" w:rsidRDefault="00032317" w:rsidP="00032317"/>
    <w:p w14:paraId="2EA37874" w14:textId="77777777" w:rsidR="00032317" w:rsidRPr="00032317" w:rsidRDefault="00032317" w:rsidP="00032317">
      <w:pPr>
        <w:rPr>
          <w:rFonts w:hint="eastAsia"/>
        </w:rPr>
      </w:pPr>
    </w:p>
    <w:p w14:paraId="73371E78" w14:textId="3E8ACAFD" w:rsidR="00127DE4" w:rsidRDefault="00C86BCD" w:rsidP="00C86BCD">
      <w:pPr>
        <w:pStyle w:val="Heading3"/>
      </w:pPr>
      <w:r>
        <w:rPr>
          <w:rFonts w:hint="eastAsia"/>
        </w:rPr>
        <w:t>문제</w:t>
      </w:r>
      <w:r>
        <w:rPr>
          <w:rFonts w:hint="eastAsia"/>
        </w:rPr>
        <w:t>#</w:t>
      </w:r>
      <w:r>
        <w:t>1</w:t>
      </w:r>
    </w:p>
    <w:p w14:paraId="5EB7CE56" w14:textId="59FAE855" w:rsidR="00C86BCD" w:rsidRDefault="00C86BCD" w:rsidP="00C86BCD">
      <w:r>
        <w:rPr>
          <w:noProof/>
        </w:rPr>
        <w:drawing>
          <wp:inline distT="0" distB="0" distL="0" distR="0" wp14:anchorId="315EA254" wp14:editId="21F13BAB">
            <wp:extent cx="3595531" cy="20443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449" cy="20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F6B3" w14:textId="2D61EA4E" w:rsidR="00437A08" w:rsidRDefault="00437A08" w:rsidP="00C86BCD">
      <w:r>
        <w:rPr>
          <w:rFonts w:hint="eastAsia"/>
        </w:rPr>
        <w:t>위와 같이 출력하는</w:t>
      </w:r>
      <w:r>
        <w:t xml:space="preserve"> </w:t>
      </w:r>
      <w:r>
        <w:rPr>
          <w:rFonts w:hint="eastAsia"/>
        </w:rPr>
        <w:t>페이지를 구현하라.</w:t>
      </w:r>
    </w:p>
    <w:p w14:paraId="20667879" w14:textId="1A083769" w:rsidR="001E60FA" w:rsidRDefault="001E60FA" w:rsidP="00C86BCD">
      <w:r>
        <w:rPr>
          <w:rFonts w:hint="eastAsia"/>
        </w:rPr>
        <w:t>화면 서식이 위 화면과 비슷해야 한다.</w:t>
      </w:r>
    </w:p>
    <w:p w14:paraId="48427629" w14:textId="38BBD385" w:rsidR="001E60FA" w:rsidRDefault="001E60FA" w:rsidP="00C86BCD"/>
    <w:p w14:paraId="42105BD4" w14:textId="350A98D7" w:rsidR="00437A08" w:rsidRDefault="00437A08" w:rsidP="00C86BCD"/>
    <w:p w14:paraId="72963244" w14:textId="4F781C01" w:rsidR="00437A08" w:rsidRDefault="00437A08" w:rsidP="00C86BCD"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으로 구현할 경우 </w:t>
      </w:r>
      <w:r>
        <w:t>URL: http://localhost:8088/exam1/test1</w:t>
      </w:r>
    </w:p>
    <w:p w14:paraId="4DD73BA3" w14:textId="4A3796DE" w:rsidR="00437A08" w:rsidRDefault="00437A08" w:rsidP="00C86BCD"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로 구현할 경우 </w:t>
      </w:r>
      <w:r>
        <w:t>URL: http://localhost:8088/exam1/test1</w:t>
      </w:r>
      <w:r>
        <w:rPr>
          <w:rFonts w:hint="eastAsia"/>
        </w:rPr>
        <w:t>.</w:t>
      </w:r>
      <w:r>
        <w:t>jsp</w:t>
      </w:r>
    </w:p>
    <w:p w14:paraId="51A3AF5E" w14:textId="0F8B987F" w:rsidR="00437A08" w:rsidRDefault="00437A08" w:rsidP="00C86BCD"/>
    <w:p w14:paraId="7965F076" w14:textId="0C57AFD4" w:rsidR="00B4162D" w:rsidRDefault="00B4162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0E8FBB6" w14:textId="53C67B42" w:rsidR="00437A08" w:rsidRDefault="002A2F80" w:rsidP="002A2F80">
      <w:pPr>
        <w:pStyle w:val="Heading3"/>
      </w:pPr>
      <w:r>
        <w:rPr>
          <w:rFonts w:hint="eastAsia"/>
        </w:rPr>
        <w:lastRenderedPageBreak/>
        <w:t>문제</w:t>
      </w:r>
      <w:r>
        <w:rPr>
          <w:rFonts w:hint="eastAsia"/>
        </w:rPr>
        <w:t>#</w:t>
      </w:r>
      <w:r>
        <w:t>2</w:t>
      </w:r>
    </w:p>
    <w:p w14:paraId="69A082E3" w14:textId="4B2ACC75" w:rsidR="00AE5594" w:rsidRDefault="00AE5594" w:rsidP="00AE5594"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으로 구현할 경우 </w:t>
      </w:r>
      <w:r>
        <w:t>URL: http://localhost:8088/exam1/test2</w:t>
      </w:r>
    </w:p>
    <w:p w14:paraId="4DCA1DB3" w14:textId="48B209F8" w:rsidR="00AE5594" w:rsidRDefault="00AE5594" w:rsidP="00AE5594"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로 구현할 경우 </w:t>
      </w:r>
      <w:r>
        <w:t>URL: http://localhost:8088/exam1/test2</w:t>
      </w:r>
      <w:r>
        <w:rPr>
          <w:rFonts w:hint="eastAsia"/>
        </w:rPr>
        <w:t>.</w:t>
      </w:r>
      <w:r>
        <w:t>jsp</w:t>
      </w:r>
    </w:p>
    <w:p w14:paraId="00737D74" w14:textId="77777777" w:rsidR="00AE5594" w:rsidRPr="00AE5594" w:rsidRDefault="00AE5594" w:rsidP="00AE5594"/>
    <w:p w14:paraId="082F4581" w14:textId="4E9C00B2" w:rsidR="002A2F80" w:rsidRDefault="00B4162D" w:rsidP="002A2F80">
      <w:r>
        <w:rPr>
          <w:noProof/>
        </w:rPr>
        <w:drawing>
          <wp:inline distT="0" distB="0" distL="0" distR="0" wp14:anchorId="51D39C62" wp14:editId="09F16260">
            <wp:extent cx="4033599" cy="1936710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5662" cy="194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F4E1" w14:textId="2ADEEFAE" w:rsidR="000C346D" w:rsidRDefault="000C346D" w:rsidP="002A2F80">
      <w:r>
        <w:rPr>
          <w:rFonts w:hint="eastAsia"/>
        </w:rPr>
        <w:t>처음 실행한 화면</w:t>
      </w:r>
    </w:p>
    <w:p w14:paraId="459DB2F0" w14:textId="4DE67B07" w:rsidR="000C346D" w:rsidRDefault="000C346D" w:rsidP="002A2F80"/>
    <w:p w14:paraId="1E0A8D38" w14:textId="78CF32FE" w:rsidR="000C346D" w:rsidRDefault="000C346D" w:rsidP="002A2F80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태그 목록에는</w:t>
      </w:r>
      <w:r>
        <w:t xml:space="preserve"> yellow, green,</w:t>
      </w:r>
      <w:r w:rsidR="008B0EA2">
        <w:t xml:space="preserve"> red, blue </w:t>
      </w:r>
      <w:r w:rsidR="008B0EA2">
        <w:rPr>
          <w:rFonts w:hint="eastAsia"/>
        </w:rPr>
        <w:t>항목이 순서대로 들어있다.</w:t>
      </w:r>
    </w:p>
    <w:p w14:paraId="3FE43DEC" w14:textId="2F408AF2" w:rsidR="008B0EA2" w:rsidRPr="002A2F80" w:rsidRDefault="00B4162D" w:rsidP="002A2F80">
      <w:r>
        <w:rPr>
          <w:noProof/>
        </w:rPr>
        <w:drawing>
          <wp:inline distT="0" distB="0" distL="0" distR="0" wp14:anchorId="5A1F211B" wp14:editId="40895D14">
            <wp:extent cx="4100601" cy="19688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428" cy="19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F9C3" w14:textId="0C8AC7EA" w:rsidR="00437A08" w:rsidRDefault="00437A08" w:rsidP="00C86BCD"/>
    <w:p w14:paraId="43240152" w14:textId="5824EEFC" w:rsidR="008B0EA2" w:rsidRDefault="008B0EA2" w:rsidP="00C86BCD">
      <w:r>
        <w:rPr>
          <w:rFonts w:hint="eastAsia"/>
        </w:rPr>
        <w:t>g</w:t>
      </w:r>
      <w:r>
        <w:t>reen</w:t>
      </w:r>
      <w:r>
        <w:rPr>
          <w:rFonts w:hint="eastAsia"/>
        </w:rPr>
        <w:t>을 선택하고 확인 버튼을 클릭하면</w:t>
      </w:r>
    </w:p>
    <w:p w14:paraId="1BF11F14" w14:textId="3D4195D3" w:rsidR="008B0EA2" w:rsidRPr="00C86BCD" w:rsidRDefault="00AE5594" w:rsidP="00C86BCD">
      <w:r>
        <w:rPr>
          <w:noProof/>
        </w:rPr>
        <w:drawing>
          <wp:inline distT="0" distB="0" distL="0" distR="0" wp14:anchorId="181D966C" wp14:editId="76227929">
            <wp:extent cx="4151717" cy="1993424"/>
            <wp:effectExtent l="0" t="0" r="127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456" cy="20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9CB8" w14:textId="69D3B80C" w:rsidR="00271121" w:rsidRDefault="00271121" w:rsidP="00271121"/>
    <w:p w14:paraId="4C85E7A6" w14:textId="77777777" w:rsidR="00A638D3" w:rsidRDefault="00A638D3" w:rsidP="00A638D3">
      <w:r>
        <w:rPr>
          <w:rFonts w:hint="eastAsia"/>
        </w:rPr>
        <w:t>화면 서식이 위 화면과 비슷해야 한다.</w:t>
      </w:r>
    </w:p>
    <w:p w14:paraId="5FD9D280" w14:textId="77777777" w:rsidR="00C808E5" w:rsidRPr="00A638D3" w:rsidRDefault="00C808E5" w:rsidP="00271121"/>
    <w:p w14:paraId="23C8CFAC" w14:textId="4814AA17" w:rsidR="00AE5594" w:rsidRDefault="00AE5594" w:rsidP="00271121"/>
    <w:p w14:paraId="5BCE0594" w14:textId="09B8D4B6" w:rsidR="00A638D3" w:rsidRDefault="00A638D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2C50AB5" w14:textId="137A85C8" w:rsidR="00A638D3" w:rsidRDefault="00A638D3" w:rsidP="00A638D3">
      <w:pPr>
        <w:pStyle w:val="Heading3"/>
      </w:pPr>
      <w:r>
        <w:rPr>
          <w:rFonts w:hint="eastAsia"/>
        </w:rPr>
        <w:lastRenderedPageBreak/>
        <w:t>문제</w:t>
      </w:r>
      <w:r>
        <w:rPr>
          <w:rFonts w:hint="eastAsia"/>
        </w:rPr>
        <w:t xml:space="preserve"> </w:t>
      </w:r>
      <w:r>
        <w:t>#3</w:t>
      </w:r>
    </w:p>
    <w:p w14:paraId="5220CA3E" w14:textId="4AF419DE" w:rsidR="00A638D3" w:rsidRDefault="00A638D3" w:rsidP="00A638D3"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으로 구현할 경우 </w:t>
      </w:r>
      <w:r>
        <w:t>URL: http://localhost:8088/exam1/test3</w:t>
      </w:r>
    </w:p>
    <w:p w14:paraId="4EFB7D12" w14:textId="0BD2A42E" w:rsidR="00A638D3" w:rsidRDefault="00A638D3" w:rsidP="00A638D3"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로 구현할 경우 </w:t>
      </w:r>
      <w:r>
        <w:t>URL: http://localhost:8088/exam1/test3</w:t>
      </w:r>
      <w:r>
        <w:rPr>
          <w:rFonts w:hint="eastAsia"/>
        </w:rPr>
        <w:t>.</w:t>
      </w:r>
      <w:r>
        <w:t>jsp</w:t>
      </w:r>
    </w:p>
    <w:p w14:paraId="5E6B01ED" w14:textId="2AF12392" w:rsidR="00A638D3" w:rsidRDefault="00A638D3" w:rsidP="00A638D3"/>
    <w:p w14:paraId="7FEE6DFA" w14:textId="2F101239" w:rsidR="00A638D3" w:rsidRDefault="00156710" w:rsidP="00A638D3">
      <w:r>
        <w:rPr>
          <w:noProof/>
        </w:rPr>
        <w:drawing>
          <wp:inline distT="0" distB="0" distL="0" distR="0" wp14:anchorId="078DCBE3" wp14:editId="3EBB35E9">
            <wp:extent cx="4305661" cy="20673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179" cy="20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E1BC" w14:textId="767E9462" w:rsidR="00156710" w:rsidRDefault="00156710" w:rsidP="00A638D3">
      <w:r>
        <w:rPr>
          <w:rFonts w:hint="eastAsia"/>
        </w:rPr>
        <w:t>처음 실행한 화면</w:t>
      </w:r>
    </w:p>
    <w:p w14:paraId="710F6903" w14:textId="773C8A34" w:rsidR="00156710" w:rsidRDefault="00156710" w:rsidP="00A638D3"/>
    <w:p w14:paraId="688EDF4E" w14:textId="79768CA8" w:rsidR="00156710" w:rsidRDefault="00156710" w:rsidP="00A638D3">
      <w:r>
        <w:rPr>
          <w:rFonts w:hint="eastAsia"/>
        </w:rPr>
        <w:t xml:space="preserve">위 화면의 </w:t>
      </w:r>
      <w:r>
        <w:t xml:space="preserve">input </w:t>
      </w:r>
      <w:r>
        <w:rPr>
          <w:rFonts w:hint="eastAsia"/>
        </w:rPr>
        <w:t xml:space="preserve">태그에 </w:t>
      </w:r>
      <w:r>
        <w:t>green</w:t>
      </w:r>
      <w:r>
        <w:rPr>
          <w:rFonts w:hint="eastAsia"/>
        </w:rPr>
        <w:t>을 입력하고 확인 버튼을 클릭하면</w:t>
      </w:r>
    </w:p>
    <w:p w14:paraId="53FF0064" w14:textId="66E69D9E" w:rsidR="00156710" w:rsidRPr="00A638D3" w:rsidRDefault="00ED1104" w:rsidP="00A638D3">
      <w:r>
        <w:rPr>
          <w:noProof/>
        </w:rPr>
        <w:drawing>
          <wp:inline distT="0" distB="0" distL="0" distR="0" wp14:anchorId="3839B361" wp14:editId="4AE47B1F">
            <wp:extent cx="4282345" cy="2056144"/>
            <wp:effectExtent l="0" t="0" r="444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529" cy="20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6A74" w14:textId="5A9BF6C0" w:rsidR="00A638D3" w:rsidRDefault="00A638D3" w:rsidP="00A638D3"/>
    <w:p w14:paraId="79812070" w14:textId="77777777" w:rsidR="00ED1104" w:rsidRDefault="00ED1104" w:rsidP="00ED1104">
      <w:r>
        <w:rPr>
          <w:rFonts w:hint="eastAsia"/>
        </w:rPr>
        <w:t>화면 서식이 위 화면과 비슷해야 한다.</w:t>
      </w:r>
    </w:p>
    <w:p w14:paraId="2C55FABE" w14:textId="77777777" w:rsidR="00ED1104" w:rsidRPr="00ED1104" w:rsidRDefault="00ED1104" w:rsidP="00A638D3"/>
    <w:p w14:paraId="712CB155" w14:textId="77777777" w:rsidR="00ED1104" w:rsidRPr="00A638D3" w:rsidRDefault="00ED1104" w:rsidP="00A638D3"/>
    <w:sectPr w:rsidR="00ED1104" w:rsidRPr="00A638D3" w:rsidSect="00B12C18">
      <w:footerReference w:type="default" r:id="rId14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ABBFD" w14:textId="77777777" w:rsidR="00F33F99" w:rsidRDefault="00F33F99" w:rsidP="00B12C18">
      <w:r>
        <w:separator/>
      </w:r>
    </w:p>
  </w:endnote>
  <w:endnote w:type="continuationSeparator" w:id="0">
    <w:p w14:paraId="01CF16C8" w14:textId="77777777" w:rsidR="00F33F99" w:rsidRDefault="00F33F99" w:rsidP="00B12C18">
      <w:r>
        <w:continuationSeparator/>
      </w:r>
    </w:p>
  </w:endnote>
  <w:endnote w:type="continuationNotice" w:id="1">
    <w:p w14:paraId="0749F388" w14:textId="77777777" w:rsidR="00F33F99" w:rsidRDefault="00F33F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02F21" w14:textId="77777777" w:rsidR="00F33F99" w:rsidRDefault="00F33F99" w:rsidP="00B12C18">
      <w:r>
        <w:separator/>
      </w:r>
    </w:p>
  </w:footnote>
  <w:footnote w:type="continuationSeparator" w:id="0">
    <w:p w14:paraId="3F1C3FAE" w14:textId="77777777" w:rsidR="00F33F99" w:rsidRDefault="00F33F99" w:rsidP="00B12C18">
      <w:r>
        <w:continuationSeparator/>
      </w:r>
    </w:p>
  </w:footnote>
  <w:footnote w:type="continuationNotice" w:id="1">
    <w:p w14:paraId="29676502" w14:textId="77777777" w:rsidR="00F33F99" w:rsidRDefault="00F33F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6BD2"/>
    <w:rsid w:val="000079F4"/>
    <w:rsid w:val="00010B6F"/>
    <w:rsid w:val="00016A5C"/>
    <w:rsid w:val="00021966"/>
    <w:rsid w:val="000223F0"/>
    <w:rsid w:val="00025722"/>
    <w:rsid w:val="00032317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46D"/>
    <w:rsid w:val="000C3BB4"/>
    <w:rsid w:val="000C5328"/>
    <w:rsid w:val="000D2A8B"/>
    <w:rsid w:val="000D2A98"/>
    <w:rsid w:val="000D5B3C"/>
    <w:rsid w:val="000E43BF"/>
    <w:rsid w:val="000F25E2"/>
    <w:rsid w:val="000F404B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56710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50A4"/>
    <w:rsid w:val="001E0593"/>
    <w:rsid w:val="001E34EE"/>
    <w:rsid w:val="001E52F5"/>
    <w:rsid w:val="001E60FA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2B3A"/>
    <w:rsid w:val="00245774"/>
    <w:rsid w:val="0025173A"/>
    <w:rsid w:val="00266991"/>
    <w:rsid w:val="00271121"/>
    <w:rsid w:val="00271942"/>
    <w:rsid w:val="00275589"/>
    <w:rsid w:val="00281FEC"/>
    <w:rsid w:val="002836CF"/>
    <w:rsid w:val="00290C13"/>
    <w:rsid w:val="002926E2"/>
    <w:rsid w:val="00294997"/>
    <w:rsid w:val="002968E9"/>
    <w:rsid w:val="002A2F80"/>
    <w:rsid w:val="002B099B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601EA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37A08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74F3"/>
    <w:rsid w:val="0059087B"/>
    <w:rsid w:val="0059675C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6DEA"/>
    <w:rsid w:val="00632DEE"/>
    <w:rsid w:val="0064292A"/>
    <w:rsid w:val="00646CDF"/>
    <w:rsid w:val="00651D7B"/>
    <w:rsid w:val="00654C8A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E0B71"/>
    <w:rsid w:val="006E7642"/>
    <w:rsid w:val="006F1AB8"/>
    <w:rsid w:val="006F306A"/>
    <w:rsid w:val="00701598"/>
    <w:rsid w:val="007103AA"/>
    <w:rsid w:val="00712EEB"/>
    <w:rsid w:val="00714E44"/>
    <w:rsid w:val="0071724B"/>
    <w:rsid w:val="00720B4B"/>
    <w:rsid w:val="00723C11"/>
    <w:rsid w:val="00726C84"/>
    <w:rsid w:val="007352F3"/>
    <w:rsid w:val="00746D61"/>
    <w:rsid w:val="00753A16"/>
    <w:rsid w:val="00753C76"/>
    <w:rsid w:val="0077221F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2E65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5976"/>
    <w:rsid w:val="00890732"/>
    <w:rsid w:val="008915E0"/>
    <w:rsid w:val="00896288"/>
    <w:rsid w:val="008A3FB6"/>
    <w:rsid w:val="008B0849"/>
    <w:rsid w:val="008B0EA2"/>
    <w:rsid w:val="008B1D06"/>
    <w:rsid w:val="008B1DAE"/>
    <w:rsid w:val="008B408D"/>
    <w:rsid w:val="008C7901"/>
    <w:rsid w:val="008D52E8"/>
    <w:rsid w:val="008D7EE4"/>
    <w:rsid w:val="00903BDC"/>
    <w:rsid w:val="00905752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60B6F"/>
    <w:rsid w:val="00A638D3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E5594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4162D"/>
    <w:rsid w:val="00B51508"/>
    <w:rsid w:val="00B60293"/>
    <w:rsid w:val="00B640AD"/>
    <w:rsid w:val="00B66AE8"/>
    <w:rsid w:val="00B7026E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6CA3"/>
    <w:rsid w:val="00C73FE2"/>
    <w:rsid w:val="00C77795"/>
    <w:rsid w:val="00C808E5"/>
    <w:rsid w:val="00C81961"/>
    <w:rsid w:val="00C8273B"/>
    <w:rsid w:val="00C84036"/>
    <w:rsid w:val="00C866CC"/>
    <w:rsid w:val="00C86BCD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1104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33F99"/>
    <w:rsid w:val="00F56E2D"/>
    <w:rsid w:val="00F579D5"/>
    <w:rsid w:val="00F57BA4"/>
    <w:rsid w:val="00F60D28"/>
    <w:rsid w:val="00F73468"/>
    <w:rsid w:val="00F76341"/>
    <w:rsid w:val="00F80A28"/>
    <w:rsid w:val="00F933F2"/>
    <w:rsid w:val="00F93C1D"/>
    <w:rsid w:val="00FA4360"/>
    <w:rsid w:val="00FA714C"/>
    <w:rsid w:val="00FB0BC8"/>
    <w:rsid w:val="00FB20CE"/>
    <w:rsid w:val="00FC2BB9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17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317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317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317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2317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03231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32317"/>
  </w:style>
  <w:style w:type="character" w:customStyle="1" w:styleId="Heading1Char">
    <w:name w:val="Heading 1 Char"/>
    <w:basedOn w:val="DefaultParagraphFont"/>
    <w:link w:val="Heading1"/>
    <w:uiPriority w:val="9"/>
    <w:rsid w:val="00032317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2317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2317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03231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032317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032317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0323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032317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032317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03231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32317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032317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032317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032317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032317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032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2317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2317"/>
  </w:style>
  <w:style w:type="character" w:customStyle="1" w:styleId="DateChar">
    <w:name w:val="Date Char"/>
    <w:basedOn w:val="DefaultParagraphFont"/>
    <w:link w:val="Date"/>
    <w:uiPriority w:val="99"/>
    <w:semiHidden/>
    <w:rsid w:val="00032317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032317"/>
  </w:style>
  <w:style w:type="paragraph" w:styleId="TOC2">
    <w:name w:val="toc 2"/>
    <w:basedOn w:val="Normal"/>
    <w:next w:val="Normal"/>
    <w:autoRedefine/>
    <w:uiPriority w:val="39"/>
    <w:unhideWhenUsed/>
    <w:rsid w:val="00032317"/>
    <w:pPr>
      <w:ind w:leftChars="200" w:left="425"/>
    </w:pPr>
  </w:style>
  <w:style w:type="character" w:customStyle="1" w:styleId="ng-binding">
    <w:name w:val="ng-binding"/>
    <w:basedOn w:val="DefaultParagraphFont"/>
    <w:rsid w:val="00032317"/>
  </w:style>
  <w:style w:type="paragraph" w:styleId="NormalWeb">
    <w:name w:val="Normal (Web)"/>
    <w:basedOn w:val="Normal"/>
    <w:uiPriority w:val="99"/>
    <w:unhideWhenUsed/>
    <w:rsid w:val="000323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032317"/>
  </w:style>
  <w:style w:type="paragraph" w:customStyle="1" w:styleId="a1">
    <w:name w:val="코드표"/>
    <w:basedOn w:val="Normal"/>
    <w:link w:val="Char1"/>
    <w:qFormat/>
    <w:rsid w:val="00032317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032317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032317"/>
  </w:style>
  <w:style w:type="character" w:customStyle="1" w:styleId="im">
    <w:name w:val="im"/>
    <w:basedOn w:val="DefaultParagraphFont"/>
    <w:rsid w:val="00032317"/>
  </w:style>
  <w:style w:type="paragraph" w:customStyle="1" w:styleId="a2">
    <w:name w:val="바탕글"/>
    <w:basedOn w:val="Normal"/>
    <w:rsid w:val="00032317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032317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03231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03231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03231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03231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03231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03231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032317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032317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032317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032317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032317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1149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516</cp:revision>
  <dcterms:created xsi:type="dcterms:W3CDTF">2016-08-29T22:19:00Z</dcterms:created>
  <dcterms:modified xsi:type="dcterms:W3CDTF">2020-10-25T23:50:00Z</dcterms:modified>
</cp:coreProperties>
</file>