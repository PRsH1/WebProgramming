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787F392" w:rsidR="003601EA" w:rsidRPr="00D64B8C" w:rsidRDefault="004C2245" w:rsidP="00715AD1">
      <w:r>
        <w:rPr>
          <w:rFonts w:hint="eastAsia"/>
          <w:sz w:val="52"/>
          <w:szCs w:val="56"/>
        </w:rPr>
        <w:t>웹프로그래밍 구현시험</w:t>
      </w:r>
    </w:p>
    <w:p w14:paraId="139A3EA0" w14:textId="0C3FB68D" w:rsidR="00D64B8C" w:rsidRDefault="00D64B8C" w:rsidP="00F579D5">
      <w:r>
        <w:t>202</w:t>
      </w:r>
      <w:r w:rsidR="00C817F1">
        <w:t>2</w:t>
      </w:r>
      <w:r w:rsidR="004C2245">
        <w:t>-05-02</w:t>
      </w:r>
    </w:p>
    <w:p w14:paraId="49F6DECC" w14:textId="77777777" w:rsidR="00D64B8C" w:rsidRDefault="00D64B8C" w:rsidP="00F579D5"/>
    <w:p w14:paraId="2F105896" w14:textId="3C639017" w:rsidR="00244A9D" w:rsidRDefault="00244A9D" w:rsidP="005502F4">
      <w:bookmarkStart w:id="0" w:name="_Toc35276060"/>
      <w:bookmarkStart w:id="1" w:name="_Toc35276061"/>
      <w:bookmarkEnd w:id="0"/>
      <w:bookmarkEnd w:id="1"/>
    </w:p>
    <w:p w14:paraId="529B918E" w14:textId="7F1556B2" w:rsidR="004C2245" w:rsidRDefault="0064581D" w:rsidP="00660DE9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프로젝트 이름</w:t>
      </w:r>
      <w:r w:rsidR="00CB4781">
        <w:rPr>
          <w:rFonts w:hint="eastAsia"/>
        </w:rPr>
        <w:t xml:space="preserve"> </w:t>
      </w:r>
      <w:r w:rsidR="00CB4781">
        <w:t>(5</w:t>
      </w:r>
      <w:r w:rsidR="00CB4781">
        <w:rPr>
          <w:rFonts w:hint="eastAsia"/>
        </w:rPr>
        <w:t>점)</w:t>
      </w:r>
    </w:p>
    <w:p w14:paraId="60A7A6B2" w14:textId="77777777" w:rsidR="00CB4781" w:rsidRDefault="00CB4781" w:rsidP="00CB4781">
      <w:r>
        <w:rPr>
          <w:sz w:val="28"/>
          <w:szCs w:val="32"/>
        </w:rPr>
        <w:t>E</w:t>
      </w:r>
      <w:r w:rsidRPr="00C36122">
        <w:rPr>
          <w:rFonts w:hint="eastAsia"/>
          <w:sz w:val="28"/>
          <w:szCs w:val="32"/>
        </w:rPr>
        <w:t>학번</w:t>
      </w:r>
    </w:p>
    <w:p w14:paraId="1AB2E5F7" w14:textId="77777777" w:rsidR="00CB4781" w:rsidRPr="00C36122" w:rsidRDefault="00CB4781" w:rsidP="00CB4781">
      <w:r>
        <w:rPr>
          <w:rFonts w:hint="eastAsia"/>
        </w:rPr>
        <w:t>예:</w:t>
      </w:r>
      <w:r>
        <w:t xml:space="preserve"> </w:t>
      </w:r>
      <w:r w:rsidRPr="000045B4">
        <w:rPr>
          <w:sz w:val="24"/>
          <w:szCs w:val="28"/>
        </w:rPr>
        <w:t>E</w:t>
      </w:r>
      <w:r w:rsidRPr="00C36122">
        <w:rPr>
          <w:sz w:val="24"/>
          <w:szCs w:val="28"/>
        </w:rPr>
        <w:t>201014199</w:t>
      </w:r>
    </w:p>
    <w:p w14:paraId="6C4CEEB6" w14:textId="2E639AF5" w:rsidR="0064581D" w:rsidRDefault="0064581D" w:rsidP="0064581D"/>
    <w:p w14:paraId="3E3C7D00" w14:textId="70ABE1A6" w:rsidR="00CB4781" w:rsidRDefault="00CB4781" w:rsidP="0064581D"/>
    <w:p w14:paraId="0CFC883B" w14:textId="66A75BB6" w:rsidR="00CB4781" w:rsidRDefault="00B818E5" w:rsidP="00660DE9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t>e</w:t>
      </w:r>
      <w:r>
        <w:t>xam/test1</w:t>
      </w:r>
    </w:p>
    <w:p w14:paraId="3D764DFA" w14:textId="705590F1" w:rsidR="00B818E5" w:rsidRDefault="00B818E5" w:rsidP="00B818E5">
      <w:r w:rsidRPr="00B818E5">
        <w:rPr>
          <w:noProof/>
        </w:rPr>
        <w:drawing>
          <wp:inline distT="0" distB="0" distL="0" distR="0" wp14:anchorId="006CBF16" wp14:editId="66EB6A30">
            <wp:extent cx="3077004" cy="1495634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EA9" w14:textId="4135C12A" w:rsidR="00B818E5" w:rsidRDefault="00B818E5" w:rsidP="00B818E5"/>
    <w:p w14:paraId="46404877" w14:textId="781F4134" w:rsidR="00F637AD" w:rsidRDefault="00F637AD" w:rsidP="00B818E5">
      <w:r>
        <w:t>URL</w:t>
      </w:r>
      <w:r>
        <w:rPr>
          <w:rFonts w:hint="eastAsia"/>
        </w:rPr>
        <w:t xml:space="preserve">은 </w:t>
      </w:r>
      <w:r>
        <w:t>http://localhost:8088/exam/test1 (</w:t>
      </w:r>
      <w:r w:rsidR="00C24B62">
        <w:t>3</w:t>
      </w:r>
      <w:r>
        <w:rPr>
          <w:rFonts w:hint="eastAsia"/>
        </w:rPr>
        <w:t>점)</w:t>
      </w:r>
    </w:p>
    <w:p w14:paraId="60618DC8" w14:textId="673675D8" w:rsidR="00B818E5" w:rsidRDefault="0030271A" w:rsidP="00B818E5">
      <w:r>
        <w:rPr>
          <w:rFonts w:hint="eastAsia"/>
        </w:rPr>
        <w:t>위 화면과 비슷한 형태로 출력되어야 한다.</w:t>
      </w:r>
      <w:r w:rsidR="00F637AD">
        <w:t xml:space="preserve"> (</w:t>
      </w:r>
      <w:r w:rsidR="00C24B62">
        <w:t>3</w:t>
      </w:r>
      <w:r w:rsidR="00F637AD">
        <w:rPr>
          <w:rFonts w:hint="eastAsia"/>
        </w:rPr>
        <w:t>점)</w:t>
      </w:r>
    </w:p>
    <w:p w14:paraId="5EB0ED78" w14:textId="3DDE507F" w:rsidR="0030271A" w:rsidRDefault="006908FB" w:rsidP="00B818E5">
      <w:r>
        <w:rPr>
          <w:rFonts w:hint="eastAsia"/>
        </w:rPr>
        <w:t xml:space="preserve">자기 </w:t>
      </w:r>
      <w:r w:rsidR="00FB2CF1">
        <w:rPr>
          <w:rFonts w:hint="eastAsia"/>
        </w:rPr>
        <w:t>자신의 학번과 이름이 출력되어야 한다.</w:t>
      </w:r>
      <w:r w:rsidR="00F637AD">
        <w:t xml:space="preserve"> (</w:t>
      </w:r>
      <w:r w:rsidR="00C24B62">
        <w:t>3</w:t>
      </w:r>
      <w:r w:rsidR="00F637AD">
        <w:rPr>
          <w:rFonts w:hint="eastAsia"/>
        </w:rPr>
        <w:t>점)</w:t>
      </w:r>
    </w:p>
    <w:p w14:paraId="7A224ADF" w14:textId="171749F3" w:rsidR="006908FB" w:rsidRDefault="00680F73" w:rsidP="00B818E5">
      <w:r>
        <w:rPr>
          <w:rFonts w:hint="eastAsia"/>
        </w:rPr>
        <w:t>출력할</w:t>
      </w:r>
      <w:r w:rsidR="00AC7B6E">
        <w:rPr>
          <w:rFonts w:hint="eastAsia"/>
        </w:rPr>
        <w:t xml:space="preserve"> 데이터</w:t>
      </w:r>
      <w:r>
        <w:rPr>
          <w:rFonts w:hint="eastAsia"/>
        </w:rPr>
        <w:t xml:space="preserve"> </w:t>
      </w:r>
      <w:r w:rsidR="00AC7B6E">
        <w:rPr>
          <w:rFonts w:hint="eastAsia"/>
        </w:rPr>
        <w:t>학번과 이름을</w:t>
      </w:r>
      <w:r>
        <w:rPr>
          <w:rFonts w:hint="eastAsia"/>
        </w:rPr>
        <w:t xml:space="preserve"> 액션 메소드에서 뷰로 전달해</w:t>
      </w:r>
      <w:r w:rsidR="00AC7B6E">
        <w:rPr>
          <w:rFonts w:hint="eastAsia"/>
        </w:rPr>
        <w:t>서 출력해</w:t>
      </w:r>
      <w:r>
        <w:rPr>
          <w:rFonts w:hint="eastAsia"/>
        </w:rPr>
        <w:t>야 한다.</w:t>
      </w:r>
      <w:r w:rsidR="00F637AD">
        <w:t xml:space="preserve"> (</w:t>
      </w:r>
      <w:r w:rsidR="00C24B62">
        <w:t>3</w:t>
      </w:r>
      <w:r w:rsidR="00F637AD">
        <w:rPr>
          <w:rFonts w:hint="eastAsia"/>
        </w:rPr>
        <w:t>점)</w:t>
      </w:r>
    </w:p>
    <w:p w14:paraId="7C2DAB57" w14:textId="63520DDE" w:rsidR="008C058F" w:rsidRDefault="008C058F" w:rsidP="00B818E5">
      <w:r>
        <w:rPr>
          <w:rFonts w:hint="eastAsia"/>
        </w:rPr>
        <w:t>데이터를 전달할 때,</w:t>
      </w:r>
      <w:r>
        <w:t xml:space="preserve"> </w:t>
      </w:r>
      <w:r>
        <w:rPr>
          <w:rFonts w:hint="eastAsia"/>
        </w:rPr>
        <w:t xml:space="preserve">학번 데이터의 이름은 </w:t>
      </w:r>
      <w:r>
        <w:t>myNumber</w:t>
      </w:r>
      <w:r w:rsidR="001D389A">
        <w:t xml:space="preserve"> </w:t>
      </w:r>
      <w:r w:rsidR="001D389A">
        <w:rPr>
          <w:rFonts w:hint="eastAsia"/>
        </w:rPr>
        <w:t>이고</w:t>
      </w:r>
      <w:r>
        <w:t>, (</w:t>
      </w:r>
      <w:r w:rsidR="00B11BF8">
        <w:t>3</w:t>
      </w:r>
      <w:r>
        <w:rPr>
          <w:rFonts w:hint="eastAsia"/>
        </w:rPr>
        <w:t>점)</w:t>
      </w:r>
    </w:p>
    <w:p w14:paraId="26968672" w14:textId="5606742A" w:rsidR="001D389A" w:rsidRDefault="001D389A" w:rsidP="00B818E5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 xml:space="preserve">이름 데이터의 이름은 </w:t>
      </w:r>
      <w:r>
        <w:t xml:space="preserve">myName </w:t>
      </w:r>
      <w:r>
        <w:rPr>
          <w:rFonts w:hint="eastAsia"/>
        </w:rPr>
        <w:t>이어야 한다.</w:t>
      </w:r>
      <w:r>
        <w:t xml:space="preserve"> (</w:t>
      </w:r>
      <w:r w:rsidR="00B11BF8">
        <w:t>3</w:t>
      </w:r>
      <w:r>
        <w:rPr>
          <w:rFonts w:hint="eastAsia"/>
        </w:rPr>
        <w:t>점)</w:t>
      </w:r>
    </w:p>
    <w:p w14:paraId="50A35DED" w14:textId="265731CE" w:rsidR="00F36CE4" w:rsidRDefault="00F36CE4" w:rsidP="00B818E5"/>
    <w:p w14:paraId="7A1E641B" w14:textId="77777777" w:rsidR="00F36CE4" w:rsidRDefault="00F36CE4" w:rsidP="00B818E5"/>
    <w:p w14:paraId="5658046F" w14:textId="5C42D10A" w:rsidR="00F36CE4" w:rsidRDefault="00F36CE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4CFEF0" w14:textId="3B07C97D" w:rsidR="008B1E0A" w:rsidRDefault="008B1E0A" w:rsidP="00660DE9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lastRenderedPageBreak/>
        <w:t>e</w:t>
      </w:r>
      <w:r>
        <w:t>xam/test2</w:t>
      </w:r>
    </w:p>
    <w:p w14:paraId="34C99A53" w14:textId="05B45891" w:rsidR="008B1E0A" w:rsidRDefault="00B64E68" w:rsidP="008B1E0A">
      <w:r w:rsidRPr="00B64E68">
        <w:rPr>
          <w:noProof/>
        </w:rPr>
        <w:drawing>
          <wp:inline distT="0" distB="0" distL="0" distR="0" wp14:anchorId="72B66819" wp14:editId="5AC4747A">
            <wp:extent cx="3248478" cy="121937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B4AF" w14:textId="77777777" w:rsidR="00392507" w:rsidRPr="008B1E0A" w:rsidRDefault="00392507" w:rsidP="008B1E0A"/>
    <w:p w14:paraId="2DD7AF27" w14:textId="0C1B8747" w:rsidR="00392507" w:rsidRDefault="00392507" w:rsidP="00392507">
      <w:r>
        <w:t>URL</w:t>
      </w:r>
      <w:r>
        <w:rPr>
          <w:rFonts w:hint="eastAsia"/>
        </w:rPr>
        <w:t xml:space="preserve">은 </w:t>
      </w:r>
      <w:r>
        <w:t>http://localhost:8088/exam/test2 (</w:t>
      </w:r>
      <w:r w:rsidR="00B11BF8">
        <w:t>3</w:t>
      </w:r>
      <w:r>
        <w:rPr>
          <w:rFonts w:hint="eastAsia"/>
        </w:rPr>
        <w:t>점)</w:t>
      </w:r>
    </w:p>
    <w:p w14:paraId="200F2E43" w14:textId="750ED665" w:rsidR="00392507" w:rsidRDefault="00392507" w:rsidP="00392507">
      <w:r>
        <w:rPr>
          <w:rFonts w:hint="eastAsia"/>
        </w:rPr>
        <w:t>처음 실행했을 때,</w:t>
      </w:r>
      <w:r w:rsidR="00437E16">
        <w:t xml:space="preserve"> input </w:t>
      </w:r>
      <w:r w:rsidR="00437E16">
        <w:rPr>
          <w:rFonts w:hint="eastAsia"/>
        </w:rPr>
        <w:t>태그에</w:t>
      </w:r>
      <w:r>
        <w:t xml:space="preserve"> hello </w:t>
      </w:r>
      <w:r w:rsidR="00437E16">
        <w:rPr>
          <w:rFonts w:hint="eastAsia"/>
        </w:rPr>
        <w:t>문자열이 채워져 있어야 한다.</w:t>
      </w:r>
      <w:r w:rsidR="00437E16">
        <w:t xml:space="preserve"> (</w:t>
      </w:r>
      <w:r w:rsidR="00B11BF8">
        <w:t>3</w:t>
      </w:r>
      <w:r w:rsidR="00437E16">
        <w:rPr>
          <w:rFonts w:hint="eastAsia"/>
        </w:rPr>
        <w:t>점)</w:t>
      </w:r>
    </w:p>
    <w:p w14:paraId="1D0343B0" w14:textId="746B9A81" w:rsidR="007962E6" w:rsidRDefault="007962E6" w:rsidP="00392507">
      <w:r>
        <w:rPr>
          <w:rFonts w:hint="eastAsia"/>
        </w:rPr>
        <w:t xml:space="preserve">확인 버튼은 </w:t>
      </w:r>
      <w:r>
        <w:t xml:space="preserve">submit </w:t>
      </w:r>
      <w:r>
        <w:rPr>
          <w:rFonts w:hint="eastAsia"/>
        </w:rPr>
        <w:t>버튼이어야 한다.</w:t>
      </w:r>
      <w:r>
        <w:t xml:space="preserve"> (</w:t>
      </w:r>
      <w:r w:rsidR="00B11BF8">
        <w:t>3</w:t>
      </w:r>
      <w:r>
        <w:rPr>
          <w:rFonts w:hint="eastAsia"/>
        </w:rPr>
        <w:t>점)</w:t>
      </w:r>
    </w:p>
    <w:p w14:paraId="5F1334DB" w14:textId="7EDFA845" w:rsidR="00313358" w:rsidRDefault="00313358" w:rsidP="00392507"/>
    <w:p w14:paraId="6255EBD6" w14:textId="77777777" w:rsidR="00F36CE4" w:rsidRDefault="00F36CE4" w:rsidP="00392507"/>
    <w:p w14:paraId="223EDA48" w14:textId="77777777" w:rsidR="00F36CE4" w:rsidRDefault="00437E16" w:rsidP="00392507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</w:t>
      </w:r>
      <w:r w:rsidR="007962E6">
        <w:rPr>
          <w:rFonts w:hint="eastAsia"/>
        </w:rPr>
        <w:t>에</w:t>
      </w:r>
      <w:r>
        <w:rPr>
          <w:rFonts w:hint="eastAsia"/>
        </w:rPr>
        <w:t xml:space="preserve"> </w:t>
      </w:r>
      <w:r>
        <w:t>w</w:t>
      </w:r>
      <w:r w:rsidR="007962E6">
        <w:rPr>
          <w:rFonts w:hint="eastAsia"/>
        </w:rPr>
        <w:t>o</w:t>
      </w:r>
      <w:r w:rsidR="007962E6">
        <w:t>rld</w:t>
      </w:r>
      <w:r w:rsidR="007962E6">
        <w:rPr>
          <w:rFonts w:hint="eastAsia"/>
        </w:rPr>
        <w:t>를 입력하고 확인 버튼을 클릭하면</w:t>
      </w:r>
      <w:r w:rsidR="007962E6">
        <w:t xml:space="preserve">, </w:t>
      </w:r>
    </w:p>
    <w:p w14:paraId="2E33EC44" w14:textId="2EBB75CC" w:rsidR="00E80F1E" w:rsidRDefault="00E80F1E" w:rsidP="00392507">
      <w:r>
        <w:rPr>
          <w:rFonts w:hint="eastAsia"/>
        </w:rPr>
        <w:t>S</w:t>
      </w:r>
      <w:r>
        <w:t>TS</w:t>
      </w:r>
      <w:r>
        <w:rPr>
          <w:rFonts w:hint="eastAsia"/>
        </w:rPr>
        <w:t xml:space="preserve"> c</w:t>
      </w:r>
      <w:r>
        <w:t>onsole</w:t>
      </w:r>
      <w:r>
        <w:rPr>
          <w:rFonts w:hint="eastAsia"/>
        </w:rPr>
        <w:t>에 다음과 같이 출력되어야 한다.</w:t>
      </w:r>
      <w:r w:rsidR="009771DB">
        <w:t xml:space="preserve"> System.out.println(...)</w:t>
      </w:r>
      <w:r w:rsidR="009771DB">
        <w:rPr>
          <w:rFonts w:hint="eastAsia"/>
        </w:rPr>
        <w:t>으로 출력.</w:t>
      </w:r>
      <w:r w:rsidR="00F36CE4">
        <w:t xml:space="preserve"> (3</w:t>
      </w:r>
      <w:r w:rsidR="00F36CE4">
        <w:rPr>
          <w:rFonts w:hint="eastAsia"/>
        </w:rPr>
        <w:t>점)</w:t>
      </w:r>
    </w:p>
    <w:p w14:paraId="72DC8889" w14:textId="76BA6778" w:rsidR="00E80F1E" w:rsidRDefault="004F3232" w:rsidP="00392507">
      <w:r w:rsidRPr="004F3232">
        <w:rPr>
          <w:noProof/>
        </w:rPr>
        <w:drawing>
          <wp:inline distT="0" distB="0" distL="0" distR="0" wp14:anchorId="6820570F" wp14:editId="44291DC2">
            <wp:extent cx="1330092" cy="599846"/>
            <wp:effectExtent l="0" t="0" r="381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061" cy="6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09E" w14:textId="74CB7E29" w:rsidR="00437E16" w:rsidRDefault="00F36CE4" w:rsidP="00392507">
      <w:r>
        <w:rPr>
          <w:rFonts w:hint="eastAsia"/>
        </w:rPr>
        <w:t xml:space="preserve">그리고 </w:t>
      </w:r>
      <w:r w:rsidR="00A25D2B">
        <w:rPr>
          <w:rFonts w:hint="eastAsia"/>
        </w:rPr>
        <w:t xml:space="preserve">다음 </w:t>
      </w:r>
      <w:r w:rsidR="007962E6">
        <w:rPr>
          <w:rFonts w:hint="eastAsia"/>
        </w:rPr>
        <w:t>화면이 출력되어야 한다.</w:t>
      </w:r>
      <w:r w:rsidR="007962E6">
        <w:t xml:space="preserve"> (</w:t>
      </w:r>
      <w:r w:rsidR="00B94784">
        <w:t>3</w:t>
      </w:r>
      <w:r w:rsidR="007962E6">
        <w:rPr>
          <w:rFonts w:hint="eastAsia"/>
        </w:rPr>
        <w:t>점</w:t>
      </w:r>
      <w:r w:rsidR="007962E6">
        <w:t>)</w:t>
      </w:r>
    </w:p>
    <w:p w14:paraId="7C9C3145" w14:textId="6C30F253" w:rsidR="007962E6" w:rsidRDefault="00B379B4" w:rsidP="00392507">
      <w:r w:rsidRPr="00B379B4">
        <w:rPr>
          <w:noProof/>
        </w:rPr>
        <w:drawing>
          <wp:inline distT="0" distB="0" distL="0" distR="0" wp14:anchorId="43181CD2" wp14:editId="0F16791C">
            <wp:extent cx="3248478" cy="1286054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3B1C" w14:textId="77777777" w:rsidR="00B379B4" w:rsidRDefault="00B379B4" w:rsidP="00392507"/>
    <w:p w14:paraId="27A59FA0" w14:textId="430550F1" w:rsidR="0030271A" w:rsidRDefault="00313358" w:rsidP="00B818E5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이름은 </w:t>
      </w:r>
      <w:r>
        <w:t xml:space="preserve">msg </w:t>
      </w:r>
      <w:r>
        <w:rPr>
          <w:rFonts w:hint="eastAsia"/>
        </w:rPr>
        <w:t>이어야 한다.</w:t>
      </w:r>
      <w:r>
        <w:t xml:space="preserve"> (3</w:t>
      </w:r>
      <w:r>
        <w:rPr>
          <w:rFonts w:hint="eastAsia"/>
        </w:rPr>
        <w:t>점)</w:t>
      </w:r>
    </w:p>
    <w:p w14:paraId="1DD65337" w14:textId="42433442" w:rsidR="00313358" w:rsidRDefault="00313358" w:rsidP="00B818E5"/>
    <w:p w14:paraId="27388DB3" w14:textId="77777777" w:rsidR="00313358" w:rsidRPr="00B818E5" w:rsidRDefault="00313358" w:rsidP="00B818E5"/>
    <w:p w14:paraId="7BDD739A" w14:textId="0FDC7411" w:rsidR="0055574B" w:rsidRDefault="0055574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5D5A4A" w14:textId="6F14E07F" w:rsidR="00623BD1" w:rsidRDefault="0055574B" w:rsidP="0055574B">
      <w:pPr>
        <w:pStyle w:val="Heading2"/>
        <w:numPr>
          <w:ilvl w:val="0"/>
          <w:numId w:val="0"/>
        </w:numPr>
        <w:ind w:left="454"/>
      </w:pPr>
      <w:r>
        <w:rPr>
          <w:rFonts w:hint="eastAsia"/>
        </w:rPr>
        <w:lastRenderedPageBreak/>
        <w:t>e</w:t>
      </w:r>
      <w:r>
        <w:t>xam/test3</w:t>
      </w:r>
    </w:p>
    <w:p w14:paraId="0EF549B2" w14:textId="16A45F45" w:rsidR="0055574B" w:rsidRDefault="0055574B" w:rsidP="0055574B">
      <w:r w:rsidRPr="0055574B">
        <w:rPr>
          <w:noProof/>
        </w:rPr>
        <w:drawing>
          <wp:inline distT="0" distB="0" distL="0" distR="0" wp14:anchorId="2A9CA39E" wp14:editId="563DA9B5">
            <wp:extent cx="3038899" cy="1743318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DBA" w14:textId="35D22BD2" w:rsidR="0055574B" w:rsidRDefault="0055574B" w:rsidP="0055574B"/>
    <w:p w14:paraId="0E70B84B" w14:textId="26FB2A8E" w:rsidR="0055574B" w:rsidRDefault="0055574B" w:rsidP="0055574B">
      <w:r>
        <w:t>URL</w:t>
      </w:r>
      <w:r>
        <w:rPr>
          <w:rFonts w:hint="eastAsia"/>
        </w:rPr>
        <w:t xml:space="preserve">은 </w:t>
      </w:r>
      <w:r>
        <w:t>http://localhost:8088/exam/test3 (3</w:t>
      </w:r>
      <w:r>
        <w:rPr>
          <w:rFonts w:hint="eastAsia"/>
        </w:rPr>
        <w:t>점)</w:t>
      </w:r>
    </w:p>
    <w:p w14:paraId="0C9C435C" w14:textId="6DADF750" w:rsidR="00BB782A" w:rsidRDefault="00DD1FE9" w:rsidP="0055574B">
      <w:r>
        <w:rPr>
          <w:rFonts w:hint="eastAsia"/>
        </w:rPr>
        <w:t xml:space="preserve">처음에는 </w:t>
      </w:r>
      <w:r>
        <w:t>yellow</w:t>
      </w:r>
      <w:r w:rsidR="00BB782A">
        <w:t xml:space="preserve"> </w:t>
      </w:r>
      <w:r>
        <w:rPr>
          <w:rFonts w:hint="eastAsia"/>
        </w:rPr>
        <w:t>항목이 선택되어 있다.</w:t>
      </w:r>
      <w:r>
        <w:t xml:space="preserve"> </w:t>
      </w:r>
      <w:r w:rsidR="00BB782A">
        <w:t>(3</w:t>
      </w:r>
      <w:r w:rsidR="00BB782A">
        <w:rPr>
          <w:rFonts w:hint="eastAsia"/>
        </w:rPr>
        <w:t>점)</w:t>
      </w:r>
    </w:p>
    <w:p w14:paraId="58B33D48" w14:textId="77777777" w:rsidR="0055574B" w:rsidRDefault="0055574B" w:rsidP="0055574B">
      <w:r>
        <w:rPr>
          <w:rFonts w:hint="eastAsia"/>
        </w:rPr>
        <w:t xml:space="preserve">확인 버튼은 </w:t>
      </w:r>
      <w:r>
        <w:t xml:space="preserve">submit </w:t>
      </w:r>
      <w:r>
        <w:rPr>
          <w:rFonts w:hint="eastAsia"/>
        </w:rPr>
        <w:t>버튼이어야 한다.</w:t>
      </w:r>
      <w:r>
        <w:t xml:space="preserve"> (3</w:t>
      </w:r>
      <w:r>
        <w:rPr>
          <w:rFonts w:hint="eastAsia"/>
        </w:rPr>
        <w:t>점)</w:t>
      </w:r>
    </w:p>
    <w:p w14:paraId="71070113" w14:textId="77777777" w:rsidR="0055574B" w:rsidRDefault="0055574B" w:rsidP="0055574B"/>
    <w:p w14:paraId="34C11B6E" w14:textId="4DA8393B" w:rsidR="0055574B" w:rsidRDefault="00E770D9" w:rsidP="0055574B">
      <w:r>
        <w:t xml:space="preserve">red </w:t>
      </w:r>
      <w:r>
        <w:rPr>
          <w:rFonts w:hint="eastAsia"/>
        </w:rPr>
        <w:t xml:space="preserve">항목을 선택하고 </w:t>
      </w:r>
      <w:r w:rsidR="0055574B">
        <w:rPr>
          <w:rFonts w:hint="eastAsia"/>
        </w:rPr>
        <w:t>확인 버튼을 클릭하면</w:t>
      </w:r>
      <w:r w:rsidR="0055574B">
        <w:t xml:space="preserve">, </w:t>
      </w:r>
    </w:p>
    <w:p w14:paraId="6F462998" w14:textId="77777777" w:rsidR="0055574B" w:rsidRDefault="0055574B" w:rsidP="0055574B">
      <w:r>
        <w:rPr>
          <w:rFonts w:hint="eastAsia"/>
        </w:rPr>
        <w:t>S</w:t>
      </w:r>
      <w:r>
        <w:t>TS</w:t>
      </w:r>
      <w:r>
        <w:rPr>
          <w:rFonts w:hint="eastAsia"/>
        </w:rPr>
        <w:t xml:space="preserve"> c</w:t>
      </w:r>
      <w:r>
        <w:t>onsole</w:t>
      </w:r>
      <w:r>
        <w:rPr>
          <w:rFonts w:hint="eastAsia"/>
        </w:rPr>
        <w:t>에 다음과 같이 출력되어야 한다.</w:t>
      </w:r>
      <w:r>
        <w:t xml:space="preserve"> (3</w:t>
      </w:r>
      <w:r>
        <w:rPr>
          <w:rFonts w:hint="eastAsia"/>
        </w:rPr>
        <w:t>점)</w:t>
      </w:r>
    </w:p>
    <w:p w14:paraId="5AE7ECB5" w14:textId="7536ACC7" w:rsidR="0055574B" w:rsidRDefault="00265CD6" w:rsidP="0055574B">
      <w:r w:rsidRPr="00265CD6">
        <w:rPr>
          <w:noProof/>
        </w:rPr>
        <w:drawing>
          <wp:inline distT="0" distB="0" distL="0" distR="0" wp14:anchorId="06AFA131" wp14:editId="1AC791F2">
            <wp:extent cx="1152686" cy="314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5384" w14:textId="7110A569" w:rsidR="00265CD6" w:rsidRDefault="00265CD6" w:rsidP="0055574B"/>
    <w:p w14:paraId="62804AA6" w14:textId="77777777" w:rsidR="00476A5A" w:rsidRDefault="00476A5A" w:rsidP="00476A5A">
      <w:r>
        <w:rPr>
          <w:rFonts w:hint="eastAsia"/>
        </w:rPr>
        <w:t>그리고 다음 화면이 출력되어야 한다.</w:t>
      </w:r>
      <w:r>
        <w:t xml:space="preserve"> (3</w:t>
      </w:r>
      <w:r>
        <w:rPr>
          <w:rFonts w:hint="eastAsia"/>
        </w:rPr>
        <w:t>점</w:t>
      </w:r>
      <w:r>
        <w:t>)</w:t>
      </w:r>
    </w:p>
    <w:p w14:paraId="70816800" w14:textId="5F21F198" w:rsidR="00265CD6" w:rsidRDefault="00476A5A" w:rsidP="0055574B">
      <w:r w:rsidRPr="00476A5A">
        <w:rPr>
          <w:noProof/>
        </w:rPr>
        <w:drawing>
          <wp:inline distT="0" distB="0" distL="0" distR="0" wp14:anchorId="343E3AF2" wp14:editId="526830E0">
            <wp:extent cx="3067478" cy="1238423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664" w14:textId="118A2C91" w:rsidR="0055574B" w:rsidRDefault="0055574B" w:rsidP="0055574B"/>
    <w:p w14:paraId="2E73F0C1" w14:textId="62AAC081" w:rsidR="00476A5A" w:rsidRDefault="00476A5A" w:rsidP="00476A5A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이름은</w:t>
      </w:r>
      <w:r>
        <w:t xml:space="preserve"> color </w:t>
      </w:r>
      <w:r>
        <w:rPr>
          <w:rFonts w:hint="eastAsia"/>
        </w:rPr>
        <w:t>이어야 한다.</w:t>
      </w:r>
      <w:r>
        <w:t xml:space="preserve"> (3</w:t>
      </w:r>
      <w:r>
        <w:rPr>
          <w:rFonts w:hint="eastAsia"/>
        </w:rPr>
        <w:t>점)</w:t>
      </w:r>
    </w:p>
    <w:p w14:paraId="7CDC674D" w14:textId="335D1942" w:rsidR="00476A5A" w:rsidRDefault="00476A5A" w:rsidP="0055574B"/>
    <w:p w14:paraId="159ED13F" w14:textId="08CE1051" w:rsidR="007D6980" w:rsidRDefault="007D698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54B044" w14:textId="0F850452" w:rsidR="007D6980" w:rsidRDefault="007D6980" w:rsidP="007D6980">
      <w:pPr>
        <w:pStyle w:val="Heading2"/>
        <w:numPr>
          <w:ilvl w:val="0"/>
          <w:numId w:val="0"/>
        </w:numPr>
        <w:ind w:left="454"/>
      </w:pPr>
      <w:r>
        <w:lastRenderedPageBreak/>
        <w:t>exam/test4</w:t>
      </w:r>
    </w:p>
    <w:p w14:paraId="7D03796E" w14:textId="199A9E38" w:rsidR="007D6980" w:rsidRDefault="00A628EC" w:rsidP="007D6980">
      <w:r w:rsidRPr="00A628EC">
        <w:rPr>
          <w:noProof/>
        </w:rPr>
        <w:drawing>
          <wp:inline distT="0" distB="0" distL="0" distR="0" wp14:anchorId="3E1A039F" wp14:editId="0709AF66">
            <wp:extent cx="3086531" cy="1267002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CBB" w14:textId="3887B93A" w:rsidR="00A628EC" w:rsidRDefault="00A628EC" w:rsidP="007D6980"/>
    <w:p w14:paraId="2CED665A" w14:textId="7AF1BF85" w:rsidR="00A628EC" w:rsidRDefault="00A628EC" w:rsidP="00A628EC">
      <w:r>
        <w:t>URL</w:t>
      </w:r>
      <w:r>
        <w:rPr>
          <w:rFonts w:hint="eastAsia"/>
        </w:rPr>
        <w:t xml:space="preserve">은 </w:t>
      </w:r>
      <w:r>
        <w:t>http://localhost:8088/exam/test4 (3</w:t>
      </w:r>
      <w:r>
        <w:rPr>
          <w:rFonts w:hint="eastAsia"/>
        </w:rPr>
        <w:t>점)</w:t>
      </w:r>
    </w:p>
    <w:p w14:paraId="2A7C49C9" w14:textId="274D424F" w:rsidR="00A628EC" w:rsidRDefault="00A628EC" w:rsidP="00A628EC">
      <w:r>
        <w:rPr>
          <w:rFonts w:hint="eastAsia"/>
        </w:rPr>
        <w:t xml:space="preserve">처음에는 </w:t>
      </w:r>
      <w:r>
        <w:t xml:space="preserve">yellow </w:t>
      </w:r>
      <w:r>
        <w:rPr>
          <w:rFonts w:hint="eastAsia"/>
        </w:rPr>
        <w:t>항목이 선택되어 있다.</w:t>
      </w:r>
      <w:r>
        <w:t xml:space="preserve"> (3</w:t>
      </w:r>
      <w:r>
        <w:rPr>
          <w:rFonts w:hint="eastAsia"/>
        </w:rPr>
        <w:t>점)</w:t>
      </w:r>
    </w:p>
    <w:p w14:paraId="7D277B9B" w14:textId="77777777" w:rsidR="00A628EC" w:rsidRDefault="00A628EC" w:rsidP="00A628EC">
      <w:r>
        <w:rPr>
          <w:rFonts w:hint="eastAsia"/>
        </w:rPr>
        <w:t xml:space="preserve">확인 버튼은 </w:t>
      </w:r>
      <w:r>
        <w:t xml:space="preserve">submit </w:t>
      </w:r>
      <w:r>
        <w:rPr>
          <w:rFonts w:hint="eastAsia"/>
        </w:rPr>
        <w:t>버튼이어야 한다.</w:t>
      </w:r>
      <w:r>
        <w:t xml:space="preserve"> (3</w:t>
      </w:r>
      <w:r>
        <w:rPr>
          <w:rFonts w:hint="eastAsia"/>
        </w:rPr>
        <w:t>점)</w:t>
      </w:r>
    </w:p>
    <w:p w14:paraId="6EBDF679" w14:textId="77777777" w:rsidR="00A628EC" w:rsidRDefault="00A628EC" w:rsidP="00A628EC"/>
    <w:p w14:paraId="08A561E4" w14:textId="77777777" w:rsidR="00A628EC" w:rsidRDefault="00A628EC" w:rsidP="00A628EC">
      <w:r>
        <w:t xml:space="preserve">red </w:t>
      </w:r>
      <w:r>
        <w:rPr>
          <w:rFonts w:hint="eastAsia"/>
        </w:rPr>
        <w:t>항목을 선택하고 확인 버튼을 클릭하면</w:t>
      </w:r>
      <w:r>
        <w:t xml:space="preserve">, </w:t>
      </w:r>
    </w:p>
    <w:p w14:paraId="4BA92AE3" w14:textId="77777777" w:rsidR="00A628EC" w:rsidRDefault="00A628EC" w:rsidP="00A628EC">
      <w:r>
        <w:rPr>
          <w:rFonts w:hint="eastAsia"/>
        </w:rPr>
        <w:t>S</w:t>
      </w:r>
      <w:r>
        <w:t>TS</w:t>
      </w:r>
      <w:r>
        <w:rPr>
          <w:rFonts w:hint="eastAsia"/>
        </w:rPr>
        <w:t xml:space="preserve"> c</w:t>
      </w:r>
      <w:r>
        <w:t>onsole</w:t>
      </w:r>
      <w:r>
        <w:rPr>
          <w:rFonts w:hint="eastAsia"/>
        </w:rPr>
        <w:t>에 다음과 같이 출력되어야 한다.</w:t>
      </w:r>
      <w:r>
        <w:t xml:space="preserve"> (3</w:t>
      </w:r>
      <w:r>
        <w:rPr>
          <w:rFonts w:hint="eastAsia"/>
        </w:rPr>
        <w:t>점)</w:t>
      </w:r>
    </w:p>
    <w:p w14:paraId="33DF361C" w14:textId="77777777" w:rsidR="00A628EC" w:rsidRDefault="00A628EC" w:rsidP="00A628EC">
      <w:r w:rsidRPr="00265CD6">
        <w:rPr>
          <w:noProof/>
        </w:rPr>
        <w:drawing>
          <wp:inline distT="0" distB="0" distL="0" distR="0" wp14:anchorId="6E07766D" wp14:editId="2F571CA6">
            <wp:extent cx="1152686" cy="314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9C60" w14:textId="77777777" w:rsidR="00A628EC" w:rsidRDefault="00A628EC" w:rsidP="00A628EC"/>
    <w:p w14:paraId="451ADE4D" w14:textId="77777777" w:rsidR="00A628EC" w:rsidRDefault="00A628EC" w:rsidP="00A628EC">
      <w:r>
        <w:rPr>
          <w:rFonts w:hint="eastAsia"/>
        </w:rPr>
        <w:t>그리고 다음 화면이 출력되어야 한다.</w:t>
      </w:r>
      <w:r>
        <w:t xml:space="preserve"> (3</w:t>
      </w:r>
      <w:r>
        <w:rPr>
          <w:rFonts w:hint="eastAsia"/>
        </w:rPr>
        <w:t>점</w:t>
      </w:r>
      <w:r>
        <w:t>)</w:t>
      </w:r>
    </w:p>
    <w:p w14:paraId="32CEF821" w14:textId="64EF31C9" w:rsidR="00A628EC" w:rsidRDefault="009A19C5" w:rsidP="00A628EC">
      <w:r w:rsidRPr="009A19C5">
        <w:rPr>
          <w:noProof/>
        </w:rPr>
        <w:drawing>
          <wp:inline distT="0" distB="0" distL="0" distR="0" wp14:anchorId="4755E27B" wp14:editId="44DE6931">
            <wp:extent cx="3153215" cy="1257475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E0C1" w14:textId="77777777" w:rsidR="00A628EC" w:rsidRDefault="00A628EC" w:rsidP="00A628EC"/>
    <w:p w14:paraId="4DE832FD" w14:textId="77777777" w:rsidR="00A628EC" w:rsidRDefault="00A628EC" w:rsidP="00A628EC">
      <w:r>
        <w:rPr>
          <w:rFonts w:hint="eastAsia"/>
        </w:rPr>
        <w:t>r</w:t>
      </w:r>
      <w:r>
        <w:t>equest parameter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이름은</w:t>
      </w:r>
      <w:r>
        <w:t xml:space="preserve"> color </w:t>
      </w:r>
      <w:r>
        <w:rPr>
          <w:rFonts w:hint="eastAsia"/>
        </w:rPr>
        <w:t>이어야 한다.</w:t>
      </w:r>
      <w:r>
        <w:t xml:space="preserve"> (3</w:t>
      </w:r>
      <w:r>
        <w:rPr>
          <w:rFonts w:hint="eastAsia"/>
        </w:rPr>
        <w:t>점)</w:t>
      </w:r>
    </w:p>
    <w:p w14:paraId="5FF8FCCF" w14:textId="77777777" w:rsidR="00A628EC" w:rsidRDefault="00A628EC" w:rsidP="00A628EC"/>
    <w:p w14:paraId="49D9B100" w14:textId="77777777" w:rsidR="00A628EC" w:rsidRPr="007D6980" w:rsidRDefault="00A628EC" w:rsidP="007D6980"/>
    <w:sectPr w:rsidR="00A628EC" w:rsidRPr="007D6980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A398" w14:textId="77777777" w:rsidR="00DA4C8F" w:rsidRDefault="00DA4C8F" w:rsidP="00B12C18">
      <w:r>
        <w:separator/>
      </w:r>
    </w:p>
  </w:endnote>
  <w:endnote w:type="continuationSeparator" w:id="0">
    <w:p w14:paraId="64BDDEFE" w14:textId="77777777" w:rsidR="00DA4C8F" w:rsidRDefault="00DA4C8F" w:rsidP="00B12C18">
      <w:r>
        <w:continuationSeparator/>
      </w:r>
    </w:p>
  </w:endnote>
  <w:endnote w:type="continuationNotice" w:id="1">
    <w:p w14:paraId="773F0C6C" w14:textId="77777777" w:rsidR="00DA4C8F" w:rsidRDefault="00DA4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98EB" w14:textId="77777777" w:rsidR="00DA4C8F" w:rsidRDefault="00DA4C8F" w:rsidP="00B12C18">
      <w:r>
        <w:separator/>
      </w:r>
    </w:p>
  </w:footnote>
  <w:footnote w:type="continuationSeparator" w:id="0">
    <w:p w14:paraId="21D21A60" w14:textId="77777777" w:rsidR="00DA4C8F" w:rsidRDefault="00DA4C8F" w:rsidP="00B12C18">
      <w:r>
        <w:continuationSeparator/>
      </w:r>
    </w:p>
  </w:footnote>
  <w:footnote w:type="continuationNotice" w:id="1">
    <w:p w14:paraId="0CED18E2" w14:textId="77777777" w:rsidR="00DA4C8F" w:rsidRDefault="00DA4C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176"/>
    <w:rsid w:val="00194CA8"/>
    <w:rsid w:val="001A121C"/>
    <w:rsid w:val="001A4521"/>
    <w:rsid w:val="001A4C2B"/>
    <w:rsid w:val="001A5082"/>
    <w:rsid w:val="001B01A5"/>
    <w:rsid w:val="001B7D20"/>
    <w:rsid w:val="001C1AE9"/>
    <w:rsid w:val="001D389A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5CD6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271A"/>
    <w:rsid w:val="00303E33"/>
    <w:rsid w:val="00313358"/>
    <w:rsid w:val="00314A13"/>
    <w:rsid w:val="003173A7"/>
    <w:rsid w:val="0032434B"/>
    <w:rsid w:val="00324831"/>
    <w:rsid w:val="003601EA"/>
    <w:rsid w:val="00374A83"/>
    <w:rsid w:val="003769DF"/>
    <w:rsid w:val="00390C52"/>
    <w:rsid w:val="00392507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1AAB"/>
    <w:rsid w:val="003F695B"/>
    <w:rsid w:val="004009AB"/>
    <w:rsid w:val="0040136E"/>
    <w:rsid w:val="00403F00"/>
    <w:rsid w:val="004118FD"/>
    <w:rsid w:val="00423D78"/>
    <w:rsid w:val="004310DB"/>
    <w:rsid w:val="00437E16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6A5A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2245"/>
    <w:rsid w:val="004C32F4"/>
    <w:rsid w:val="004C4953"/>
    <w:rsid w:val="004C5012"/>
    <w:rsid w:val="004D08A8"/>
    <w:rsid w:val="004E4CD1"/>
    <w:rsid w:val="004F0083"/>
    <w:rsid w:val="004F3232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74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581D"/>
    <w:rsid w:val="00646CDF"/>
    <w:rsid w:val="00651D7B"/>
    <w:rsid w:val="00654C8A"/>
    <w:rsid w:val="00660709"/>
    <w:rsid w:val="00660DE9"/>
    <w:rsid w:val="0067187B"/>
    <w:rsid w:val="00672AC3"/>
    <w:rsid w:val="006732ED"/>
    <w:rsid w:val="00680F73"/>
    <w:rsid w:val="006817B3"/>
    <w:rsid w:val="00683AA9"/>
    <w:rsid w:val="006858E1"/>
    <w:rsid w:val="00686B48"/>
    <w:rsid w:val="00687535"/>
    <w:rsid w:val="006908FB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962E6"/>
    <w:rsid w:val="007A3960"/>
    <w:rsid w:val="007A41B0"/>
    <w:rsid w:val="007B0EA3"/>
    <w:rsid w:val="007D4019"/>
    <w:rsid w:val="007D463C"/>
    <w:rsid w:val="007D53DC"/>
    <w:rsid w:val="007D690A"/>
    <w:rsid w:val="007D6980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1E0A"/>
    <w:rsid w:val="008B408D"/>
    <w:rsid w:val="008C058F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71DB"/>
    <w:rsid w:val="009810C8"/>
    <w:rsid w:val="009879A8"/>
    <w:rsid w:val="0099206C"/>
    <w:rsid w:val="009A19C5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5D2B"/>
    <w:rsid w:val="00A26ED4"/>
    <w:rsid w:val="00A2765E"/>
    <w:rsid w:val="00A308D4"/>
    <w:rsid w:val="00A52C88"/>
    <w:rsid w:val="00A52E39"/>
    <w:rsid w:val="00A53ADD"/>
    <w:rsid w:val="00A60B6F"/>
    <w:rsid w:val="00A628EC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B6E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1BF8"/>
    <w:rsid w:val="00B12C18"/>
    <w:rsid w:val="00B14F3D"/>
    <w:rsid w:val="00B14FAC"/>
    <w:rsid w:val="00B16E53"/>
    <w:rsid w:val="00B304DA"/>
    <w:rsid w:val="00B36E3D"/>
    <w:rsid w:val="00B3736F"/>
    <w:rsid w:val="00B379B4"/>
    <w:rsid w:val="00B37F0E"/>
    <w:rsid w:val="00B51508"/>
    <w:rsid w:val="00B60293"/>
    <w:rsid w:val="00B640AD"/>
    <w:rsid w:val="00B64E68"/>
    <w:rsid w:val="00B66AE8"/>
    <w:rsid w:val="00B7026E"/>
    <w:rsid w:val="00B733F2"/>
    <w:rsid w:val="00B749D8"/>
    <w:rsid w:val="00B756EB"/>
    <w:rsid w:val="00B77F2A"/>
    <w:rsid w:val="00B818E5"/>
    <w:rsid w:val="00B852C3"/>
    <w:rsid w:val="00B86FAD"/>
    <w:rsid w:val="00B8708A"/>
    <w:rsid w:val="00B90904"/>
    <w:rsid w:val="00B90A59"/>
    <w:rsid w:val="00B91A60"/>
    <w:rsid w:val="00B933EE"/>
    <w:rsid w:val="00B94784"/>
    <w:rsid w:val="00B97BAD"/>
    <w:rsid w:val="00BA7BF7"/>
    <w:rsid w:val="00BB1670"/>
    <w:rsid w:val="00BB2C32"/>
    <w:rsid w:val="00BB782A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4B62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4781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4C8F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1FE9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770D9"/>
    <w:rsid w:val="00E80F1E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27DEB"/>
    <w:rsid w:val="00F36CE4"/>
    <w:rsid w:val="00F56E2D"/>
    <w:rsid w:val="00F579D5"/>
    <w:rsid w:val="00F57BA4"/>
    <w:rsid w:val="00F60D28"/>
    <w:rsid w:val="00F637AD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B2CF1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6E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B6E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B6E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B6E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B6E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AC7B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7B6E"/>
  </w:style>
  <w:style w:type="character" w:customStyle="1" w:styleId="Heading1Char">
    <w:name w:val="Heading 1 Char"/>
    <w:basedOn w:val="DefaultParagraphFont"/>
    <w:link w:val="Heading1"/>
    <w:uiPriority w:val="9"/>
    <w:rsid w:val="00AC7B6E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B6E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B6E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AC7B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AC7B6E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AC7B6E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AC7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AC7B6E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AC7B6E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AC7B6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C7B6E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AC7B6E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AC7B6E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AC7B6E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AC7B6E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AC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B6E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B6E"/>
  </w:style>
  <w:style w:type="character" w:customStyle="1" w:styleId="DateChar">
    <w:name w:val="Date Char"/>
    <w:basedOn w:val="DefaultParagraphFont"/>
    <w:link w:val="Date"/>
    <w:uiPriority w:val="99"/>
    <w:semiHidden/>
    <w:rsid w:val="00AC7B6E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AC7B6E"/>
  </w:style>
  <w:style w:type="paragraph" w:styleId="TOC2">
    <w:name w:val="toc 2"/>
    <w:basedOn w:val="Normal"/>
    <w:next w:val="Normal"/>
    <w:autoRedefine/>
    <w:uiPriority w:val="39"/>
    <w:unhideWhenUsed/>
    <w:rsid w:val="00AC7B6E"/>
    <w:pPr>
      <w:ind w:leftChars="200" w:left="425"/>
    </w:pPr>
  </w:style>
  <w:style w:type="character" w:customStyle="1" w:styleId="ng-binding">
    <w:name w:val="ng-binding"/>
    <w:basedOn w:val="DefaultParagraphFont"/>
    <w:rsid w:val="00AC7B6E"/>
  </w:style>
  <w:style w:type="paragraph" w:styleId="NormalWeb">
    <w:name w:val="Normal (Web)"/>
    <w:basedOn w:val="Normal"/>
    <w:uiPriority w:val="99"/>
    <w:unhideWhenUsed/>
    <w:rsid w:val="00AC7B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AC7B6E"/>
  </w:style>
  <w:style w:type="paragraph" w:customStyle="1" w:styleId="a1">
    <w:name w:val="코드표"/>
    <w:basedOn w:val="Normal"/>
    <w:link w:val="Char1"/>
    <w:qFormat/>
    <w:rsid w:val="00AC7B6E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C7B6E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AC7B6E"/>
  </w:style>
  <w:style w:type="character" w:customStyle="1" w:styleId="im">
    <w:name w:val="im"/>
    <w:basedOn w:val="DefaultParagraphFont"/>
    <w:rsid w:val="00AC7B6E"/>
  </w:style>
  <w:style w:type="paragraph" w:customStyle="1" w:styleId="a2">
    <w:name w:val="바탕글"/>
    <w:basedOn w:val="Normal"/>
    <w:rsid w:val="00AC7B6E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AC7B6E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AC7B6E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AC7B6E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AC7B6E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AC7B6E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AC7B6E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AC7B6E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AC7B6E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AC7B6E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AC7B6E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AC7B6E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AC7B6E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F6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1196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556</cp:revision>
  <dcterms:created xsi:type="dcterms:W3CDTF">2016-08-29T22:19:00Z</dcterms:created>
  <dcterms:modified xsi:type="dcterms:W3CDTF">2022-05-01T23:59:00Z</dcterms:modified>
</cp:coreProperties>
</file>