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2449A4B7" w:rsidR="003601EA" w:rsidRPr="00D64B8C" w:rsidRDefault="009E752B" w:rsidP="00715AD1">
      <w:r>
        <w:rPr>
          <w:rFonts w:hint="eastAsia"/>
          <w:sz w:val="52"/>
          <w:szCs w:val="56"/>
        </w:rPr>
        <w:t xml:space="preserve">웹프로그래밍 </w:t>
      </w:r>
      <w:r w:rsidR="009570A0">
        <w:rPr>
          <w:rFonts w:hint="eastAsia"/>
          <w:sz w:val="52"/>
          <w:szCs w:val="56"/>
        </w:rPr>
        <w:t>구현시험 안내</w:t>
      </w:r>
    </w:p>
    <w:p w14:paraId="139A3EA0" w14:textId="01F59373" w:rsidR="00D64B8C" w:rsidRDefault="009570A0" w:rsidP="00F579D5">
      <w:r>
        <w:t>2022-05-02</w:t>
      </w:r>
    </w:p>
    <w:p w14:paraId="3414B667" w14:textId="45265654" w:rsidR="00D64B8C" w:rsidRDefault="00D64B8C" w:rsidP="00F579D5"/>
    <w:p w14:paraId="17CE7002" w14:textId="77777777" w:rsidR="009570A0" w:rsidRDefault="009570A0" w:rsidP="00F579D5"/>
    <w:p w14:paraId="50DA461C" w14:textId="77777777" w:rsidR="00995221" w:rsidRDefault="00995221" w:rsidP="00995221">
      <w:pPr>
        <w:pStyle w:val="Heading2"/>
      </w:pPr>
      <w:r>
        <w:rPr>
          <w:rFonts w:hint="eastAsia"/>
        </w:rPr>
        <w:t>프로젝트 이름</w:t>
      </w:r>
    </w:p>
    <w:p w14:paraId="60C08C7B" w14:textId="77777777" w:rsidR="00995221" w:rsidRDefault="00995221" w:rsidP="00995221">
      <w:r>
        <w:rPr>
          <w:sz w:val="28"/>
          <w:szCs w:val="32"/>
        </w:rPr>
        <w:t>E</w:t>
      </w:r>
      <w:r w:rsidRPr="00C36122">
        <w:rPr>
          <w:rFonts w:hint="eastAsia"/>
          <w:sz w:val="28"/>
          <w:szCs w:val="32"/>
        </w:rPr>
        <w:t>학번</w:t>
      </w:r>
    </w:p>
    <w:p w14:paraId="55DA26D8" w14:textId="77777777" w:rsidR="00995221" w:rsidRPr="00C36122" w:rsidRDefault="00995221" w:rsidP="00995221">
      <w:r>
        <w:rPr>
          <w:rFonts w:hint="eastAsia"/>
        </w:rPr>
        <w:t>예:</w:t>
      </w:r>
      <w:r>
        <w:t xml:space="preserve"> </w:t>
      </w:r>
      <w:r w:rsidRPr="000045B4">
        <w:rPr>
          <w:sz w:val="24"/>
          <w:szCs w:val="28"/>
        </w:rPr>
        <w:t>E</w:t>
      </w:r>
      <w:r w:rsidRPr="00C36122">
        <w:rPr>
          <w:sz w:val="24"/>
          <w:szCs w:val="28"/>
        </w:rPr>
        <w:t>201014199</w:t>
      </w:r>
    </w:p>
    <w:p w14:paraId="092B8EB1" w14:textId="77777777" w:rsidR="009570A0" w:rsidRDefault="009570A0" w:rsidP="00F579D5"/>
    <w:p w14:paraId="0B1D8881" w14:textId="77777777" w:rsidR="00D779A2" w:rsidRDefault="00D779A2" w:rsidP="00F579D5"/>
    <w:p w14:paraId="0D45F6C0" w14:textId="6C3E725E" w:rsidR="000B6209" w:rsidRDefault="000B6209" w:rsidP="000B6209">
      <w:pPr>
        <w:pStyle w:val="Heading2"/>
      </w:pPr>
      <w:r>
        <w:rPr>
          <w:rFonts w:hint="eastAsia"/>
        </w:rPr>
        <w:t>구현</w:t>
      </w:r>
      <w:r w:rsidR="00F82167">
        <w:rPr>
          <w:rFonts w:hint="eastAsia"/>
        </w:rPr>
        <w:t xml:space="preserve"> </w:t>
      </w:r>
      <w:r>
        <w:rPr>
          <w:rFonts w:hint="eastAsia"/>
        </w:rPr>
        <w:t xml:space="preserve">시험 </w:t>
      </w:r>
      <w:r w:rsidR="00F82167">
        <w:rPr>
          <w:rFonts w:hint="eastAsia"/>
        </w:rPr>
        <w:t>공지</w:t>
      </w:r>
      <w:r>
        <w:rPr>
          <w:rFonts w:hint="eastAsia"/>
        </w:rPr>
        <w:t xml:space="preserve"> </w:t>
      </w:r>
      <w:r w:rsidR="00A54AA6">
        <w:rPr>
          <w:rFonts w:hint="eastAsia"/>
        </w:rPr>
        <w:t xml:space="preserve">페이지 </w:t>
      </w:r>
      <w:r>
        <w:t>URL</w:t>
      </w:r>
    </w:p>
    <w:p w14:paraId="40DBD8E2" w14:textId="77777777" w:rsidR="000B6209" w:rsidRDefault="000B6209" w:rsidP="000B6209">
      <w:pPr>
        <w:rPr>
          <w:sz w:val="24"/>
          <w:szCs w:val="28"/>
        </w:rPr>
      </w:pPr>
      <w:r w:rsidRPr="00E94F71">
        <w:rPr>
          <w:sz w:val="24"/>
          <w:szCs w:val="28"/>
        </w:rPr>
        <w:t>https://skhu-notice.web.app/</w:t>
      </w:r>
    </w:p>
    <w:p w14:paraId="4D1C3E40" w14:textId="77777777" w:rsidR="000B6209" w:rsidRPr="00D779A2" w:rsidRDefault="000B6209" w:rsidP="000B6209">
      <w:pPr>
        <w:rPr>
          <w:sz w:val="24"/>
          <w:szCs w:val="28"/>
        </w:rPr>
      </w:pPr>
    </w:p>
    <w:p w14:paraId="4F8D0985" w14:textId="77777777" w:rsidR="000B6209" w:rsidRDefault="000B6209" w:rsidP="000B6209">
      <w:r>
        <w:rPr>
          <w:rFonts w:hint="eastAsia"/>
        </w:rPr>
        <w:t xml:space="preserve">웹브라우저에서 위 </w:t>
      </w:r>
      <w:r>
        <w:t>URL</w:t>
      </w:r>
      <w:r>
        <w:rPr>
          <w:rFonts w:hint="eastAsia"/>
        </w:rPr>
        <w:t>을 열고</w:t>
      </w:r>
    </w:p>
    <w:p w14:paraId="22C14A0A" w14:textId="77777777" w:rsidR="000B6209" w:rsidRDefault="000B6209" w:rsidP="000B6209">
      <w:r w:rsidRPr="00487209">
        <w:rPr>
          <w:noProof/>
        </w:rPr>
        <w:drawing>
          <wp:inline distT="0" distB="0" distL="0" distR="0" wp14:anchorId="17C22E98" wp14:editId="0F823904">
            <wp:extent cx="4344006" cy="2143424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901" w14:textId="77777777" w:rsidR="000B6209" w:rsidRDefault="000B6209" w:rsidP="000B6209">
      <w:r w:rsidRPr="00A54AA6">
        <w:rPr>
          <w:rFonts w:hint="eastAsia"/>
          <w:highlight w:val="yellow"/>
        </w:rPr>
        <w:t>알림 허용 버튼 클릭</w:t>
      </w:r>
    </w:p>
    <w:p w14:paraId="3EC61E1F" w14:textId="77777777" w:rsidR="000B6209" w:rsidRDefault="000B6209" w:rsidP="000B6209"/>
    <w:p w14:paraId="517E4E52" w14:textId="77777777" w:rsidR="000B6209" w:rsidRDefault="000B6209" w:rsidP="000B6209">
      <w:r w:rsidRPr="00AF0151">
        <w:rPr>
          <w:noProof/>
        </w:rPr>
        <w:drawing>
          <wp:inline distT="0" distB="0" distL="0" distR="0" wp14:anchorId="11D1FFFC" wp14:editId="40561C7F">
            <wp:extent cx="4343400" cy="2734733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34" cy="27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F6E" w14:textId="2CEDAC53" w:rsidR="000B6209" w:rsidRDefault="000B6209" w:rsidP="000B6209">
      <w:r w:rsidRPr="005D31F2">
        <w:rPr>
          <w:rFonts w:hint="eastAsia"/>
          <w:highlight w:val="yellow"/>
        </w:rPr>
        <w:t xml:space="preserve">알림 벨 소리 </w:t>
      </w:r>
      <w:r w:rsidR="005D31F2">
        <w:rPr>
          <w:rFonts w:hint="eastAsia"/>
          <w:highlight w:val="yellow"/>
        </w:rPr>
        <w:t>체크</w:t>
      </w:r>
    </w:p>
    <w:p w14:paraId="1F7E6187" w14:textId="77777777" w:rsidR="000B6209" w:rsidRDefault="000B6209" w:rsidP="000B6209"/>
    <w:p w14:paraId="4F205249" w14:textId="19F0AA1A" w:rsidR="00732963" w:rsidRDefault="00732963" w:rsidP="000B6209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분 마다 제출하라고 교수가 </w:t>
      </w:r>
      <w:r w:rsidR="00F82167">
        <w:rPr>
          <w:rFonts w:hint="eastAsia"/>
        </w:rPr>
        <w:t xml:space="preserve">시험 공지 페이지에 </w:t>
      </w:r>
      <w:r>
        <w:rPr>
          <w:rFonts w:hint="eastAsia"/>
        </w:rPr>
        <w:t>공지합니다.</w:t>
      </w:r>
    </w:p>
    <w:p w14:paraId="43807919" w14:textId="5C7AC3B0" w:rsidR="005D31F2" w:rsidRPr="00732963" w:rsidRDefault="00732963" w:rsidP="000B6209">
      <w:r>
        <w:rPr>
          <w:rFonts w:hint="eastAsia"/>
        </w:rPr>
        <w:t>교수가 메시지를 보낼 때 마다</w:t>
      </w:r>
      <w:r>
        <w:t xml:space="preserve">, </w:t>
      </w:r>
      <w:r>
        <w:rPr>
          <w:rFonts w:hint="eastAsia"/>
        </w:rPr>
        <w:t>알림 벨 소리가 들려야 합니다.</w:t>
      </w:r>
      <w:r>
        <w:t xml:space="preserve"> </w:t>
      </w:r>
      <w:r>
        <w:rPr>
          <w:rFonts w:hint="eastAsia"/>
        </w:rPr>
        <w:t>벨소리가 들리는지 확인하세요.</w:t>
      </w:r>
    </w:p>
    <w:p w14:paraId="05211DC0" w14:textId="77777777" w:rsidR="005D31F2" w:rsidRDefault="005D31F2" w:rsidP="000B6209"/>
    <w:p w14:paraId="3BDEAFC1" w14:textId="3391A238" w:rsidR="009A7ED5" w:rsidRDefault="009A7E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0911A9" w14:textId="565BCF03" w:rsidR="005D31F2" w:rsidRDefault="009A7ED5" w:rsidP="009A7ED5">
      <w:pPr>
        <w:pStyle w:val="Heading2"/>
      </w:pPr>
      <w:r>
        <w:rPr>
          <w:rFonts w:hint="eastAsia"/>
        </w:rPr>
        <w:lastRenderedPageBreak/>
        <w:t>출석</w:t>
      </w:r>
    </w:p>
    <w:p w14:paraId="45EBD238" w14:textId="6C42FE96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시험 시작하자 마자,</w:t>
      </w:r>
    </w:p>
    <w:p w14:paraId="31DC0EB5" w14:textId="58543313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자신의 이름과 학번을 교수에게 카톡하세요.</w:t>
      </w:r>
    </w:p>
    <w:p w14:paraId="6E0AAC95" w14:textId="77777777" w:rsidR="009A7ED5" w:rsidRPr="009A7ED5" w:rsidRDefault="009A7ED5" w:rsidP="009A7ED5"/>
    <w:p w14:paraId="759ADFC6" w14:textId="77777777" w:rsidR="009A7ED5" w:rsidRDefault="009A7ED5" w:rsidP="009A7ED5">
      <w:r>
        <w:rPr>
          <w:rFonts w:hint="eastAsia"/>
        </w:rPr>
        <w:t>교수</w:t>
      </w:r>
      <w:r>
        <w:t xml:space="preserve"> 손</w:t>
      </w:r>
      <w:r>
        <w:rPr>
          <w:rFonts w:hint="eastAsia"/>
        </w:rPr>
        <w:t xml:space="preserve"> </w:t>
      </w:r>
      <w:r>
        <w:t xml:space="preserve">전화번호로 카톡 </w:t>
      </w:r>
      <w:r>
        <w:rPr>
          <w:rFonts w:hint="eastAsia"/>
        </w:rPr>
        <w:t>계정 찾기</w:t>
      </w:r>
      <w:r>
        <w:t xml:space="preserve"> 010-3303-4165</w:t>
      </w:r>
    </w:p>
    <w:p w14:paraId="44756E9F" w14:textId="7079B0C6" w:rsidR="000B6209" w:rsidRPr="009A7ED5" w:rsidRDefault="000B6209" w:rsidP="000B6209">
      <w:pPr>
        <w:widowControl/>
        <w:wordWrap/>
        <w:autoSpaceDE/>
        <w:autoSpaceDN/>
        <w:spacing w:after="160" w:line="259" w:lineRule="auto"/>
      </w:pPr>
    </w:p>
    <w:p w14:paraId="68219C68" w14:textId="77777777" w:rsidR="000B6209" w:rsidRDefault="000B6209" w:rsidP="000B6209">
      <w:pPr>
        <w:pStyle w:val="Heading2"/>
      </w:pPr>
      <w:r>
        <w:rPr>
          <w:rFonts w:hint="eastAsia"/>
        </w:rPr>
        <w:t>z</w:t>
      </w:r>
      <w:r>
        <w:t>oom</w:t>
      </w:r>
    </w:p>
    <w:p w14:paraId="608FF1DF" w14:textId="71119917" w:rsidR="000B6209" w:rsidRDefault="005D31F2" w:rsidP="000B6209">
      <w:r>
        <w:rPr>
          <w:rFonts w:hint="eastAsia"/>
        </w:rPr>
        <w:t>Z</w:t>
      </w:r>
      <w:r w:rsidR="008D717D">
        <w:t>OOM</w:t>
      </w:r>
      <w:r>
        <w:t xml:space="preserve"> </w:t>
      </w:r>
      <w:r>
        <w:rPr>
          <w:rFonts w:hint="eastAsia"/>
        </w:rPr>
        <w:t xml:space="preserve">회의 참가 </w:t>
      </w:r>
      <w:r>
        <w:t>URL</w:t>
      </w:r>
      <w:r>
        <w:rPr>
          <w:rFonts w:hint="eastAsia"/>
        </w:rPr>
        <w:t xml:space="preserve">은 </w:t>
      </w:r>
    </w:p>
    <w:p w14:paraId="6A4FE6CF" w14:textId="72230957" w:rsidR="005C425F" w:rsidRDefault="005C425F" w:rsidP="000B6209">
      <w:r>
        <w:rPr>
          <w:rFonts w:hint="eastAsia"/>
        </w:rPr>
        <w:t xml:space="preserve">시험 시작 </w:t>
      </w:r>
      <w:r w:rsidR="00291475">
        <w:t>1</w:t>
      </w:r>
      <w:r w:rsidR="008D717D">
        <w:t>0</w:t>
      </w:r>
      <w:r w:rsidR="008D717D">
        <w:rPr>
          <w:rFonts w:hint="eastAsia"/>
        </w:rPr>
        <w:t xml:space="preserve">분 전에 </w:t>
      </w:r>
      <w:r w:rsidR="00F82167" w:rsidRPr="00A6308E">
        <w:rPr>
          <w:rFonts w:hint="eastAsia"/>
        </w:rPr>
        <w:t>시험 공지 페이지</w:t>
      </w:r>
      <w:r w:rsidR="00F82167">
        <w:rPr>
          <w:rFonts w:hint="eastAsia"/>
        </w:rPr>
        <w:t>에</w:t>
      </w:r>
      <w:r w:rsidR="008D717D">
        <w:rPr>
          <w:rFonts w:hint="eastAsia"/>
        </w:rPr>
        <w:t xml:space="preserve"> 공지합니다.</w:t>
      </w:r>
    </w:p>
    <w:p w14:paraId="0D3ED573" w14:textId="77777777" w:rsidR="000B6209" w:rsidRPr="00291475" w:rsidRDefault="000B6209" w:rsidP="000B6209"/>
    <w:p w14:paraId="3E8F63A9" w14:textId="77777777" w:rsidR="000B6209" w:rsidRDefault="000B6209" w:rsidP="000B6209">
      <w:r>
        <w:rPr>
          <w:rFonts w:hint="eastAsia"/>
        </w:rPr>
        <w:t>구현</w:t>
      </w:r>
      <w:r>
        <w:t xml:space="preserve"> 시험보는 자신의 옆 모습을 ZOOM 영상으로 찍어야 합니다.</w:t>
      </w:r>
    </w:p>
    <w:p w14:paraId="0D74B964" w14:textId="7E3BA3F6" w:rsidR="000B6209" w:rsidRPr="00680B92" w:rsidRDefault="000B6209" w:rsidP="000B6209">
      <w:pPr>
        <w:rPr>
          <w:u w:val="single"/>
        </w:rPr>
      </w:pPr>
      <w:r w:rsidRPr="00680B92">
        <w:rPr>
          <w:rFonts w:hint="eastAsia"/>
          <w:u w:val="single"/>
        </w:rPr>
        <w:t>줌에</w:t>
      </w:r>
      <w:r w:rsidRPr="00680B92">
        <w:rPr>
          <w:u w:val="single"/>
        </w:rPr>
        <w:t xml:space="preserve"> 들어오지 않으면 부정행위로 간주합니다.</w:t>
      </w:r>
      <w:r w:rsidR="00FD5C26">
        <w:rPr>
          <w:u w:val="single"/>
        </w:rPr>
        <w:t xml:space="preserve"> (0</w:t>
      </w:r>
      <w:r w:rsidR="00FD5C26">
        <w:rPr>
          <w:rFonts w:hint="eastAsia"/>
          <w:u w:val="single"/>
        </w:rPr>
        <w:t>점 처리)</w:t>
      </w:r>
    </w:p>
    <w:p w14:paraId="51F8DF69" w14:textId="77777777" w:rsidR="000B6209" w:rsidRPr="00641D80" w:rsidRDefault="000B6209" w:rsidP="000B6209"/>
    <w:p w14:paraId="24196A50" w14:textId="29684226" w:rsidR="000B6209" w:rsidRPr="00C25EDA" w:rsidRDefault="000B6209" w:rsidP="000B6209">
      <w:r w:rsidRPr="00C25EDA">
        <w:rPr>
          <w:rFonts w:hint="eastAsia"/>
        </w:rPr>
        <w:t>중간에</w:t>
      </w:r>
      <w:r w:rsidRPr="00C25EDA">
        <w:t xml:space="preserve"> 자리를 뜰 수 없</w:t>
      </w:r>
      <w:r w:rsidR="00291475" w:rsidRPr="00C25EDA">
        <w:rPr>
          <w:rFonts w:hint="eastAsia"/>
        </w:rPr>
        <w:t>습니다.</w:t>
      </w:r>
    </w:p>
    <w:p w14:paraId="7E103E73" w14:textId="08AE83B3" w:rsidR="000B6209" w:rsidRPr="00C25EDA" w:rsidRDefault="000B6209" w:rsidP="000B6209">
      <w:r w:rsidRPr="00EC277F">
        <w:rPr>
          <w:rFonts w:hint="eastAsia"/>
        </w:rPr>
        <w:t>시험을</w:t>
      </w:r>
      <w:r w:rsidRPr="00EC277F">
        <w:t xml:space="preserve"> 일찍 종료</w:t>
      </w:r>
      <w:r w:rsidR="00291475" w:rsidRPr="00EC277F">
        <w:rPr>
          <w:rFonts w:hint="eastAsia"/>
        </w:rPr>
        <w:t>한 경우,</w:t>
      </w:r>
      <w:r w:rsidR="00291475" w:rsidRPr="00EC277F">
        <w:t xml:space="preserve"> </w:t>
      </w:r>
      <w:r w:rsidR="00291475" w:rsidRPr="00EC277F">
        <w:rPr>
          <w:rFonts w:hint="eastAsia"/>
          <w:shd w:val="clear" w:color="auto" w:fill="FFFF00"/>
        </w:rPr>
        <w:t xml:space="preserve">교수에게 </w:t>
      </w:r>
      <w:r w:rsidR="00C25EDA" w:rsidRPr="00EC277F">
        <w:rPr>
          <w:rFonts w:hint="eastAsia"/>
          <w:shd w:val="clear" w:color="auto" w:fill="FFFF00"/>
        </w:rPr>
        <w:t>마치겠다고 말하고</w:t>
      </w:r>
      <w:r w:rsidR="00C25EDA" w:rsidRPr="00EC277F">
        <w:rPr>
          <w:rFonts w:hint="eastAsia"/>
        </w:rPr>
        <w:t xml:space="preserve"> </w:t>
      </w:r>
      <w:r w:rsidRPr="00EC277F">
        <w:t>줌에서 나갈 수 있</w:t>
      </w:r>
      <w:r w:rsidR="00291475" w:rsidRPr="00EC277F">
        <w:rPr>
          <w:rFonts w:hint="eastAsia"/>
        </w:rPr>
        <w:t>습니다.</w:t>
      </w:r>
    </w:p>
    <w:p w14:paraId="2A8DE1EB" w14:textId="1BEAC074" w:rsidR="000B6209" w:rsidRDefault="000B6209" w:rsidP="000B6209">
      <w:r>
        <w:rPr>
          <w:rFonts w:hint="eastAsia"/>
        </w:rPr>
        <w:t>일단 나가면,</w:t>
      </w:r>
      <w:r>
        <w:t xml:space="preserve"> </w:t>
      </w:r>
      <w:r>
        <w:rPr>
          <w:rFonts w:hint="eastAsia"/>
        </w:rPr>
        <w:t>다시 들어올 수 없고</w:t>
      </w:r>
      <w:r w:rsidR="00EC277F">
        <w:rPr>
          <w:rFonts w:hint="eastAsia"/>
        </w:rPr>
        <w:t>,</w:t>
      </w:r>
      <w:r w:rsidR="00EC277F">
        <w:t xml:space="preserve"> </w:t>
      </w:r>
      <w:r>
        <w:rPr>
          <w:rFonts w:hint="eastAsia"/>
        </w:rPr>
        <w:t>파일을 제출할 수 없</w:t>
      </w:r>
      <w:r w:rsidR="00C25EDA">
        <w:rPr>
          <w:rFonts w:hint="eastAsia"/>
        </w:rPr>
        <w:t>습니다.</w:t>
      </w:r>
    </w:p>
    <w:p w14:paraId="2020B869" w14:textId="77777777" w:rsidR="000B6209" w:rsidRPr="00EC277F" w:rsidRDefault="000B6209" w:rsidP="000B6209"/>
    <w:p w14:paraId="45A07739" w14:textId="77777777" w:rsidR="000B6209" w:rsidRDefault="000B6209" w:rsidP="000B6209"/>
    <w:p w14:paraId="380A9EA6" w14:textId="77777777" w:rsidR="000B6209" w:rsidRDefault="000B6209" w:rsidP="000B6209">
      <w:pPr>
        <w:pStyle w:val="Heading2"/>
      </w:pPr>
      <w:r>
        <w:rPr>
          <w:rFonts w:hint="eastAsia"/>
        </w:rPr>
        <w:t>압축 파일 제출</w:t>
      </w:r>
    </w:p>
    <w:p w14:paraId="227EBF15" w14:textId="77777777" w:rsidR="00FC6B66" w:rsidRDefault="00FC6B66" w:rsidP="00FC6B66">
      <w:pPr>
        <w:pStyle w:val="Heading3"/>
      </w:pP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</w:p>
    <w:p w14:paraId="73755640" w14:textId="77777777" w:rsidR="00FC6B66" w:rsidRDefault="00FC6B66" w:rsidP="00FC6B66">
      <w:r>
        <w:rPr>
          <w:rFonts w:hint="eastAsia"/>
          <w:highlight w:val="yellow"/>
        </w:rPr>
        <w:t>E</w:t>
      </w:r>
      <w:r w:rsidRPr="00E32476">
        <w:rPr>
          <w:rFonts w:hint="eastAsia"/>
          <w:highlight w:val="yellow"/>
        </w:rPr>
        <w:t>학번.</w:t>
      </w:r>
      <w:r w:rsidRPr="00E32476">
        <w:rPr>
          <w:highlight w:val="yellow"/>
        </w:rPr>
        <w:t>ZIP</w:t>
      </w:r>
    </w:p>
    <w:p w14:paraId="777ADC58" w14:textId="77777777" w:rsidR="00FC6B66" w:rsidRDefault="00FC6B66" w:rsidP="00FC6B66">
      <w:r>
        <w:rPr>
          <w:rFonts w:hint="eastAsia"/>
        </w:rPr>
        <w:t>예:</w:t>
      </w:r>
      <w:r>
        <w:t xml:space="preserve"> E201014199.zip</w:t>
      </w:r>
    </w:p>
    <w:p w14:paraId="3F6408FD" w14:textId="77777777" w:rsidR="00FC6B66" w:rsidRDefault="00FC6B66" w:rsidP="00FC6B66"/>
    <w:p w14:paraId="0A751116" w14:textId="77777777" w:rsidR="000B6209" w:rsidRDefault="000B6209" w:rsidP="000B6209">
      <w:pPr>
        <w:pStyle w:val="Heading3"/>
      </w:pPr>
      <w:r>
        <w:t>20</w:t>
      </w:r>
      <w:r>
        <w:t>분</w:t>
      </w:r>
      <w:r>
        <w:t xml:space="preserve"> </w:t>
      </w:r>
      <w:r>
        <w:t>마다</w:t>
      </w:r>
      <w:r>
        <w:t xml:space="preserve"> </w:t>
      </w:r>
      <w:r>
        <w:t>제출</w:t>
      </w:r>
    </w:p>
    <w:p w14:paraId="481D371C" w14:textId="77777777" w:rsidR="000B6209" w:rsidRDefault="000B6209" w:rsidP="000B6209">
      <w:r>
        <w:t xml:space="preserve">20분 마다 한 번씩, </w:t>
      </w:r>
      <w:r>
        <w:rPr>
          <w:rFonts w:hint="eastAsia"/>
        </w:rPr>
        <w:t xml:space="preserve">프로젝트 폴더를 </w:t>
      </w:r>
      <w:r>
        <w:rPr>
          <w:highlight w:val="yellow"/>
        </w:rPr>
        <w:t>zip</w:t>
      </w:r>
      <w:r w:rsidRPr="00DA2EE8">
        <w:rPr>
          <w:highlight w:val="yellow"/>
        </w:rPr>
        <w:t xml:space="preserve"> 파일</w:t>
      </w:r>
      <w:r>
        <w:t>로 압축해서 교수 카톡으로 제출</w:t>
      </w:r>
    </w:p>
    <w:p w14:paraId="0A7F3257" w14:textId="77777777" w:rsidR="00025DAF" w:rsidRPr="002B72CC" w:rsidRDefault="00164A69" w:rsidP="000B6209">
      <w:pPr>
        <w:rPr>
          <w:highlight w:val="yellow"/>
        </w:rPr>
      </w:pPr>
      <w:r w:rsidRPr="002B72CC">
        <w:rPr>
          <w:rFonts w:hint="eastAsia"/>
          <w:highlight w:val="yellow"/>
        </w:rPr>
        <w:t xml:space="preserve">압축 파일 </w:t>
      </w:r>
      <w:r w:rsidRPr="002B72CC">
        <w:rPr>
          <w:highlight w:val="yellow"/>
        </w:rPr>
        <w:t>1</w:t>
      </w:r>
      <w:r w:rsidRPr="002B72CC">
        <w:rPr>
          <w:rFonts w:hint="eastAsia"/>
          <w:highlight w:val="yellow"/>
        </w:rPr>
        <w:t xml:space="preserve">회 미제출 시 </w:t>
      </w:r>
      <w:r w:rsidR="00025DAF" w:rsidRPr="002B72CC">
        <w:rPr>
          <w:highlight w:val="yellow"/>
        </w:rPr>
        <w:t>100</w:t>
      </w:r>
      <w:r w:rsidR="00025DAF" w:rsidRPr="002B72CC">
        <w:rPr>
          <w:rFonts w:hint="eastAsia"/>
          <w:highlight w:val="yellow"/>
        </w:rPr>
        <w:t xml:space="preserve">점 만점에 </w:t>
      </w:r>
      <w:r w:rsidR="000764E5" w:rsidRPr="002B72CC">
        <w:rPr>
          <w:highlight w:val="yellow"/>
        </w:rPr>
        <w:t>-33</w:t>
      </w:r>
      <w:r w:rsidR="000764E5" w:rsidRPr="002B72CC">
        <w:rPr>
          <w:rFonts w:hint="eastAsia"/>
          <w:highlight w:val="yellow"/>
        </w:rPr>
        <w:t>점.</w:t>
      </w:r>
      <w:r w:rsidR="000764E5" w:rsidRPr="002B72CC">
        <w:rPr>
          <w:highlight w:val="yellow"/>
        </w:rPr>
        <w:t xml:space="preserve"> </w:t>
      </w:r>
    </w:p>
    <w:p w14:paraId="2F27CB91" w14:textId="27B29EB4" w:rsidR="000B6209" w:rsidRPr="002B72CC" w:rsidRDefault="000764E5" w:rsidP="000B6209">
      <w:r w:rsidRPr="002B72CC">
        <w:rPr>
          <w:highlight w:val="yellow"/>
        </w:rPr>
        <w:t>3</w:t>
      </w:r>
      <w:r w:rsidRPr="002B72CC">
        <w:rPr>
          <w:rFonts w:hint="eastAsia"/>
          <w:highlight w:val="yellow"/>
        </w:rPr>
        <w:t xml:space="preserve">회 이상 미제출시 </w:t>
      </w:r>
      <w:r w:rsidRPr="002B72CC">
        <w:rPr>
          <w:highlight w:val="yellow"/>
        </w:rPr>
        <w:t>0</w:t>
      </w:r>
      <w:r w:rsidRPr="002B72CC">
        <w:rPr>
          <w:rFonts w:hint="eastAsia"/>
          <w:highlight w:val="yellow"/>
        </w:rPr>
        <w:t>점.</w:t>
      </w:r>
    </w:p>
    <w:p w14:paraId="24B956BD" w14:textId="77777777" w:rsidR="000B6209" w:rsidRDefault="000B6209" w:rsidP="000B6209"/>
    <w:p w14:paraId="75415B10" w14:textId="77777777" w:rsidR="000B6209" w:rsidRDefault="000B6209" w:rsidP="000B6209">
      <w:r>
        <w:rPr>
          <w:rFonts w:hint="eastAsia"/>
        </w:rPr>
        <w:t>가장 마지막에 제출한 것으로 채점함.</w:t>
      </w:r>
      <w:r>
        <w:t xml:space="preserve"> </w:t>
      </w:r>
    </w:p>
    <w:p w14:paraId="31C511AF" w14:textId="77777777" w:rsidR="00C63C25" w:rsidRDefault="00C63C25" w:rsidP="000B6209"/>
    <w:p w14:paraId="2301A2AF" w14:textId="46FCE002" w:rsidR="00C302DF" w:rsidRDefault="00C302DF" w:rsidP="00C302DF">
      <w:r>
        <w:rPr>
          <w:rFonts w:hint="eastAsia"/>
        </w:rPr>
        <w:t>2</w:t>
      </w:r>
      <w:r>
        <w:t>0</w:t>
      </w:r>
      <w:r>
        <w:rPr>
          <w:rFonts w:hint="eastAsia"/>
        </w:rPr>
        <w:t>분 마다 제출하라고</w:t>
      </w:r>
      <w:r w:rsidR="00A54AA6">
        <w:t xml:space="preserve">, </w:t>
      </w:r>
      <w:r w:rsidR="00F82167">
        <w:rPr>
          <w:rFonts w:hint="eastAsia"/>
        </w:rPr>
        <w:t>시험 공지 페이지</w:t>
      </w:r>
      <w:r w:rsidR="00A54AA6">
        <w:rPr>
          <w:rFonts w:hint="eastAsia"/>
        </w:rPr>
        <w:t xml:space="preserve">에 </w:t>
      </w:r>
      <w:r>
        <w:rPr>
          <w:rFonts w:hint="eastAsia"/>
        </w:rPr>
        <w:t>공지합니다.</w:t>
      </w:r>
    </w:p>
    <w:p w14:paraId="46730E23" w14:textId="77777777" w:rsidR="00A75F58" w:rsidRPr="00C70317" w:rsidRDefault="00A75F58" w:rsidP="000B6209"/>
    <w:p w14:paraId="647D61E9" w14:textId="37804080" w:rsidR="00A85B91" w:rsidRDefault="00A85B91" w:rsidP="000B6209">
      <w:r>
        <w:rPr>
          <w:rFonts w:hint="eastAsia"/>
        </w:rPr>
        <w:t xml:space="preserve">줌 마이크로도 </w:t>
      </w:r>
      <w:r w:rsidR="00C70317">
        <w:rPr>
          <w:rFonts w:hint="eastAsia"/>
        </w:rPr>
        <w:t xml:space="preserve">제출하라고 </w:t>
      </w:r>
      <w:r>
        <w:rPr>
          <w:rFonts w:hint="eastAsia"/>
        </w:rPr>
        <w:t>공지합니다.</w:t>
      </w:r>
    </w:p>
    <w:p w14:paraId="27C1D7C4" w14:textId="72F35057" w:rsidR="00A85B91" w:rsidRDefault="00A85B91" w:rsidP="000B6209">
      <w:r>
        <w:rPr>
          <w:rFonts w:hint="eastAsia"/>
        </w:rPr>
        <w:t>줌 소리가 들리도록 스피커를 켜두세요.</w:t>
      </w:r>
      <w:r w:rsidR="00C70317">
        <w:t xml:space="preserve"> </w:t>
      </w:r>
      <w:r>
        <w:rPr>
          <w:rFonts w:hint="eastAsia"/>
        </w:rPr>
        <w:t>자신의 마이크는 꺼도 됩니다.</w:t>
      </w:r>
    </w:p>
    <w:p w14:paraId="13D52202" w14:textId="77777777" w:rsidR="00A85B91" w:rsidRDefault="00A85B91" w:rsidP="000B6209"/>
    <w:p w14:paraId="4D425D12" w14:textId="7481A314" w:rsidR="000E6C04" w:rsidRDefault="000E6C04" w:rsidP="000B6209">
      <w:r>
        <w:rPr>
          <w:rFonts w:hint="eastAsia"/>
        </w:rPr>
        <w:t>혹시 제출하라는 공지 소리를 듣지 못할 수도 있으니,</w:t>
      </w:r>
    </w:p>
    <w:p w14:paraId="16EB9A68" w14:textId="16AFBAAB" w:rsidR="000E6C04" w:rsidRDefault="000E6C04" w:rsidP="000E6C04">
      <w:r>
        <w:rPr>
          <w:rFonts w:hint="eastAsia"/>
        </w:rPr>
        <w:t>각자 시계 알람을 맞춰 놓는 것도 좋겠죠.</w:t>
      </w:r>
    </w:p>
    <w:p w14:paraId="1C94E395" w14:textId="77777777" w:rsidR="000E6C04" w:rsidRPr="000E6C04" w:rsidRDefault="000E6C04" w:rsidP="000B6209"/>
    <w:p w14:paraId="0F8BCEEE" w14:textId="77777777" w:rsidR="000B6209" w:rsidRDefault="000B6209" w:rsidP="000B6209"/>
    <w:p w14:paraId="018E43C0" w14:textId="77777777" w:rsidR="000B6209" w:rsidRDefault="000B6209" w:rsidP="000B6209">
      <w:pPr>
        <w:pStyle w:val="Heading2"/>
      </w:pPr>
      <w:r>
        <w:rPr>
          <w:rFonts w:hint="eastAsia"/>
        </w:rPr>
        <w:t>부정</w:t>
      </w:r>
      <w:r>
        <w:t xml:space="preserve"> 행위 금지</w:t>
      </w:r>
    </w:p>
    <w:p w14:paraId="49C9D492" w14:textId="77777777" w:rsidR="000B6209" w:rsidRDefault="000B6209" w:rsidP="000B6209">
      <w:r>
        <w:t>20분 마다 제출된 버전에서, 조금씩 소스코드가 발전하지 않고,</w:t>
      </w:r>
    </w:p>
    <w:p w14:paraId="5EECCB3E" w14:textId="77777777" w:rsidR="000B6209" w:rsidRDefault="000B6209" w:rsidP="000B6209">
      <w:r>
        <w:rPr>
          <w:rFonts w:hint="eastAsia"/>
        </w:rPr>
        <w:t>갑자기</w:t>
      </w:r>
      <w:r>
        <w:t xml:space="preserve"> 완성되면 부정행위로 간주하고 F 입니다.</w:t>
      </w:r>
    </w:p>
    <w:p w14:paraId="3D3DE589" w14:textId="77777777" w:rsidR="000B6209" w:rsidRDefault="000B6209" w:rsidP="000B6209"/>
    <w:p w14:paraId="0A9B94B6" w14:textId="77777777" w:rsidR="000B6209" w:rsidRDefault="000B6209" w:rsidP="000B6209">
      <w:r>
        <w:rPr>
          <w:rFonts w:hint="eastAsia"/>
        </w:rPr>
        <w:t>최종</w:t>
      </w:r>
      <w:r>
        <w:t xml:space="preserve"> 버전 뿐만 아니라 중간에 제출한 버전도 유사도 검사를 합니다.</w:t>
      </w:r>
    </w:p>
    <w:p w14:paraId="0DA4B8BA" w14:textId="77777777" w:rsidR="000B6209" w:rsidRPr="002B72CC" w:rsidRDefault="000B6209" w:rsidP="000B6209">
      <w:pPr>
        <w:rPr>
          <w:u w:val="single"/>
        </w:rPr>
      </w:pPr>
      <w:r w:rsidRPr="002B72CC">
        <w:rPr>
          <w:rFonts w:hint="eastAsia"/>
          <w:u w:val="single"/>
        </w:rPr>
        <w:t>유사도</w:t>
      </w:r>
      <w:r w:rsidRPr="002B72CC">
        <w:rPr>
          <w:u w:val="single"/>
        </w:rPr>
        <w:t xml:space="preserve"> 검사 결과 부정행위로 판단되면 두 학생 다 F 입니다.</w:t>
      </w:r>
    </w:p>
    <w:p w14:paraId="034F6A4D" w14:textId="77777777" w:rsidR="000B6209" w:rsidRDefault="000B6209" w:rsidP="000B6209"/>
    <w:p w14:paraId="34C31EA7" w14:textId="77777777" w:rsidR="002B72CC" w:rsidRDefault="002B72CC" w:rsidP="000B6209"/>
    <w:p w14:paraId="700022FD" w14:textId="77777777" w:rsidR="002B72CC" w:rsidRDefault="002B72CC" w:rsidP="000B6209"/>
    <w:sectPr w:rsidR="002B72CC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04CD" w14:textId="77777777" w:rsidR="006E6FFE" w:rsidRDefault="006E6FFE" w:rsidP="00B12C18">
      <w:r>
        <w:separator/>
      </w:r>
    </w:p>
  </w:endnote>
  <w:endnote w:type="continuationSeparator" w:id="0">
    <w:p w14:paraId="3F618CD4" w14:textId="77777777" w:rsidR="006E6FFE" w:rsidRDefault="006E6FFE" w:rsidP="00B12C18">
      <w:r>
        <w:continuationSeparator/>
      </w:r>
    </w:p>
  </w:endnote>
  <w:endnote w:type="continuationNotice" w:id="1">
    <w:p w14:paraId="547F641A" w14:textId="77777777" w:rsidR="006E6FFE" w:rsidRDefault="006E6F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12F7" w14:textId="77777777" w:rsidR="006E6FFE" w:rsidRDefault="006E6FFE" w:rsidP="00B12C18">
      <w:r>
        <w:separator/>
      </w:r>
    </w:p>
  </w:footnote>
  <w:footnote w:type="continuationSeparator" w:id="0">
    <w:p w14:paraId="6F2C22E2" w14:textId="77777777" w:rsidR="006E6FFE" w:rsidRDefault="006E6FFE" w:rsidP="00B12C18">
      <w:r>
        <w:continuationSeparator/>
      </w:r>
    </w:p>
  </w:footnote>
  <w:footnote w:type="continuationNotice" w:id="1">
    <w:p w14:paraId="28B7C96B" w14:textId="77777777" w:rsidR="006E6FFE" w:rsidRDefault="006E6F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45B4"/>
    <w:rsid w:val="00006BD2"/>
    <w:rsid w:val="000079F4"/>
    <w:rsid w:val="00010B6F"/>
    <w:rsid w:val="00016A5C"/>
    <w:rsid w:val="00021966"/>
    <w:rsid w:val="000223F0"/>
    <w:rsid w:val="00025722"/>
    <w:rsid w:val="00025DAF"/>
    <w:rsid w:val="00034572"/>
    <w:rsid w:val="00034866"/>
    <w:rsid w:val="00036CAF"/>
    <w:rsid w:val="000377BB"/>
    <w:rsid w:val="00040375"/>
    <w:rsid w:val="000428D2"/>
    <w:rsid w:val="00045244"/>
    <w:rsid w:val="00047D2D"/>
    <w:rsid w:val="0005304F"/>
    <w:rsid w:val="00060E9D"/>
    <w:rsid w:val="000639B9"/>
    <w:rsid w:val="00070454"/>
    <w:rsid w:val="00070AC8"/>
    <w:rsid w:val="00071D5E"/>
    <w:rsid w:val="00075027"/>
    <w:rsid w:val="000764E5"/>
    <w:rsid w:val="000828C5"/>
    <w:rsid w:val="00090205"/>
    <w:rsid w:val="000907FF"/>
    <w:rsid w:val="00094E18"/>
    <w:rsid w:val="00095207"/>
    <w:rsid w:val="00096933"/>
    <w:rsid w:val="000A39FF"/>
    <w:rsid w:val="000B5A24"/>
    <w:rsid w:val="000B6209"/>
    <w:rsid w:val="000C3BB4"/>
    <w:rsid w:val="000C5328"/>
    <w:rsid w:val="000D2A8B"/>
    <w:rsid w:val="000D2A98"/>
    <w:rsid w:val="000D5B3C"/>
    <w:rsid w:val="000E43BF"/>
    <w:rsid w:val="000E6C04"/>
    <w:rsid w:val="000F25E2"/>
    <w:rsid w:val="000F404B"/>
    <w:rsid w:val="00100173"/>
    <w:rsid w:val="00101328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4A69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1475"/>
    <w:rsid w:val="002926E2"/>
    <w:rsid w:val="00294997"/>
    <w:rsid w:val="002968E9"/>
    <w:rsid w:val="002B099B"/>
    <w:rsid w:val="002B72CC"/>
    <w:rsid w:val="002B7CDB"/>
    <w:rsid w:val="002C4D8F"/>
    <w:rsid w:val="002C78D5"/>
    <w:rsid w:val="002E17CE"/>
    <w:rsid w:val="002E5C4A"/>
    <w:rsid w:val="002F07CC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C425F"/>
    <w:rsid w:val="005D31F2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298A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C4A62"/>
    <w:rsid w:val="006E0B71"/>
    <w:rsid w:val="006E6FFE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2963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17D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570A0"/>
    <w:rsid w:val="009609CC"/>
    <w:rsid w:val="009624C5"/>
    <w:rsid w:val="009810C8"/>
    <w:rsid w:val="009879A8"/>
    <w:rsid w:val="0099206C"/>
    <w:rsid w:val="00995221"/>
    <w:rsid w:val="009A2504"/>
    <w:rsid w:val="009A30A4"/>
    <w:rsid w:val="009A538A"/>
    <w:rsid w:val="009A7ED5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752B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54AA6"/>
    <w:rsid w:val="00A60B6F"/>
    <w:rsid w:val="00A6308E"/>
    <w:rsid w:val="00A652DF"/>
    <w:rsid w:val="00A7169A"/>
    <w:rsid w:val="00A75F58"/>
    <w:rsid w:val="00A76AEC"/>
    <w:rsid w:val="00A852D9"/>
    <w:rsid w:val="00A8549A"/>
    <w:rsid w:val="00A85A47"/>
    <w:rsid w:val="00A85B91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AF73B3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5EDA"/>
    <w:rsid w:val="00C27E8A"/>
    <w:rsid w:val="00C302DF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3C25"/>
    <w:rsid w:val="00C66CA3"/>
    <w:rsid w:val="00C70317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779A2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277F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82167"/>
    <w:rsid w:val="00F933F2"/>
    <w:rsid w:val="00F93C1D"/>
    <w:rsid w:val="00FA4360"/>
    <w:rsid w:val="00FA714C"/>
    <w:rsid w:val="00FB0BC8"/>
    <w:rsid w:val="00FB20CE"/>
    <w:rsid w:val="00FC2BB9"/>
    <w:rsid w:val="00FC3958"/>
    <w:rsid w:val="00FC6B66"/>
    <w:rsid w:val="00FD2401"/>
    <w:rsid w:val="00FD334A"/>
    <w:rsid w:val="00FD4E77"/>
    <w:rsid w:val="00FD5C26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2B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52B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52B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52B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752B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9E75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752B"/>
  </w:style>
  <w:style w:type="character" w:customStyle="1" w:styleId="Heading1Char">
    <w:name w:val="Heading 1 Char"/>
    <w:basedOn w:val="DefaultParagraphFont"/>
    <w:link w:val="Heading1"/>
    <w:uiPriority w:val="9"/>
    <w:rsid w:val="009E752B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52B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52B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E75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E752B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E752B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9E75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E752B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9E752B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9E752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E752B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9E752B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9E752B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9E752B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9E752B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9E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52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752B"/>
  </w:style>
  <w:style w:type="character" w:customStyle="1" w:styleId="DateChar">
    <w:name w:val="Date Char"/>
    <w:basedOn w:val="DefaultParagraphFont"/>
    <w:link w:val="Date"/>
    <w:uiPriority w:val="99"/>
    <w:semiHidden/>
    <w:rsid w:val="009E752B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9E752B"/>
  </w:style>
  <w:style w:type="paragraph" w:styleId="TOC2">
    <w:name w:val="toc 2"/>
    <w:basedOn w:val="Normal"/>
    <w:next w:val="Normal"/>
    <w:autoRedefine/>
    <w:uiPriority w:val="39"/>
    <w:unhideWhenUsed/>
    <w:rsid w:val="009E752B"/>
    <w:pPr>
      <w:ind w:leftChars="200" w:left="425"/>
    </w:pPr>
  </w:style>
  <w:style w:type="character" w:customStyle="1" w:styleId="ng-binding">
    <w:name w:val="ng-binding"/>
    <w:basedOn w:val="DefaultParagraphFont"/>
    <w:rsid w:val="009E752B"/>
  </w:style>
  <w:style w:type="paragraph" w:styleId="NormalWeb">
    <w:name w:val="Normal (Web)"/>
    <w:basedOn w:val="Normal"/>
    <w:uiPriority w:val="99"/>
    <w:unhideWhenUsed/>
    <w:rsid w:val="009E7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9E752B"/>
  </w:style>
  <w:style w:type="paragraph" w:customStyle="1" w:styleId="a1">
    <w:name w:val="코드표"/>
    <w:basedOn w:val="Normal"/>
    <w:link w:val="Char1"/>
    <w:qFormat/>
    <w:rsid w:val="009E752B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9E752B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9E752B"/>
  </w:style>
  <w:style w:type="character" w:customStyle="1" w:styleId="im">
    <w:name w:val="im"/>
    <w:basedOn w:val="DefaultParagraphFont"/>
    <w:rsid w:val="009E752B"/>
  </w:style>
  <w:style w:type="paragraph" w:customStyle="1" w:styleId="a2">
    <w:name w:val="바탕글"/>
    <w:basedOn w:val="Normal"/>
    <w:rsid w:val="009E752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9E752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9E752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9E752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9E752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9E752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9E752B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9E752B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1183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548</cp:revision>
  <dcterms:created xsi:type="dcterms:W3CDTF">2016-08-29T22:19:00Z</dcterms:created>
  <dcterms:modified xsi:type="dcterms:W3CDTF">2022-05-01T01:22:00Z</dcterms:modified>
</cp:coreProperties>
</file>