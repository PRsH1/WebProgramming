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A26A" w14:textId="770C7F91" w:rsidR="00B004EB" w:rsidRPr="00F9290B" w:rsidRDefault="0053382E" w:rsidP="00E812DC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 xml:space="preserve">학생 한 명 </w:t>
      </w:r>
      <w:r w:rsidR="00E812DC" w:rsidRPr="00F9290B">
        <w:rPr>
          <w:rFonts w:hint="eastAsia"/>
          <w:sz w:val="40"/>
          <w:szCs w:val="44"/>
        </w:rPr>
        <w:t>조회하기</w:t>
      </w:r>
    </w:p>
    <w:p w14:paraId="3EBBB0F2" w14:textId="100A8792" w:rsidR="00E812DC" w:rsidRDefault="00E812DC" w:rsidP="00E812DC">
      <w:r>
        <w:t>20</w:t>
      </w:r>
      <w:r w:rsidR="00CB3C95">
        <w:t>2</w:t>
      </w:r>
      <w:r w:rsidR="00052666">
        <w:t>1</w:t>
      </w:r>
      <w:r>
        <w:t>-11-</w:t>
      </w:r>
      <w:r w:rsidR="00052666">
        <w:t>07</w:t>
      </w:r>
    </w:p>
    <w:p w14:paraId="41801818" w14:textId="77777777" w:rsidR="00E812DC" w:rsidRDefault="00E812DC" w:rsidP="00E812DC">
      <w:r>
        <w:rPr>
          <w:rFonts w:hint="eastAsia"/>
        </w:rPr>
        <w:t>이승진</w:t>
      </w:r>
    </w:p>
    <w:p w14:paraId="6A2924F0" w14:textId="400EFEE3" w:rsidR="00E812DC" w:rsidRDefault="00E812DC" w:rsidP="00E812DC"/>
    <w:p w14:paraId="1A551492" w14:textId="4D02F12A" w:rsidR="00DB2E25" w:rsidRDefault="00DB2E25" w:rsidP="00E812DC"/>
    <w:p w14:paraId="04EAC715" w14:textId="1ADDB334" w:rsidR="00DB2E25" w:rsidRPr="00F9290B" w:rsidRDefault="00AF4D08" w:rsidP="00E812DC">
      <w:pPr>
        <w:rPr>
          <w:sz w:val="32"/>
          <w:szCs w:val="36"/>
        </w:rPr>
      </w:pPr>
      <w:r w:rsidRPr="00F9290B">
        <w:rPr>
          <w:rFonts w:hint="eastAsia"/>
          <w:sz w:val="32"/>
          <w:szCs w:val="36"/>
        </w:rPr>
        <w:t>목차</w:t>
      </w:r>
    </w:p>
    <w:p w14:paraId="3B81F5CD" w14:textId="696296FC" w:rsidR="00782800" w:rsidRDefault="00F9290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87251173" w:history="1">
        <w:r w:rsidR="00782800" w:rsidRPr="00C27520">
          <w:rPr>
            <w:rStyle w:val="Hyperlink"/>
            <w:rFonts w:hAnsi="굴림체"/>
            <w:noProof/>
          </w:rPr>
          <w:t>1.</w:t>
        </w:r>
        <w:r w:rsidR="00782800" w:rsidRPr="00C27520">
          <w:rPr>
            <w:rStyle w:val="Hyperlink"/>
            <w:noProof/>
          </w:rPr>
          <w:t xml:space="preserve"> SQL</w:t>
        </w:r>
        <w:r w:rsidR="00782800">
          <w:rPr>
            <w:noProof/>
            <w:webHidden/>
          </w:rPr>
          <w:tab/>
        </w:r>
        <w:r w:rsidR="00782800">
          <w:rPr>
            <w:noProof/>
            <w:webHidden/>
          </w:rPr>
          <w:fldChar w:fldCharType="begin"/>
        </w:r>
        <w:r w:rsidR="00782800">
          <w:rPr>
            <w:noProof/>
            <w:webHidden/>
          </w:rPr>
          <w:instrText xml:space="preserve"> PAGEREF _Toc87251173 \h </w:instrText>
        </w:r>
        <w:r w:rsidR="00782800">
          <w:rPr>
            <w:noProof/>
            <w:webHidden/>
          </w:rPr>
        </w:r>
        <w:r w:rsidR="00782800">
          <w:rPr>
            <w:noProof/>
            <w:webHidden/>
          </w:rPr>
          <w:fldChar w:fldCharType="separate"/>
        </w:r>
        <w:r w:rsidR="00782800">
          <w:rPr>
            <w:noProof/>
            <w:webHidden/>
          </w:rPr>
          <w:t>2</w:t>
        </w:r>
        <w:r w:rsidR="00782800">
          <w:rPr>
            <w:noProof/>
            <w:webHidden/>
          </w:rPr>
          <w:fldChar w:fldCharType="end"/>
        </w:r>
      </w:hyperlink>
    </w:p>
    <w:p w14:paraId="03BF92B7" w14:textId="47BBC993" w:rsidR="00782800" w:rsidRDefault="004E1D8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251174" w:history="1">
        <w:r w:rsidR="00782800" w:rsidRPr="00C27520">
          <w:rPr>
            <w:rStyle w:val="Hyperlink"/>
            <w:rFonts w:hAnsi="굴림체"/>
            <w:noProof/>
          </w:rPr>
          <w:t>2.</w:t>
        </w:r>
        <w:r w:rsidR="00782800" w:rsidRPr="00C27520">
          <w:rPr>
            <w:rStyle w:val="Hyperlink"/>
            <w:noProof/>
          </w:rPr>
          <w:t xml:space="preserve"> mapper 구현</w:t>
        </w:r>
        <w:r w:rsidR="00782800">
          <w:rPr>
            <w:noProof/>
            <w:webHidden/>
          </w:rPr>
          <w:tab/>
        </w:r>
        <w:r w:rsidR="00782800">
          <w:rPr>
            <w:noProof/>
            <w:webHidden/>
          </w:rPr>
          <w:fldChar w:fldCharType="begin"/>
        </w:r>
        <w:r w:rsidR="00782800">
          <w:rPr>
            <w:noProof/>
            <w:webHidden/>
          </w:rPr>
          <w:instrText xml:space="preserve"> PAGEREF _Toc87251174 \h </w:instrText>
        </w:r>
        <w:r w:rsidR="00782800">
          <w:rPr>
            <w:noProof/>
            <w:webHidden/>
          </w:rPr>
        </w:r>
        <w:r w:rsidR="00782800">
          <w:rPr>
            <w:noProof/>
            <w:webHidden/>
          </w:rPr>
          <w:fldChar w:fldCharType="separate"/>
        </w:r>
        <w:r w:rsidR="00782800">
          <w:rPr>
            <w:noProof/>
            <w:webHidden/>
          </w:rPr>
          <w:t>3</w:t>
        </w:r>
        <w:r w:rsidR="00782800">
          <w:rPr>
            <w:noProof/>
            <w:webHidden/>
          </w:rPr>
          <w:fldChar w:fldCharType="end"/>
        </w:r>
      </w:hyperlink>
    </w:p>
    <w:p w14:paraId="676C36C4" w14:textId="4173DCD3" w:rsidR="00782800" w:rsidRDefault="004E1D8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1175" w:history="1">
        <w:r w:rsidR="00782800" w:rsidRPr="00C27520">
          <w:rPr>
            <w:rStyle w:val="Hyperlink"/>
            <w:noProof/>
          </w:rPr>
          <w:t>1) StudentMapper.java 수정</w:t>
        </w:r>
        <w:r w:rsidR="00782800">
          <w:rPr>
            <w:noProof/>
            <w:webHidden/>
          </w:rPr>
          <w:tab/>
        </w:r>
        <w:r w:rsidR="00782800">
          <w:rPr>
            <w:noProof/>
            <w:webHidden/>
          </w:rPr>
          <w:fldChar w:fldCharType="begin"/>
        </w:r>
        <w:r w:rsidR="00782800">
          <w:rPr>
            <w:noProof/>
            <w:webHidden/>
          </w:rPr>
          <w:instrText xml:space="preserve"> PAGEREF _Toc87251175 \h </w:instrText>
        </w:r>
        <w:r w:rsidR="00782800">
          <w:rPr>
            <w:noProof/>
            <w:webHidden/>
          </w:rPr>
        </w:r>
        <w:r w:rsidR="00782800">
          <w:rPr>
            <w:noProof/>
            <w:webHidden/>
          </w:rPr>
          <w:fldChar w:fldCharType="separate"/>
        </w:r>
        <w:r w:rsidR="00782800">
          <w:rPr>
            <w:noProof/>
            <w:webHidden/>
          </w:rPr>
          <w:t>3</w:t>
        </w:r>
        <w:r w:rsidR="00782800">
          <w:rPr>
            <w:noProof/>
            <w:webHidden/>
          </w:rPr>
          <w:fldChar w:fldCharType="end"/>
        </w:r>
      </w:hyperlink>
    </w:p>
    <w:p w14:paraId="3D7DF790" w14:textId="4ECBA6DA" w:rsidR="00782800" w:rsidRDefault="004E1D8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1176" w:history="1">
        <w:r w:rsidR="00782800" w:rsidRPr="00C27520">
          <w:rPr>
            <w:rStyle w:val="Hyperlink"/>
            <w:noProof/>
          </w:rPr>
          <w:t>2) 조회 결과 레코드의 수</w:t>
        </w:r>
        <w:r w:rsidR="00782800">
          <w:rPr>
            <w:noProof/>
            <w:webHidden/>
          </w:rPr>
          <w:tab/>
        </w:r>
        <w:r w:rsidR="00782800">
          <w:rPr>
            <w:noProof/>
            <w:webHidden/>
          </w:rPr>
          <w:fldChar w:fldCharType="begin"/>
        </w:r>
        <w:r w:rsidR="00782800">
          <w:rPr>
            <w:noProof/>
            <w:webHidden/>
          </w:rPr>
          <w:instrText xml:space="preserve"> PAGEREF _Toc87251176 \h </w:instrText>
        </w:r>
        <w:r w:rsidR="00782800">
          <w:rPr>
            <w:noProof/>
            <w:webHidden/>
          </w:rPr>
        </w:r>
        <w:r w:rsidR="00782800">
          <w:rPr>
            <w:noProof/>
            <w:webHidden/>
          </w:rPr>
          <w:fldChar w:fldCharType="separate"/>
        </w:r>
        <w:r w:rsidR="00782800">
          <w:rPr>
            <w:noProof/>
            <w:webHidden/>
          </w:rPr>
          <w:t>3</w:t>
        </w:r>
        <w:r w:rsidR="00782800">
          <w:rPr>
            <w:noProof/>
            <w:webHidden/>
          </w:rPr>
          <w:fldChar w:fldCharType="end"/>
        </w:r>
      </w:hyperlink>
    </w:p>
    <w:p w14:paraId="248F1A8B" w14:textId="231A5438" w:rsidR="00782800" w:rsidRDefault="004E1D8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251177" w:history="1">
        <w:r w:rsidR="00782800" w:rsidRPr="00C27520">
          <w:rPr>
            <w:rStyle w:val="Hyperlink"/>
            <w:rFonts w:hAnsi="굴림체"/>
            <w:noProof/>
          </w:rPr>
          <w:t>3.</w:t>
        </w:r>
        <w:r w:rsidR="00782800" w:rsidRPr="00C27520">
          <w:rPr>
            <w:rStyle w:val="Hyperlink"/>
            <w:noProof/>
          </w:rPr>
          <w:t xml:space="preserve"> controller 구현</w:t>
        </w:r>
        <w:r w:rsidR="00782800">
          <w:rPr>
            <w:noProof/>
            <w:webHidden/>
          </w:rPr>
          <w:tab/>
        </w:r>
        <w:r w:rsidR="00782800">
          <w:rPr>
            <w:noProof/>
            <w:webHidden/>
          </w:rPr>
          <w:fldChar w:fldCharType="begin"/>
        </w:r>
        <w:r w:rsidR="00782800">
          <w:rPr>
            <w:noProof/>
            <w:webHidden/>
          </w:rPr>
          <w:instrText xml:space="preserve"> PAGEREF _Toc87251177 \h </w:instrText>
        </w:r>
        <w:r w:rsidR="00782800">
          <w:rPr>
            <w:noProof/>
            <w:webHidden/>
          </w:rPr>
        </w:r>
        <w:r w:rsidR="00782800">
          <w:rPr>
            <w:noProof/>
            <w:webHidden/>
          </w:rPr>
          <w:fldChar w:fldCharType="separate"/>
        </w:r>
        <w:r w:rsidR="00782800">
          <w:rPr>
            <w:noProof/>
            <w:webHidden/>
          </w:rPr>
          <w:t>4</w:t>
        </w:r>
        <w:r w:rsidR="00782800">
          <w:rPr>
            <w:noProof/>
            <w:webHidden/>
          </w:rPr>
          <w:fldChar w:fldCharType="end"/>
        </w:r>
      </w:hyperlink>
    </w:p>
    <w:p w14:paraId="20FA0810" w14:textId="5B77CECA" w:rsidR="00782800" w:rsidRDefault="004E1D8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1178" w:history="1">
        <w:r w:rsidR="00782800" w:rsidRPr="00C27520">
          <w:rPr>
            <w:rStyle w:val="Hyperlink"/>
            <w:noProof/>
          </w:rPr>
          <w:t>1) query string과 request parameter</w:t>
        </w:r>
        <w:r w:rsidR="00782800">
          <w:rPr>
            <w:noProof/>
            <w:webHidden/>
          </w:rPr>
          <w:tab/>
        </w:r>
        <w:r w:rsidR="00782800">
          <w:rPr>
            <w:noProof/>
            <w:webHidden/>
          </w:rPr>
          <w:fldChar w:fldCharType="begin"/>
        </w:r>
        <w:r w:rsidR="00782800">
          <w:rPr>
            <w:noProof/>
            <w:webHidden/>
          </w:rPr>
          <w:instrText xml:space="preserve"> PAGEREF _Toc87251178 \h </w:instrText>
        </w:r>
        <w:r w:rsidR="00782800">
          <w:rPr>
            <w:noProof/>
            <w:webHidden/>
          </w:rPr>
        </w:r>
        <w:r w:rsidR="00782800">
          <w:rPr>
            <w:noProof/>
            <w:webHidden/>
          </w:rPr>
          <w:fldChar w:fldCharType="separate"/>
        </w:r>
        <w:r w:rsidR="00782800">
          <w:rPr>
            <w:noProof/>
            <w:webHidden/>
          </w:rPr>
          <w:t>4</w:t>
        </w:r>
        <w:r w:rsidR="00782800">
          <w:rPr>
            <w:noProof/>
            <w:webHidden/>
          </w:rPr>
          <w:fldChar w:fldCharType="end"/>
        </w:r>
      </w:hyperlink>
    </w:p>
    <w:p w14:paraId="3313FED1" w14:textId="4981BFBD" w:rsidR="00782800" w:rsidRDefault="004E1D8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1179" w:history="1">
        <w:r w:rsidR="00782800" w:rsidRPr="00C27520">
          <w:rPr>
            <w:rStyle w:val="Hyperlink"/>
            <w:noProof/>
          </w:rPr>
          <w:t>2) StudentController.java 수정</w:t>
        </w:r>
        <w:r w:rsidR="00782800">
          <w:rPr>
            <w:noProof/>
            <w:webHidden/>
          </w:rPr>
          <w:tab/>
        </w:r>
        <w:r w:rsidR="00782800">
          <w:rPr>
            <w:noProof/>
            <w:webHidden/>
          </w:rPr>
          <w:fldChar w:fldCharType="begin"/>
        </w:r>
        <w:r w:rsidR="00782800">
          <w:rPr>
            <w:noProof/>
            <w:webHidden/>
          </w:rPr>
          <w:instrText xml:space="preserve"> PAGEREF _Toc87251179 \h </w:instrText>
        </w:r>
        <w:r w:rsidR="00782800">
          <w:rPr>
            <w:noProof/>
            <w:webHidden/>
          </w:rPr>
        </w:r>
        <w:r w:rsidR="00782800">
          <w:rPr>
            <w:noProof/>
            <w:webHidden/>
          </w:rPr>
          <w:fldChar w:fldCharType="separate"/>
        </w:r>
        <w:r w:rsidR="00782800">
          <w:rPr>
            <w:noProof/>
            <w:webHidden/>
          </w:rPr>
          <w:t>5</w:t>
        </w:r>
        <w:r w:rsidR="00782800">
          <w:rPr>
            <w:noProof/>
            <w:webHidden/>
          </w:rPr>
          <w:fldChar w:fldCharType="end"/>
        </w:r>
      </w:hyperlink>
    </w:p>
    <w:p w14:paraId="212369D3" w14:textId="0DA41759" w:rsidR="00782800" w:rsidRDefault="004E1D8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251180" w:history="1">
        <w:r w:rsidR="00782800" w:rsidRPr="00C27520">
          <w:rPr>
            <w:rStyle w:val="Hyperlink"/>
            <w:rFonts w:hAnsi="굴림체"/>
            <w:noProof/>
          </w:rPr>
          <w:t>4.</w:t>
        </w:r>
        <w:r w:rsidR="00782800" w:rsidRPr="00C27520">
          <w:rPr>
            <w:rStyle w:val="Hyperlink"/>
            <w:noProof/>
          </w:rPr>
          <w:t xml:space="preserve"> 뷰 구현</w:t>
        </w:r>
        <w:r w:rsidR="00782800">
          <w:rPr>
            <w:noProof/>
            <w:webHidden/>
          </w:rPr>
          <w:tab/>
        </w:r>
        <w:r w:rsidR="00782800">
          <w:rPr>
            <w:noProof/>
            <w:webHidden/>
          </w:rPr>
          <w:fldChar w:fldCharType="begin"/>
        </w:r>
        <w:r w:rsidR="00782800">
          <w:rPr>
            <w:noProof/>
            <w:webHidden/>
          </w:rPr>
          <w:instrText xml:space="preserve"> PAGEREF _Toc87251180 \h </w:instrText>
        </w:r>
        <w:r w:rsidR="00782800">
          <w:rPr>
            <w:noProof/>
            <w:webHidden/>
          </w:rPr>
        </w:r>
        <w:r w:rsidR="00782800">
          <w:rPr>
            <w:noProof/>
            <w:webHidden/>
          </w:rPr>
          <w:fldChar w:fldCharType="separate"/>
        </w:r>
        <w:r w:rsidR="00782800">
          <w:rPr>
            <w:noProof/>
            <w:webHidden/>
          </w:rPr>
          <w:t>6</w:t>
        </w:r>
        <w:r w:rsidR="00782800">
          <w:rPr>
            <w:noProof/>
            <w:webHidden/>
          </w:rPr>
          <w:fldChar w:fldCharType="end"/>
        </w:r>
      </w:hyperlink>
    </w:p>
    <w:p w14:paraId="669F8B95" w14:textId="389C97D1" w:rsidR="00782800" w:rsidRDefault="004E1D8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1181" w:history="1">
        <w:r w:rsidR="00782800" w:rsidRPr="00C27520">
          <w:rPr>
            <w:rStyle w:val="Hyperlink"/>
            <w:noProof/>
          </w:rPr>
          <w:t>1) student/detail.jsp</w:t>
        </w:r>
        <w:r w:rsidR="00782800">
          <w:rPr>
            <w:noProof/>
            <w:webHidden/>
          </w:rPr>
          <w:tab/>
        </w:r>
        <w:r w:rsidR="00782800">
          <w:rPr>
            <w:noProof/>
            <w:webHidden/>
          </w:rPr>
          <w:fldChar w:fldCharType="begin"/>
        </w:r>
        <w:r w:rsidR="00782800">
          <w:rPr>
            <w:noProof/>
            <w:webHidden/>
          </w:rPr>
          <w:instrText xml:space="preserve"> PAGEREF _Toc87251181 \h </w:instrText>
        </w:r>
        <w:r w:rsidR="00782800">
          <w:rPr>
            <w:noProof/>
            <w:webHidden/>
          </w:rPr>
        </w:r>
        <w:r w:rsidR="00782800">
          <w:rPr>
            <w:noProof/>
            <w:webHidden/>
          </w:rPr>
          <w:fldChar w:fldCharType="separate"/>
        </w:r>
        <w:r w:rsidR="00782800">
          <w:rPr>
            <w:noProof/>
            <w:webHidden/>
          </w:rPr>
          <w:t>6</w:t>
        </w:r>
        <w:r w:rsidR="00782800">
          <w:rPr>
            <w:noProof/>
            <w:webHidden/>
          </w:rPr>
          <w:fldChar w:fldCharType="end"/>
        </w:r>
      </w:hyperlink>
    </w:p>
    <w:p w14:paraId="11BABB5B" w14:textId="423AB96F" w:rsidR="00782800" w:rsidRDefault="004E1D8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251182" w:history="1">
        <w:r w:rsidR="00782800" w:rsidRPr="00C27520">
          <w:rPr>
            <w:rStyle w:val="Hyperlink"/>
            <w:rFonts w:hAnsi="굴림체"/>
            <w:noProof/>
          </w:rPr>
          <w:t>5.</w:t>
        </w:r>
        <w:r w:rsidR="00782800" w:rsidRPr="00C27520">
          <w:rPr>
            <w:rStyle w:val="Hyperlink"/>
            <w:noProof/>
          </w:rPr>
          <w:t xml:space="preserve"> 실행</w:t>
        </w:r>
        <w:r w:rsidR="00782800">
          <w:rPr>
            <w:noProof/>
            <w:webHidden/>
          </w:rPr>
          <w:tab/>
        </w:r>
        <w:r w:rsidR="00782800">
          <w:rPr>
            <w:noProof/>
            <w:webHidden/>
          </w:rPr>
          <w:fldChar w:fldCharType="begin"/>
        </w:r>
        <w:r w:rsidR="00782800">
          <w:rPr>
            <w:noProof/>
            <w:webHidden/>
          </w:rPr>
          <w:instrText xml:space="preserve"> PAGEREF _Toc87251182 \h </w:instrText>
        </w:r>
        <w:r w:rsidR="00782800">
          <w:rPr>
            <w:noProof/>
            <w:webHidden/>
          </w:rPr>
        </w:r>
        <w:r w:rsidR="00782800">
          <w:rPr>
            <w:noProof/>
            <w:webHidden/>
          </w:rPr>
          <w:fldChar w:fldCharType="separate"/>
        </w:r>
        <w:r w:rsidR="00782800">
          <w:rPr>
            <w:noProof/>
            <w:webHidden/>
          </w:rPr>
          <w:t>7</w:t>
        </w:r>
        <w:r w:rsidR="00782800">
          <w:rPr>
            <w:noProof/>
            <w:webHidden/>
          </w:rPr>
          <w:fldChar w:fldCharType="end"/>
        </w:r>
      </w:hyperlink>
    </w:p>
    <w:p w14:paraId="43B25EEF" w14:textId="2F4C9E51" w:rsidR="00782800" w:rsidRDefault="004E1D8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251183" w:history="1">
        <w:r w:rsidR="00782800" w:rsidRPr="00C27520">
          <w:rPr>
            <w:rStyle w:val="Hyperlink"/>
            <w:rFonts w:hAnsi="굴림체"/>
            <w:noProof/>
          </w:rPr>
          <w:t>6.</w:t>
        </w:r>
        <w:r w:rsidR="00782800" w:rsidRPr="00C27520">
          <w:rPr>
            <w:rStyle w:val="Hyperlink"/>
            <w:noProof/>
          </w:rPr>
          <w:t xml:space="preserve"> 구현 과제</w:t>
        </w:r>
        <w:r w:rsidR="00782800">
          <w:rPr>
            <w:noProof/>
            <w:webHidden/>
          </w:rPr>
          <w:tab/>
        </w:r>
        <w:r w:rsidR="00782800">
          <w:rPr>
            <w:noProof/>
            <w:webHidden/>
          </w:rPr>
          <w:fldChar w:fldCharType="begin"/>
        </w:r>
        <w:r w:rsidR="00782800">
          <w:rPr>
            <w:noProof/>
            <w:webHidden/>
          </w:rPr>
          <w:instrText xml:space="preserve"> PAGEREF _Toc87251183 \h </w:instrText>
        </w:r>
        <w:r w:rsidR="00782800">
          <w:rPr>
            <w:noProof/>
            <w:webHidden/>
          </w:rPr>
        </w:r>
        <w:r w:rsidR="00782800">
          <w:rPr>
            <w:noProof/>
            <w:webHidden/>
          </w:rPr>
          <w:fldChar w:fldCharType="separate"/>
        </w:r>
        <w:r w:rsidR="00782800">
          <w:rPr>
            <w:noProof/>
            <w:webHidden/>
          </w:rPr>
          <w:t>8</w:t>
        </w:r>
        <w:r w:rsidR="00782800">
          <w:rPr>
            <w:noProof/>
            <w:webHidden/>
          </w:rPr>
          <w:fldChar w:fldCharType="end"/>
        </w:r>
      </w:hyperlink>
    </w:p>
    <w:p w14:paraId="4630A330" w14:textId="2CF0DE9A" w:rsidR="00AF4D08" w:rsidRDefault="00F9290B" w:rsidP="00E812DC">
      <w:r>
        <w:fldChar w:fldCharType="end"/>
      </w:r>
    </w:p>
    <w:p w14:paraId="477AEB52" w14:textId="77777777" w:rsidR="00E812DC" w:rsidRDefault="00E812DC" w:rsidP="00E812DC"/>
    <w:p w14:paraId="51A2845A" w14:textId="77777777" w:rsidR="00E812DC" w:rsidRDefault="00E812DC" w:rsidP="00E812DC"/>
    <w:p w14:paraId="62BC492F" w14:textId="77777777" w:rsidR="00E812DC" w:rsidRDefault="00E812D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507DC4" w14:textId="77777777" w:rsidR="00E812DC" w:rsidRDefault="00E812DC" w:rsidP="00323DC1">
      <w:pPr>
        <w:pStyle w:val="Heading1"/>
      </w:pPr>
      <w:bookmarkStart w:id="0" w:name="_Toc87251173"/>
      <w:r>
        <w:rPr>
          <w:rFonts w:hint="eastAsia"/>
        </w:rPr>
        <w:lastRenderedPageBreak/>
        <w:t>S</w:t>
      </w:r>
      <w:r>
        <w:t>QL</w:t>
      </w:r>
      <w:bookmarkEnd w:id="0"/>
    </w:p>
    <w:p w14:paraId="66F5C568" w14:textId="4EE8453D" w:rsidR="00E812DC" w:rsidRDefault="00A23DFC" w:rsidP="00E812DC">
      <w:r w:rsidRPr="00A23DFC">
        <w:rPr>
          <w:noProof/>
        </w:rPr>
        <w:drawing>
          <wp:inline distT="0" distB="0" distL="0" distR="0" wp14:anchorId="3FB510F3" wp14:editId="44083702">
            <wp:extent cx="5011263" cy="2396691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905" cy="23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14B3" w14:textId="77777777" w:rsidR="00E812DC" w:rsidRDefault="00E812DC" w:rsidP="00E812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12DC" w14:paraId="67D6B005" w14:textId="77777777" w:rsidTr="00E812DC">
        <w:tc>
          <w:tcPr>
            <w:tcW w:w="10456" w:type="dxa"/>
          </w:tcPr>
          <w:p w14:paraId="745E02C5" w14:textId="221BF0A7" w:rsidR="00E812DC" w:rsidRDefault="00E812DC" w:rsidP="00E812DC">
            <w:r>
              <w:t>use student</w:t>
            </w:r>
            <w:r w:rsidR="006A2AE1">
              <w:t>2</w:t>
            </w:r>
            <w:r>
              <w:t>;</w:t>
            </w:r>
          </w:p>
          <w:p w14:paraId="559D478F" w14:textId="77777777" w:rsidR="00E812DC" w:rsidRDefault="00E812DC" w:rsidP="00E812DC"/>
          <w:p w14:paraId="0DCF2CDE" w14:textId="1F07F8E6" w:rsidR="00E812DC" w:rsidRDefault="00E812DC" w:rsidP="00E812DC">
            <w:r>
              <w:t>SELECT s.*, d.</w:t>
            </w:r>
            <w:r w:rsidR="006A2AE1">
              <w:rPr>
                <w:rFonts w:hint="eastAsia"/>
              </w:rPr>
              <w:t>n</w:t>
            </w:r>
            <w:r w:rsidR="006A2AE1">
              <w:t xml:space="preserve">ame </w:t>
            </w:r>
            <w:r>
              <w:t xml:space="preserve">departmentName </w:t>
            </w:r>
          </w:p>
          <w:p w14:paraId="5FF8F40C" w14:textId="77777777" w:rsidR="00E812DC" w:rsidRDefault="00E812DC" w:rsidP="00E812DC">
            <w:r>
              <w:t>FROM student s LEFT JOIN department d ON s.departmentId = d.id</w:t>
            </w:r>
          </w:p>
          <w:p w14:paraId="6CB7616C" w14:textId="65CC92A8" w:rsidR="00E812DC" w:rsidRDefault="00E812DC" w:rsidP="00D9611F">
            <w:pPr>
              <w:shd w:val="clear" w:color="auto" w:fill="FFFF99"/>
            </w:pPr>
            <w:r>
              <w:t xml:space="preserve">WHERE s.id = </w:t>
            </w:r>
            <w:r w:rsidR="00A23DFC">
              <w:t>5</w:t>
            </w:r>
          </w:p>
          <w:p w14:paraId="5221701B" w14:textId="77777777" w:rsidR="00E812DC" w:rsidRDefault="00E812DC" w:rsidP="00E812DC"/>
        </w:tc>
      </w:tr>
    </w:tbl>
    <w:p w14:paraId="322BA574" w14:textId="1A2CEDA9" w:rsidR="00E812DC" w:rsidRDefault="00D9611F" w:rsidP="00E812DC">
      <w:r>
        <w:t xml:space="preserve">student </w:t>
      </w:r>
      <w:r>
        <w:rPr>
          <w:rFonts w:hint="eastAsia"/>
        </w:rPr>
        <w:t>테이블의 p</w:t>
      </w:r>
      <w:r>
        <w:t>rimery key</w:t>
      </w:r>
      <w:r>
        <w:rPr>
          <w:rFonts w:hint="eastAsia"/>
        </w:rPr>
        <w:t xml:space="preserve">인 </w:t>
      </w:r>
      <w:r>
        <w:t>id</w:t>
      </w:r>
      <w:r>
        <w:rPr>
          <w:rFonts w:hint="eastAsia"/>
        </w:rPr>
        <w:t>로 학생을 조회한다.</w:t>
      </w:r>
    </w:p>
    <w:p w14:paraId="48A63573" w14:textId="66B2A576" w:rsidR="00D9611F" w:rsidRDefault="00D9611F" w:rsidP="00E812DC">
      <w:r>
        <w:rPr>
          <w:rFonts w:hint="eastAsia"/>
        </w:rPr>
        <w:t>학생 한 명이 조회된다.</w:t>
      </w:r>
    </w:p>
    <w:p w14:paraId="71A2671B" w14:textId="4DB00852" w:rsidR="00E812DC" w:rsidRDefault="00E812DC" w:rsidP="00E812DC"/>
    <w:p w14:paraId="753BFFB4" w14:textId="19CD89B7" w:rsidR="00D83775" w:rsidRDefault="00D83775" w:rsidP="00E812DC"/>
    <w:p w14:paraId="7D28E58D" w14:textId="0587C420" w:rsidR="00B22FD4" w:rsidRDefault="00B22FD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47BBC9E" w14:textId="40C35343" w:rsidR="00D83775" w:rsidRDefault="00B22FD4" w:rsidP="00B22FD4">
      <w:pPr>
        <w:pStyle w:val="Heading1"/>
      </w:pPr>
      <w:bookmarkStart w:id="1" w:name="_Toc87251174"/>
      <w:r>
        <w:rPr>
          <w:rFonts w:hint="eastAsia"/>
        </w:rPr>
        <w:lastRenderedPageBreak/>
        <w:t>m</w:t>
      </w:r>
      <w:r>
        <w:t xml:space="preserve">apper </w:t>
      </w:r>
      <w:r>
        <w:rPr>
          <w:rFonts w:hint="eastAsia"/>
        </w:rPr>
        <w:t>구현</w:t>
      </w:r>
      <w:bookmarkEnd w:id="1"/>
    </w:p>
    <w:p w14:paraId="205E05F0" w14:textId="030B20AD" w:rsidR="00B22FD4" w:rsidRDefault="00B22FD4" w:rsidP="00B22FD4">
      <w:pPr>
        <w:pStyle w:val="Heading2"/>
      </w:pPr>
      <w:bookmarkStart w:id="2" w:name="_Toc87251175"/>
      <w:r>
        <w:rPr>
          <w:rFonts w:hint="eastAsia"/>
        </w:rPr>
        <w:t>S</w:t>
      </w:r>
      <w:r>
        <w:t xml:space="preserve">tudentMapper.java </w:t>
      </w:r>
      <w:r>
        <w:rPr>
          <w:rFonts w:hint="eastAsia"/>
        </w:rPr>
        <w:t>수정</w:t>
      </w:r>
      <w:bookmarkEnd w:id="2"/>
    </w:p>
    <w:p w14:paraId="5CF14F75" w14:textId="0903DA32" w:rsidR="00B22FD4" w:rsidRDefault="00B22FD4" w:rsidP="00B22FD4">
      <w:r>
        <w:rPr>
          <w:rFonts w:hint="eastAsia"/>
        </w:rPr>
        <w:t>s</w:t>
      </w:r>
      <w:r>
        <w:t>rc/main/java/net/skhu/mapper/StudentMapper.java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22FD4" w14:paraId="7081BA01" w14:textId="77777777" w:rsidTr="00092BDE">
        <w:tc>
          <w:tcPr>
            <w:tcW w:w="426" w:type="dxa"/>
          </w:tcPr>
          <w:p w14:paraId="66E2EA36" w14:textId="77777777" w:rsidR="00B22FD4" w:rsidRPr="00185935" w:rsidRDefault="00B22FD4" w:rsidP="007B0BE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A3FF987" w14:textId="77777777" w:rsidR="00B22FD4" w:rsidRPr="00185935" w:rsidRDefault="00B22FD4" w:rsidP="007B0BE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35476B3" w14:textId="77777777" w:rsidR="00B22FD4" w:rsidRPr="00185935" w:rsidRDefault="00B22FD4" w:rsidP="007B0BE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A5A95E2" w14:textId="77777777" w:rsidR="00B22FD4" w:rsidRPr="00185935" w:rsidRDefault="00B22FD4" w:rsidP="007B0BE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034C575" w14:textId="77777777" w:rsidR="00B22FD4" w:rsidRPr="00185935" w:rsidRDefault="00B22FD4" w:rsidP="007B0BE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38808DA" w14:textId="77777777" w:rsidR="00B22FD4" w:rsidRPr="00185935" w:rsidRDefault="00B22FD4" w:rsidP="007B0BE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4C84386" w14:textId="77777777" w:rsidR="00B22FD4" w:rsidRPr="00185935" w:rsidRDefault="00B22FD4" w:rsidP="007B0BE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1D34B96" w14:textId="77777777" w:rsidR="00B22FD4" w:rsidRPr="00185935" w:rsidRDefault="00B22FD4" w:rsidP="007B0BE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207A683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A8BD486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164BF7E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1132210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60E78C2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43B861E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A94F174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EFFF710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CB5E777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97DCB72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9F2C123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0E824B3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4D4975B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ABF5DF7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7A84B9BF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0D6DF9A" w14:textId="77777777" w:rsidR="00B22FD4" w:rsidRDefault="00B22FD4" w:rsidP="007B0BEF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5842B5C5" w14:textId="77777777" w:rsidR="00B22FD4" w:rsidRDefault="007B0BEF" w:rsidP="007B0BEF">
            <w:pPr>
              <w:pStyle w:val="a0"/>
            </w:pPr>
            <w:r>
              <w:rPr>
                <w:rFonts w:hint="eastAsia"/>
              </w:rPr>
              <w:t>2</w:t>
            </w:r>
            <w:r>
              <w:t>5</w:t>
            </w:r>
          </w:p>
          <w:p w14:paraId="6A15241E" w14:textId="77777777" w:rsidR="007B0BEF" w:rsidRDefault="007B0BEF" w:rsidP="007B0BEF">
            <w:pPr>
              <w:pStyle w:val="a0"/>
            </w:pPr>
            <w:r>
              <w:rPr>
                <w:rFonts w:hint="eastAsia"/>
              </w:rPr>
              <w:t>2</w:t>
            </w:r>
            <w:r>
              <w:t>6</w:t>
            </w:r>
          </w:p>
          <w:p w14:paraId="37CD937F" w14:textId="49B2B24B" w:rsidR="007B0BEF" w:rsidRPr="00185935" w:rsidRDefault="007B0BEF" w:rsidP="007B0BEF">
            <w:pPr>
              <w:pStyle w:val="a0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0631" w:type="dxa"/>
          </w:tcPr>
          <w:p w14:paraId="55E73786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2249F19D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9C6D706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2C33C37E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8DF8918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129B5322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6BD10B07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DA0F6EA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net.skhu.dto.Student;</w:t>
            </w:r>
          </w:p>
          <w:p w14:paraId="332D5416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CFFAB1A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2753FFDB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StudentMapper {</w:t>
            </w:r>
          </w:p>
          <w:p w14:paraId="5C8B2E54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27D2814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d.name 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76775FC1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JOIN department d ON s.departmentId = d.id"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CA15CCF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List&lt;Student&gt; findAll();</w:t>
            </w:r>
          </w:p>
          <w:p w14:paraId="3572480B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C429579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d.name 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216D4E1A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7959FAC2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s.name LIKE #{name}"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BF5D0FA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List&lt;Student&gt; findByName(String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05EBAE5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D34C63E" w14:textId="77777777" w:rsidR="007B0BEF" w:rsidRDefault="007B0BEF" w:rsidP="007B0BEF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d.name 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6CA63DD2" w14:textId="77777777" w:rsidR="007B0BEF" w:rsidRDefault="007B0BEF" w:rsidP="007B0BEF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409E8086" w14:textId="77777777" w:rsidR="007B0BEF" w:rsidRDefault="007B0BEF" w:rsidP="007B0BEF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s.id = #{</w:t>
            </w:r>
            <w:r w:rsidRPr="007B0BEF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id</w:t>
            </w:r>
            <w:r>
              <w:rPr>
                <w:rFonts w:cs="굴림체"/>
                <w:color w:val="2A00FF"/>
                <w:kern w:val="0"/>
                <w:szCs w:val="20"/>
              </w:rPr>
              <w:t>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BB5696D" w14:textId="77777777" w:rsidR="007B0BEF" w:rsidRDefault="007B0BEF" w:rsidP="007B0BEF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 findById(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7B0BEF">
              <w:rPr>
                <w:rFonts w:cs="굴림체"/>
                <w:color w:val="6A3E3E"/>
                <w:kern w:val="0"/>
                <w:szCs w:val="20"/>
                <w:shd w:val="clear" w:color="auto" w:fill="CCFFFF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99A3EC9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D6763BC" w14:textId="77777777" w:rsidR="007B0BEF" w:rsidRDefault="007B0BEF" w:rsidP="007B0B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4A030EC" w14:textId="77777777" w:rsidR="00B22FD4" w:rsidRDefault="00B22FD4" w:rsidP="007B0BEF">
            <w:pPr>
              <w:pStyle w:val="a0"/>
            </w:pPr>
          </w:p>
        </w:tc>
      </w:tr>
    </w:tbl>
    <w:p w14:paraId="73D66B6E" w14:textId="21AFCEFF" w:rsidR="00B22FD4" w:rsidRDefault="00B22FD4" w:rsidP="00B22FD4"/>
    <w:p w14:paraId="70A4C727" w14:textId="181591C7" w:rsidR="00F40CAD" w:rsidRDefault="00D27DC5" w:rsidP="00B22FD4">
      <w:r>
        <w:rPr>
          <w:rFonts w:hint="eastAsia"/>
        </w:rPr>
        <w:t>S</w:t>
      </w:r>
      <w:r>
        <w:t>tudentMapper</w:t>
      </w:r>
      <w:r>
        <w:rPr>
          <w:rFonts w:hint="eastAsia"/>
        </w:rPr>
        <w:t xml:space="preserve">에 </w:t>
      </w:r>
      <w:r>
        <w:t xml:space="preserve">findById </w:t>
      </w:r>
      <w:r>
        <w:rPr>
          <w:rFonts w:hint="eastAsia"/>
        </w:rPr>
        <w:t>메소드를 구현하였다.</w:t>
      </w:r>
    </w:p>
    <w:p w14:paraId="4CA2AA11" w14:textId="77777777" w:rsidR="00655899" w:rsidRDefault="00D27DC5" w:rsidP="00B22FD4">
      <w:r>
        <w:rPr>
          <w:rFonts w:hint="eastAsia"/>
        </w:rPr>
        <w:t xml:space="preserve">이 메소드의 </w:t>
      </w:r>
      <w:r>
        <w:t xml:space="preserve">SQL </w:t>
      </w:r>
      <w:r>
        <w:rPr>
          <w:rFonts w:hint="eastAsia"/>
        </w:rPr>
        <w:t>명령은</w:t>
      </w:r>
      <w:r w:rsidR="00655899">
        <w:rPr>
          <w:rFonts w:hint="eastAsia"/>
        </w:rPr>
        <w:t>,</w:t>
      </w:r>
      <w:r w:rsidR="00655899">
        <w:t xml:space="preserve"> student </w:t>
      </w:r>
      <w:r w:rsidR="00655899">
        <w:rPr>
          <w:rFonts w:hint="eastAsia"/>
        </w:rPr>
        <w:t xml:space="preserve">테이블에서 </w:t>
      </w:r>
      <w:r w:rsidR="00655899">
        <w:t xml:space="preserve">id </w:t>
      </w:r>
      <w:r w:rsidR="00655899">
        <w:rPr>
          <w:rFonts w:hint="eastAsia"/>
        </w:rPr>
        <w:t>필드 값으로 학생 한 명을 조회한다.</w:t>
      </w:r>
    </w:p>
    <w:p w14:paraId="35A0B99B" w14:textId="12922264" w:rsidR="00D27DC5" w:rsidRDefault="00655899" w:rsidP="00B22FD4">
      <w:r>
        <w:rPr>
          <w:rFonts w:hint="eastAsia"/>
        </w:rPr>
        <w:t xml:space="preserve">이 메소드의 파라미터는 조회할 학생의 </w:t>
      </w:r>
      <w:r>
        <w:t xml:space="preserve">id </w:t>
      </w:r>
      <w:r>
        <w:rPr>
          <w:rFonts w:hint="eastAsia"/>
        </w:rPr>
        <w:t>필드 값이다.</w:t>
      </w:r>
    </w:p>
    <w:p w14:paraId="0B3E005E" w14:textId="6132F792" w:rsidR="00655899" w:rsidRDefault="00372ECC" w:rsidP="00B22FD4">
      <w:r>
        <w:rPr>
          <w:rFonts w:hint="eastAsia"/>
        </w:rPr>
        <w:t xml:space="preserve">이 메소드 파라미터 값이 </w:t>
      </w:r>
      <w:r>
        <w:t xml:space="preserve">SQL </w:t>
      </w:r>
      <w:r>
        <w:rPr>
          <w:rFonts w:hint="eastAsia"/>
        </w:rPr>
        <w:t xml:space="preserve">명령의 </w:t>
      </w:r>
      <w:r>
        <w:t xml:space="preserve">#{id} </w:t>
      </w:r>
      <w:r>
        <w:rPr>
          <w:rFonts w:hint="eastAsia"/>
        </w:rPr>
        <w:t>부분에 채워져서</w:t>
      </w:r>
      <w:r>
        <w:t xml:space="preserve">, SQL </w:t>
      </w:r>
      <w:r>
        <w:rPr>
          <w:rFonts w:hint="eastAsia"/>
        </w:rPr>
        <w:t>명령이 실행된다.</w:t>
      </w:r>
    </w:p>
    <w:p w14:paraId="7B508EE7" w14:textId="5C871F37" w:rsidR="00372ECC" w:rsidRDefault="00372ECC" w:rsidP="00B22FD4"/>
    <w:p w14:paraId="46C55F04" w14:textId="6A81FBFF" w:rsidR="00372ECC" w:rsidRDefault="00C61C34" w:rsidP="00B22FD4"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필드가 기본 키(</w:t>
      </w:r>
      <w:r>
        <w:t>primary key)</w:t>
      </w:r>
      <w:r>
        <w:rPr>
          <w:rFonts w:hint="eastAsia"/>
        </w:rPr>
        <w:t xml:space="preserve"> 이기 때문에,</w:t>
      </w:r>
      <w:r>
        <w:t xml:space="preserve"> </w:t>
      </w:r>
      <w:r w:rsidR="00372ECC">
        <w:rPr>
          <w:rFonts w:hint="eastAsia"/>
        </w:rPr>
        <w:t xml:space="preserve">이 메소드의 조회 결과는 </w:t>
      </w:r>
      <w:r>
        <w:rPr>
          <w:rFonts w:hint="eastAsia"/>
        </w:rPr>
        <w:t>레코드 한 개이다.</w:t>
      </w:r>
    </w:p>
    <w:p w14:paraId="17AD49AB" w14:textId="650DD562" w:rsidR="00C61C34" w:rsidRDefault="00C61C34" w:rsidP="00B22FD4">
      <w:r>
        <w:rPr>
          <w:rFonts w:hint="eastAsia"/>
        </w:rPr>
        <w:t xml:space="preserve">그래서 이 메소드가 리턴하는 것도 </w:t>
      </w:r>
      <w:r>
        <w:t xml:space="preserve">Student </w:t>
      </w:r>
      <w:r>
        <w:rPr>
          <w:rFonts w:hint="eastAsia"/>
        </w:rPr>
        <w:t>객체 한 개이다.</w:t>
      </w:r>
    </w:p>
    <w:p w14:paraId="5EBFEBA3" w14:textId="03BFC0A8" w:rsidR="009E7DBC" w:rsidRDefault="009E7DBC" w:rsidP="00B22FD4"/>
    <w:p w14:paraId="6E4EAAD8" w14:textId="06E9733A" w:rsidR="009E7DBC" w:rsidRDefault="009E7DBC" w:rsidP="00B22FD4">
      <w:r>
        <w:rPr>
          <w:rFonts w:hint="eastAsia"/>
        </w:rPr>
        <w:t>S</w:t>
      </w:r>
      <w:r>
        <w:t xml:space="preserve">tudentByName </w:t>
      </w:r>
      <w:r>
        <w:rPr>
          <w:rFonts w:hint="eastAsia"/>
        </w:rPr>
        <w:t xml:space="preserve">메소드와 </w:t>
      </w:r>
      <w:r>
        <w:t xml:space="preserve">StudentById </w:t>
      </w:r>
      <w:r>
        <w:rPr>
          <w:rFonts w:hint="eastAsia"/>
        </w:rPr>
        <w:t>메소드의 구조를 비교해 보자.</w:t>
      </w:r>
    </w:p>
    <w:p w14:paraId="429C5CA1" w14:textId="19DD9436" w:rsidR="009E7DBC" w:rsidRDefault="009E7DBC" w:rsidP="00B22FD4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조회 조건이 다르고</w:t>
      </w:r>
    </w:p>
    <w:p w14:paraId="648B9F93" w14:textId="7F1CA8D9" w:rsidR="009E7DBC" w:rsidRDefault="009E7DBC" w:rsidP="00B22FD4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리턴 타입이 다르다.</w:t>
      </w:r>
    </w:p>
    <w:p w14:paraId="09868CF7" w14:textId="0EAE1F43" w:rsidR="009E7DBC" w:rsidRDefault="009E7DBC" w:rsidP="00B22FD4"/>
    <w:p w14:paraId="48F2162C" w14:textId="0A495EBE" w:rsidR="00D634DC" w:rsidRDefault="00D634DC" w:rsidP="00B22FD4"/>
    <w:p w14:paraId="3BC460D0" w14:textId="7025E27E" w:rsidR="00D634DC" w:rsidRDefault="00D634DC" w:rsidP="008D0B05">
      <w:pPr>
        <w:pStyle w:val="Heading2"/>
      </w:pPr>
      <w:bookmarkStart w:id="3" w:name="_Toc87251176"/>
      <w:r>
        <w:rPr>
          <w:rFonts w:hint="eastAsia"/>
        </w:rPr>
        <w:t>조회 결과 레코드의 수</w:t>
      </w:r>
      <w:bookmarkEnd w:id="3"/>
    </w:p>
    <w:p w14:paraId="77BA825A" w14:textId="560BA2C8" w:rsidR="00D634DC" w:rsidRDefault="00D634DC" w:rsidP="00D634DC">
      <w:r>
        <w:rPr>
          <w:rFonts w:hint="eastAsia"/>
        </w:rPr>
        <w:t>f</w:t>
      </w:r>
      <w:r>
        <w:t xml:space="preserve">indByName </w:t>
      </w:r>
      <w:r>
        <w:rPr>
          <w:rFonts w:hint="eastAsia"/>
        </w:rPr>
        <w:t xml:space="preserve">메소드의 리턴 타입은 </w:t>
      </w:r>
      <w:r>
        <w:t xml:space="preserve">List&lt;Student&gt; </w:t>
      </w:r>
      <w:r>
        <w:rPr>
          <w:rFonts w:hint="eastAsia"/>
        </w:rPr>
        <w:t>이다.</w:t>
      </w:r>
    </w:p>
    <w:p w14:paraId="1770A7B4" w14:textId="14CF7185" w:rsidR="00D634DC" w:rsidRDefault="006D2C87" w:rsidP="00D634DC">
      <w:r>
        <w:t xml:space="preserve">  </w:t>
      </w:r>
      <w:r w:rsidR="00D634DC">
        <w:t xml:space="preserve">SQL </w:t>
      </w:r>
      <w:r w:rsidR="00D634DC">
        <w:rPr>
          <w:rFonts w:hint="eastAsia"/>
        </w:rPr>
        <w:t xml:space="preserve">명령의 조회 결과 레코드 수가 </w:t>
      </w:r>
      <w:r w:rsidR="00D634DC">
        <w:t xml:space="preserve">0 </w:t>
      </w:r>
      <w:r w:rsidR="00D634DC">
        <w:rPr>
          <w:rFonts w:hint="eastAsia"/>
        </w:rPr>
        <w:t>이면,</w:t>
      </w:r>
      <w:r w:rsidR="00D634DC">
        <w:t xml:space="preserve"> </w:t>
      </w:r>
      <w:r w:rsidR="00D634DC">
        <w:rPr>
          <w:rFonts w:hint="eastAsia"/>
        </w:rPr>
        <w:t xml:space="preserve">이 메소드는 </w:t>
      </w:r>
      <w:r>
        <w:rPr>
          <w:rFonts w:hint="eastAsia"/>
        </w:rPr>
        <w:t xml:space="preserve">크기가 </w:t>
      </w:r>
      <w:r>
        <w:t xml:space="preserve">0 </w:t>
      </w:r>
      <w:r>
        <w:rPr>
          <w:rFonts w:hint="eastAsia"/>
        </w:rPr>
        <w:t xml:space="preserve">인 </w:t>
      </w:r>
      <w:r>
        <w:t xml:space="preserve">List&lt;Student&gt; </w:t>
      </w:r>
      <w:r>
        <w:rPr>
          <w:rFonts w:hint="eastAsia"/>
        </w:rPr>
        <w:t>객체를 리턴한다.</w:t>
      </w:r>
    </w:p>
    <w:p w14:paraId="2A15F9ED" w14:textId="14132C17" w:rsidR="006D2C87" w:rsidRDefault="006D2C87" w:rsidP="006D2C87">
      <w:r>
        <w:t xml:space="preserve"> 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명령의 조회 결과 레코드 수가 </w:t>
      </w:r>
      <w:r>
        <w:t xml:space="preserve">1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이 메소드는 크기가 </w:t>
      </w:r>
      <w:r>
        <w:t xml:space="preserve">1 </w:t>
      </w:r>
      <w:r>
        <w:rPr>
          <w:rFonts w:hint="eastAsia"/>
        </w:rPr>
        <w:t xml:space="preserve">인 </w:t>
      </w:r>
      <w:r>
        <w:t xml:space="preserve">List&lt;Student&gt; </w:t>
      </w:r>
      <w:r>
        <w:rPr>
          <w:rFonts w:hint="eastAsia"/>
        </w:rPr>
        <w:t>객체를 리턴한다.</w:t>
      </w:r>
    </w:p>
    <w:p w14:paraId="5B1670FB" w14:textId="6B922C2D" w:rsidR="006D2C87" w:rsidRDefault="006D2C87" w:rsidP="006D2C87">
      <w:r>
        <w:t xml:space="preserve"> 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명령의 조회 결과 레코드 수가 </w:t>
      </w:r>
      <w:r>
        <w:t xml:space="preserve">2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이 메소드는 크기가 </w:t>
      </w:r>
      <w:r>
        <w:t xml:space="preserve">2 </w:t>
      </w:r>
      <w:r>
        <w:rPr>
          <w:rFonts w:hint="eastAsia"/>
        </w:rPr>
        <w:t xml:space="preserve">인 </w:t>
      </w:r>
      <w:r>
        <w:t xml:space="preserve">List&lt;Student&gt; </w:t>
      </w:r>
      <w:r>
        <w:rPr>
          <w:rFonts w:hint="eastAsia"/>
        </w:rPr>
        <w:t>객체를 리턴한다.</w:t>
      </w:r>
    </w:p>
    <w:p w14:paraId="48146B86" w14:textId="2821B8F0" w:rsidR="006D2C87" w:rsidRPr="006D2C87" w:rsidRDefault="006D2C87" w:rsidP="00D634DC"/>
    <w:p w14:paraId="251C4319" w14:textId="4846D792" w:rsidR="006D2C87" w:rsidRDefault="006D2C87" w:rsidP="00D634DC"/>
    <w:p w14:paraId="60C8CC6F" w14:textId="6F90802F" w:rsidR="006D2C87" w:rsidRDefault="006D2C87" w:rsidP="00D634DC">
      <w:r>
        <w:rPr>
          <w:rFonts w:hint="eastAsia"/>
        </w:rPr>
        <w:t>f</w:t>
      </w:r>
      <w:r>
        <w:t xml:space="preserve">indById </w:t>
      </w:r>
      <w:r>
        <w:rPr>
          <w:rFonts w:hint="eastAsia"/>
        </w:rPr>
        <w:t xml:space="preserve">메소드의 리턴 타입은 </w:t>
      </w:r>
      <w:r>
        <w:t xml:space="preserve">Student </w:t>
      </w:r>
      <w:r>
        <w:rPr>
          <w:rFonts w:hint="eastAsia"/>
        </w:rPr>
        <w:t>이다.</w:t>
      </w:r>
    </w:p>
    <w:p w14:paraId="74444B65" w14:textId="77777777" w:rsidR="006D2C87" w:rsidRPr="0079239F" w:rsidRDefault="006D2C87" w:rsidP="006D2C87">
      <w:pPr>
        <w:rPr>
          <w:u w:val="single"/>
        </w:rPr>
      </w:pPr>
      <w:r w:rsidRPr="0079239F">
        <w:rPr>
          <w:u w:val="single"/>
        </w:rPr>
        <w:t xml:space="preserve">  SQL </w:t>
      </w:r>
      <w:r w:rsidRPr="0079239F">
        <w:rPr>
          <w:rFonts w:hint="eastAsia"/>
          <w:u w:val="single"/>
        </w:rPr>
        <w:t xml:space="preserve">명령의 조회 결과 레코드 수가 </w:t>
      </w:r>
      <w:r w:rsidRPr="0079239F">
        <w:rPr>
          <w:u w:val="single"/>
        </w:rPr>
        <w:t xml:space="preserve">0 </w:t>
      </w:r>
      <w:r w:rsidRPr="0079239F">
        <w:rPr>
          <w:rFonts w:hint="eastAsia"/>
          <w:u w:val="single"/>
        </w:rPr>
        <w:t>이면,</w:t>
      </w:r>
      <w:r w:rsidRPr="0079239F">
        <w:rPr>
          <w:u w:val="single"/>
        </w:rPr>
        <w:t xml:space="preserve"> </w:t>
      </w:r>
      <w:r w:rsidRPr="0079239F">
        <w:rPr>
          <w:rFonts w:hint="eastAsia"/>
          <w:u w:val="single"/>
        </w:rPr>
        <w:t xml:space="preserve">이 메소드는 </w:t>
      </w:r>
      <w:r w:rsidRPr="0079239F">
        <w:rPr>
          <w:u w:val="single"/>
        </w:rPr>
        <w:t xml:space="preserve">null </w:t>
      </w:r>
      <w:r w:rsidRPr="0079239F">
        <w:rPr>
          <w:rFonts w:hint="eastAsia"/>
          <w:u w:val="single"/>
        </w:rPr>
        <w:t>값을 리턴한다.</w:t>
      </w:r>
    </w:p>
    <w:p w14:paraId="68C51EE9" w14:textId="77777777" w:rsidR="006D2C87" w:rsidRDefault="006D2C87" w:rsidP="006D2C87">
      <w:r>
        <w:t xml:space="preserve"> 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명령의 조회 결과 레코드 수가 </w:t>
      </w:r>
      <w:r>
        <w:t xml:space="preserve">1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이 메소드는 </w:t>
      </w:r>
      <w:r>
        <w:t xml:space="preserve">Student </w:t>
      </w:r>
      <w:r>
        <w:rPr>
          <w:rFonts w:hint="eastAsia"/>
        </w:rPr>
        <w:t>객체를 리턴한다.</w:t>
      </w:r>
    </w:p>
    <w:p w14:paraId="4D2A7080" w14:textId="74D9FEB4" w:rsidR="006D2C87" w:rsidRDefault="006D2C87" w:rsidP="006D2C87">
      <w:r>
        <w:t xml:space="preserve"> 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명령의 조회 결과 레코드 수가 </w:t>
      </w:r>
      <w:r>
        <w:t xml:space="preserve">2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이 메소드에서 에러</w:t>
      </w:r>
      <w:r w:rsidR="008D0B05">
        <w:rPr>
          <w:rFonts w:hint="eastAsia"/>
        </w:rPr>
        <w:t>(e</w:t>
      </w:r>
      <w:r w:rsidR="008D0B05">
        <w:t>xception)</w:t>
      </w:r>
      <w:r>
        <w:rPr>
          <w:rFonts w:hint="eastAsia"/>
        </w:rPr>
        <w:t>가 발생한다.</w:t>
      </w:r>
    </w:p>
    <w:p w14:paraId="15926F55" w14:textId="77777777" w:rsidR="006D2C87" w:rsidRPr="006D2C87" w:rsidRDefault="006D2C87" w:rsidP="00D634DC"/>
    <w:p w14:paraId="0BE10B7F" w14:textId="4F08A05E" w:rsidR="00C61C34" w:rsidRDefault="00C61C34" w:rsidP="00B22FD4"/>
    <w:p w14:paraId="3F54882D" w14:textId="77777777" w:rsidR="00655899" w:rsidRDefault="00655899" w:rsidP="00B22FD4"/>
    <w:p w14:paraId="68AFE16B" w14:textId="77777777" w:rsidR="00B22FD4" w:rsidRPr="00B22FD4" w:rsidRDefault="00B22FD4" w:rsidP="00B22FD4"/>
    <w:p w14:paraId="7A26132A" w14:textId="51466111" w:rsidR="00010291" w:rsidRDefault="00010291" w:rsidP="00010291">
      <w:pPr>
        <w:pStyle w:val="Heading1"/>
      </w:pPr>
      <w:bookmarkStart w:id="4" w:name="_Toc87251177"/>
      <w:r>
        <w:rPr>
          <w:rFonts w:hint="eastAsia"/>
        </w:rPr>
        <w:lastRenderedPageBreak/>
        <w:t>c</w:t>
      </w:r>
      <w:r>
        <w:t xml:space="preserve">ontroller </w:t>
      </w:r>
      <w:r>
        <w:rPr>
          <w:rFonts w:hint="eastAsia"/>
        </w:rPr>
        <w:t>구현</w:t>
      </w:r>
      <w:bookmarkEnd w:id="4"/>
    </w:p>
    <w:p w14:paraId="14069ED2" w14:textId="77777777" w:rsidR="00500F63" w:rsidRPr="00500F63" w:rsidRDefault="00500F63" w:rsidP="00500F63"/>
    <w:p w14:paraId="7685CAD6" w14:textId="1C93B8AD" w:rsidR="00500F63" w:rsidRDefault="00500F63" w:rsidP="00500F63">
      <w:pPr>
        <w:pStyle w:val="Heading2"/>
      </w:pPr>
      <w:bookmarkStart w:id="5" w:name="_Toc87251178"/>
      <w:r>
        <w:rPr>
          <w:rFonts w:hint="eastAsia"/>
        </w:rPr>
        <w:t>q</w:t>
      </w:r>
      <w:r>
        <w:t>uery string</w:t>
      </w:r>
      <w:r>
        <w:rPr>
          <w:rFonts w:hint="eastAsia"/>
        </w:rPr>
        <w:t xml:space="preserve">과 </w:t>
      </w:r>
      <w:r>
        <w:t>request parameter</w:t>
      </w:r>
      <w:bookmarkEnd w:id="5"/>
    </w:p>
    <w:p w14:paraId="10D5FB94" w14:textId="77777777" w:rsidR="00500F63" w:rsidRDefault="00500F63" w:rsidP="00500F63">
      <w:pPr>
        <w:pStyle w:val="Heading3"/>
      </w:pPr>
      <w:r>
        <w:t>query string</w:t>
      </w:r>
    </w:p>
    <w:p w14:paraId="7C21176E" w14:textId="77777777" w:rsidR="00500F63" w:rsidRDefault="00500F63" w:rsidP="00500F63"/>
    <w:p w14:paraId="1C8CDFC8" w14:textId="77777777" w:rsidR="00500F63" w:rsidRDefault="00500F63" w:rsidP="00500F63">
      <w:r>
        <w:rPr>
          <w:rFonts w:hint="eastAsia"/>
        </w:rPr>
        <w:t xml:space="preserve">서버에 요청되는 </w:t>
      </w:r>
      <w:r>
        <w:t>URL</w:t>
      </w:r>
      <w:r>
        <w:rPr>
          <w:rFonts w:hint="eastAsia"/>
        </w:rPr>
        <w:t>이 아래와 같을 경우에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0F63" w14:paraId="1F40D005" w14:textId="77777777" w:rsidTr="00D6533B">
        <w:tc>
          <w:tcPr>
            <w:tcW w:w="10456" w:type="dxa"/>
          </w:tcPr>
          <w:p w14:paraId="6371C935" w14:textId="078DDE35" w:rsidR="00500F63" w:rsidRDefault="00500F63" w:rsidP="00D6533B">
            <w:r w:rsidRPr="00F72FA2">
              <w:t>http://localhost:808</w:t>
            </w:r>
            <w:r>
              <w:t>8</w:t>
            </w:r>
            <w:r w:rsidRPr="00F72FA2">
              <w:t>/</w:t>
            </w:r>
            <w:r w:rsidR="00DD4EA1">
              <w:t>student/detail</w:t>
            </w:r>
          </w:p>
        </w:tc>
      </w:tr>
    </w:tbl>
    <w:p w14:paraId="14791A86" w14:textId="77777777" w:rsidR="00500F63" w:rsidRDefault="00500F63" w:rsidP="00500F63"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 xml:space="preserve">에서 </w:t>
      </w:r>
      <w:r>
        <w:t xml:space="preserve">query string </w:t>
      </w:r>
      <w:r>
        <w:rPr>
          <w:rFonts w:hint="eastAsia"/>
        </w:rPr>
        <w:t>부분은 없다.</w:t>
      </w:r>
    </w:p>
    <w:p w14:paraId="04FB3DD5" w14:textId="77777777" w:rsidR="00500F63" w:rsidRDefault="00500F63" w:rsidP="00500F63"/>
    <w:p w14:paraId="357FBBDE" w14:textId="77777777" w:rsidR="00500F63" w:rsidRDefault="00500F63" w:rsidP="00500F63"/>
    <w:p w14:paraId="005702ED" w14:textId="77777777" w:rsidR="00500F63" w:rsidRDefault="00500F63" w:rsidP="00500F63">
      <w:r>
        <w:rPr>
          <w:rFonts w:hint="eastAsia"/>
        </w:rPr>
        <w:t xml:space="preserve">서버에 요청되는 </w:t>
      </w:r>
      <w:r>
        <w:t>URL</w:t>
      </w:r>
      <w:r>
        <w:rPr>
          <w:rFonts w:hint="eastAsia"/>
        </w:rPr>
        <w:t>이 아래와 같을 경우에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0F63" w14:paraId="239E1A70" w14:textId="77777777" w:rsidTr="00D6533B">
        <w:tc>
          <w:tcPr>
            <w:tcW w:w="10456" w:type="dxa"/>
          </w:tcPr>
          <w:p w14:paraId="2517F852" w14:textId="6D599461" w:rsidR="00500F63" w:rsidRDefault="00500F63" w:rsidP="00D6533B">
            <w:r w:rsidRPr="00F72FA2">
              <w:t>http://localhost:808</w:t>
            </w:r>
            <w:r w:rsidR="00DD4EA1">
              <w:t>8</w:t>
            </w:r>
            <w:r w:rsidRPr="00F72FA2">
              <w:t>/</w:t>
            </w:r>
            <w:r w:rsidR="00DD4EA1">
              <w:t>student/detail</w:t>
            </w:r>
            <w:r w:rsidRPr="00682A14">
              <w:rPr>
                <w:highlight w:val="yellow"/>
              </w:rPr>
              <w:t>?id=</w:t>
            </w:r>
            <w:r w:rsidR="00BE59EC">
              <w:rPr>
                <w:highlight w:val="yellow"/>
              </w:rPr>
              <w:t>5</w:t>
            </w:r>
          </w:p>
        </w:tc>
      </w:tr>
    </w:tbl>
    <w:p w14:paraId="036908D7" w14:textId="717B777C" w:rsidR="00500F63" w:rsidRDefault="00500F63" w:rsidP="00500F63"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 xml:space="preserve">에서 </w:t>
      </w:r>
      <w:r>
        <w:t xml:space="preserve">query string </w:t>
      </w:r>
      <w:r>
        <w:rPr>
          <w:rFonts w:hint="eastAsia"/>
        </w:rPr>
        <w:t xml:space="preserve">부분은 </w:t>
      </w:r>
      <w:r>
        <w:t>?id=</w:t>
      </w:r>
      <w:r w:rsidR="00BE59EC">
        <w:t>5</w:t>
      </w:r>
      <w:r>
        <w:t xml:space="preserve"> </w:t>
      </w:r>
      <w:r>
        <w:rPr>
          <w:rFonts w:hint="eastAsia"/>
        </w:rPr>
        <w:t>이다.</w:t>
      </w:r>
    </w:p>
    <w:p w14:paraId="6F84E4E3" w14:textId="2F311C4E" w:rsidR="00500F63" w:rsidRDefault="00500F63" w:rsidP="00500F63">
      <w:r>
        <w:rPr>
          <w:rFonts w:hint="eastAsia"/>
        </w:rPr>
        <w:t xml:space="preserve">여기서 </w:t>
      </w: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부분이 이름이고,</w:t>
      </w:r>
      <w:r>
        <w:t xml:space="preserve"> </w:t>
      </w:r>
      <w:r w:rsidR="00BE59EC">
        <w:t>5</w:t>
      </w:r>
      <w:r>
        <w:t xml:space="preserve"> </w:t>
      </w:r>
      <w:r>
        <w:rPr>
          <w:rFonts w:hint="eastAsia"/>
        </w:rPr>
        <w:t>부분이 값이다.</w:t>
      </w:r>
    </w:p>
    <w:p w14:paraId="584DCEED" w14:textId="42EFD683" w:rsidR="00500F63" w:rsidRPr="0094565F" w:rsidRDefault="00500F63" w:rsidP="00500F63"/>
    <w:p w14:paraId="06052F3E" w14:textId="77777777" w:rsidR="00DD4EA1" w:rsidRPr="00DD4EA1" w:rsidRDefault="00DD4EA1" w:rsidP="00500F63"/>
    <w:p w14:paraId="3C083AAE" w14:textId="77777777" w:rsidR="00500F63" w:rsidRDefault="00500F63" w:rsidP="00DD4EA1">
      <w:pPr>
        <w:pStyle w:val="Heading3"/>
      </w:pPr>
      <w:r>
        <w:rPr>
          <w:rFonts w:hint="eastAsia"/>
        </w:rPr>
        <w:t>r</w:t>
      </w:r>
      <w:r>
        <w:t>equest parameter</w:t>
      </w:r>
    </w:p>
    <w:p w14:paraId="22C00439" w14:textId="77777777" w:rsidR="00500F63" w:rsidRDefault="00500F63" w:rsidP="00500F63">
      <w:r>
        <w:rPr>
          <w:rFonts w:hint="eastAsia"/>
        </w:rPr>
        <w:t>q</w:t>
      </w:r>
      <w:r>
        <w:t>uery string</w:t>
      </w:r>
      <w:r>
        <w:rPr>
          <w:rFonts w:hint="eastAsia"/>
        </w:rPr>
        <w:t>으로 전달된 데이터를,</w:t>
      </w:r>
      <w:r>
        <w:t xml:space="preserve"> </w:t>
      </w:r>
      <w:r>
        <w:rPr>
          <w:rFonts w:hint="eastAsia"/>
        </w:rPr>
        <w:t>서버에서 꺼낼 때는,</w:t>
      </w:r>
      <w:r>
        <w:t xml:space="preserve"> request parameter</w:t>
      </w:r>
      <w:r>
        <w:rPr>
          <w:rFonts w:hint="eastAsia"/>
        </w:rPr>
        <w:t>라고 부른다.</w:t>
      </w:r>
    </w:p>
    <w:p w14:paraId="3B6EBE79" w14:textId="2CAD9D3B" w:rsidR="00500F63" w:rsidRDefault="00500F63" w:rsidP="00500F63">
      <w:r>
        <w:rPr>
          <w:rFonts w:hint="eastAsia"/>
        </w:rPr>
        <w:t xml:space="preserve">즉 </w:t>
      </w:r>
      <w:r>
        <w:t>URL</w:t>
      </w:r>
      <w:r>
        <w:rPr>
          <w:rFonts w:hint="eastAsia"/>
        </w:rPr>
        <w:t xml:space="preserve">에서 </w:t>
      </w:r>
      <w:r>
        <w:t>query string</w:t>
      </w:r>
      <w:r>
        <w:rPr>
          <w:rFonts w:hint="eastAsia"/>
        </w:rPr>
        <w:t xml:space="preserve"> 부분은,</w:t>
      </w:r>
      <w:r>
        <w:t xml:space="preserve"> </w:t>
      </w:r>
      <w:r>
        <w:rPr>
          <w:rFonts w:hint="eastAsia"/>
        </w:rPr>
        <w:t xml:space="preserve">서버에 </w:t>
      </w:r>
      <w:r>
        <w:t xml:space="preserve">request parameter </w:t>
      </w:r>
      <w:r>
        <w:rPr>
          <w:rFonts w:hint="eastAsia"/>
        </w:rPr>
        <w:t>형태로 전달된다.</w:t>
      </w:r>
    </w:p>
    <w:p w14:paraId="1B75B195" w14:textId="0D2A701B" w:rsidR="00145846" w:rsidRDefault="00145846" w:rsidP="00500F63"/>
    <w:p w14:paraId="301B8085" w14:textId="7F283934" w:rsidR="00145846" w:rsidRDefault="00145846" w:rsidP="00500F63">
      <w:r>
        <w:rPr>
          <w:rFonts w:hint="eastAsia"/>
        </w:rPr>
        <w:t>r</w:t>
      </w:r>
      <w:r>
        <w:t xml:space="preserve">equest parameter </w:t>
      </w:r>
      <w:r>
        <w:rPr>
          <w:rFonts w:hint="eastAsia"/>
        </w:rPr>
        <w:t>데이터는 이름이 같은 액션 메소드의 파라미터 변수에 자동으로 채워져 전달된다.</w:t>
      </w:r>
    </w:p>
    <w:p w14:paraId="6A207C11" w14:textId="66C75AAF" w:rsidR="00500F63" w:rsidRDefault="00500F63" w:rsidP="00500F63"/>
    <w:p w14:paraId="08EED9CC" w14:textId="724691E8" w:rsidR="000F2191" w:rsidRDefault="000F219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BC7F2ED" w14:textId="7BE3595A" w:rsidR="00010291" w:rsidRDefault="00010291" w:rsidP="00010291">
      <w:pPr>
        <w:pStyle w:val="Heading2"/>
      </w:pPr>
      <w:bookmarkStart w:id="6" w:name="_Toc87251179"/>
      <w:r>
        <w:rPr>
          <w:rFonts w:hint="eastAsia"/>
        </w:rPr>
        <w:lastRenderedPageBreak/>
        <w:t>S</w:t>
      </w:r>
      <w:r>
        <w:t>tudentController.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수정</w:t>
      </w:r>
      <w:bookmarkEnd w:id="6"/>
    </w:p>
    <w:p w14:paraId="5D2DA9A8" w14:textId="36E15160" w:rsidR="00010291" w:rsidRDefault="00010291" w:rsidP="00010291">
      <w:r>
        <w:rPr>
          <w:rFonts w:hint="eastAsia"/>
        </w:rPr>
        <w:t>s</w:t>
      </w:r>
      <w:r>
        <w:t>rc/main/java/net/skhu/</w:t>
      </w:r>
      <w:r>
        <w:rPr>
          <w:rFonts w:hint="eastAsia"/>
        </w:rPr>
        <w:t>c</w:t>
      </w:r>
      <w:r>
        <w:t>ontroller/StudentController.java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74321" w14:paraId="2254F242" w14:textId="77777777" w:rsidTr="00092BDE">
        <w:tc>
          <w:tcPr>
            <w:tcW w:w="426" w:type="dxa"/>
          </w:tcPr>
          <w:p w14:paraId="0A11B0B6" w14:textId="77777777" w:rsidR="00574321" w:rsidRPr="00185935" w:rsidRDefault="00574321" w:rsidP="00574321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3B4DB6E" w14:textId="77777777" w:rsidR="00574321" w:rsidRPr="00185935" w:rsidRDefault="00574321" w:rsidP="00574321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C52F656" w14:textId="77777777" w:rsidR="00574321" w:rsidRPr="00185935" w:rsidRDefault="00574321" w:rsidP="00574321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5C0FFE3" w14:textId="77777777" w:rsidR="00574321" w:rsidRPr="00185935" w:rsidRDefault="00574321" w:rsidP="00574321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825553F" w14:textId="77777777" w:rsidR="00574321" w:rsidRPr="00185935" w:rsidRDefault="00574321" w:rsidP="00574321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B442B0E" w14:textId="77777777" w:rsidR="00574321" w:rsidRPr="00185935" w:rsidRDefault="00574321" w:rsidP="00574321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1347167" w14:textId="77777777" w:rsidR="00574321" w:rsidRPr="00185935" w:rsidRDefault="00574321" w:rsidP="00574321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3EF7AE7" w14:textId="77777777" w:rsidR="00574321" w:rsidRPr="00185935" w:rsidRDefault="00574321" w:rsidP="00574321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54A9469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92C453A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268AE0A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4E9AC05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379155A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7352039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C21EE5F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CC266CF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8EF0B29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58BF650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57553C6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11B9E62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B97EC12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E48398A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3D45C85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4EE17AE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D0F6558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2AFD9FB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F4A3326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4C98FECA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4736EE4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7B71DCB1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A2C7786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76F22804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42F62793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785911A2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0C066EE3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6DD8B7D4" w14:textId="77777777" w:rsidR="00574321" w:rsidRDefault="00574321" w:rsidP="00574321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F61EDF4" w14:textId="463EAD40" w:rsidR="00574321" w:rsidRPr="00185935" w:rsidRDefault="00574321" w:rsidP="00574321">
            <w:pPr>
              <w:pStyle w:val="a0"/>
            </w:pPr>
          </w:p>
        </w:tc>
        <w:tc>
          <w:tcPr>
            <w:tcW w:w="10631" w:type="dxa"/>
          </w:tcPr>
          <w:p w14:paraId="64564BC3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5DA56B61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E154587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011904FE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37E1398C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56698F51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2AAC0B77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540A36E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net.skhu.mapper.StudentMapper;</w:t>
            </w:r>
          </w:p>
          <w:p w14:paraId="3BCA8C93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47FC688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14F03529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StudentController {</w:t>
            </w:r>
          </w:p>
          <w:p w14:paraId="5E3432FF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39536F5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StudentMapper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E6A1212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64417CE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D51F675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C6897F4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039A675A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57B96F9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15BBFE7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7DDB48B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F64181B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DFDA06B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6001632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.findByName(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C60302B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1249759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3CEEDDF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4887B3A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2EC132C" w14:textId="77777777" w:rsidR="00574321" w:rsidRDefault="00574321" w:rsidP="00574321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"student/detail"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5A8542E" w14:textId="77777777" w:rsidR="00574321" w:rsidRDefault="00574321" w:rsidP="00574321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detail(Model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Integer </w:t>
            </w:r>
            <w:r w:rsidRPr="00C33E6F">
              <w:rPr>
                <w:rFonts w:cs="굴림체"/>
                <w:b/>
                <w:bCs/>
                <w:color w:val="FF0000"/>
                <w:kern w:val="0"/>
                <w:szCs w:val="20"/>
              </w:rPr>
              <w:t>id</w:t>
            </w:r>
            <w:r w:rsidRPr="00C33E6F"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</w:p>
          <w:p w14:paraId="65B23057" w14:textId="03CCDA6F" w:rsidR="00574321" w:rsidRDefault="00574321" w:rsidP="00574321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 w:rsidRPr="00C33E6F">
              <w:rPr>
                <w:rFonts w:cs="굴림체"/>
                <w:b/>
                <w:bCs/>
                <w:color w:val="FF0000"/>
                <w:kern w:val="0"/>
                <w:szCs w:val="20"/>
              </w:rPr>
              <w:t>id</w:t>
            </w:r>
            <w:r w:rsidRPr="00C33E6F">
              <w:rPr>
                <w:rFonts w:cs="굴림체"/>
                <w:color w:val="FF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 w:rsidRPr="00C33E6F">
              <w:rPr>
                <w:rFonts w:cs="굴림체"/>
                <w:b/>
                <w:bCs/>
                <w:color w:val="FF0000"/>
                <w:kern w:val="0"/>
                <w:szCs w:val="20"/>
              </w:rPr>
              <w:t>id</w:t>
            </w:r>
            <w:r w:rsidRPr="00C33E6F">
              <w:rPr>
                <w:rFonts w:cs="굴림체"/>
                <w:color w:val="FF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= </w:t>
            </w:r>
            <w:r w:rsidR="00DF25A6">
              <w:rPr>
                <w:rFonts w:cs="굴림체"/>
                <w:color w:val="000000"/>
                <w:kern w:val="0"/>
                <w:szCs w:val="20"/>
              </w:rPr>
              <w:t>5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FF56C51" w14:textId="77777777" w:rsidR="00574321" w:rsidRDefault="00574321" w:rsidP="00574321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.findById(</w:t>
            </w:r>
            <w:r w:rsidRPr="00C33E6F">
              <w:rPr>
                <w:rFonts w:cs="굴림체"/>
                <w:b/>
                <w:bCs/>
                <w:color w:val="FF000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5496327" w14:textId="77777777" w:rsidR="00574321" w:rsidRDefault="00574321" w:rsidP="00574321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"student/detail"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B6D8F3B" w14:textId="77777777" w:rsidR="00574321" w:rsidRDefault="00574321" w:rsidP="00574321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51CAFE2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8946F35" w14:textId="77777777" w:rsidR="00574321" w:rsidRDefault="00574321" w:rsidP="0057432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AF273E5" w14:textId="77777777" w:rsidR="00574321" w:rsidRDefault="00574321" w:rsidP="00574321">
            <w:pPr>
              <w:pStyle w:val="a0"/>
            </w:pPr>
          </w:p>
        </w:tc>
      </w:tr>
    </w:tbl>
    <w:p w14:paraId="7CFB9EB2" w14:textId="77777777" w:rsidR="00010291" w:rsidRPr="00010291" w:rsidRDefault="00010291" w:rsidP="00010291"/>
    <w:p w14:paraId="5BE7C77B" w14:textId="243C7E26" w:rsidR="00010291" w:rsidRDefault="003C5697" w:rsidP="00010291">
      <w:r>
        <w:rPr>
          <w:rFonts w:hint="eastAsia"/>
        </w:rPr>
        <w:t>S</w:t>
      </w:r>
      <w:r>
        <w:t>tudentController</w:t>
      </w:r>
      <w:r>
        <w:rPr>
          <w:rFonts w:hint="eastAsia"/>
        </w:rPr>
        <w:t xml:space="preserve">에 </w:t>
      </w:r>
      <w:r>
        <w:t xml:space="preserve">detail </w:t>
      </w:r>
      <w:r>
        <w:rPr>
          <w:rFonts w:hint="eastAsia"/>
        </w:rPr>
        <w:t>액션 메소드를 구현하였다.</w:t>
      </w:r>
    </w:p>
    <w:p w14:paraId="23C9A24D" w14:textId="77777777" w:rsidR="00FF36A1" w:rsidRDefault="00FF36A1" w:rsidP="00010291"/>
    <w:p w14:paraId="46CBDA19" w14:textId="1B203FED" w:rsidR="003C5697" w:rsidRDefault="003C5697" w:rsidP="00010291">
      <w:r>
        <w:rPr>
          <w:rFonts w:hint="eastAsia"/>
        </w:rPr>
        <w:t xml:space="preserve">이 메소드의 파라미터는 </w:t>
      </w:r>
      <w:r>
        <w:t xml:space="preserve">Integer id </w:t>
      </w:r>
      <w:r>
        <w:rPr>
          <w:rFonts w:hint="eastAsia"/>
        </w:rPr>
        <w:t>이다.</w:t>
      </w:r>
    </w:p>
    <w:p w14:paraId="3F4121D8" w14:textId="1B698ABE" w:rsidR="003C5697" w:rsidRDefault="00FF36A1" w:rsidP="00010291">
      <w:r>
        <w:rPr>
          <w:rFonts w:hint="eastAsia"/>
        </w:rPr>
        <w:t>"i</w:t>
      </w:r>
      <w:r>
        <w:t xml:space="preserve">d" </w:t>
      </w:r>
      <w:r>
        <w:rPr>
          <w:rFonts w:hint="eastAsia"/>
        </w:rPr>
        <w:t xml:space="preserve">이름의 </w:t>
      </w:r>
      <w:r>
        <w:t xml:space="preserve">request parameter </w:t>
      </w:r>
      <w:r>
        <w:rPr>
          <w:rFonts w:hint="eastAsia"/>
        </w:rPr>
        <w:t>값이 이 파라미터 변수에 채워져 전달된다.</w:t>
      </w:r>
    </w:p>
    <w:p w14:paraId="3AFC58FD" w14:textId="7D450D9A" w:rsidR="00FF36A1" w:rsidRDefault="00FF36A1" w:rsidP="00010291">
      <w:r>
        <w:rPr>
          <w:rFonts w:hint="eastAsia"/>
        </w:rPr>
        <w:t>이 이름의 r</w:t>
      </w:r>
      <w:r>
        <w:t>equest parameter</w:t>
      </w:r>
      <w:r>
        <w:rPr>
          <w:rFonts w:hint="eastAsia"/>
        </w:rPr>
        <w:t>가 없다면</w:t>
      </w:r>
      <w:r>
        <w:t xml:space="preserve">, </w:t>
      </w:r>
      <w:r>
        <w:rPr>
          <w:rFonts w:hint="eastAsia"/>
        </w:rPr>
        <w:t xml:space="preserve">이 파라미터 변수에 </w:t>
      </w:r>
      <w:r>
        <w:t xml:space="preserve">null </w:t>
      </w:r>
      <w:r>
        <w:rPr>
          <w:rFonts w:hint="eastAsia"/>
        </w:rPr>
        <w:t>값이 채워져 전달된다.</w:t>
      </w:r>
    </w:p>
    <w:p w14:paraId="5D27C8E0" w14:textId="54C2E146" w:rsidR="00697DC8" w:rsidRDefault="00697DC8" w:rsidP="00010291"/>
    <w:p w14:paraId="53491FA8" w14:textId="37505915" w:rsidR="00233338" w:rsidRDefault="00233338" w:rsidP="00010291"/>
    <w:p w14:paraId="2076476F" w14:textId="5CB5C5FF" w:rsidR="00233338" w:rsidRDefault="00233338" w:rsidP="00010291">
      <w:r>
        <w:rPr>
          <w:rFonts w:hint="eastAsia"/>
        </w:rPr>
        <w:t>r</w:t>
      </w:r>
      <w:r>
        <w:t>equest parameter</w:t>
      </w:r>
      <w:r>
        <w:rPr>
          <w:rFonts w:hint="eastAsia"/>
        </w:rPr>
        <w:t xml:space="preserve">에 </w:t>
      </w:r>
      <w:r>
        <w:t xml:space="preserve">"id" </w:t>
      </w:r>
      <w:r>
        <w:rPr>
          <w:rFonts w:hint="eastAsia"/>
        </w:rPr>
        <w:t>이름의 데이터가 없다면,</w:t>
      </w:r>
      <w:r>
        <w:t xml:space="preserve"> id</w:t>
      </w:r>
      <w:r w:rsidR="00132661">
        <w:t xml:space="preserve"> </w:t>
      </w:r>
      <w:r w:rsidR="00132661">
        <w:rPr>
          <w:rFonts w:hint="eastAsia"/>
        </w:rPr>
        <w:t xml:space="preserve">필드값이 </w:t>
      </w:r>
      <w:r w:rsidR="000F1A4F">
        <w:t>5</w:t>
      </w:r>
      <w:r w:rsidR="00132661">
        <w:t xml:space="preserve"> </w:t>
      </w:r>
      <w:r w:rsidR="00132661">
        <w:rPr>
          <w:rFonts w:hint="eastAsia"/>
        </w:rPr>
        <w:t>인 학생이 조회되고,</w:t>
      </w:r>
    </w:p>
    <w:p w14:paraId="6D167AD9" w14:textId="7BD2080E" w:rsidR="00132661" w:rsidRDefault="00132661" w:rsidP="00010291">
      <w:r>
        <w:rPr>
          <w:rFonts w:hint="eastAsia"/>
        </w:rPr>
        <w:t>있다면</w:t>
      </w:r>
      <w:r>
        <w:t xml:space="preserve"> </w:t>
      </w:r>
      <w:r>
        <w:rPr>
          <w:rFonts w:hint="eastAsia"/>
        </w:rPr>
        <w:t xml:space="preserve">그 값과 </w:t>
      </w:r>
      <w:r>
        <w:t xml:space="preserve">id </w:t>
      </w:r>
      <w:r>
        <w:rPr>
          <w:rFonts w:hint="eastAsia"/>
        </w:rPr>
        <w:t>필드값이 일치하는 학생이 조회된다.</w:t>
      </w:r>
    </w:p>
    <w:p w14:paraId="438BFD8B" w14:textId="77777777" w:rsidR="009C00F6" w:rsidRDefault="009C00F6" w:rsidP="00010291"/>
    <w:p w14:paraId="489D7DBB" w14:textId="6C8A8C18" w:rsidR="00132661" w:rsidRDefault="00132661" w:rsidP="00010291">
      <w:r>
        <w:rPr>
          <w:rFonts w:hint="eastAsia"/>
        </w:rPr>
        <w:t xml:space="preserve">조회된 </w:t>
      </w:r>
      <w:r w:rsidR="00694FF6">
        <w:rPr>
          <w:rFonts w:hint="eastAsia"/>
        </w:rPr>
        <w:t>S</w:t>
      </w:r>
      <w:r w:rsidR="00694FF6">
        <w:t xml:space="preserve">tudent </w:t>
      </w:r>
      <w:r w:rsidR="00694FF6">
        <w:rPr>
          <w:rFonts w:hint="eastAsia"/>
        </w:rPr>
        <w:t xml:space="preserve">객체는 </w:t>
      </w:r>
      <w:r w:rsidR="00694FF6">
        <w:t xml:space="preserve">"student" </w:t>
      </w:r>
      <w:r w:rsidR="00694FF6">
        <w:rPr>
          <w:rFonts w:hint="eastAsia"/>
        </w:rPr>
        <w:t xml:space="preserve">이름의 </w:t>
      </w:r>
      <w:r w:rsidR="00694FF6">
        <w:t xml:space="preserve">model attribute </w:t>
      </w:r>
      <w:r w:rsidR="00694FF6">
        <w:rPr>
          <w:rFonts w:hint="eastAsia"/>
        </w:rPr>
        <w:t>가 되어</w:t>
      </w:r>
      <w:r w:rsidR="009C00F6">
        <w:rPr>
          <w:rFonts w:hint="eastAsia"/>
        </w:rPr>
        <w:t>,</w:t>
      </w:r>
    </w:p>
    <w:p w14:paraId="1A2D6351" w14:textId="1115194A" w:rsidR="009C00F6" w:rsidRDefault="009C00F6" w:rsidP="00010291">
      <w:r>
        <w:t xml:space="preserve">student/detail.jsp </w:t>
      </w:r>
      <w:r>
        <w:rPr>
          <w:rFonts w:hint="eastAsia"/>
        </w:rPr>
        <w:t>뷰에 전달된다.</w:t>
      </w:r>
    </w:p>
    <w:p w14:paraId="7177F77C" w14:textId="77777777" w:rsidR="009C00F6" w:rsidRDefault="009C00F6" w:rsidP="00010291"/>
    <w:p w14:paraId="5607ECDE" w14:textId="0916F77D" w:rsidR="000F2191" w:rsidRDefault="000F2191" w:rsidP="00010291"/>
    <w:p w14:paraId="188AB73C" w14:textId="77777777" w:rsidR="000F2191" w:rsidRDefault="000F2191" w:rsidP="00010291"/>
    <w:p w14:paraId="388A3D67" w14:textId="77777777" w:rsidR="009E6E4A" w:rsidRDefault="009E6E4A" w:rsidP="00010291"/>
    <w:p w14:paraId="0B80356F" w14:textId="355D64A8" w:rsidR="004554E9" w:rsidRDefault="004554E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AEB49DC" w14:textId="6C5451B4" w:rsidR="002C590C" w:rsidRDefault="004554E9" w:rsidP="004554E9">
      <w:pPr>
        <w:pStyle w:val="Heading1"/>
      </w:pPr>
      <w:bookmarkStart w:id="7" w:name="_Toc87251180"/>
      <w:r>
        <w:rPr>
          <w:rFonts w:hint="eastAsia"/>
        </w:rPr>
        <w:lastRenderedPageBreak/>
        <w:t>뷰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7"/>
    </w:p>
    <w:p w14:paraId="79CF6A09" w14:textId="431D2553" w:rsidR="004554E9" w:rsidRDefault="004554E9" w:rsidP="004554E9">
      <w:pPr>
        <w:pStyle w:val="Heading2"/>
      </w:pPr>
      <w:bookmarkStart w:id="8" w:name="_Toc87251181"/>
      <w:r>
        <w:rPr>
          <w:rFonts w:hint="eastAsia"/>
        </w:rPr>
        <w:t>s</w:t>
      </w:r>
      <w:r>
        <w:t>tudent/detail.jsp</w:t>
      </w:r>
      <w:bookmarkEnd w:id="8"/>
    </w:p>
    <w:p w14:paraId="502DB30C" w14:textId="27E73554" w:rsidR="004554E9" w:rsidRDefault="004554E9" w:rsidP="004554E9">
      <w:r>
        <w:rPr>
          <w:rFonts w:hint="eastAsia"/>
        </w:rPr>
        <w:t>s</w:t>
      </w:r>
      <w:r>
        <w:t>rc/main/webapp/WEB-INF/views/student/detail.jsp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554E9" w14:paraId="73BA8D5E" w14:textId="77777777" w:rsidTr="00092BDE">
        <w:tc>
          <w:tcPr>
            <w:tcW w:w="426" w:type="dxa"/>
          </w:tcPr>
          <w:p w14:paraId="3A017790" w14:textId="77777777" w:rsidR="004554E9" w:rsidRPr="00185935" w:rsidRDefault="004554E9" w:rsidP="001F51B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554AF25" w14:textId="77777777" w:rsidR="004554E9" w:rsidRPr="00185935" w:rsidRDefault="004554E9" w:rsidP="001F51B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CD0047E" w14:textId="77777777" w:rsidR="004554E9" w:rsidRPr="00185935" w:rsidRDefault="004554E9" w:rsidP="001F51B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3493EBF" w14:textId="77777777" w:rsidR="004554E9" w:rsidRPr="00185935" w:rsidRDefault="004554E9" w:rsidP="001F51B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BF911A9" w14:textId="77777777" w:rsidR="004554E9" w:rsidRPr="00185935" w:rsidRDefault="004554E9" w:rsidP="001F51B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D2745ED" w14:textId="77777777" w:rsidR="004554E9" w:rsidRPr="00185935" w:rsidRDefault="004554E9" w:rsidP="001F51B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6B28484" w14:textId="77777777" w:rsidR="004554E9" w:rsidRPr="00185935" w:rsidRDefault="004554E9" w:rsidP="001F51B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992999D" w14:textId="77777777" w:rsidR="004554E9" w:rsidRPr="00185935" w:rsidRDefault="004554E9" w:rsidP="001F51B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81BF7D3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3FF20B0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D95BAE7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4302E40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76B0A51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1077A0B1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85C62EB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B4BA92F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0A66BC8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B81AD4D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58E22E0D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780D82B5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95C5FBA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7D133B8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1FB9E8D2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3A258500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4C6C1A21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A33489D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C75AD10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97D2C95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2242DF1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310339EA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63D184CC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77E06830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709F0B8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364C9A4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5C9869B9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5E1CD38B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12EC6692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227B82C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18D12E41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2BE824EB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03DD12C8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53263A1A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7C8FE12A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36BE13C6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35097529" w14:textId="77777777" w:rsidR="004554E9" w:rsidRDefault="004554E9" w:rsidP="001F51BF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46E084C1" w14:textId="15042DD4" w:rsidR="004554E9" w:rsidRDefault="004554E9" w:rsidP="001F51BF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5C5EC7C0" w14:textId="1DCB08B4" w:rsidR="00495F3E" w:rsidRDefault="00495F3E" w:rsidP="001F51BF">
            <w:pPr>
              <w:pStyle w:val="a0"/>
            </w:pPr>
            <w:r>
              <w:rPr>
                <w:rFonts w:hint="eastAsia"/>
              </w:rPr>
              <w:t>4</w:t>
            </w:r>
            <w:r>
              <w:t>7</w:t>
            </w:r>
          </w:p>
          <w:p w14:paraId="1119AA99" w14:textId="7F676EBC" w:rsidR="00495F3E" w:rsidRDefault="00495F3E" w:rsidP="001F51BF">
            <w:pPr>
              <w:pStyle w:val="a0"/>
            </w:pPr>
            <w:r>
              <w:rPr>
                <w:rFonts w:hint="eastAsia"/>
              </w:rPr>
              <w:t>4</w:t>
            </w:r>
            <w:r>
              <w:t>8</w:t>
            </w:r>
          </w:p>
          <w:p w14:paraId="3E102319" w14:textId="29AE525F" w:rsidR="00495F3E" w:rsidRDefault="00495F3E" w:rsidP="001F51BF">
            <w:pPr>
              <w:pStyle w:val="a0"/>
            </w:pPr>
            <w:r>
              <w:rPr>
                <w:rFonts w:hint="eastAsia"/>
              </w:rPr>
              <w:t>4</w:t>
            </w:r>
            <w:r>
              <w:t>9</w:t>
            </w:r>
          </w:p>
          <w:p w14:paraId="5DCDBCEB" w14:textId="77777777" w:rsidR="004554E9" w:rsidRDefault="001F51BF" w:rsidP="001F51BF">
            <w:pPr>
              <w:pStyle w:val="a0"/>
            </w:pPr>
            <w:r>
              <w:rPr>
                <w:rFonts w:hint="eastAsia"/>
              </w:rPr>
              <w:t>5</w:t>
            </w:r>
            <w:r>
              <w:t>0</w:t>
            </w:r>
          </w:p>
          <w:p w14:paraId="6CC30429" w14:textId="77777777" w:rsidR="001F51BF" w:rsidRDefault="001F51BF" w:rsidP="001F51BF">
            <w:pPr>
              <w:pStyle w:val="a0"/>
            </w:pPr>
            <w:r>
              <w:rPr>
                <w:rFonts w:hint="eastAsia"/>
              </w:rPr>
              <w:t>5</w:t>
            </w:r>
            <w:r>
              <w:t>1</w:t>
            </w:r>
          </w:p>
          <w:p w14:paraId="048D4B16" w14:textId="77777777" w:rsidR="001F51BF" w:rsidRDefault="001F51BF" w:rsidP="001F51BF">
            <w:pPr>
              <w:pStyle w:val="a0"/>
            </w:pPr>
            <w:r>
              <w:rPr>
                <w:rFonts w:hint="eastAsia"/>
              </w:rPr>
              <w:t>5</w:t>
            </w:r>
            <w:r>
              <w:t>2</w:t>
            </w:r>
          </w:p>
          <w:p w14:paraId="443070AE" w14:textId="77777777" w:rsidR="001F51BF" w:rsidRDefault="001F51BF" w:rsidP="001F51BF">
            <w:pPr>
              <w:pStyle w:val="a0"/>
            </w:pPr>
            <w:r>
              <w:rPr>
                <w:rFonts w:hint="eastAsia"/>
              </w:rPr>
              <w:t>5</w:t>
            </w:r>
            <w:r>
              <w:t>3</w:t>
            </w:r>
          </w:p>
          <w:p w14:paraId="4269298E" w14:textId="77777777" w:rsidR="001F51BF" w:rsidRDefault="001F51BF" w:rsidP="001F51BF">
            <w:pPr>
              <w:pStyle w:val="a0"/>
            </w:pPr>
            <w:r>
              <w:rPr>
                <w:rFonts w:hint="eastAsia"/>
              </w:rPr>
              <w:t>5</w:t>
            </w:r>
            <w:r>
              <w:t>4</w:t>
            </w:r>
          </w:p>
          <w:p w14:paraId="7920A5C1" w14:textId="77777777" w:rsidR="001F51BF" w:rsidRDefault="001F51BF" w:rsidP="001F51BF">
            <w:pPr>
              <w:pStyle w:val="a0"/>
            </w:pPr>
            <w:r>
              <w:rPr>
                <w:rFonts w:hint="eastAsia"/>
              </w:rPr>
              <w:t>5</w:t>
            </w:r>
            <w:r>
              <w:t>5</w:t>
            </w:r>
          </w:p>
          <w:p w14:paraId="6AC702BF" w14:textId="77777777" w:rsidR="001F51BF" w:rsidRDefault="001F51BF" w:rsidP="001F51BF">
            <w:pPr>
              <w:pStyle w:val="a0"/>
            </w:pPr>
            <w:r>
              <w:rPr>
                <w:rFonts w:hint="eastAsia"/>
              </w:rPr>
              <w:t>5</w:t>
            </w:r>
            <w:r>
              <w:t>6</w:t>
            </w:r>
          </w:p>
          <w:p w14:paraId="25BC6CC0" w14:textId="6294C148" w:rsidR="001F51BF" w:rsidRPr="00185935" w:rsidRDefault="001F51BF" w:rsidP="001F51BF">
            <w:pPr>
              <w:pStyle w:val="a0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0631" w:type="dxa"/>
          </w:tcPr>
          <w:p w14:paraId="34998A8B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164BA16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0438B54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0A44C4E0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417C90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545E77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B8DBA0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BCE69EE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600px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8C2C35F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font-family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 w:hint="eastAsia"/>
                <w:color w:val="2A00E1"/>
                <w:kern w:val="0"/>
                <w:szCs w:val="20"/>
              </w:rPr>
              <w:t>굴림체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2CE13B8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6D72528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 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6B92290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lightgray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}   </w:t>
            </w:r>
          </w:p>
          <w:p w14:paraId="076F962E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EE10819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00996B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0AA51F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76D447F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E97263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7D606ED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D46619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75DA92B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F2FB986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ED40E5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DF445D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1F51BF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${ student.id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4EA64F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4F0EBA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F4A9DE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25A19D" w14:textId="0651A3BD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1F51BF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${ student.studentN</w:t>
            </w:r>
            <w:r w:rsidR="00B02E47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o</w:t>
            </w:r>
            <w:r w:rsidRPr="001F51BF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B5BE8F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5C221B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953B73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1F51BF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${ student.name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169C37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73EA7B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F75E4E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E9A649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1F51BF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${ student.departmentId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9D1117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A57FA4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31E79B8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33031BB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1F51BF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${ student.departmentName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F09B04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B77B841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E45A3F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전화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670B6A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1F51BF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${ student.phone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2DA3F7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F83F5A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A34D05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성별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3CE6CD2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1F51BF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${ student.sex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316A03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BCE380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705EAB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ECB6A9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1F51BF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${ student.email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286ADA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9817E4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D978D8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4FDC96A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24C444" w14:textId="77777777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903290" w14:textId="33F5B77F" w:rsidR="001F51BF" w:rsidRDefault="001F51BF" w:rsidP="001F51B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A4C230" w14:textId="77777777" w:rsidR="004554E9" w:rsidRDefault="004554E9" w:rsidP="001F51BF">
            <w:pPr>
              <w:pStyle w:val="a0"/>
            </w:pPr>
          </w:p>
        </w:tc>
      </w:tr>
    </w:tbl>
    <w:p w14:paraId="6BF5B15A" w14:textId="34BC46D1" w:rsidR="004554E9" w:rsidRDefault="004554E9" w:rsidP="004554E9"/>
    <w:p w14:paraId="35F589E2" w14:textId="79CA8A23" w:rsidR="009C00F6" w:rsidRDefault="009C00F6" w:rsidP="004554E9">
      <w:r>
        <w:t xml:space="preserve">"student" </w:t>
      </w:r>
      <w:r>
        <w:rPr>
          <w:rFonts w:hint="eastAsia"/>
        </w:rPr>
        <w:t xml:space="preserve">이름의 </w:t>
      </w:r>
      <w:r>
        <w:t>model attribute</w:t>
      </w:r>
      <w:r w:rsidR="001C44E1">
        <w:rPr>
          <w:rFonts w:hint="eastAsia"/>
        </w:rPr>
        <w:t xml:space="preserve"> 값이 출력된다.</w:t>
      </w:r>
    </w:p>
    <w:p w14:paraId="6A2248A3" w14:textId="40499305" w:rsidR="001C44E1" w:rsidRDefault="001C44E1" w:rsidP="004554E9"/>
    <w:p w14:paraId="6199FFAE" w14:textId="77777777" w:rsidR="001C44E1" w:rsidRPr="004554E9" w:rsidRDefault="001C44E1" w:rsidP="004554E9"/>
    <w:p w14:paraId="7016BAD7" w14:textId="72D6FB75" w:rsidR="00451060" w:rsidRDefault="0045106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3096339" w14:textId="3EBC3F66" w:rsidR="00FA28F5" w:rsidRDefault="00881914" w:rsidP="00881914">
      <w:pPr>
        <w:pStyle w:val="Heading1"/>
      </w:pPr>
      <w:bookmarkStart w:id="9" w:name="_Toc87251182"/>
      <w:r>
        <w:rPr>
          <w:rFonts w:hint="eastAsia"/>
        </w:rPr>
        <w:lastRenderedPageBreak/>
        <w:t>실행</w:t>
      </w:r>
      <w:bookmarkEnd w:id="9"/>
    </w:p>
    <w:p w14:paraId="23A5D59E" w14:textId="227FA803" w:rsidR="00233338" w:rsidRDefault="00233338" w:rsidP="00233338">
      <w:pPr>
        <w:pStyle w:val="Heading3"/>
      </w:pPr>
      <w:r w:rsidRPr="00233338">
        <w:t>http://localhost:8088/student/detail</w:t>
      </w:r>
    </w:p>
    <w:p w14:paraId="49F4913D" w14:textId="4A69FF72" w:rsidR="00495F3E" w:rsidRDefault="000A611F" w:rsidP="00233338">
      <w:r>
        <w:rPr>
          <w:noProof/>
        </w:rPr>
        <w:drawing>
          <wp:inline distT="0" distB="0" distL="0" distR="0" wp14:anchorId="5F798657" wp14:editId="0C5377E6">
            <wp:extent cx="4872288" cy="3140964"/>
            <wp:effectExtent l="0" t="0" r="508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610" cy="314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72FD" w14:textId="78002248" w:rsidR="00495F3E" w:rsidRDefault="00495F3E" w:rsidP="00233338"/>
    <w:p w14:paraId="38302436" w14:textId="33802B5D" w:rsidR="00495F3E" w:rsidRDefault="00495F3E" w:rsidP="00495F3E">
      <w:pPr>
        <w:pStyle w:val="Heading3"/>
      </w:pPr>
      <w:r w:rsidRPr="00233338">
        <w:t>http://localhost:8088/student/detail</w:t>
      </w:r>
      <w:r>
        <w:t>?id=3</w:t>
      </w:r>
    </w:p>
    <w:p w14:paraId="570C4D33" w14:textId="33ADA5BB" w:rsidR="00495F3E" w:rsidRPr="00495F3E" w:rsidRDefault="00593047" w:rsidP="00495F3E">
      <w:r>
        <w:rPr>
          <w:noProof/>
        </w:rPr>
        <w:drawing>
          <wp:inline distT="0" distB="0" distL="0" distR="0" wp14:anchorId="27BBC6BC" wp14:editId="63FBE9D6">
            <wp:extent cx="4921933" cy="3172968"/>
            <wp:effectExtent l="0" t="0" r="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276" cy="317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671D" w14:textId="1F6B7614" w:rsidR="00881914" w:rsidRDefault="00881914" w:rsidP="00881914"/>
    <w:p w14:paraId="789DB202" w14:textId="77777777" w:rsidR="00233338" w:rsidRDefault="00233338" w:rsidP="00881914"/>
    <w:p w14:paraId="0D2ADC53" w14:textId="4CA150F1" w:rsidR="00E9723C" w:rsidRDefault="00E9723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3AB060A" w14:textId="181539C7" w:rsidR="00DB2E25" w:rsidRDefault="00E9723C" w:rsidP="00FD29B1">
      <w:pPr>
        <w:pStyle w:val="Heading1"/>
      </w:pPr>
      <w:bookmarkStart w:id="10" w:name="_Toc87251183"/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bookmarkEnd w:id="10"/>
    </w:p>
    <w:p w14:paraId="6CA9E389" w14:textId="77777777" w:rsidR="00FD29B1" w:rsidRPr="00FD29B1" w:rsidRDefault="00FD29B1" w:rsidP="00FD29B1"/>
    <w:p w14:paraId="35244C4C" w14:textId="77777777" w:rsidR="00FD29B1" w:rsidRDefault="00FD29B1" w:rsidP="00FD29B1">
      <w:pPr>
        <w:pStyle w:val="Heading3"/>
      </w:pPr>
      <w:r>
        <w:rPr>
          <w:rFonts w:hint="eastAsia"/>
        </w:rPr>
        <w:t>b</w:t>
      </w:r>
      <w:r>
        <w:t xml:space="preserve">ook3 </w:t>
      </w:r>
      <w:r>
        <w:rPr>
          <w:rFonts w:hint="eastAsia"/>
        </w:rPr>
        <w:t>데이터베이스</w:t>
      </w:r>
    </w:p>
    <w:p w14:paraId="4C8FD0AE" w14:textId="77777777" w:rsidR="00FD29B1" w:rsidRPr="00335062" w:rsidRDefault="00FD29B1" w:rsidP="00FD29B1"/>
    <w:p w14:paraId="44459195" w14:textId="77777777" w:rsidR="00FD29B1" w:rsidRDefault="00FD29B1" w:rsidP="00FD29B1">
      <w:r>
        <w:t xml:space="preserve">book3.sql </w:t>
      </w:r>
      <w:r>
        <w:rPr>
          <w:rFonts w:hint="eastAsia"/>
        </w:rPr>
        <w:t xml:space="preserve">파일을 </w:t>
      </w:r>
      <w:r>
        <w:t xml:space="preserve">import </w:t>
      </w:r>
      <w:r>
        <w:rPr>
          <w:rFonts w:hint="eastAsia"/>
        </w:rPr>
        <w:t>하자.</w:t>
      </w:r>
      <w:r>
        <w:t xml:space="preserve"> </w:t>
      </w:r>
    </w:p>
    <w:p w14:paraId="3BEEC9F6" w14:textId="77777777" w:rsidR="00FD29B1" w:rsidRDefault="00FD29B1" w:rsidP="00FD29B1">
      <w:r>
        <w:rPr>
          <w:rFonts w:hint="eastAsia"/>
        </w:rPr>
        <w:t xml:space="preserve">이전 강의노트 참고 </w:t>
      </w:r>
      <w:r>
        <w:t xml:space="preserve">(01 MySQL </w:t>
      </w:r>
      <w:r>
        <w:rPr>
          <w:rFonts w:hint="eastAsia"/>
        </w:rPr>
        <w:t>설치)</w:t>
      </w:r>
    </w:p>
    <w:p w14:paraId="52C6AB1F" w14:textId="77777777" w:rsidR="00FD29B1" w:rsidRDefault="00FD29B1" w:rsidP="00FD29B1"/>
    <w:p w14:paraId="2A9FAC6A" w14:textId="77777777" w:rsidR="00FD29B1" w:rsidRDefault="00FD29B1" w:rsidP="00FD29B1"/>
    <w:p w14:paraId="4AA6246A" w14:textId="77777777" w:rsidR="00FD29B1" w:rsidRDefault="00FD29B1" w:rsidP="00FD29B1">
      <w:r w:rsidRPr="00437CF4">
        <w:rPr>
          <w:noProof/>
        </w:rPr>
        <w:drawing>
          <wp:inline distT="0" distB="0" distL="0" distR="0" wp14:anchorId="74044BFF" wp14:editId="63E46AD3">
            <wp:extent cx="3801005" cy="164805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E267" w14:textId="77777777" w:rsidR="00FD29B1" w:rsidRDefault="00FD29B1" w:rsidP="00FD29B1"/>
    <w:p w14:paraId="5C2D78D6" w14:textId="77777777" w:rsidR="00FD29B1" w:rsidRDefault="00FD29B1" w:rsidP="00FD29B1">
      <w:r>
        <w:rPr>
          <w:rFonts w:hint="eastAsia"/>
        </w:rPr>
        <w:t>b</w:t>
      </w:r>
      <w:r>
        <w:t xml:space="preserve">ook </w:t>
      </w:r>
      <w:r>
        <w:rPr>
          <w:rFonts w:hint="eastAsia"/>
        </w:rPr>
        <w:t xml:space="preserve">테이블의 </w:t>
      </w:r>
      <w:r>
        <w:t xml:space="preserve">categoryId </w:t>
      </w:r>
      <w:r>
        <w:rPr>
          <w:rFonts w:hint="eastAsia"/>
        </w:rPr>
        <w:t>필드가 외래키이다.</w:t>
      </w:r>
    </w:p>
    <w:p w14:paraId="57818767" w14:textId="77777777" w:rsidR="00FD29B1" w:rsidRDefault="00FD29B1" w:rsidP="00FD29B1"/>
    <w:p w14:paraId="1F345635" w14:textId="77777777" w:rsidR="00FD29B1" w:rsidRDefault="00FD29B1" w:rsidP="00FD29B1"/>
    <w:p w14:paraId="35DBF649" w14:textId="77777777" w:rsidR="00FD29B1" w:rsidRDefault="00FD29B1" w:rsidP="00FD29B1"/>
    <w:p w14:paraId="52842FDA" w14:textId="77777777" w:rsidR="00FD29B1" w:rsidRDefault="00FD29B1" w:rsidP="00FD29B1">
      <w:pPr>
        <w:pStyle w:val="Heading3"/>
      </w:pPr>
      <w:r>
        <w:lastRenderedPageBreak/>
        <w:t>book3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만들자</w:t>
      </w:r>
      <w:r>
        <w:rPr>
          <w:rFonts w:hint="eastAsia"/>
        </w:rPr>
        <w:t>.</w:t>
      </w:r>
    </w:p>
    <w:p w14:paraId="342C962A" w14:textId="77777777" w:rsidR="00FD29B1" w:rsidRDefault="00FD29B1" w:rsidP="00FD29B1">
      <w:r>
        <w:rPr>
          <w:noProof/>
        </w:rPr>
        <w:drawing>
          <wp:inline distT="0" distB="0" distL="0" distR="0" wp14:anchorId="4CE2FDCA" wp14:editId="3B2EFFC1">
            <wp:extent cx="5267325" cy="6972300"/>
            <wp:effectExtent l="0" t="0" r="9525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862D" w14:textId="77777777" w:rsidR="00FD29B1" w:rsidRDefault="00FD29B1" w:rsidP="00FD29B1">
      <w:r>
        <w:rPr>
          <w:rFonts w:hint="eastAsia"/>
        </w:rPr>
        <w:t>메뉴:</w:t>
      </w:r>
      <w:r>
        <w:t xml:space="preserve"> </w:t>
      </w:r>
      <w:r>
        <w:rPr>
          <w:rFonts w:hint="eastAsia"/>
        </w:rPr>
        <w:t>F</w:t>
      </w:r>
      <w:r>
        <w:t>ile - New - Spring Starter Project</w:t>
      </w:r>
    </w:p>
    <w:p w14:paraId="0FED39AD" w14:textId="77777777" w:rsidR="00FD29B1" w:rsidRDefault="00FD29B1" w:rsidP="00FD29B1"/>
    <w:p w14:paraId="1ACA66B6" w14:textId="77777777" w:rsidR="00FD29B1" w:rsidRDefault="00FD29B1" w:rsidP="00FD29B1">
      <w:r>
        <w:rPr>
          <w:rFonts w:hint="eastAsia"/>
        </w:rPr>
        <w:t>m</w:t>
      </w:r>
      <w:r>
        <w:t xml:space="preserve">ybatis1 </w:t>
      </w:r>
      <w:r>
        <w:rPr>
          <w:rFonts w:hint="eastAsia"/>
        </w:rPr>
        <w:t>프로젝트 생성 강의노트 참고 (</w:t>
      </w:r>
      <w:r>
        <w:t xml:space="preserve">02 </w:t>
      </w:r>
      <w:r>
        <w:rPr>
          <w:rFonts w:hint="eastAsia"/>
        </w:rPr>
        <w:t>데이터목록조회)</w:t>
      </w:r>
    </w:p>
    <w:p w14:paraId="61D304D2" w14:textId="77777777" w:rsidR="00FD29B1" w:rsidRDefault="00FD29B1" w:rsidP="00FD29B1"/>
    <w:p w14:paraId="776CC8AC" w14:textId="77777777" w:rsidR="00FD29B1" w:rsidRDefault="00FD29B1" w:rsidP="00FD29B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35B6D44" w14:textId="77777777" w:rsidR="00FD29B1" w:rsidRDefault="00FD29B1" w:rsidP="00FD29B1">
      <w:pPr>
        <w:pStyle w:val="Heading3"/>
      </w:pPr>
      <w:r>
        <w:rPr>
          <w:rFonts w:hint="eastAsia"/>
        </w:rPr>
        <w:lastRenderedPageBreak/>
        <w:t>a</w:t>
      </w:r>
      <w:r>
        <w:t>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29B1" w14:paraId="5027B64D" w14:textId="77777777" w:rsidTr="00570A6C">
        <w:tc>
          <w:tcPr>
            <w:tcW w:w="10456" w:type="dxa"/>
          </w:tcPr>
          <w:p w14:paraId="057B8A12" w14:textId="77777777" w:rsidR="00FD29B1" w:rsidRDefault="00FD29B1" w:rsidP="00570A6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spring.mvc.view.prefix=</w:t>
            </w:r>
            <w:r>
              <w:rPr>
                <w:rFonts w:cs="굴림체"/>
                <w:color w:val="2AA198"/>
                <w:kern w:val="0"/>
                <w:szCs w:val="20"/>
              </w:rPr>
              <w:t>/WEB-INF/views/</w:t>
            </w:r>
          </w:p>
          <w:p w14:paraId="6F6C8923" w14:textId="77777777" w:rsidR="00FD29B1" w:rsidRDefault="00FD29B1" w:rsidP="00570A6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spring.mvc.view.suffix=</w:t>
            </w:r>
            <w:r>
              <w:rPr>
                <w:rFonts w:cs="굴림체"/>
                <w:color w:val="2AA198"/>
                <w:kern w:val="0"/>
                <w:szCs w:val="20"/>
              </w:rPr>
              <w:t>.jsp</w:t>
            </w:r>
          </w:p>
          <w:p w14:paraId="31D5F130" w14:textId="77777777" w:rsidR="00FD29B1" w:rsidRDefault="00FD29B1" w:rsidP="00570A6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spring.datasource.driver-class-name=</w:t>
            </w:r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</w:p>
          <w:p w14:paraId="77928072" w14:textId="77777777" w:rsidR="00FD29B1" w:rsidRDefault="00FD29B1" w:rsidP="00570A6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r>
              <w:rPr>
                <w:rFonts w:cs="굴림체"/>
                <w:color w:val="2AA198"/>
                <w:kern w:val="0"/>
                <w:szCs w:val="20"/>
              </w:rPr>
              <w:t>jdbc:mysql://localhost:3306/</w:t>
            </w:r>
            <w:r w:rsidRPr="00447A2F">
              <w:rPr>
                <w:rFonts w:cs="굴림체" w:hint="eastAsia"/>
                <w:color w:val="2AA198"/>
                <w:kern w:val="0"/>
                <w:szCs w:val="20"/>
                <w:shd w:val="clear" w:color="auto" w:fill="FFFF00"/>
              </w:rPr>
              <w:t>b</w:t>
            </w:r>
            <w:r w:rsidRPr="00447A2F">
              <w:rPr>
                <w:rFonts w:cs="굴림체"/>
                <w:color w:val="2AA198"/>
                <w:kern w:val="0"/>
                <w:szCs w:val="20"/>
                <w:shd w:val="clear" w:color="auto" w:fill="FFFF00"/>
              </w:rPr>
              <w:t>ook3</w:t>
            </w:r>
            <w:r>
              <w:rPr>
                <w:rFonts w:cs="굴림체"/>
                <w:color w:val="2AA198"/>
                <w:kern w:val="0"/>
                <w:szCs w:val="20"/>
              </w:rPr>
              <w:t>?useUnicode=yes&amp;characterEncoding=UTF-8&amp;allowMultiQueries=true&amp;serverTimezone=Asia/Seoul</w:t>
            </w:r>
          </w:p>
          <w:p w14:paraId="4A569697" w14:textId="77777777" w:rsidR="00FD29B1" w:rsidRDefault="00FD29B1" w:rsidP="00570A6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spring.datasource.username=</w:t>
            </w:r>
            <w:r>
              <w:rPr>
                <w:rFonts w:cs="굴림체"/>
                <w:color w:val="2AA198"/>
                <w:kern w:val="0"/>
                <w:szCs w:val="20"/>
              </w:rPr>
              <w:t>user1</w:t>
            </w:r>
          </w:p>
          <w:p w14:paraId="76DBFE63" w14:textId="77777777" w:rsidR="00FD29B1" w:rsidRDefault="00FD29B1" w:rsidP="00570A6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spring.datasource.password=</w:t>
            </w:r>
            <w:r>
              <w:rPr>
                <w:rFonts w:cs="굴림체"/>
                <w:color w:val="2AA198"/>
                <w:kern w:val="0"/>
                <w:szCs w:val="20"/>
              </w:rPr>
              <w:t>skhuA+4.5</w:t>
            </w:r>
          </w:p>
          <w:p w14:paraId="70BB0C81" w14:textId="77777777" w:rsidR="00FD29B1" w:rsidRDefault="00FD29B1" w:rsidP="00570A6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  <w:p w14:paraId="52DBAA79" w14:textId="77777777" w:rsidR="00FD29B1" w:rsidRDefault="00FD29B1" w:rsidP="00570A6C"/>
        </w:tc>
      </w:tr>
    </w:tbl>
    <w:p w14:paraId="1E8999B7" w14:textId="77777777" w:rsidR="00FD29B1" w:rsidRDefault="00FD29B1" w:rsidP="00FD29B1">
      <w:r>
        <w:rPr>
          <w:rFonts w:hint="eastAsia"/>
        </w:rPr>
        <w:t>데이터베이스 이름:</w:t>
      </w:r>
      <w:r>
        <w:t xml:space="preserve"> book3</w:t>
      </w:r>
    </w:p>
    <w:p w14:paraId="1FDAD0FB" w14:textId="77777777" w:rsidR="00FD29B1" w:rsidRDefault="00FD29B1" w:rsidP="00FD29B1"/>
    <w:p w14:paraId="288FFC4F" w14:textId="77777777" w:rsidR="00FD29B1" w:rsidRDefault="00FD29B1" w:rsidP="00FD29B1"/>
    <w:p w14:paraId="36CF3559" w14:textId="77777777" w:rsidR="00FD29B1" w:rsidRDefault="00FD29B1" w:rsidP="00FD29B1">
      <w:pPr>
        <w:pStyle w:val="Heading3"/>
      </w:pPr>
      <w:r>
        <w:rPr>
          <w:rFonts w:hint="eastAsia"/>
        </w:rPr>
        <w:t>b</w:t>
      </w:r>
      <w:r>
        <w:t xml:space="preserve">ook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463E5838" w14:textId="77777777" w:rsidR="00FD29B1" w:rsidRDefault="00FD29B1" w:rsidP="00FD29B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전체 목록 조회를 구현하자.</w:t>
      </w:r>
    </w:p>
    <w:p w14:paraId="60CB41B8" w14:textId="77777777" w:rsidR="00FD29B1" w:rsidRDefault="00FD29B1" w:rsidP="00FD29B1">
      <w:r>
        <w:t>http://localhost:8088/book/list</w:t>
      </w:r>
    </w:p>
    <w:p w14:paraId="70A526D4" w14:textId="0708834C" w:rsidR="00FD29B1" w:rsidRDefault="00427C6C" w:rsidP="00FD29B1">
      <w:r>
        <w:rPr>
          <w:noProof/>
        </w:rPr>
        <w:drawing>
          <wp:inline distT="0" distB="0" distL="0" distR="0" wp14:anchorId="6CA1B919" wp14:editId="5208169E">
            <wp:extent cx="6645910" cy="4720590"/>
            <wp:effectExtent l="0" t="0" r="254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587A" w14:textId="77777777" w:rsidR="00427C6C" w:rsidRDefault="00427C6C" w:rsidP="00FD29B1"/>
    <w:p w14:paraId="225D444D" w14:textId="06E78294" w:rsidR="00815D83" w:rsidRDefault="00815D8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ACF7DF1" w14:textId="2F42AE1E" w:rsidR="00FD29B1" w:rsidRDefault="00FD29B1" w:rsidP="00FD29B1">
      <w:r>
        <w:rPr>
          <w:rFonts w:hint="eastAsia"/>
        </w:rPr>
        <w:lastRenderedPageBreak/>
        <w:t>(</w:t>
      </w:r>
      <w:r>
        <w:t xml:space="preserve">2) </w:t>
      </w:r>
      <w:r w:rsidR="00815D83">
        <w:rPr>
          <w:rFonts w:hint="eastAsia"/>
        </w:rPr>
        <w:t>책 한 개</w:t>
      </w:r>
      <w:r w:rsidR="00F855E5">
        <w:rPr>
          <w:rFonts w:hint="eastAsia"/>
        </w:rPr>
        <w:t xml:space="preserve"> </w:t>
      </w:r>
      <w:r>
        <w:rPr>
          <w:rFonts w:hint="eastAsia"/>
        </w:rPr>
        <w:t>조회를 구현하자.</w:t>
      </w:r>
    </w:p>
    <w:p w14:paraId="551F41D1" w14:textId="14587251" w:rsidR="00FD29B1" w:rsidRDefault="00FD29B1" w:rsidP="00FD29B1">
      <w:r>
        <w:t>http://localhost:8088/book/</w:t>
      </w:r>
      <w:r w:rsidR="00815D83">
        <w:t>detail?id=2</w:t>
      </w:r>
    </w:p>
    <w:p w14:paraId="2B2CE2C4" w14:textId="16664D23" w:rsidR="00FD29B1" w:rsidRPr="00471BE8" w:rsidRDefault="00815D83" w:rsidP="00FD29B1">
      <w:r>
        <w:rPr>
          <w:noProof/>
        </w:rPr>
        <w:drawing>
          <wp:inline distT="0" distB="0" distL="0" distR="0" wp14:anchorId="6DAA0590" wp14:editId="534E88EB">
            <wp:extent cx="6645910" cy="3907790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FF98" w14:textId="77777777" w:rsidR="00E9723C" w:rsidRPr="00FD29B1" w:rsidRDefault="00E9723C" w:rsidP="00E9723C"/>
    <w:p w14:paraId="0BF33D48" w14:textId="77777777" w:rsidR="006F4F4E" w:rsidRDefault="006F4F4E">
      <w:pPr>
        <w:widowControl/>
        <w:wordWrap/>
        <w:autoSpaceDE/>
        <w:autoSpaceDN/>
        <w:spacing w:after="160" w:line="259" w:lineRule="auto"/>
      </w:pPr>
    </w:p>
    <w:sectPr w:rsidR="006F4F4E" w:rsidSect="00B12C18">
      <w:footerReference w:type="default" r:id="rId1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8BC8" w14:textId="77777777" w:rsidR="004E1D89" w:rsidRDefault="004E1D89" w:rsidP="00B12C18">
      <w:r>
        <w:separator/>
      </w:r>
    </w:p>
  </w:endnote>
  <w:endnote w:type="continuationSeparator" w:id="0">
    <w:p w14:paraId="360F1C56" w14:textId="77777777" w:rsidR="004E1D89" w:rsidRDefault="004E1D89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5B1AF" w14:textId="77777777" w:rsidR="00640785" w:rsidRPr="00B12C18" w:rsidRDefault="00640785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79EE7E75" w14:textId="77777777" w:rsidR="00640785" w:rsidRDefault="00640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0F33" w14:textId="77777777" w:rsidR="004E1D89" w:rsidRDefault="004E1D89" w:rsidP="00B12C18">
      <w:r>
        <w:separator/>
      </w:r>
    </w:p>
  </w:footnote>
  <w:footnote w:type="continuationSeparator" w:id="0">
    <w:p w14:paraId="055FC4A9" w14:textId="77777777" w:rsidR="004E1D89" w:rsidRDefault="004E1D89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7719021">
    <w:abstractNumId w:val="2"/>
  </w:num>
  <w:num w:numId="2" w16cid:durableId="22098309">
    <w:abstractNumId w:val="0"/>
  </w:num>
  <w:num w:numId="3" w16cid:durableId="364446613">
    <w:abstractNumId w:val="3"/>
  </w:num>
  <w:num w:numId="4" w16cid:durableId="591739386">
    <w:abstractNumId w:val="5"/>
  </w:num>
  <w:num w:numId="5" w16cid:durableId="1591769377">
    <w:abstractNumId w:val="1"/>
  </w:num>
  <w:num w:numId="6" w16cid:durableId="1057362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DC"/>
    <w:rsid w:val="00010291"/>
    <w:rsid w:val="00013834"/>
    <w:rsid w:val="00013AA6"/>
    <w:rsid w:val="0001476E"/>
    <w:rsid w:val="0005117B"/>
    <w:rsid w:val="00052666"/>
    <w:rsid w:val="00084D39"/>
    <w:rsid w:val="00087BA7"/>
    <w:rsid w:val="000A2736"/>
    <w:rsid w:val="000A611F"/>
    <w:rsid w:val="000C038C"/>
    <w:rsid w:val="000C21E4"/>
    <w:rsid w:val="000D2304"/>
    <w:rsid w:val="000F1A4F"/>
    <w:rsid w:val="000F2191"/>
    <w:rsid w:val="000F25E2"/>
    <w:rsid w:val="000F7DDA"/>
    <w:rsid w:val="0011439A"/>
    <w:rsid w:val="00127584"/>
    <w:rsid w:val="00132661"/>
    <w:rsid w:val="00145846"/>
    <w:rsid w:val="001568A1"/>
    <w:rsid w:val="00164765"/>
    <w:rsid w:val="0017085D"/>
    <w:rsid w:val="001B4D49"/>
    <w:rsid w:val="001C44E1"/>
    <w:rsid w:val="001F51BF"/>
    <w:rsid w:val="00200BD8"/>
    <w:rsid w:val="002161B8"/>
    <w:rsid w:val="00216E53"/>
    <w:rsid w:val="00233338"/>
    <w:rsid w:val="00286A34"/>
    <w:rsid w:val="002A7622"/>
    <w:rsid w:val="002C590C"/>
    <w:rsid w:val="002D0169"/>
    <w:rsid w:val="002F238A"/>
    <w:rsid w:val="002F5826"/>
    <w:rsid w:val="00302811"/>
    <w:rsid w:val="00321AFD"/>
    <w:rsid w:val="00323DC1"/>
    <w:rsid w:val="0036527F"/>
    <w:rsid w:val="00372ECC"/>
    <w:rsid w:val="00373D5D"/>
    <w:rsid w:val="00376875"/>
    <w:rsid w:val="003864E5"/>
    <w:rsid w:val="003A698B"/>
    <w:rsid w:val="003C5697"/>
    <w:rsid w:val="00401DFE"/>
    <w:rsid w:val="004221C2"/>
    <w:rsid w:val="004247BF"/>
    <w:rsid w:val="004264F3"/>
    <w:rsid w:val="00427C6C"/>
    <w:rsid w:val="00451060"/>
    <w:rsid w:val="004554E9"/>
    <w:rsid w:val="004618EA"/>
    <w:rsid w:val="00471C33"/>
    <w:rsid w:val="00495F3E"/>
    <w:rsid w:val="004A78DD"/>
    <w:rsid w:val="004C2736"/>
    <w:rsid w:val="004C2D67"/>
    <w:rsid w:val="004D3CAD"/>
    <w:rsid w:val="004E1D89"/>
    <w:rsid w:val="004F6809"/>
    <w:rsid w:val="00500F63"/>
    <w:rsid w:val="00506901"/>
    <w:rsid w:val="0051790E"/>
    <w:rsid w:val="00530E33"/>
    <w:rsid w:val="0053382E"/>
    <w:rsid w:val="00561994"/>
    <w:rsid w:val="00574321"/>
    <w:rsid w:val="00593047"/>
    <w:rsid w:val="005A231E"/>
    <w:rsid w:val="005A5271"/>
    <w:rsid w:val="005A7306"/>
    <w:rsid w:val="005B2525"/>
    <w:rsid w:val="005C6FA4"/>
    <w:rsid w:val="005C7255"/>
    <w:rsid w:val="005F32D3"/>
    <w:rsid w:val="005F4037"/>
    <w:rsid w:val="00640785"/>
    <w:rsid w:val="00640D02"/>
    <w:rsid w:val="00646F84"/>
    <w:rsid w:val="006470D8"/>
    <w:rsid w:val="00655899"/>
    <w:rsid w:val="006741D0"/>
    <w:rsid w:val="00682A14"/>
    <w:rsid w:val="00685261"/>
    <w:rsid w:val="00694FF6"/>
    <w:rsid w:val="00697DC8"/>
    <w:rsid w:val="006A2AE1"/>
    <w:rsid w:val="006A3E5C"/>
    <w:rsid w:val="006D2C87"/>
    <w:rsid w:val="006E15F7"/>
    <w:rsid w:val="006F4F4E"/>
    <w:rsid w:val="00705DA5"/>
    <w:rsid w:val="00726249"/>
    <w:rsid w:val="00732402"/>
    <w:rsid w:val="00740FE3"/>
    <w:rsid w:val="0074663D"/>
    <w:rsid w:val="007545EC"/>
    <w:rsid w:val="00766C9F"/>
    <w:rsid w:val="00782800"/>
    <w:rsid w:val="0079239F"/>
    <w:rsid w:val="007A3C0E"/>
    <w:rsid w:val="007B0BEF"/>
    <w:rsid w:val="007F066A"/>
    <w:rsid w:val="007F0FC8"/>
    <w:rsid w:val="007F6AC6"/>
    <w:rsid w:val="00806338"/>
    <w:rsid w:val="00806557"/>
    <w:rsid w:val="00815D83"/>
    <w:rsid w:val="00872536"/>
    <w:rsid w:val="00881914"/>
    <w:rsid w:val="00884B1C"/>
    <w:rsid w:val="008B3F70"/>
    <w:rsid w:val="008C1647"/>
    <w:rsid w:val="008D0B05"/>
    <w:rsid w:val="008D3ACA"/>
    <w:rsid w:val="00905752"/>
    <w:rsid w:val="00934C62"/>
    <w:rsid w:val="0094565F"/>
    <w:rsid w:val="009475C1"/>
    <w:rsid w:val="009704BB"/>
    <w:rsid w:val="00981AC7"/>
    <w:rsid w:val="009879A8"/>
    <w:rsid w:val="00993E7D"/>
    <w:rsid w:val="009C00F6"/>
    <w:rsid w:val="009C22B6"/>
    <w:rsid w:val="009C5945"/>
    <w:rsid w:val="009E6E4A"/>
    <w:rsid w:val="009E7DBC"/>
    <w:rsid w:val="00A23DFC"/>
    <w:rsid w:val="00A36B50"/>
    <w:rsid w:val="00A37DF1"/>
    <w:rsid w:val="00A444FC"/>
    <w:rsid w:val="00A4724A"/>
    <w:rsid w:val="00A6659D"/>
    <w:rsid w:val="00A94396"/>
    <w:rsid w:val="00A95E88"/>
    <w:rsid w:val="00AB45B5"/>
    <w:rsid w:val="00AD7E48"/>
    <w:rsid w:val="00AF4D08"/>
    <w:rsid w:val="00B00253"/>
    <w:rsid w:val="00B004EB"/>
    <w:rsid w:val="00B02E47"/>
    <w:rsid w:val="00B07AA0"/>
    <w:rsid w:val="00B12C18"/>
    <w:rsid w:val="00B16E53"/>
    <w:rsid w:val="00B22FD4"/>
    <w:rsid w:val="00B40548"/>
    <w:rsid w:val="00B478B6"/>
    <w:rsid w:val="00B551BF"/>
    <w:rsid w:val="00B731C4"/>
    <w:rsid w:val="00BB1279"/>
    <w:rsid w:val="00BB12A2"/>
    <w:rsid w:val="00BB7866"/>
    <w:rsid w:val="00BE59EC"/>
    <w:rsid w:val="00BF6068"/>
    <w:rsid w:val="00BF77BD"/>
    <w:rsid w:val="00C060A3"/>
    <w:rsid w:val="00C21209"/>
    <w:rsid w:val="00C2142D"/>
    <w:rsid w:val="00C21612"/>
    <w:rsid w:val="00C241EF"/>
    <w:rsid w:val="00C33E6F"/>
    <w:rsid w:val="00C352DD"/>
    <w:rsid w:val="00C474CF"/>
    <w:rsid w:val="00C53F7B"/>
    <w:rsid w:val="00C6092D"/>
    <w:rsid w:val="00C60BCC"/>
    <w:rsid w:val="00C61B15"/>
    <w:rsid w:val="00C61C34"/>
    <w:rsid w:val="00C65579"/>
    <w:rsid w:val="00C7447A"/>
    <w:rsid w:val="00C74A18"/>
    <w:rsid w:val="00C84D8C"/>
    <w:rsid w:val="00C90572"/>
    <w:rsid w:val="00CB3C95"/>
    <w:rsid w:val="00CC57C2"/>
    <w:rsid w:val="00D14B82"/>
    <w:rsid w:val="00D27DC5"/>
    <w:rsid w:val="00D629F0"/>
    <w:rsid w:val="00D634DC"/>
    <w:rsid w:val="00D64E5F"/>
    <w:rsid w:val="00D733E2"/>
    <w:rsid w:val="00D73ED9"/>
    <w:rsid w:val="00D83775"/>
    <w:rsid w:val="00D920E5"/>
    <w:rsid w:val="00D95D04"/>
    <w:rsid w:val="00D9611F"/>
    <w:rsid w:val="00DA35E7"/>
    <w:rsid w:val="00DB2E25"/>
    <w:rsid w:val="00DD4EA1"/>
    <w:rsid w:val="00DE5960"/>
    <w:rsid w:val="00DF069D"/>
    <w:rsid w:val="00DF25A6"/>
    <w:rsid w:val="00DF3651"/>
    <w:rsid w:val="00DF6BA9"/>
    <w:rsid w:val="00E30E32"/>
    <w:rsid w:val="00E359BA"/>
    <w:rsid w:val="00E422CC"/>
    <w:rsid w:val="00E451E7"/>
    <w:rsid w:val="00E50655"/>
    <w:rsid w:val="00E812DC"/>
    <w:rsid w:val="00E9336E"/>
    <w:rsid w:val="00E9723C"/>
    <w:rsid w:val="00EA53BB"/>
    <w:rsid w:val="00ED0752"/>
    <w:rsid w:val="00EE2068"/>
    <w:rsid w:val="00EE43DA"/>
    <w:rsid w:val="00EF3967"/>
    <w:rsid w:val="00EF74F7"/>
    <w:rsid w:val="00F12B13"/>
    <w:rsid w:val="00F276AD"/>
    <w:rsid w:val="00F40CAD"/>
    <w:rsid w:val="00F5549F"/>
    <w:rsid w:val="00F579D5"/>
    <w:rsid w:val="00F71AE4"/>
    <w:rsid w:val="00F72FA2"/>
    <w:rsid w:val="00F855E5"/>
    <w:rsid w:val="00F9290B"/>
    <w:rsid w:val="00FA28F5"/>
    <w:rsid w:val="00FD29B1"/>
    <w:rsid w:val="00FD6698"/>
    <w:rsid w:val="00FD7664"/>
    <w:rsid w:val="00FE37F8"/>
    <w:rsid w:val="00FF36A1"/>
    <w:rsid w:val="00F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37019"/>
  <w15:chartTrackingRefBased/>
  <w15:docId w15:val="{B9D4A9C1-00EB-45FD-9C16-2AF919BF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291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119C16-1265-477C-A1B1-BA423287D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329ABA-3074-4BBD-944B-01E8235280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431806-4253-4E06-BC21-7FB739FDF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A82031-FFEF-4360-8DA6-68D8EA8B1E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257</TotalTime>
  <Pages>11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139</cp:revision>
  <dcterms:created xsi:type="dcterms:W3CDTF">2019-11-12T09:39:00Z</dcterms:created>
  <dcterms:modified xsi:type="dcterms:W3CDTF">2022-06-05T23:52:00Z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