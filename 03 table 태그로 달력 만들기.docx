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00DD5" w14:textId="3BA71D80" w:rsidR="00222277" w:rsidRPr="00222277" w:rsidRDefault="00E51404" w:rsidP="00FF08BA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t</w:t>
      </w:r>
      <w:r>
        <w:rPr>
          <w:b/>
          <w:sz w:val="48"/>
          <w:szCs w:val="48"/>
        </w:rPr>
        <w:t>able</w:t>
      </w:r>
      <w:r>
        <w:rPr>
          <w:rFonts w:hint="eastAsia"/>
          <w:b/>
          <w:sz w:val="48"/>
          <w:szCs w:val="48"/>
        </w:rPr>
        <w:t xml:space="preserve"> 태그로 </w:t>
      </w:r>
      <w:r w:rsidR="00222277" w:rsidRPr="00222277">
        <w:rPr>
          <w:rFonts w:hint="eastAsia"/>
          <w:b/>
          <w:sz w:val="48"/>
          <w:szCs w:val="48"/>
        </w:rPr>
        <w:t>달력</w:t>
      </w:r>
      <w:r w:rsidR="00D5663B">
        <w:rPr>
          <w:rFonts w:hint="eastAsia"/>
          <w:b/>
          <w:sz w:val="48"/>
          <w:szCs w:val="48"/>
        </w:rPr>
        <w:t xml:space="preserve"> 만들기</w:t>
      </w:r>
    </w:p>
    <w:p w14:paraId="5348F8E8" w14:textId="382DC8FE" w:rsidR="002E1909" w:rsidRDefault="002E1909" w:rsidP="002E1909">
      <w:r>
        <w:rPr>
          <w:rFonts w:hint="eastAsia"/>
        </w:rPr>
        <w:t>20</w:t>
      </w:r>
      <w:r w:rsidR="00DF6450">
        <w:t>21</w:t>
      </w:r>
      <w:r>
        <w:rPr>
          <w:rFonts w:hint="eastAsia"/>
        </w:rPr>
        <w:t>-0</w:t>
      </w:r>
      <w:r w:rsidR="00E27492">
        <w:t>9</w:t>
      </w:r>
      <w:r>
        <w:rPr>
          <w:rFonts w:hint="eastAsia"/>
        </w:rPr>
        <w:t>-</w:t>
      </w:r>
      <w:r w:rsidR="00DF6450">
        <w:t>1</w:t>
      </w:r>
      <w:r w:rsidR="00E27492">
        <w:t>2</w:t>
      </w:r>
    </w:p>
    <w:p w14:paraId="515F6A4E" w14:textId="77777777" w:rsidR="00222277" w:rsidRDefault="00222277" w:rsidP="00222277">
      <w:r>
        <w:rPr>
          <w:rFonts w:hint="eastAsia"/>
        </w:rPr>
        <w:t>이승진</w:t>
      </w:r>
    </w:p>
    <w:p w14:paraId="547E1DC8" w14:textId="77777777" w:rsidR="00222277" w:rsidRDefault="00222277" w:rsidP="00FF08BA"/>
    <w:p w14:paraId="05496DA2" w14:textId="77777777" w:rsidR="00222277" w:rsidRDefault="00222277" w:rsidP="00FF08BA"/>
    <w:p w14:paraId="6CFF8982" w14:textId="77777777" w:rsidR="00222277" w:rsidRPr="00222277" w:rsidRDefault="00222277" w:rsidP="00FF08BA">
      <w:pPr>
        <w:rPr>
          <w:b/>
          <w:sz w:val="28"/>
          <w:szCs w:val="28"/>
        </w:rPr>
      </w:pPr>
      <w:r w:rsidRPr="00222277">
        <w:rPr>
          <w:rFonts w:hint="eastAsia"/>
          <w:b/>
          <w:sz w:val="28"/>
          <w:szCs w:val="28"/>
        </w:rPr>
        <w:t>학습목표</w:t>
      </w:r>
    </w:p>
    <w:p w14:paraId="224B4022" w14:textId="77777777" w:rsidR="00222277" w:rsidRDefault="00222277" w:rsidP="00FF08BA"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태그를 사용하여 달력을 만들자</w:t>
      </w:r>
    </w:p>
    <w:p w14:paraId="3BE80E3A" w14:textId="795C822D" w:rsidR="00222277" w:rsidRDefault="00E51404" w:rsidP="00FF08BA">
      <w:r>
        <w:t xml:space="preserve">td </w:t>
      </w:r>
      <w:r>
        <w:rPr>
          <w:rFonts w:hint="eastAsia"/>
        </w:rPr>
        <w:t>태그의 r</w:t>
      </w:r>
      <w:r>
        <w:t xml:space="preserve">owspan, colspan </w:t>
      </w:r>
      <w:r>
        <w:rPr>
          <w:rFonts w:hint="eastAsia"/>
        </w:rPr>
        <w:t>애트리뷰트</w:t>
      </w:r>
    </w:p>
    <w:p w14:paraId="7C0C27B7" w14:textId="77777777" w:rsidR="00E51404" w:rsidRDefault="00E51404" w:rsidP="00FF08BA"/>
    <w:p w14:paraId="5076918C" w14:textId="77777777" w:rsidR="00222277" w:rsidRDefault="00222277" w:rsidP="00FF08BA"/>
    <w:p w14:paraId="5860F548" w14:textId="6309412C" w:rsidR="00985EC9" w:rsidRPr="00985EC9" w:rsidRDefault="00985EC9" w:rsidP="00FF08BA">
      <w:pPr>
        <w:rPr>
          <w:b/>
          <w:sz w:val="28"/>
        </w:rPr>
      </w:pPr>
      <w:r w:rsidRPr="00985EC9">
        <w:rPr>
          <w:rFonts w:hint="eastAsia"/>
          <w:b/>
          <w:sz w:val="28"/>
        </w:rPr>
        <w:t>목차</w:t>
      </w:r>
    </w:p>
    <w:p w14:paraId="0BE1B118" w14:textId="4DF09A47" w:rsidR="00C5268E" w:rsidRDefault="00985EC9">
      <w:pPr>
        <w:pStyle w:val="TOC1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82599748" w:history="1">
        <w:r w:rsidR="00C5268E" w:rsidRPr="001A6046">
          <w:rPr>
            <w:rStyle w:val="Hyperlink"/>
            <w:noProof/>
          </w:rPr>
          <w:t>1. 달력 만들기</w:t>
        </w:r>
        <w:r w:rsidR="00C5268E">
          <w:rPr>
            <w:noProof/>
            <w:webHidden/>
          </w:rPr>
          <w:tab/>
        </w:r>
        <w:r w:rsidR="00C5268E">
          <w:rPr>
            <w:noProof/>
            <w:webHidden/>
          </w:rPr>
          <w:fldChar w:fldCharType="begin"/>
        </w:r>
        <w:r w:rsidR="00C5268E">
          <w:rPr>
            <w:noProof/>
            <w:webHidden/>
          </w:rPr>
          <w:instrText xml:space="preserve"> PAGEREF _Toc82599748 \h </w:instrText>
        </w:r>
        <w:r w:rsidR="00C5268E">
          <w:rPr>
            <w:noProof/>
            <w:webHidden/>
          </w:rPr>
        </w:r>
        <w:r w:rsidR="00C5268E">
          <w:rPr>
            <w:noProof/>
            <w:webHidden/>
          </w:rPr>
          <w:fldChar w:fldCharType="separate"/>
        </w:r>
        <w:r w:rsidR="00C5268E">
          <w:rPr>
            <w:noProof/>
            <w:webHidden/>
          </w:rPr>
          <w:t>2</w:t>
        </w:r>
        <w:r w:rsidR="00C5268E">
          <w:rPr>
            <w:noProof/>
            <w:webHidden/>
          </w:rPr>
          <w:fldChar w:fldCharType="end"/>
        </w:r>
      </w:hyperlink>
    </w:p>
    <w:p w14:paraId="6C539260" w14:textId="29DC366B" w:rsidR="00C5268E" w:rsidRDefault="00C5268E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2599749" w:history="1">
        <w:r w:rsidRPr="001A6046">
          <w:rPr>
            <w:rStyle w:val="Hyperlink"/>
            <w:noProof/>
          </w:rPr>
          <w:t>1) 파일 생성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_Toc82599749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23509A" w14:textId="02E07702" w:rsidR="00C5268E" w:rsidRDefault="00C5268E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2599750" w:history="1">
        <w:r w:rsidRPr="001A6046">
          <w:rPr>
            <w:rStyle w:val="Hyperlink"/>
            <w:noProof/>
          </w:rPr>
          <w:t>2) width, height 서식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_Toc82599750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D81B28" w14:textId="26675CEB" w:rsidR="00C5268E" w:rsidRDefault="00C5268E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2599751" w:history="1">
        <w:r w:rsidRPr="001A6046">
          <w:rPr>
            <w:rStyle w:val="Hyperlink"/>
            <w:noProof/>
          </w:rPr>
          <w:t>3) th 태그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_Toc82599751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96A6FF" w14:textId="1E812065" w:rsidR="00C5268E" w:rsidRDefault="00C5268E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2599752" w:history="1">
        <w:r w:rsidRPr="001A6046">
          <w:rPr>
            <w:rStyle w:val="Hyperlink"/>
            <w:noProof/>
          </w:rPr>
          <w:t>4) background-color, border, height 서식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_Toc82599752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59159D5" w14:textId="7F4F0499" w:rsidR="00C5268E" w:rsidRDefault="00C5268E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2599753" w:history="1">
        <w:r w:rsidRPr="001A6046">
          <w:rPr>
            <w:rStyle w:val="Hyperlink"/>
            <w:noProof/>
          </w:rPr>
          <w:t>5) vertical-align 서식, :nth-child(</w:t>
        </w:r>
        <w:r w:rsidRPr="001A6046">
          <w:rPr>
            <w:rStyle w:val="Hyperlink"/>
            <w:i/>
            <w:noProof/>
          </w:rPr>
          <w:t>n</w:t>
        </w:r>
        <w:r w:rsidRPr="001A6046">
          <w:rPr>
            <w:rStyle w:val="Hyperlink"/>
            <w:noProof/>
          </w:rPr>
          <w:t>) 실렉터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_Toc82599753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4300803" w14:textId="42C4420E" w:rsidR="00C5268E" w:rsidRDefault="00C5268E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2599754" w:history="1">
        <w:r w:rsidRPr="001A6046">
          <w:rPr>
            <w:rStyle w:val="Hyperlink"/>
            <w:noProof/>
          </w:rPr>
          <w:t>6) 쉼표 실렉터, color 서식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_Toc82599754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1B02771" w14:textId="793D91B9" w:rsidR="00C5268E" w:rsidRDefault="00C5268E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2599755" w:history="1">
        <w:r w:rsidRPr="001A6046">
          <w:rPr>
            <w:rStyle w:val="Hyperlink"/>
            <w:noProof/>
          </w:rPr>
          <w:t>7) 공백과 줄바꿈 문자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_Toc82599755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DE5F769" w14:textId="39330956" w:rsidR="00C5268E" w:rsidRDefault="00C5268E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2599756" w:history="1">
        <w:r w:rsidRPr="001A6046">
          <w:rPr>
            <w:rStyle w:val="Hyperlink"/>
            <w:noProof/>
          </w:rPr>
          <w:t>8) block 태그와 inline 태그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_Toc82599756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A515D6C" w14:textId="0FAEDE89" w:rsidR="00C5268E" w:rsidRDefault="00C5268E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2599757" w:history="1">
        <w:r w:rsidRPr="001A6046">
          <w:rPr>
            <w:rStyle w:val="Hyperlink"/>
            <w:noProof/>
          </w:rPr>
          <w:t>9) class 애트리뷰트와 실렉터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_Toc82599757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E79CFC0" w14:textId="74B08D6C" w:rsidR="00C5268E" w:rsidRDefault="00C5268E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2599758" w:history="1">
        <w:r w:rsidRPr="001A6046">
          <w:rPr>
            <w:rStyle w:val="Hyperlink"/>
            <w:noProof/>
          </w:rPr>
          <w:t>10) :hover 실렉터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_Toc82599758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223D896" w14:textId="1003F615" w:rsidR="00C5268E" w:rsidRDefault="00C5268E">
      <w:pPr>
        <w:pStyle w:val="TOC1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2599759" w:history="1">
        <w:r w:rsidRPr="001A6046">
          <w:rPr>
            <w:rStyle w:val="Hyperlink"/>
            <w:noProof/>
          </w:rPr>
          <w:t>2. colspan, rowspan 애트리뷰트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_Toc82599759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438B22F" w14:textId="1701B27A" w:rsidR="00C5268E" w:rsidRDefault="00C5268E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2599760" w:history="1">
        <w:r w:rsidRPr="001A6046">
          <w:rPr>
            <w:rStyle w:val="Hyperlink"/>
            <w:noProof/>
          </w:rPr>
          <w:t>1) colspan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_Toc82599760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E1877AF" w14:textId="447BEBDA" w:rsidR="00C5268E" w:rsidRDefault="00C5268E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2599761" w:history="1">
        <w:r w:rsidRPr="001A6046">
          <w:rPr>
            <w:rStyle w:val="Hyperlink"/>
            <w:noProof/>
          </w:rPr>
          <w:t>2) rowspan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_Toc82599761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BB477C7" w14:textId="235DB795" w:rsidR="00C5268E" w:rsidRDefault="00C5268E">
      <w:pPr>
        <w:pStyle w:val="TOC1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2599762" w:history="1">
        <w:r w:rsidRPr="001A6046">
          <w:rPr>
            <w:rStyle w:val="Hyperlink"/>
            <w:noProof/>
          </w:rPr>
          <w:t>3. 연습 문제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_Toc82599762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563C2DE" w14:textId="523E0033" w:rsidR="00C5268E" w:rsidRDefault="00C5268E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2599763" w:history="1">
        <w:r w:rsidRPr="001A6046">
          <w:rPr>
            <w:rStyle w:val="Hyperlink"/>
            <w:noProof/>
          </w:rPr>
          <w:t>1) 복습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_Toc82599763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7F37939D" w14:textId="21A72809" w:rsidR="00C5268E" w:rsidRDefault="00C5268E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2599764" w:history="1">
        <w:r w:rsidRPr="001A6046">
          <w:rPr>
            <w:rStyle w:val="Hyperlink"/>
            <w:noProof/>
          </w:rPr>
          <w:t>2) 참고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_Toc82599764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226ED7E" w14:textId="642011C5" w:rsidR="00C5268E" w:rsidRDefault="00C5268E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2599765" w:history="1">
        <w:r w:rsidRPr="001A6046">
          <w:rPr>
            <w:rStyle w:val="Hyperlink"/>
            <w:noProof/>
          </w:rPr>
          <w:t>3) 달력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_Toc82599765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7A71AD32" w14:textId="7E0C4A75" w:rsidR="00C5268E" w:rsidRDefault="00C5268E">
      <w:pPr>
        <w:pStyle w:val="TOC1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2599766" w:history="1">
        <w:r w:rsidRPr="001A6046">
          <w:rPr>
            <w:rStyle w:val="Hyperlink"/>
            <w:noProof/>
          </w:rPr>
          <w:t>4. 과제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_Toc82599766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7A492479" w14:textId="760E60BB" w:rsidR="00985EC9" w:rsidRDefault="00985EC9" w:rsidP="00FF08BA">
      <w:r>
        <w:fldChar w:fldCharType="end"/>
      </w:r>
    </w:p>
    <w:p w14:paraId="7B99003E" w14:textId="77777777" w:rsidR="007138E5" w:rsidRDefault="007138E5" w:rsidP="00FF08BA"/>
    <w:p w14:paraId="11E447B1" w14:textId="77777777" w:rsidR="007138E5" w:rsidRDefault="007138E5" w:rsidP="00FF08BA"/>
    <w:p w14:paraId="6FBA96D3" w14:textId="77777777" w:rsidR="00222277" w:rsidRDefault="00222277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747D3560" w14:textId="187B0D8F" w:rsidR="008E7773" w:rsidRDefault="008E7773" w:rsidP="008E7773">
      <w:pPr>
        <w:pStyle w:val="Heading1"/>
      </w:pPr>
      <w:bookmarkStart w:id="0" w:name="_Toc82599748"/>
      <w:r>
        <w:rPr>
          <w:rFonts w:hint="eastAsia"/>
        </w:rPr>
        <w:lastRenderedPageBreak/>
        <w:t>달력 만들기</w:t>
      </w:r>
      <w:bookmarkEnd w:id="0"/>
    </w:p>
    <w:p w14:paraId="5AE88FA9" w14:textId="4C699E71" w:rsidR="007138E5" w:rsidRDefault="007138E5" w:rsidP="007138E5"/>
    <w:p w14:paraId="4230278A" w14:textId="7B8F0027" w:rsidR="007138E5" w:rsidRPr="007138E5" w:rsidRDefault="007138E5" w:rsidP="007138E5">
      <w:pPr>
        <w:pStyle w:val="Heading2"/>
      </w:pPr>
      <w:bookmarkStart w:id="1" w:name="_Toc82599749"/>
      <w:r>
        <w:rPr>
          <w:rFonts w:hint="eastAsia"/>
        </w:rPr>
        <w:t>파일 생성</w:t>
      </w:r>
      <w:bookmarkEnd w:id="1"/>
    </w:p>
    <w:p w14:paraId="26BEF547" w14:textId="77777777" w:rsidR="00222277" w:rsidRDefault="00222277" w:rsidP="007138E5">
      <w:pPr>
        <w:pStyle w:val="Heading3"/>
      </w:pPr>
      <w:r>
        <w:rPr>
          <w:rFonts w:hint="eastAsia"/>
        </w:rPr>
        <w:t>0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폴더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06D4750C" w14:textId="77777777" w:rsidR="00222277" w:rsidRDefault="00222277" w:rsidP="00222277">
      <w:r>
        <w:rPr>
          <w:rFonts w:hint="eastAsia"/>
        </w:rPr>
        <w:t xml:space="preserve">화면 왼쪽에 </w:t>
      </w:r>
      <w:r>
        <w:t>Project Explorer</w:t>
      </w:r>
      <w:r>
        <w:rPr>
          <w:rFonts w:hint="eastAsia"/>
        </w:rPr>
        <w:t>창이 보이지 않는다면,</w:t>
      </w:r>
    </w:p>
    <w:p w14:paraId="1F9AEF14" w14:textId="77777777" w:rsidR="00222277" w:rsidRDefault="00222277" w:rsidP="00222277">
      <w:r>
        <w:rPr>
          <w:rFonts w:hint="eastAsia"/>
        </w:rPr>
        <w:t>메뉴:</w:t>
      </w:r>
      <w:r>
        <w:t xml:space="preserve"> Window - Show View - Project Explorer </w:t>
      </w:r>
      <w:r>
        <w:rPr>
          <w:rFonts w:hint="eastAsia"/>
        </w:rPr>
        <w:t xml:space="preserve">클릭하여 </w:t>
      </w:r>
      <w:r>
        <w:t xml:space="preserve">Project Explorer </w:t>
      </w:r>
      <w:r>
        <w:rPr>
          <w:rFonts w:hint="eastAsia"/>
        </w:rPr>
        <w:t>창을 연다.</w:t>
      </w:r>
    </w:p>
    <w:p w14:paraId="15D2A211" w14:textId="77777777" w:rsidR="00222277" w:rsidRDefault="00222277" w:rsidP="00222277"/>
    <w:p w14:paraId="4CA02ACF" w14:textId="77777777" w:rsidR="00222277" w:rsidRDefault="00222277" w:rsidP="00222277">
      <w:r>
        <w:rPr>
          <w:rFonts w:hint="eastAsia"/>
        </w:rPr>
        <w:t>Project Explorer</w:t>
      </w:r>
      <w:r>
        <w:t xml:space="preserve"> </w:t>
      </w:r>
      <w:r>
        <w:rPr>
          <w:rFonts w:hint="eastAsia"/>
        </w:rPr>
        <w:t xml:space="preserve">창에서 </w:t>
      </w:r>
      <w:r>
        <w:t xml:space="preserve">html1 </w:t>
      </w:r>
      <w:r>
        <w:rPr>
          <w:rFonts w:hint="eastAsia"/>
        </w:rPr>
        <w:t xml:space="preserve">프로젝트 아래 </w:t>
      </w:r>
      <w:r>
        <w:t xml:space="preserve">WebContent </w:t>
      </w:r>
      <w:r>
        <w:rPr>
          <w:rFonts w:hint="eastAsia"/>
        </w:rPr>
        <w:t>폴더를 마우스 오른쪽 버튼으로 우클릭하고</w:t>
      </w:r>
    </w:p>
    <w:p w14:paraId="37972FBA" w14:textId="77777777" w:rsidR="00222277" w:rsidRDefault="00222277" w:rsidP="00222277">
      <w:r>
        <w:rPr>
          <w:rFonts w:hint="eastAsia"/>
        </w:rPr>
        <w:t xml:space="preserve">메뉴에서 </w:t>
      </w:r>
      <w:r>
        <w:t xml:space="preserve">New - Folder </w:t>
      </w:r>
      <w:r>
        <w:rPr>
          <w:rFonts w:hint="eastAsia"/>
        </w:rPr>
        <w:t>클릭</w:t>
      </w:r>
    </w:p>
    <w:p w14:paraId="3E0EB4F5" w14:textId="49F6623F" w:rsidR="00222277" w:rsidRDefault="00DF6450" w:rsidP="00222277">
      <w:r w:rsidRPr="00DF6450">
        <w:rPr>
          <w:noProof/>
        </w:rPr>
        <w:drawing>
          <wp:inline distT="0" distB="0" distL="0" distR="0" wp14:anchorId="0C23DDE9" wp14:editId="3FB39A3F">
            <wp:extent cx="6645910" cy="4808855"/>
            <wp:effectExtent l="19050" t="19050" r="2159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08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40F24B" w14:textId="77777777" w:rsidR="00222277" w:rsidRDefault="00222277" w:rsidP="00222277"/>
    <w:p w14:paraId="379C188A" w14:textId="77777777" w:rsidR="00222277" w:rsidRDefault="00222277" w:rsidP="00222277">
      <w:r>
        <w:rPr>
          <w:rFonts w:hint="eastAsia"/>
        </w:rPr>
        <w:t>Folder name: 02</w:t>
      </w:r>
    </w:p>
    <w:p w14:paraId="7A66322F" w14:textId="77777777" w:rsidR="00222277" w:rsidRDefault="00222277" w:rsidP="00222277">
      <w:r>
        <w:t xml:space="preserve">Finish </w:t>
      </w:r>
      <w:r>
        <w:rPr>
          <w:rFonts w:hint="eastAsia"/>
        </w:rPr>
        <w:t>버튼 클릭</w:t>
      </w:r>
    </w:p>
    <w:p w14:paraId="21A01B6C" w14:textId="267B3544" w:rsidR="00985EC9" w:rsidRDefault="00985EC9" w:rsidP="00222277"/>
    <w:p w14:paraId="54003196" w14:textId="68312EDD" w:rsidR="00DF6450" w:rsidRDefault="00DF6450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428280A5" w14:textId="550C93CF" w:rsidR="00222277" w:rsidRDefault="00222277" w:rsidP="007138E5">
      <w:pPr>
        <w:pStyle w:val="Heading3"/>
      </w:pPr>
      <w:r>
        <w:rPr>
          <w:rFonts w:hint="eastAsia"/>
        </w:rPr>
        <w:lastRenderedPageBreak/>
        <w:t>0</w:t>
      </w:r>
      <w:r>
        <w:t>2</w:t>
      </w:r>
      <w:r>
        <w:rPr>
          <w:rFonts w:hint="eastAsia"/>
        </w:rPr>
        <w:t>/calendar</w:t>
      </w:r>
      <w:r w:rsidR="00DB58A4">
        <w:t>01</w:t>
      </w:r>
      <w:r>
        <w:t xml:space="preserve">.html </w:t>
      </w:r>
      <w:r>
        <w:rPr>
          <w:rFonts w:hint="eastAsia"/>
        </w:rPr>
        <w:t>생성</w:t>
      </w:r>
    </w:p>
    <w:p w14:paraId="238E1DE6" w14:textId="69E92502" w:rsidR="00222277" w:rsidRDefault="00222277" w:rsidP="00222277">
      <w:r>
        <w:rPr>
          <w:rFonts w:hint="eastAsia"/>
        </w:rPr>
        <w:t>Project Explorer</w:t>
      </w:r>
      <w:r>
        <w:t xml:space="preserve"> </w:t>
      </w:r>
      <w:r>
        <w:rPr>
          <w:rFonts w:hint="eastAsia"/>
        </w:rPr>
        <w:t xml:space="preserve">창에서 </w:t>
      </w:r>
      <w:r>
        <w:t>WebContent/0</w:t>
      </w:r>
      <w:r w:rsidR="00891DC4">
        <w:t>2</w:t>
      </w:r>
      <w:r>
        <w:t xml:space="preserve"> </w:t>
      </w:r>
      <w:r>
        <w:rPr>
          <w:rFonts w:hint="eastAsia"/>
        </w:rPr>
        <w:t xml:space="preserve">폴더를 우클릭하고 </w:t>
      </w:r>
    </w:p>
    <w:p w14:paraId="1E1DBFDF" w14:textId="48CAD94B" w:rsidR="00222277" w:rsidRDefault="00222277" w:rsidP="00222277">
      <w:r>
        <w:rPr>
          <w:rFonts w:hint="eastAsia"/>
        </w:rPr>
        <w:t xml:space="preserve">메뉴에서 </w:t>
      </w:r>
      <w:r>
        <w:t xml:space="preserve">New - File </w:t>
      </w:r>
      <w:r>
        <w:rPr>
          <w:rFonts w:hint="eastAsia"/>
        </w:rPr>
        <w:t>클릭</w:t>
      </w:r>
    </w:p>
    <w:p w14:paraId="28FEDFE0" w14:textId="32AF8914" w:rsidR="00730277" w:rsidRDefault="00730277" w:rsidP="00222277">
      <w:r w:rsidRPr="00730277">
        <w:rPr>
          <w:noProof/>
        </w:rPr>
        <w:drawing>
          <wp:inline distT="0" distB="0" distL="0" distR="0" wp14:anchorId="7C0A23F2" wp14:editId="5229D36E">
            <wp:extent cx="6645910" cy="4512310"/>
            <wp:effectExtent l="19050" t="19050" r="21590" b="215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12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2AA334" w14:textId="075574D6" w:rsidR="00730277" w:rsidRDefault="00730277" w:rsidP="00222277"/>
    <w:p w14:paraId="647C7A06" w14:textId="3978FF90" w:rsidR="0099448F" w:rsidRDefault="0099448F" w:rsidP="0099448F">
      <w:r>
        <w:rPr>
          <w:rFonts w:hint="eastAsia"/>
        </w:rPr>
        <w:t xml:space="preserve">File name: </w:t>
      </w:r>
      <w:r>
        <w:t>calendar</w:t>
      </w:r>
      <w:r w:rsidR="00DB58A4">
        <w:t>01</w:t>
      </w:r>
      <w:r>
        <w:rPr>
          <w:rFonts w:hint="eastAsia"/>
        </w:rPr>
        <w:t>.html</w:t>
      </w:r>
    </w:p>
    <w:p w14:paraId="16621FF5" w14:textId="4C335041" w:rsidR="0099448F" w:rsidRDefault="0099448F" w:rsidP="0099448F">
      <w:r>
        <w:t xml:space="preserve">Finish </w:t>
      </w:r>
      <w:r>
        <w:rPr>
          <w:rFonts w:hint="eastAsia"/>
        </w:rPr>
        <w:t>버튼 클릭</w:t>
      </w:r>
    </w:p>
    <w:p w14:paraId="679A9A0A" w14:textId="311455F7" w:rsidR="003713AB" w:rsidRDefault="003713AB" w:rsidP="0099448F"/>
    <w:p w14:paraId="76569424" w14:textId="4956C964" w:rsidR="003713AB" w:rsidRDefault="003713AB" w:rsidP="003713AB">
      <w:pPr>
        <w:pStyle w:val="Heading3"/>
      </w:pPr>
      <w:r>
        <w:t>02/</w:t>
      </w:r>
      <w:r>
        <w:rPr>
          <w:rFonts w:hint="eastAsia"/>
        </w:rPr>
        <w:t>c</w:t>
      </w:r>
      <w:r>
        <w:t>alendar</w:t>
      </w:r>
      <w:r w:rsidR="00DB58A4">
        <w:t>01</w:t>
      </w:r>
      <w: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11EA3" w14:paraId="74D86D2F" w14:textId="77777777" w:rsidTr="00711EA3">
        <w:tc>
          <w:tcPr>
            <w:tcW w:w="10456" w:type="dxa"/>
          </w:tcPr>
          <w:p w14:paraId="351FF12C" w14:textId="77777777" w:rsidR="00711EA3" w:rsidRDefault="00711EA3" w:rsidP="00711EA3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2573F59C" w14:textId="77777777" w:rsidR="00711EA3" w:rsidRDefault="00711EA3" w:rsidP="00711EA3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6CA2263B" w14:textId="77777777" w:rsidR="00711EA3" w:rsidRDefault="00711EA3" w:rsidP="00711EA3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3A186FE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06C484EF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3C2C8351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2B680A3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7E71A841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3px</w:t>
            </w:r>
            <w:r>
              <w:rPr>
                <w:color w:val="000000"/>
              </w:rPr>
              <w:t>; }</w:t>
            </w:r>
          </w:p>
          <w:p w14:paraId="6950CAE9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thead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#dddddd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font-weight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bold</w:t>
            </w:r>
            <w:r>
              <w:rPr>
                <w:color w:val="000000"/>
              </w:rPr>
              <w:t>; }</w:t>
            </w:r>
          </w:p>
          <w:p w14:paraId="5B852BE1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EF12B69" w14:textId="77777777" w:rsidR="00711EA3" w:rsidRDefault="00711EA3" w:rsidP="00711EA3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51B185D" w14:textId="77777777" w:rsidR="00711EA3" w:rsidRDefault="00711EA3" w:rsidP="00711EA3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B826AA0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7541307F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60EE7710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375A95A0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92AFBC9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일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10A0DA2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9B9E1DC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화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B1A7EE0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2823BEE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목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941EA28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금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0C0F26B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520F6AC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CA3EB71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478C286A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  <w:r>
              <w:rPr>
                <w:color w:val="000000"/>
              </w:rPr>
              <w:t xml:space="preserve">            </w:t>
            </w:r>
          </w:p>
          <w:p w14:paraId="66F74698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lastRenderedPageBreak/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75C1820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3165479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AB37F6B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32C276F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FF16E97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C2C8992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3A69A67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97E3EB4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B385EB3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C95D4A9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B0C5D38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460F0B4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5FF0E8B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4DDCC94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BFE1AB0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E52B25F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591B795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23CBD80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F3EA055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099A5A2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1742000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EFC8C6B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9A3DEB4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EA386B7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27406D3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836BF84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75E1654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F8B5329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F01F9AC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9D43B03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DE8C1ED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56460CA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6E1E7FE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38DE778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5F5CB87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18DA0DB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160CED7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9EC13C7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0BF94EE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0C14DEC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2D719F3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10B3022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5424C50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B76803E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C2282A5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32FACFA8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  <w:r>
              <w:rPr>
                <w:color w:val="000000"/>
              </w:rPr>
              <w:t xml:space="preserve">    </w:t>
            </w:r>
          </w:p>
          <w:p w14:paraId="5AFD2018" w14:textId="77777777" w:rsidR="00711EA3" w:rsidRDefault="00711EA3" w:rsidP="00711EA3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3BC51E2C" w14:textId="77777777" w:rsidR="00711EA3" w:rsidRDefault="00711EA3" w:rsidP="00711EA3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0BB333D7" w14:textId="77777777" w:rsidR="00711EA3" w:rsidRDefault="00711EA3" w:rsidP="00711EA3">
            <w:pPr>
              <w:pStyle w:val="a0"/>
            </w:pPr>
          </w:p>
        </w:tc>
      </w:tr>
    </w:tbl>
    <w:p w14:paraId="2C444B3F" w14:textId="703F732B" w:rsidR="0099448F" w:rsidRDefault="0099448F" w:rsidP="00222277"/>
    <w:p w14:paraId="4D323BF8" w14:textId="1B3382F8" w:rsidR="00E27DD7" w:rsidRDefault="00E27DD7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223430D3" w14:textId="545723DA" w:rsidR="00E27DD7" w:rsidRDefault="00E27DD7" w:rsidP="00E27DD7">
      <w:pPr>
        <w:pStyle w:val="Heading3"/>
      </w:pPr>
      <w:r>
        <w:rPr>
          <w:rFonts w:hint="eastAsia"/>
        </w:rPr>
        <w:lastRenderedPageBreak/>
        <w:t>실행</w:t>
      </w:r>
    </w:p>
    <w:p w14:paraId="2E074E9E" w14:textId="1C567E5D" w:rsidR="00E27DD7" w:rsidRDefault="00E27DD7" w:rsidP="00E27DD7">
      <w:r w:rsidRPr="00E27DD7">
        <w:rPr>
          <w:noProof/>
        </w:rPr>
        <w:drawing>
          <wp:inline distT="0" distB="0" distL="0" distR="0" wp14:anchorId="52FDEA57" wp14:editId="3792F890">
            <wp:extent cx="6645910" cy="232537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654A" w14:textId="1FEBD568" w:rsidR="00E27DD7" w:rsidRDefault="00E85367" w:rsidP="00E27DD7">
      <w:r>
        <w:rPr>
          <w:rFonts w:hint="eastAsia"/>
        </w:rPr>
        <w:t>h</w:t>
      </w:r>
      <w:r>
        <w:t xml:space="preserve">tml1 </w:t>
      </w:r>
      <w:r>
        <w:rPr>
          <w:rFonts w:hint="eastAsia"/>
        </w:rPr>
        <w:t>프로젝트 클릭하여 선택</w:t>
      </w:r>
    </w:p>
    <w:p w14:paraId="70D8574F" w14:textId="1D5057D1" w:rsidR="00E85367" w:rsidRDefault="00E85367" w:rsidP="00E27DD7">
      <w:r>
        <w:rPr>
          <w:rFonts w:hint="eastAsia"/>
        </w:rPr>
        <w:t>메뉴:</w:t>
      </w:r>
      <w:r>
        <w:t xml:space="preserve"> </w:t>
      </w:r>
      <w:r>
        <w:rPr>
          <w:rFonts w:hint="eastAsia"/>
        </w:rPr>
        <w:t>R</w:t>
      </w:r>
      <w:r>
        <w:t>un - Run As - Spring Boot App</w:t>
      </w:r>
    </w:p>
    <w:p w14:paraId="2E45A08E" w14:textId="4F10A9B4" w:rsidR="00E85367" w:rsidRDefault="00E85367" w:rsidP="00E27DD7"/>
    <w:p w14:paraId="4D4B475D" w14:textId="33745E31" w:rsidR="00E50526" w:rsidRPr="00E27DD7" w:rsidRDefault="00E50526" w:rsidP="00E50526">
      <w:pPr>
        <w:pStyle w:val="Heading3"/>
      </w:pPr>
      <w:r w:rsidRPr="00E50526">
        <w:t>http://localhost:8088/02/calendar</w:t>
      </w:r>
      <w:r w:rsidR="00DB58A4">
        <w:t>01</w:t>
      </w:r>
      <w:r w:rsidRPr="00E50526">
        <w:t>.html</w:t>
      </w:r>
    </w:p>
    <w:p w14:paraId="3A19441D" w14:textId="44D72E3D" w:rsidR="00711EA3" w:rsidRDefault="003F78AB" w:rsidP="00222277">
      <w:r>
        <w:rPr>
          <w:noProof/>
        </w:rPr>
        <w:drawing>
          <wp:inline distT="0" distB="0" distL="0" distR="0" wp14:anchorId="0E15C1A4" wp14:editId="6107FC94">
            <wp:extent cx="4554220" cy="25206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9229" cy="252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EF1C" w14:textId="77777777" w:rsidR="007138E5" w:rsidRDefault="007138E5" w:rsidP="00222277"/>
    <w:p w14:paraId="6ED8127D" w14:textId="77777777" w:rsidR="007138E5" w:rsidRDefault="007138E5" w:rsidP="00222277"/>
    <w:p w14:paraId="6C6AF4CF" w14:textId="77777777" w:rsidR="00711EA3" w:rsidRDefault="00711EA3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2E70313E" w14:textId="1AE87363" w:rsidR="007138E5" w:rsidRDefault="007138E5" w:rsidP="00711EA3">
      <w:pPr>
        <w:pStyle w:val="Heading2"/>
      </w:pPr>
      <w:bookmarkStart w:id="2" w:name="_Toc82599750"/>
      <w:r>
        <w:rPr>
          <w:rFonts w:hint="eastAsia"/>
        </w:rPr>
        <w:lastRenderedPageBreak/>
        <w:t>width, height 서식</w:t>
      </w:r>
      <w:bookmarkEnd w:id="2"/>
    </w:p>
    <w:p w14:paraId="7E7757B5" w14:textId="4329E81E" w:rsidR="00711EA3" w:rsidRDefault="00711EA3" w:rsidP="007138E5">
      <w:pPr>
        <w:pStyle w:val="Heading3"/>
      </w:pPr>
      <w:r>
        <w:rPr>
          <w:rFonts w:hint="eastAsia"/>
        </w:rPr>
        <w:t>02/calendar</w:t>
      </w:r>
      <w:r>
        <w:t>0</w:t>
      </w:r>
      <w:r w:rsidR="003F78AB">
        <w:t>2</w:t>
      </w:r>
      <w: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11EA3" w14:paraId="4BCE794A" w14:textId="77777777" w:rsidTr="00711EA3">
        <w:tc>
          <w:tcPr>
            <w:tcW w:w="10456" w:type="dxa"/>
          </w:tcPr>
          <w:p w14:paraId="4E668225" w14:textId="77777777" w:rsidR="00711EA3" w:rsidRDefault="00711EA3" w:rsidP="00711EA3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4D9BAB7E" w14:textId="77777777" w:rsidR="00711EA3" w:rsidRDefault="00711EA3" w:rsidP="00711EA3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680EE9BF" w14:textId="77777777" w:rsidR="00711EA3" w:rsidRDefault="00711EA3" w:rsidP="00711EA3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1F2A3096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3096A90F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1EE071A1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2373E46A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300E6F74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 w:rsidRPr="007138E5">
              <w:rPr>
                <w:color w:val="7F007F"/>
                <w:highlight w:val="yellow"/>
              </w:rPr>
              <w:t>width</w:t>
            </w:r>
            <w:r w:rsidRPr="007138E5">
              <w:rPr>
                <w:color w:val="000000"/>
                <w:highlight w:val="yellow"/>
              </w:rPr>
              <w:t xml:space="preserve">: </w:t>
            </w:r>
            <w:r w:rsidRPr="007138E5">
              <w:rPr>
                <w:color w:val="2A00E1"/>
                <w:highlight w:val="yellow"/>
              </w:rPr>
              <w:t>120px</w:t>
            </w:r>
            <w:r w:rsidRPr="007138E5">
              <w:rPr>
                <w:color w:val="000000"/>
                <w:highlight w:val="yellow"/>
              </w:rPr>
              <w:t xml:space="preserve">; </w:t>
            </w:r>
            <w:r w:rsidRPr="007138E5">
              <w:rPr>
                <w:color w:val="7F007F"/>
                <w:highlight w:val="yellow"/>
              </w:rPr>
              <w:t>height</w:t>
            </w:r>
            <w:r w:rsidRPr="007138E5">
              <w:rPr>
                <w:color w:val="000000"/>
                <w:highlight w:val="yellow"/>
              </w:rPr>
              <w:t xml:space="preserve">: </w:t>
            </w:r>
            <w:r w:rsidRPr="007138E5">
              <w:rPr>
                <w:color w:val="2A00E1"/>
                <w:highlight w:val="yellow"/>
              </w:rPr>
              <w:t>120px</w:t>
            </w:r>
            <w:r w:rsidRPr="007138E5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 xml:space="preserve"> }</w:t>
            </w:r>
          </w:p>
          <w:p w14:paraId="34D690C7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thead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#dddddd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font-weight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bold</w:t>
            </w:r>
            <w:r>
              <w:rPr>
                <w:color w:val="000000"/>
              </w:rPr>
              <w:t>; }</w:t>
            </w:r>
          </w:p>
          <w:p w14:paraId="267D01C1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24B90C53" w14:textId="77777777" w:rsidR="00711EA3" w:rsidRDefault="00711EA3" w:rsidP="00711EA3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6A1AA35E" w14:textId="77777777" w:rsidR="00711EA3" w:rsidRDefault="00711EA3" w:rsidP="00711EA3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AFA3779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0C2EED22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7F4BF276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1FA19327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497036E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일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06B58A6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13488EF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화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7760E3E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70D4890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목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3A58AFC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금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0D1DB1C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DCF9ADC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074D406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3CF6A573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  <w:r>
              <w:rPr>
                <w:color w:val="000000"/>
              </w:rPr>
              <w:t xml:space="preserve">            </w:t>
            </w:r>
          </w:p>
          <w:p w14:paraId="5D35FA40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ACE6268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AA224F8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9711B3B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32E77CF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8B6FDB7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F303431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74F060D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DA82126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60C9562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BCB9DA0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D6AF8D6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BD9115F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17C2501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2A479BF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ADF5AE5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5AEDA1C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FF2329F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98CDE6B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C3D94D9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1842AD7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66C440F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27BD800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41A6F10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5238457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E98DB0A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917FBE1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826BA49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0C54A4D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BC04642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A544D75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F2C6888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5B2F9E2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E2909BA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766E801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1DF5A7C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09F2503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45B8F05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78AB617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F787EBA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CA26E79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lastRenderedPageBreak/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E750E0C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BA8A006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F0FF2D3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1E37107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D73F46F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04750678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  <w:r>
              <w:rPr>
                <w:color w:val="000000"/>
              </w:rPr>
              <w:t xml:space="preserve">    </w:t>
            </w:r>
          </w:p>
          <w:p w14:paraId="1885C94B" w14:textId="77777777" w:rsidR="00711EA3" w:rsidRDefault="00711EA3" w:rsidP="00711EA3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F87EF5A" w14:textId="77777777" w:rsidR="00711EA3" w:rsidRDefault="00711EA3" w:rsidP="00711EA3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27DFB278" w14:textId="77777777" w:rsidR="00711EA3" w:rsidRPr="00711EA3" w:rsidRDefault="00711EA3" w:rsidP="00711EA3">
            <w:pPr>
              <w:pStyle w:val="a0"/>
            </w:pPr>
          </w:p>
        </w:tc>
      </w:tr>
    </w:tbl>
    <w:p w14:paraId="2BF4A4A2" w14:textId="77777777" w:rsidR="00711EA3" w:rsidRDefault="00711EA3" w:rsidP="00711EA3"/>
    <w:p w14:paraId="4B0FE19A" w14:textId="211621FE" w:rsidR="00711EA3" w:rsidRDefault="00711EA3" w:rsidP="00711EA3">
      <w:pPr>
        <w:pStyle w:val="Heading3"/>
      </w:pPr>
      <w:r>
        <w:rPr>
          <w:rFonts w:hint="eastAsia"/>
        </w:rPr>
        <w:t xml:space="preserve">height </w:t>
      </w:r>
      <w:r>
        <w:rPr>
          <w:rFonts w:hint="eastAsia"/>
        </w:rPr>
        <w:t>서식</w:t>
      </w:r>
    </w:p>
    <w:p w14:paraId="6922E384" w14:textId="7A245694" w:rsidR="00711EA3" w:rsidRDefault="00711EA3" w:rsidP="00711EA3">
      <w:r>
        <w:rPr>
          <w:rFonts w:hint="eastAsia"/>
        </w:rPr>
        <w:t>태그의 높이를 지정한다.</w:t>
      </w:r>
    </w:p>
    <w:p w14:paraId="5F1A648C" w14:textId="2CF0135F" w:rsidR="00586615" w:rsidRDefault="00586615" w:rsidP="00711EA3"/>
    <w:p w14:paraId="1123F2A4" w14:textId="11C69710" w:rsidR="00586615" w:rsidRDefault="00586615" w:rsidP="00586615">
      <w:pPr>
        <w:pStyle w:val="Heading3"/>
      </w:pPr>
      <w:r w:rsidRPr="00586615">
        <w:t>http://localhost:8088/02/calendar02.html</w:t>
      </w:r>
    </w:p>
    <w:p w14:paraId="168D1D6C" w14:textId="70689AF3" w:rsidR="00711EA3" w:rsidRDefault="00586615" w:rsidP="00711EA3">
      <w:r>
        <w:rPr>
          <w:noProof/>
        </w:rPr>
        <w:drawing>
          <wp:inline distT="0" distB="0" distL="0" distR="0" wp14:anchorId="780D525C" wp14:editId="64CBD12B">
            <wp:extent cx="3557361" cy="4235116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5285" cy="42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20C1" w14:textId="77777777" w:rsidR="00711EA3" w:rsidRDefault="00711EA3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3805E496" w14:textId="5E4068E5" w:rsidR="007138E5" w:rsidRDefault="007138E5" w:rsidP="00711EA3">
      <w:pPr>
        <w:pStyle w:val="Heading2"/>
      </w:pPr>
      <w:bookmarkStart w:id="3" w:name="_Toc82599751"/>
      <w:r>
        <w:lastRenderedPageBreak/>
        <w:t>t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태그</w:t>
      </w:r>
      <w:bookmarkEnd w:id="3"/>
    </w:p>
    <w:p w14:paraId="7606FF60" w14:textId="400F12D8" w:rsidR="00711EA3" w:rsidRDefault="00711EA3" w:rsidP="007138E5">
      <w:pPr>
        <w:pStyle w:val="Heading3"/>
      </w:pPr>
      <w:r>
        <w:rPr>
          <w:rFonts w:hint="eastAsia"/>
        </w:rPr>
        <w:t>02/</w:t>
      </w:r>
      <w:r>
        <w:t>calendar0</w:t>
      </w:r>
      <w:r w:rsidR="00586615">
        <w:t>3</w:t>
      </w:r>
      <w: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11EA3" w14:paraId="6354D1A4" w14:textId="77777777" w:rsidTr="00711EA3">
        <w:tc>
          <w:tcPr>
            <w:tcW w:w="10456" w:type="dxa"/>
          </w:tcPr>
          <w:p w14:paraId="3EFC1090" w14:textId="77777777" w:rsidR="00711EA3" w:rsidRDefault="00711EA3" w:rsidP="00711EA3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6714475E" w14:textId="77777777" w:rsidR="00711EA3" w:rsidRDefault="00711EA3" w:rsidP="00711EA3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1002BFF0" w14:textId="77777777" w:rsidR="00711EA3" w:rsidRDefault="00711EA3" w:rsidP="00711EA3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548A050C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4DF0734D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1C8437ED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762489B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30881D0E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>; }</w:t>
            </w:r>
          </w:p>
          <w:p w14:paraId="70CF6525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thead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#dddddd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font-weight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bold</w:t>
            </w:r>
            <w:r>
              <w:rPr>
                <w:color w:val="000000"/>
              </w:rPr>
              <w:t>; }</w:t>
            </w:r>
          </w:p>
          <w:p w14:paraId="5F682C15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3A701458" w14:textId="77777777" w:rsidR="00711EA3" w:rsidRDefault="00711EA3" w:rsidP="00711EA3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78C95154" w14:textId="77777777" w:rsidR="00711EA3" w:rsidRDefault="00711EA3" w:rsidP="00711EA3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E41E9CB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21B2E857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6788120B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6A2911ED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4A19A72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 w:rsidRPr="00711EA3">
              <w:rPr>
                <w:color w:val="3F7F7F"/>
                <w:highlight w:val="yellow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일</w:t>
            </w:r>
            <w:r>
              <w:t>&lt;/</w:t>
            </w:r>
            <w:r w:rsidRPr="00711EA3">
              <w:rPr>
                <w:color w:val="3F7F7F"/>
                <w:highlight w:val="yellow"/>
              </w:rPr>
              <w:t>th</w:t>
            </w:r>
            <w:r>
              <w:t>&gt;</w:t>
            </w:r>
          </w:p>
          <w:p w14:paraId="06AEF018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 w:rsidRPr="00711EA3">
              <w:rPr>
                <w:color w:val="3F7F7F"/>
                <w:highlight w:val="yellow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 w:rsidRPr="00711EA3">
              <w:rPr>
                <w:color w:val="3F7F7F"/>
                <w:highlight w:val="yellow"/>
              </w:rPr>
              <w:t>th</w:t>
            </w:r>
            <w:r>
              <w:t>&gt;</w:t>
            </w:r>
          </w:p>
          <w:p w14:paraId="003D72AF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 w:rsidRPr="00711EA3">
              <w:rPr>
                <w:color w:val="3F7F7F"/>
                <w:highlight w:val="yellow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화</w:t>
            </w:r>
            <w:r>
              <w:t>&lt;/</w:t>
            </w:r>
            <w:r w:rsidRPr="00711EA3">
              <w:rPr>
                <w:color w:val="3F7F7F"/>
                <w:highlight w:val="yellow"/>
              </w:rPr>
              <w:t>th</w:t>
            </w:r>
            <w:r>
              <w:t>&gt;</w:t>
            </w:r>
          </w:p>
          <w:p w14:paraId="50654C42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 w:rsidRPr="00711EA3">
              <w:rPr>
                <w:color w:val="3F7F7F"/>
                <w:highlight w:val="yellow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수</w:t>
            </w:r>
            <w:r>
              <w:t>&lt;/</w:t>
            </w:r>
            <w:r w:rsidRPr="00711EA3">
              <w:rPr>
                <w:color w:val="3F7F7F"/>
                <w:highlight w:val="yellow"/>
              </w:rPr>
              <w:t>th</w:t>
            </w:r>
            <w:r>
              <w:t>&gt;</w:t>
            </w:r>
          </w:p>
          <w:p w14:paraId="592B7205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 w:rsidRPr="00711EA3">
              <w:rPr>
                <w:color w:val="3F7F7F"/>
                <w:highlight w:val="yellow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목</w:t>
            </w:r>
            <w:r>
              <w:t>&lt;/</w:t>
            </w:r>
            <w:r w:rsidRPr="00711EA3">
              <w:rPr>
                <w:color w:val="3F7F7F"/>
                <w:highlight w:val="yellow"/>
              </w:rPr>
              <w:t>th</w:t>
            </w:r>
            <w:r>
              <w:t>&gt;</w:t>
            </w:r>
          </w:p>
          <w:p w14:paraId="72C1FD35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 w:rsidRPr="00711EA3">
              <w:rPr>
                <w:color w:val="3F7F7F"/>
                <w:highlight w:val="yellow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금</w:t>
            </w:r>
            <w:r>
              <w:t>&lt;/</w:t>
            </w:r>
            <w:r w:rsidRPr="00711EA3">
              <w:rPr>
                <w:color w:val="3F7F7F"/>
                <w:highlight w:val="yellow"/>
              </w:rPr>
              <w:t>th</w:t>
            </w:r>
            <w:r>
              <w:t>&gt;</w:t>
            </w:r>
          </w:p>
          <w:p w14:paraId="171BE0D4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 w:rsidRPr="00711EA3">
              <w:rPr>
                <w:color w:val="3F7F7F"/>
                <w:highlight w:val="yellow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토</w:t>
            </w:r>
            <w:r>
              <w:t>&lt;/</w:t>
            </w:r>
            <w:r w:rsidRPr="00711EA3">
              <w:rPr>
                <w:color w:val="3F7F7F"/>
                <w:highlight w:val="yellow"/>
              </w:rPr>
              <w:t>th</w:t>
            </w:r>
            <w:r>
              <w:t>&gt;</w:t>
            </w:r>
          </w:p>
          <w:p w14:paraId="238CE12F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EA79C71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2F29891F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  <w:r>
              <w:rPr>
                <w:color w:val="000000"/>
              </w:rPr>
              <w:t xml:space="preserve">            </w:t>
            </w:r>
          </w:p>
          <w:p w14:paraId="677E3DA8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110363D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5FDA4B2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EA3EEBF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20AE410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6DC0902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25291B5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4AC8985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A249911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91114A3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F51ADF8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B8BED7F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222D1EB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CDBE15C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A618114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9A1C35F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DD0C498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D12ADB8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09F5605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BB3C020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9DE8250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83A11A7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6C3FE4C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7FF8027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FE42A23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F3175FA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787DBED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20CE059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3079A95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5C247D5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94A7A0B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938AC4D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E36B134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33910AC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F418F31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11F3C9E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6654FF0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7B8A285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13FBD94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558BADE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805CA44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lastRenderedPageBreak/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12D5098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279B268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1BE1BCC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53D16AE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39C0C8C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549A20AA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  <w:r>
              <w:rPr>
                <w:color w:val="000000"/>
              </w:rPr>
              <w:t xml:space="preserve">    </w:t>
            </w:r>
          </w:p>
          <w:p w14:paraId="37E3F060" w14:textId="77777777" w:rsidR="00711EA3" w:rsidRDefault="00711EA3" w:rsidP="00711EA3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6068624" w14:textId="7BD26E35" w:rsidR="00711EA3" w:rsidRPr="00711EA3" w:rsidRDefault="00711EA3" w:rsidP="007138E5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3F65BCDB" w14:textId="77777777" w:rsidR="00711EA3" w:rsidRDefault="00711EA3" w:rsidP="00711EA3"/>
    <w:p w14:paraId="38F9FBB4" w14:textId="77777777" w:rsidR="00711EA3" w:rsidRDefault="00711EA3" w:rsidP="00711EA3"/>
    <w:p w14:paraId="79B03421" w14:textId="0A1D8B6C" w:rsidR="00711EA3" w:rsidRDefault="00711EA3" w:rsidP="00711EA3">
      <w:pPr>
        <w:pStyle w:val="Heading3"/>
      </w:pPr>
      <w:r>
        <w:rPr>
          <w:rFonts w:hint="eastAsia"/>
        </w:rPr>
        <w:t>th</w:t>
      </w:r>
      <w:r>
        <w:t xml:space="preserve"> </w:t>
      </w:r>
      <w:r>
        <w:rPr>
          <w:rFonts w:hint="eastAsia"/>
        </w:rPr>
        <w:t>태그</w:t>
      </w:r>
    </w:p>
    <w:p w14:paraId="2477D182" w14:textId="68133023" w:rsidR="00711EA3" w:rsidRDefault="00711EA3" w:rsidP="00711EA3">
      <w:r>
        <w:rPr>
          <w:rFonts w:hint="eastAsia"/>
        </w:rPr>
        <w:t xml:space="preserve">테이블의 컬럼 제목을 표시하기 위한 </w:t>
      </w:r>
      <w:r>
        <w:t xml:space="preserve">thead </w:t>
      </w:r>
      <w:r>
        <w:rPr>
          <w:rFonts w:hint="eastAsia"/>
        </w:rPr>
        <w:t xml:space="preserve">태그에서, </w:t>
      </w:r>
      <w:r>
        <w:t xml:space="preserve">td </w:t>
      </w:r>
      <w:r>
        <w:rPr>
          <w:rFonts w:hint="eastAsia"/>
        </w:rPr>
        <w:t xml:space="preserve">태그보다 </w:t>
      </w:r>
      <w:r>
        <w:t>th</w:t>
      </w:r>
      <w:r>
        <w:rPr>
          <w:rFonts w:hint="eastAsia"/>
        </w:rPr>
        <w:t>를 사용하는 것이 바람직하다.</w:t>
      </w:r>
    </w:p>
    <w:p w14:paraId="5299B42C" w14:textId="0DD0E2C1" w:rsidR="00711EA3" w:rsidRDefault="00711EA3" w:rsidP="00711EA3">
      <w:r>
        <w:t xml:space="preserve">th </w:t>
      </w:r>
      <w:r>
        <w:rPr>
          <w:rFonts w:hint="eastAsia"/>
        </w:rPr>
        <w:t xml:space="preserve">태그에는 </w:t>
      </w:r>
      <w:r>
        <w:t xml:space="preserve">{ text-align: center; font-weight: bold } </w:t>
      </w:r>
      <w:r>
        <w:rPr>
          <w:rFonts w:hint="eastAsia"/>
        </w:rPr>
        <w:t>서식이 디폴트로 적용된다.</w:t>
      </w:r>
    </w:p>
    <w:p w14:paraId="22D07E3D" w14:textId="77777777" w:rsidR="00711EA3" w:rsidRDefault="00711EA3" w:rsidP="00711EA3"/>
    <w:p w14:paraId="4325B7D7" w14:textId="77777777" w:rsidR="00711EA3" w:rsidRDefault="00711EA3" w:rsidP="00711EA3"/>
    <w:p w14:paraId="4B1341F7" w14:textId="7168C208" w:rsidR="00E77B16" w:rsidRDefault="00E77B16" w:rsidP="00E77B16">
      <w:pPr>
        <w:pStyle w:val="Heading3"/>
      </w:pPr>
      <w:r>
        <w:rPr>
          <w:rFonts w:hint="eastAsia"/>
        </w:rPr>
        <w:t>분석</w:t>
      </w:r>
    </w:p>
    <w:p w14:paraId="4A5CC7A5" w14:textId="07B1852B" w:rsidR="00711EA3" w:rsidRDefault="00711EA3" w:rsidP="00711EA3">
      <w:r>
        <w:rPr>
          <w:rFonts w:hint="eastAsia"/>
        </w:rPr>
        <w:t>c</w:t>
      </w:r>
      <w:r>
        <w:t>alendar01.html</w:t>
      </w:r>
      <w:r>
        <w:rPr>
          <w:rFonts w:hint="eastAsia"/>
        </w:rPr>
        <w:t xml:space="preserve">과 </w:t>
      </w:r>
      <w:r>
        <w:t>calendar02.html</w:t>
      </w:r>
      <w:r w:rsidR="00E77B16">
        <w:rPr>
          <w:rFonts w:hint="eastAsia"/>
        </w:rPr>
        <w:t>의 컬럼 제목들이 웹브라우저 창에 그려지는 형태가 다르다.</w:t>
      </w:r>
    </w:p>
    <w:p w14:paraId="404E6803" w14:textId="73A65414" w:rsidR="00E77B16" w:rsidRDefault="00E77B16" w:rsidP="00711EA3">
      <w:r>
        <w:rPr>
          <w:rFonts w:hint="eastAsia"/>
        </w:rPr>
        <w:t>그 이유는 무엇인가?</w:t>
      </w:r>
      <w:r w:rsidR="009E0BA8">
        <w:t xml:space="preserve"> </w:t>
      </w:r>
      <w:r w:rsidR="009E0BA8">
        <w:rPr>
          <w:rFonts w:hint="eastAsia"/>
        </w:rPr>
        <w:t>왜 높이가 다른가?</w:t>
      </w:r>
    </w:p>
    <w:p w14:paraId="463BD2B8" w14:textId="6ED1FBF2" w:rsidR="00E77B16" w:rsidRDefault="00E77B16" w:rsidP="00711EA3"/>
    <w:p w14:paraId="08BB5DB1" w14:textId="14E5DEAD" w:rsidR="00085B2D" w:rsidRPr="009E0BA8" w:rsidRDefault="00085B2D" w:rsidP="00085B2D">
      <w:pPr>
        <w:pStyle w:val="Heading3"/>
      </w:pPr>
      <w:r w:rsidRPr="00085B2D">
        <w:t>http://localhost:8088/02/calendar03.html</w:t>
      </w:r>
    </w:p>
    <w:p w14:paraId="000FB02B" w14:textId="6CE3E32A" w:rsidR="00E77B16" w:rsidRDefault="00085B2D" w:rsidP="00711EA3">
      <w:r>
        <w:rPr>
          <w:noProof/>
        </w:rPr>
        <w:drawing>
          <wp:inline distT="0" distB="0" distL="0" distR="0" wp14:anchorId="7D8EB292" wp14:editId="18B83B92">
            <wp:extent cx="4088615" cy="4325353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4957" cy="433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2A3D" w14:textId="77777777" w:rsidR="00711EA3" w:rsidRDefault="00711EA3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2D6A80F5" w14:textId="7BE9E456" w:rsidR="007138E5" w:rsidRDefault="007138E5" w:rsidP="00711EA3">
      <w:pPr>
        <w:pStyle w:val="Heading2"/>
      </w:pPr>
      <w:bookmarkStart w:id="4" w:name="_Toc82599752"/>
      <w:r>
        <w:lastRenderedPageBreak/>
        <w:t xml:space="preserve">background-color, border, height </w:t>
      </w:r>
      <w:r>
        <w:rPr>
          <w:rFonts w:hint="eastAsia"/>
        </w:rPr>
        <w:t>서식</w:t>
      </w:r>
      <w:bookmarkEnd w:id="4"/>
    </w:p>
    <w:p w14:paraId="31AAC186" w14:textId="421D5F66" w:rsidR="00711EA3" w:rsidRDefault="00711EA3" w:rsidP="007138E5">
      <w:pPr>
        <w:pStyle w:val="Heading3"/>
      </w:pPr>
      <w:r>
        <w:rPr>
          <w:rFonts w:hint="eastAsia"/>
        </w:rPr>
        <w:t>02/calendar0</w:t>
      </w:r>
      <w:r w:rsidR="00BB23FC">
        <w:t>4</w:t>
      </w:r>
      <w:r>
        <w:rPr>
          <w:rFonts w:hint="eastAsia"/>
        </w:rP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11EA3" w14:paraId="56F26BFE" w14:textId="77777777" w:rsidTr="00711EA3">
        <w:tc>
          <w:tcPr>
            <w:tcW w:w="10456" w:type="dxa"/>
          </w:tcPr>
          <w:p w14:paraId="1FFC33FE" w14:textId="77777777" w:rsidR="00E77B16" w:rsidRDefault="00E77B16" w:rsidP="00E77B16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29636294" w14:textId="77777777" w:rsidR="00E77B16" w:rsidRDefault="00E77B16" w:rsidP="00E77B16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64C9904B" w14:textId="77777777" w:rsidR="00E77B16" w:rsidRDefault="00E77B16" w:rsidP="00E77B16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3B186DB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6C8F51D4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51431CCA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6B44515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1CCAE5FC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>; }</w:t>
            </w:r>
          </w:p>
          <w:p w14:paraId="2EE5C698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</w:t>
            </w:r>
            <w:r w:rsidRPr="00E77B16">
              <w:rPr>
                <w:color w:val="3F7F7F"/>
                <w:highlight w:val="yellow"/>
              </w:rPr>
              <w:t>th</w:t>
            </w:r>
            <w:r w:rsidRPr="00E77B16">
              <w:rPr>
                <w:color w:val="000000"/>
                <w:highlight w:val="yellow"/>
              </w:rPr>
              <w:t xml:space="preserve"> { </w:t>
            </w:r>
            <w:r w:rsidRPr="00E77B16">
              <w:rPr>
                <w:color w:val="7F007F"/>
                <w:highlight w:val="yellow"/>
              </w:rPr>
              <w:t>background-color</w:t>
            </w:r>
            <w:r w:rsidRPr="00E77B16">
              <w:rPr>
                <w:color w:val="000000"/>
                <w:highlight w:val="yellow"/>
              </w:rPr>
              <w:t xml:space="preserve">: </w:t>
            </w:r>
            <w:r w:rsidRPr="00E77B16">
              <w:rPr>
                <w:color w:val="2A00E1"/>
                <w:highlight w:val="yellow"/>
              </w:rPr>
              <w:t>#dddddd</w:t>
            </w:r>
            <w:r w:rsidRPr="00E77B16">
              <w:rPr>
                <w:color w:val="000000"/>
                <w:highlight w:val="yellow"/>
              </w:rPr>
              <w:t xml:space="preserve">; </w:t>
            </w:r>
            <w:r w:rsidRPr="00E77B16">
              <w:rPr>
                <w:color w:val="7F007F"/>
                <w:highlight w:val="yellow"/>
              </w:rPr>
              <w:t>border</w:t>
            </w:r>
            <w:r w:rsidRPr="00E77B16">
              <w:rPr>
                <w:color w:val="000000"/>
                <w:highlight w:val="yellow"/>
              </w:rPr>
              <w:t xml:space="preserve">: </w:t>
            </w:r>
            <w:r w:rsidRPr="00E77B16">
              <w:rPr>
                <w:color w:val="2A00E1"/>
                <w:highlight w:val="yellow"/>
              </w:rPr>
              <w:t>1px solid gray</w:t>
            </w:r>
            <w:r w:rsidRPr="00E77B16">
              <w:rPr>
                <w:color w:val="000000"/>
                <w:highlight w:val="yellow"/>
              </w:rPr>
              <w:t xml:space="preserve">; </w:t>
            </w:r>
            <w:r w:rsidRPr="00E77B16">
              <w:rPr>
                <w:color w:val="7F007F"/>
                <w:highlight w:val="yellow"/>
              </w:rPr>
              <w:t>height</w:t>
            </w:r>
            <w:r w:rsidRPr="00E77B16">
              <w:rPr>
                <w:color w:val="000000"/>
                <w:highlight w:val="yellow"/>
              </w:rPr>
              <w:t xml:space="preserve">: </w:t>
            </w:r>
            <w:r w:rsidRPr="00E77B16">
              <w:rPr>
                <w:color w:val="2A00E1"/>
                <w:highlight w:val="yellow"/>
              </w:rPr>
              <w:t>30px</w:t>
            </w:r>
            <w:r w:rsidRPr="00E77B16">
              <w:rPr>
                <w:color w:val="000000"/>
                <w:highlight w:val="yellow"/>
              </w:rPr>
              <w:t>; }</w:t>
            </w:r>
          </w:p>
          <w:p w14:paraId="40008B16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6FE4AAF9" w14:textId="77777777" w:rsidR="00E77B16" w:rsidRDefault="00E77B16" w:rsidP="00E77B16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2800672" w14:textId="77777777" w:rsidR="00E77B16" w:rsidRDefault="00E77B16" w:rsidP="00E77B16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74842425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0C6B8C64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14F59001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2BA22844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6EF917F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일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2FAD71FB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2BFA708B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41BC4D7A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수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6FF51802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목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28A70B00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금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2B5DC5A9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토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4774A2E2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099A4AC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014F3BE5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  <w:r>
              <w:rPr>
                <w:color w:val="000000"/>
              </w:rPr>
              <w:t xml:space="preserve">            </w:t>
            </w:r>
          </w:p>
          <w:p w14:paraId="57B978C3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15AB001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F1EC92B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B182FF2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9F4142B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3B68F20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D9D8429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EE3E1F2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76004F0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9AA471F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4776B99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4677F75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1919228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8A0DC86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E38F246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9B328FE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9386FA4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51FB87A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CF4E840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A7EC779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CB76045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1F525D0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4B861E0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08F8286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C8F38B4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D7F2C0F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2C9E6AE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6A399FE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D579DFB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5549800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9580E8B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232BC79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F75167E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9ECC3E0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B237312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A023568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1C7B5A3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5902CC6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7125376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518C429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22A411E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lastRenderedPageBreak/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A110F37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B81795D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119AA17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09F353C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6CA0274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3ECD1D2B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  <w:r>
              <w:rPr>
                <w:color w:val="000000"/>
              </w:rPr>
              <w:t xml:space="preserve">    </w:t>
            </w:r>
          </w:p>
          <w:p w14:paraId="5DE4D7C1" w14:textId="77777777" w:rsidR="00E77B16" w:rsidRDefault="00E77B16" w:rsidP="00E77B16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F35FEDA" w14:textId="77777777" w:rsidR="00E77B16" w:rsidRDefault="00E77B16" w:rsidP="00E77B16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124AB445" w14:textId="77777777" w:rsidR="00711EA3" w:rsidRPr="00E77B16" w:rsidRDefault="00711EA3" w:rsidP="00E77B16">
            <w:pPr>
              <w:pStyle w:val="a0"/>
            </w:pPr>
          </w:p>
        </w:tc>
      </w:tr>
    </w:tbl>
    <w:p w14:paraId="32776F71" w14:textId="77777777" w:rsidR="00711EA3" w:rsidRDefault="00711EA3" w:rsidP="00711EA3"/>
    <w:p w14:paraId="2D25E091" w14:textId="0E405214" w:rsidR="00711EA3" w:rsidRDefault="00711EA3" w:rsidP="00711EA3"/>
    <w:p w14:paraId="549994DE" w14:textId="6605F0CA" w:rsidR="00931575" w:rsidRDefault="00931575" w:rsidP="00931575">
      <w:pPr>
        <w:pStyle w:val="Heading3"/>
      </w:pPr>
      <w:r w:rsidRPr="00931575">
        <w:t>http://localhost:8088/02/calendar04.html</w:t>
      </w:r>
    </w:p>
    <w:p w14:paraId="7CC63E91" w14:textId="79016A4A" w:rsidR="00711EA3" w:rsidRDefault="00931575" w:rsidP="00711EA3">
      <w:r>
        <w:rPr>
          <w:noProof/>
        </w:rPr>
        <w:drawing>
          <wp:inline distT="0" distB="0" distL="0" distR="0" wp14:anchorId="465788D3" wp14:editId="10D644C1">
            <wp:extent cx="4932955" cy="5390147"/>
            <wp:effectExtent l="0" t="0" r="127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1016" cy="539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B66D" w14:textId="77777777" w:rsidR="00B505DF" w:rsidRDefault="00B505DF" w:rsidP="00711EA3"/>
    <w:p w14:paraId="06BD4AEA" w14:textId="77777777" w:rsidR="00B505DF" w:rsidRDefault="00B505DF" w:rsidP="00711EA3"/>
    <w:p w14:paraId="79E4ABC4" w14:textId="77777777" w:rsidR="00B505DF" w:rsidRDefault="00B505DF" w:rsidP="00711EA3"/>
    <w:p w14:paraId="57A1C222" w14:textId="77777777" w:rsidR="00711EA3" w:rsidRDefault="00711EA3" w:rsidP="00711EA3"/>
    <w:p w14:paraId="28015AD4" w14:textId="77777777" w:rsidR="00E77B16" w:rsidRDefault="00E77B16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56E9B19A" w14:textId="3E93BA9A" w:rsidR="007138E5" w:rsidRDefault="007138E5" w:rsidP="00E77B16">
      <w:pPr>
        <w:pStyle w:val="Heading2"/>
      </w:pPr>
      <w:bookmarkStart w:id="5" w:name="_Toc82599753"/>
      <w:r>
        <w:lastRenderedPageBreak/>
        <w:t xml:space="preserve">vertical-align </w:t>
      </w:r>
      <w:r>
        <w:rPr>
          <w:rFonts w:hint="eastAsia"/>
        </w:rPr>
        <w:t>서식,</w:t>
      </w:r>
      <w:r>
        <w:t xml:space="preserve"> :nth-child(</w:t>
      </w:r>
      <w:r w:rsidRPr="007138E5">
        <w:rPr>
          <w:i/>
        </w:rPr>
        <w:t>n</w:t>
      </w:r>
      <w:r>
        <w:t xml:space="preserve">) </w:t>
      </w:r>
      <w:r>
        <w:rPr>
          <w:rFonts w:hint="eastAsia"/>
        </w:rPr>
        <w:t>실렉터</w:t>
      </w:r>
      <w:bookmarkEnd w:id="5"/>
    </w:p>
    <w:p w14:paraId="2A9F054C" w14:textId="4EEEEFA0" w:rsidR="00711EA3" w:rsidRDefault="00E77B16" w:rsidP="007138E5">
      <w:pPr>
        <w:pStyle w:val="Heading3"/>
      </w:pPr>
      <w:r>
        <w:rPr>
          <w:rFonts w:hint="eastAsia"/>
        </w:rPr>
        <w:t>02/calendar0</w:t>
      </w:r>
      <w:r w:rsidR="00931575">
        <w:t>5</w:t>
      </w:r>
      <w:r>
        <w:rPr>
          <w:rFonts w:hint="eastAsia"/>
        </w:rP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77B16" w14:paraId="677FE1C1" w14:textId="77777777" w:rsidTr="00E77B16">
        <w:tc>
          <w:tcPr>
            <w:tcW w:w="10456" w:type="dxa"/>
          </w:tcPr>
          <w:p w14:paraId="754D3805" w14:textId="77777777" w:rsidR="00E77B16" w:rsidRDefault="00E77B16" w:rsidP="00E77B16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2E6B0A29" w14:textId="77777777" w:rsidR="00E77B16" w:rsidRDefault="00E77B16" w:rsidP="00E77B16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5B718190" w14:textId="77777777" w:rsidR="00E77B16" w:rsidRDefault="00E77B16" w:rsidP="00E77B16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C8453C5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6B8E79F7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53E9EAEC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4FE632AE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4D3319F9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 w:rsidRPr="00E77B16">
              <w:rPr>
                <w:color w:val="7F007F"/>
                <w:highlight w:val="yellow"/>
              </w:rPr>
              <w:t>vertical-align</w:t>
            </w:r>
            <w:r w:rsidRPr="00E77B16">
              <w:rPr>
                <w:color w:val="000000"/>
                <w:highlight w:val="yellow"/>
              </w:rPr>
              <w:t xml:space="preserve">: </w:t>
            </w:r>
            <w:r w:rsidRPr="00E77B16">
              <w:rPr>
                <w:color w:val="2A00E1"/>
                <w:highlight w:val="yellow"/>
              </w:rPr>
              <w:t>top</w:t>
            </w:r>
            <w:r w:rsidRPr="00E77B16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 xml:space="preserve"> }</w:t>
            </w:r>
          </w:p>
          <w:p w14:paraId="3C783A5A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th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#dddddd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30px</w:t>
            </w:r>
            <w:r>
              <w:rPr>
                <w:color w:val="000000"/>
              </w:rPr>
              <w:t>; }</w:t>
            </w:r>
          </w:p>
          <w:p w14:paraId="6B6360D0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</w:t>
            </w:r>
            <w:r w:rsidRPr="00E77B16">
              <w:rPr>
                <w:color w:val="3F7F7F"/>
                <w:highlight w:val="yellow"/>
              </w:rPr>
              <w:t>td:nth-child(1)</w:t>
            </w:r>
            <w:r w:rsidRPr="00E77B16">
              <w:rPr>
                <w:color w:val="000000"/>
                <w:highlight w:val="yellow"/>
              </w:rPr>
              <w:t xml:space="preserve"> { </w:t>
            </w:r>
            <w:r w:rsidRPr="00E77B16">
              <w:rPr>
                <w:color w:val="7F007F"/>
                <w:highlight w:val="yellow"/>
              </w:rPr>
              <w:t>color</w:t>
            </w:r>
            <w:r w:rsidRPr="00E77B16">
              <w:rPr>
                <w:color w:val="000000"/>
                <w:highlight w:val="yellow"/>
              </w:rPr>
              <w:t xml:space="preserve">: </w:t>
            </w:r>
            <w:r w:rsidRPr="00E77B16">
              <w:rPr>
                <w:color w:val="2A00E1"/>
                <w:highlight w:val="yellow"/>
              </w:rPr>
              <w:t>red</w:t>
            </w:r>
            <w:r w:rsidRPr="00E77B16">
              <w:rPr>
                <w:color w:val="000000"/>
                <w:highlight w:val="yellow"/>
              </w:rPr>
              <w:t>; }</w:t>
            </w:r>
          </w:p>
          <w:p w14:paraId="5E860EC3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</w:t>
            </w:r>
            <w:r w:rsidRPr="00E77B16">
              <w:rPr>
                <w:color w:val="3F7F7F"/>
                <w:highlight w:val="yellow"/>
              </w:rPr>
              <w:t>th:nth-child(1)</w:t>
            </w:r>
            <w:r w:rsidRPr="00E77B16">
              <w:rPr>
                <w:color w:val="000000"/>
                <w:highlight w:val="yellow"/>
              </w:rPr>
              <w:t xml:space="preserve"> { </w:t>
            </w:r>
            <w:r w:rsidRPr="00E77B16">
              <w:rPr>
                <w:color w:val="7F007F"/>
                <w:highlight w:val="yellow"/>
              </w:rPr>
              <w:t>color</w:t>
            </w:r>
            <w:r w:rsidRPr="00E77B16">
              <w:rPr>
                <w:color w:val="000000"/>
                <w:highlight w:val="yellow"/>
              </w:rPr>
              <w:t xml:space="preserve">: </w:t>
            </w:r>
            <w:r w:rsidRPr="00E77B16">
              <w:rPr>
                <w:color w:val="2A00E1"/>
                <w:highlight w:val="yellow"/>
              </w:rPr>
              <w:t>red</w:t>
            </w:r>
            <w:r w:rsidRPr="00E77B16">
              <w:rPr>
                <w:color w:val="000000"/>
                <w:highlight w:val="yellow"/>
              </w:rPr>
              <w:t>; }</w:t>
            </w:r>
          </w:p>
          <w:p w14:paraId="57F12AC7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5A02E943" w14:textId="77777777" w:rsidR="00E77B16" w:rsidRDefault="00E77B16" w:rsidP="00E77B16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CBB886E" w14:textId="77777777" w:rsidR="00E77B16" w:rsidRDefault="00E77B16" w:rsidP="00E77B16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016DBCAE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69EC1515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20F1B779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74187106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8B4EBBD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일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7FC49589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33A9ADD8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0F7F01BA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수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1671F046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목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2C1B6DA5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금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334A1FF8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토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3DB93C71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650A29B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5E7AC8D5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  <w:r>
              <w:rPr>
                <w:color w:val="000000"/>
              </w:rPr>
              <w:t xml:space="preserve">            </w:t>
            </w:r>
          </w:p>
          <w:p w14:paraId="277779E2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D8B9929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F7F8D5D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B5F0FF6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8F42EC7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AB35D09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E050CD2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2C99302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A19687A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BC9E55E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B7100D8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93A3311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8C5C96D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6CD218F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68D1EF3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EE92C5C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257CEB1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DA12D27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B4DE444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63B0042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085D20C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8D7E9C1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E2F7152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D1B3953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872D328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81B939B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4FA4E43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1995FF1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4028747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00C89C1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C0D9E95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189A26F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82929CE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E35A77E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B675694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6714263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20C828B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4F8D946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9B436EA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lastRenderedPageBreak/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1AB5272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486DC66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4C1E7A2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DDFFCA1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4EB90F7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C2543D4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CA7C54E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1B48F809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  <w:r>
              <w:rPr>
                <w:color w:val="000000"/>
              </w:rPr>
              <w:t xml:space="preserve">    </w:t>
            </w:r>
          </w:p>
          <w:p w14:paraId="59603BAC" w14:textId="77777777" w:rsidR="00E77B16" w:rsidRDefault="00E77B16" w:rsidP="00E77B16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BDE1D7C" w14:textId="77777777" w:rsidR="00E77B16" w:rsidRDefault="00E77B16" w:rsidP="00E77B16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3510FB27" w14:textId="77777777" w:rsidR="00E77B16" w:rsidRDefault="00E77B16" w:rsidP="00E77B16">
            <w:pPr>
              <w:pStyle w:val="a0"/>
            </w:pPr>
          </w:p>
        </w:tc>
      </w:tr>
    </w:tbl>
    <w:p w14:paraId="6CD8D614" w14:textId="77777777" w:rsidR="00E77B16" w:rsidRDefault="00E77B16" w:rsidP="00E77B16"/>
    <w:p w14:paraId="0FFF74F4" w14:textId="22A0B002" w:rsidR="00E77B16" w:rsidRDefault="00E77B16" w:rsidP="00E77B16">
      <w:pPr>
        <w:pStyle w:val="Heading3"/>
      </w:pPr>
      <w:r>
        <w:rPr>
          <w:rFonts w:hint="eastAsia"/>
        </w:rPr>
        <w:t xml:space="preserve">vertical-align </w:t>
      </w:r>
      <w:r>
        <w:rPr>
          <w:rFonts w:hint="eastAsia"/>
        </w:rPr>
        <w:t>서식</w:t>
      </w:r>
    </w:p>
    <w:p w14:paraId="3BCF8150" w14:textId="19C9B8C5" w:rsidR="00E77B16" w:rsidRDefault="00E77B16" w:rsidP="00E77B16">
      <w:r>
        <w:rPr>
          <w:rFonts w:hint="eastAsia"/>
        </w:rPr>
        <w:t>태그 내부 내용이 수직 방향으로 어디에 정렬할지를 지정한다.</w:t>
      </w:r>
    </w:p>
    <w:p w14:paraId="1A99CFE8" w14:textId="49F13718" w:rsidR="00E77B16" w:rsidRDefault="00E77B16" w:rsidP="00E77B16">
      <w:r>
        <w:rPr>
          <w:rFonts w:hint="eastAsia"/>
        </w:rPr>
        <w:t>이 서식의 값은 다음과 같다.</w:t>
      </w:r>
      <w:r>
        <w:t xml:space="preserve"> </w:t>
      </w:r>
    </w:p>
    <w:p w14:paraId="52CAD243" w14:textId="411753B0" w:rsidR="00A4048A" w:rsidRDefault="00A4048A" w:rsidP="00E77B16">
      <w:r>
        <w:rPr>
          <w:rFonts w:hint="eastAsia"/>
        </w:rPr>
        <w:t>top, midd</w:t>
      </w:r>
      <w:r w:rsidR="0018143C">
        <w:rPr>
          <w:rFonts w:hint="eastAsia"/>
        </w:rPr>
        <w:t>l</w:t>
      </w:r>
      <w:r>
        <w:rPr>
          <w:rFonts w:hint="eastAsia"/>
        </w:rPr>
        <w:t>e, bottom</w:t>
      </w:r>
    </w:p>
    <w:p w14:paraId="22529F39" w14:textId="77777777" w:rsidR="00A4048A" w:rsidRDefault="00A4048A" w:rsidP="00E77B16"/>
    <w:p w14:paraId="1FA218F5" w14:textId="3346C270" w:rsidR="00C077C0" w:rsidRDefault="00C077C0" w:rsidP="00E77B16"/>
    <w:p w14:paraId="74343BED" w14:textId="6F45A54C" w:rsidR="00A4048A" w:rsidRDefault="00A4048A" w:rsidP="00C077C0">
      <w:pPr>
        <w:pStyle w:val="Heading3"/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컬럼의</w:t>
      </w:r>
      <w:r>
        <w:rPr>
          <w:rFonts w:hint="eastAsia"/>
        </w:rPr>
        <w:t xml:space="preserve"> </w:t>
      </w:r>
      <w:r>
        <w:rPr>
          <w:rFonts w:hint="eastAsia"/>
        </w:rPr>
        <w:t>글자</w:t>
      </w:r>
      <w:r>
        <w:rPr>
          <w:rFonts w:hint="eastAsia"/>
        </w:rPr>
        <w:t xml:space="preserve"> </w:t>
      </w:r>
      <w:r>
        <w:rPr>
          <w:rFonts w:hint="eastAsia"/>
        </w:rPr>
        <w:t>색</w:t>
      </w:r>
      <w:r>
        <w:rPr>
          <w:rFonts w:hint="eastAsia"/>
        </w:rPr>
        <w:t xml:space="preserve"> </w:t>
      </w:r>
      <w:r>
        <w:rPr>
          <w:rFonts w:hint="eastAsia"/>
        </w:rPr>
        <w:t>빨간색으로</w:t>
      </w:r>
    </w:p>
    <w:p w14:paraId="6ABFF531" w14:textId="77777777" w:rsidR="00A4048A" w:rsidRPr="00A4048A" w:rsidRDefault="00A4048A" w:rsidP="00A4048A">
      <w:pPr>
        <w:pStyle w:val="a0"/>
      </w:pPr>
      <w:r w:rsidRPr="00A4048A">
        <w:rPr>
          <w:color w:val="3F7F7F"/>
        </w:rPr>
        <w:t>td:nth-child(1)</w:t>
      </w:r>
      <w:r w:rsidRPr="00A4048A">
        <w:rPr>
          <w:color w:val="000000"/>
        </w:rPr>
        <w:t xml:space="preserve"> { </w:t>
      </w:r>
      <w:r w:rsidRPr="00A4048A">
        <w:rPr>
          <w:color w:val="7F007F"/>
        </w:rPr>
        <w:t>color</w:t>
      </w:r>
      <w:r w:rsidRPr="00A4048A">
        <w:rPr>
          <w:color w:val="000000"/>
        </w:rPr>
        <w:t xml:space="preserve">: </w:t>
      </w:r>
      <w:r w:rsidRPr="00A4048A">
        <w:rPr>
          <w:color w:val="2A00E1"/>
        </w:rPr>
        <w:t>red</w:t>
      </w:r>
      <w:r w:rsidRPr="00A4048A">
        <w:rPr>
          <w:color w:val="000000"/>
        </w:rPr>
        <w:t>; }</w:t>
      </w:r>
    </w:p>
    <w:p w14:paraId="64409BF9" w14:textId="128C6267" w:rsidR="00A4048A" w:rsidRDefault="00A4048A" w:rsidP="00A4048A">
      <w:pPr>
        <w:rPr>
          <w:color w:val="000000"/>
        </w:rPr>
      </w:pPr>
      <w:r w:rsidRPr="00A4048A">
        <w:rPr>
          <w:color w:val="3F7F7F"/>
        </w:rPr>
        <w:t>th:nth-child(1)</w:t>
      </w:r>
      <w:r w:rsidRPr="00A4048A">
        <w:rPr>
          <w:color w:val="000000"/>
        </w:rPr>
        <w:t xml:space="preserve"> { </w:t>
      </w:r>
      <w:r w:rsidRPr="00A4048A">
        <w:rPr>
          <w:color w:val="7F007F"/>
        </w:rPr>
        <w:t>color</w:t>
      </w:r>
      <w:r w:rsidRPr="00A4048A">
        <w:rPr>
          <w:color w:val="000000"/>
        </w:rPr>
        <w:t xml:space="preserve">: </w:t>
      </w:r>
      <w:r w:rsidRPr="00A4048A">
        <w:rPr>
          <w:color w:val="2A00E1"/>
        </w:rPr>
        <w:t>red</w:t>
      </w:r>
      <w:r w:rsidRPr="00A4048A">
        <w:rPr>
          <w:color w:val="000000"/>
        </w:rPr>
        <w:t>; }</w:t>
      </w:r>
    </w:p>
    <w:p w14:paraId="4BB24EF8" w14:textId="450C8F79" w:rsidR="00A4048A" w:rsidRDefault="00A4048A" w:rsidP="00A4048A"/>
    <w:p w14:paraId="0DE8E6A2" w14:textId="13339ADE" w:rsidR="009243EA" w:rsidRDefault="009243EA" w:rsidP="009243EA">
      <w:pPr>
        <w:pStyle w:val="Heading3"/>
      </w:pPr>
      <w:r w:rsidRPr="009243EA">
        <w:t>http://localhost:8088/02/calendar05.html</w:t>
      </w:r>
    </w:p>
    <w:p w14:paraId="337C6005" w14:textId="4C2F2233" w:rsidR="00C077C0" w:rsidRDefault="009243EA" w:rsidP="00A4048A">
      <w:r>
        <w:rPr>
          <w:noProof/>
        </w:rPr>
        <w:drawing>
          <wp:inline distT="0" distB="0" distL="0" distR="0" wp14:anchorId="473FCCC1" wp14:editId="1AE7AE0B">
            <wp:extent cx="5010033" cy="5474368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92" cy="548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3DA8" w14:textId="252CF256" w:rsidR="00C077C0" w:rsidRDefault="00C077C0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446A8A6D" w14:textId="273804B6" w:rsidR="007138E5" w:rsidRDefault="007138E5" w:rsidP="00C077C0">
      <w:pPr>
        <w:pStyle w:val="Heading2"/>
      </w:pPr>
      <w:bookmarkStart w:id="6" w:name="_Toc82599754"/>
      <w:r>
        <w:rPr>
          <w:rFonts w:hint="eastAsia"/>
        </w:rPr>
        <w:lastRenderedPageBreak/>
        <w:t>쉼표 실렉터,</w:t>
      </w:r>
      <w:r>
        <w:t xml:space="preserve"> color </w:t>
      </w:r>
      <w:r>
        <w:rPr>
          <w:rFonts w:hint="eastAsia"/>
        </w:rPr>
        <w:t>서식</w:t>
      </w:r>
      <w:bookmarkEnd w:id="6"/>
    </w:p>
    <w:p w14:paraId="4859A116" w14:textId="50AEF3C6" w:rsidR="00A4048A" w:rsidRDefault="00C077C0" w:rsidP="007138E5">
      <w:pPr>
        <w:pStyle w:val="Heading3"/>
      </w:pPr>
      <w:r>
        <w:rPr>
          <w:rFonts w:hint="eastAsia"/>
        </w:rPr>
        <w:t>02/calendar0</w:t>
      </w:r>
      <w:r w:rsidR="009243EA">
        <w:t>6</w:t>
      </w:r>
      <w:r>
        <w:rPr>
          <w:rFonts w:hint="eastAsia"/>
        </w:rP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077C0" w14:paraId="411E61F1" w14:textId="77777777" w:rsidTr="00C077C0">
        <w:tc>
          <w:tcPr>
            <w:tcW w:w="10456" w:type="dxa"/>
          </w:tcPr>
          <w:p w14:paraId="528F0C43" w14:textId="77777777" w:rsidR="00C077C0" w:rsidRDefault="00C077C0" w:rsidP="00C077C0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54D65874" w14:textId="77777777" w:rsidR="00C077C0" w:rsidRDefault="00C077C0" w:rsidP="00C077C0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3E0C4C7B" w14:textId="77777777" w:rsidR="00C077C0" w:rsidRDefault="00C077C0" w:rsidP="00C077C0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78DEEB90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1AFFEE33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6761C9CE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2D87D547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4F0DDEC8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vertical-align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top</w:t>
            </w:r>
            <w:r>
              <w:rPr>
                <w:color w:val="000000"/>
              </w:rPr>
              <w:t>; }</w:t>
            </w:r>
          </w:p>
          <w:p w14:paraId="62287E43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th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#dddddd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30px</w:t>
            </w:r>
            <w:r>
              <w:rPr>
                <w:color w:val="000000"/>
              </w:rPr>
              <w:t>; }</w:t>
            </w:r>
          </w:p>
          <w:p w14:paraId="4680C7DA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</w:t>
            </w:r>
            <w:r w:rsidRPr="00C077C0">
              <w:rPr>
                <w:color w:val="3F7F7F"/>
                <w:highlight w:val="yellow"/>
              </w:rPr>
              <w:t>td:nth-child(1),</w:t>
            </w:r>
            <w:r w:rsidRPr="00C077C0">
              <w:rPr>
                <w:color w:val="000000"/>
                <w:highlight w:val="yellow"/>
              </w:rPr>
              <w:t xml:space="preserve"> </w:t>
            </w:r>
            <w:r w:rsidRPr="00C077C0">
              <w:rPr>
                <w:color w:val="3F7F7F"/>
                <w:highlight w:val="yellow"/>
              </w:rPr>
              <w:t>th:nth-child(1)</w:t>
            </w:r>
            <w:r w:rsidRPr="00C077C0">
              <w:rPr>
                <w:color w:val="000000"/>
                <w:highlight w:val="yellow"/>
              </w:rPr>
              <w:t xml:space="preserve"> { </w:t>
            </w:r>
            <w:r w:rsidRPr="00C077C0">
              <w:rPr>
                <w:color w:val="7F007F"/>
                <w:highlight w:val="yellow"/>
              </w:rPr>
              <w:t>color</w:t>
            </w:r>
            <w:r w:rsidRPr="00C077C0">
              <w:rPr>
                <w:color w:val="000000"/>
                <w:highlight w:val="yellow"/>
              </w:rPr>
              <w:t xml:space="preserve">: </w:t>
            </w:r>
            <w:r w:rsidRPr="00C077C0">
              <w:rPr>
                <w:color w:val="2A00E1"/>
                <w:highlight w:val="yellow"/>
              </w:rPr>
              <w:t>red</w:t>
            </w:r>
            <w:r w:rsidRPr="00C077C0">
              <w:rPr>
                <w:color w:val="000000"/>
                <w:highlight w:val="yellow"/>
              </w:rPr>
              <w:t>; }</w:t>
            </w:r>
          </w:p>
          <w:p w14:paraId="557FC52B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21BBEDB2" w14:textId="77777777" w:rsidR="00C077C0" w:rsidRDefault="00C077C0" w:rsidP="00C077C0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419A8ECB" w14:textId="77777777" w:rsidR="00C077C0" w:rsidRDefault="00C077C0" w:rsidP="00C077C0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6164E660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76E6C88A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0EA843E8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6841D2CD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040F32A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일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16BD734B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7CFCC056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076B9703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수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458CF3A1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목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4B6B4167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금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6CB8E50E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토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0C3845B9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5D77297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15540764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  <w:r>
              <w:rPr>
                <w:color w:val="000000"/>
              </w:rPr>
              <w:t xml:space="preserve">            </w:t>
            </w:r>
          </w:p>
          <w:p w14:paraId="53AC3675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0B20A03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936D0F6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6FB25DC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BE8677A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DD68525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9BE9D68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0A964C4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D8B7FB5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BAF07B1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4C6C8F8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918D0BA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80C2226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486D696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3E2F69B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51B8867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C4CA711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3B2143E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1BF3290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F03A64F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A102966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910FBE7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B9CC28E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7E0A22B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FBA2AA1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402489F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6A89EFA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DE7C4E5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F796A7E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FF753CB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E565B80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20125A8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10E3DBB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A62DC0C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DA069CE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E07EC6A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1059618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E5BECAA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792F658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C017DD6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lastRenderedPageBreak/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0455BED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FE45D21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6D58026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7A1FE62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CA8C181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1144BC7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12ABE9F0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  <w:r>
              <w:rPr>
                <w:color w:val="000000"/>
              </w:rPr>
              <w:t xml:space="preserve">    </w:t>
            </w:r>
          </w:p>
          <w:p w14:paraId="683A4B17" w14:textId="77777777" w:rsidR="00C077C0" w:rsidRDefault="00C077C0" w:rsidP="00C077C0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F5FA652" w14:textId="77777777" w:rsidR="00C077C0" w:rsidRDefault="00C077C0" w:rsidP="00C077C0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5A992B48" w14:textId="77777777" w:rsidR="00C077C0" w:rsidRDefault="00C077C0" w:rsidP="00C077C0">
            <w:pPr>
              <w:pStyle w:val="a0"/>
            </w:pPr>
          </w:p>
        </w:tc>
      </w:tr>
    </w:tbl>
    <w:p w14:paraId="1CC5CC63" w14:textId="7A5F0BF1" w:rsidR="00C077C0" w:rsidRDefault="00C077C0" w:rsidP="00C077C0"/>
    <w:p w14:paraId="2B5A1616" w14:textId="5E59F066" w:rsidR="00EE38EC" w:rsidRDefault="00EE38EC" w:rsidP="00EE38EC">
      <w:pPr>
        <w:pStyle w:val="Heading3"/>
      </w:pPr>
      <w:r w:rsidRPr="00EE38EC">
        <w:t>http://localhost:8088/02/calendar06.html</w:t>
      </w:r>
    </w:p>
    <w:p w14:paraId="779DC9F8" w14:textId="7D13E639" w:rsidR="00C077C0" w:rsidRDefault="00E10064" w:rsidP="00C077C0">
      <w:r>
        <w:rPr>
          <w:noProof/>
        </w:rPr>
        <w:drawing>
          <wp:inline distT="0" distB="0" distL="0" distR="0" wp14:anchorId="7F740F51" wp14:editId="2582FA7C">
            <wp:extent cx="4597118" cy="5023184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1872" cy="502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3BE6" w14:textId="6DBCE355" w:rsidR="00372ABF" w:rsidRDefault="00372ABF" w:rsidP="00C077C0"/>
    <w:p w14:paraId="026A2074" w14:textId="5767D2EC" w:rsidR="00372ABF" w:rsidRDefault="00372ABF" w:rsidP="00C077C0"/>
    <w:p w14:paraId="0431E3F6" w14:textId="77777777" w:rsidR="00372ABF" w:rsidRDefault="00372ABF" w:rsidP="00372ABF">
      <w:pPr>
        <w:pStyle w:val="Heading3"/>
      </w:pPr>
      <w:r>
        <w:rPr>
          <w:rFonts w:hint="eastAsia"/>
        </w:rPr>
        <w:t xml:space="preserve">CSS </w:t>
      </w:r>
      <w:r>
        <w:rPr>
          <w:rFonts w:hint="eastAsia"/>
        </w:rPr>
        <w:t>실렉터에서</w:t>
      </w:r>
      <w:r>
        <w:rPr>
          <w:rFonts w:hint="eastAsia"/>
        </w:rPr>
        <w:t xml:space="preserve"> </w:t>
      </w:r>
      <w:r>
        <w:rPr>
          <w:rFonts w:hint="eastAsia"/>
        </w:rPr>
        <w:t>쉼표</w:t>
      </w:r>
      <w:r>
        <w:t>(comma)</w:t>
      </w:r>
    </w:p>
    <w:p w14:paraId="0903109D" w14:textId="77777777" w:rsidR="00372ABF" w:rsidRDefault="00372ABF" w:rsidP="00372ABF">
      <w:r>
        <w:rPr>
          <w:rFonts w:hint="eastAsia"/>
        </w:rPr>
        <w:t>여러 종류의 태그에 동일한 서식을 부여할 때,</w:t>
      </w:r>
      <w:r>
        <w:t xml:space="preserve"> </w:t>
      </w:r>
      <w:r>
        <w:rPr>
          <w:rFonts w:hint="eastAsia"/>
        </w:rPr>
        <w:t>CSS 실렉터</w:t>
      </w:r>
      <w:r>
        <w:t xml:space="preserve"> </w:t>
      </w:r>
      <w:r>
        <w:rPr>
          <w:rFonts w:hint="eastAsia"/>
        </w:rPr>
        <w:t>에서 쉼표 문자를 사용하여 태그들을 나열한다.</w:t>
      </w:r>
    </w:p>
    <w:p w14:paraId="55A10C02" w14:textId="77777777" w:rsidR="00372ABF" w:rsidRDefault="00372ABF" w:rsidP="00372ABF"/>
    <w:p w14:paraId="1E5692AD" w14:textId="77777777" w:rsidR="00372ABF" w:rsidRDefault="00372ABF" w:rsidP="00372ABF">
      <w:r>
        <w:rPr>
          <w:rFonts w:hint="eastAsia"/>
        </w:rPr>
        <w:t xml:space="preserve">예를 들어 </w:t>
      </w:r>
    </w:p>
    <w:p w14:paraId="7A45CA8A" w14:textId="77777777" w:rsidR="00372ABF" w:rsidRDefault="00372ABF" w:rsidP="00372ABF">
      <w:pPr>
        <w:pStyle w:val="a0"/>
      </w:pPr>
      <w:r w:rsidRPr="00C077C0">
        <w:rPr>
          <w:color w:val="3F7F7F"/>
        </w:rPr>
        <w:t>td:nth-child(1)</w:t>
      </w:r>
      <w:r w:rsidRPr="00C077C0">
        <w:rPr>
          <w:color w:val="000000"/>
        </w:rPr>
        <w:t xml:space="preserve"> { </w:t>
      </w:r>
      <w:r w:rsidRPr="00C077C0">
        <w:rPr>
          <w:color w:val="7F007F"/>
        </w:rPr>
        <w:t>color</w:t>
      </w:r>
      <w:r w:rsidRPr="00C077C0">
        <w:rPr>
          <w:color w:val="000000"/>
        </w:rPr>
        <w:t xml:space="preserve">: </w:t>
      </w:r>
      <w:r w:rsidRPr="00C077C0">
        <w:rPr>
          <w:color w:val="2A00E1"/>
        </w:rPr>
        <w:t>red</w:t>
      </w:r>
      <w:r w:rsidRPr="00C077C0">
        <w:rPr>
          <w:color w:val="000000"/>
        </w:rPr>
        <w:t>; }</w:t>
      </w:r>
    </w:p>
    <w:p w14:paraId="62780C36" w14:textId="77777777" w:rsidR="00372ABF" w:rsidRDefault="00372ABF" w:rsidP="00372ABF">
      <w:pPr>
        <w:pStyle w:val="a0"/>
        <w:rPr>
          <w:color w:val="000000"/>
        </w:rPr>
      </w:pPr>
      <w:r w:rsidRPr="00C077C0">
        <w:rPr>
          <w:color w:val="3F7F7F"/>
        </w:rPr>
        <w:t>th:nth-child(1)</w:t>
      </w:r>
      <w:r w:rsidRPr="00C077C0">
        <w:rPr>
          <w:color w:val="000000"/>
        </w:rPr>
        <w:t xml:space="preserve"> { </w:t>
      </w:r>
      <w:r w:rsidRPr="00C077C0">
        <w:rPr>
          <w:color w:val="7F007F"/>
        </w:rPr>
        <w:t>color</w:t>
      </w:r>
      <w:r w:rsidRPr="00C077C0">
        <w:rPr>
          <w:color w:val="000000"/>
        </w:rPr>
        <w:t xml:space="preserve">: </w:t>
      </w:r>
      <w:r w:rsidRPr="00C077C0">
        <w:rPr>
          <w:color w:val="2A00E1"/>
        </w:rPr>
        <w:t>red</w:t>
      </w:r>
      <w:r w:rsidRPr="00C077C0">
        <w:rPr>
          <w:color w:val="000000"/>
        </w:rPr>
        <w:t>; }</w:t>
      </w:r>
    </w:p>
    <w:p w14:paraId="32796C07" w14:textId="77777777" w:rsidR="00372ABF" w:rsidRDefault="00372ABF" w:rsidP="00372ABF">
      <w:pPr>
        <w:pStyle w:val="a0"/>
        <w:rPr>
          <w:color w:val="000000"/>
        </w:rPr>
      </w:pPr>
    </w:p>
    <w:p w14:paraId="77321E68" w14:textId="77777777" w:rsidR="00372ABF" w:rsidRDefault="00372ABF" w:rsidP="00372ABF">
      <w:pPr>
        <w:pStyle w:val="a0"/>
      </w:pPr>
      <w:r>
        <w:rPr>
          <w:rFonts w:hint="eastAsia"/>
        </w:rPr>
        <w:t>위 코드는 아래 처럼 줄여서 적을 수 있다.</w:t>
      </w:r>
    </w:p>
    <w:p w14:paraId="58C58220" w14:textId="77777777" w:rsidR="00372ABF" w:rsidRDefault="00372ABF" w:rsidP="00372ABF">
      <w:pPr>
        <w:pStyle w:val="a0"/>
        <w:rPr>
          <w:color w:val="000000"/>
        </w:rPr>
      </w:pPr>
      <w:r w:rsidRPr="00C077C0">
        <w:rPr>
          <w:color w:val="3F7F7F"/>
        </w:rPr>
        <w:t>td:nth-child(1)</w:t>
      </w:r>
      <w:r w:rsidRPr="00C374C7">
        <w:rPr>
          <w:color w:val="3F7F7F"/>
          <w:highlight w:val="yellow"/>
        </w:rPr>
        <w:t>,</w:t>
      </w:r>
      <w:r w:rsidRPr="00C077C0">
        <w:rPr>
          <w:color w:val="000000"/>
        </w:rPr>
        <w:t xml:space="preserve"> </w:t>
      </w:r>
      <w:r w:rsidRPr="00C077C0">
        <w:rPr>
          <w:color w:val="3F7F7F"/>
        </w:rPr>
        <w:t>th:nth-child(1)</w:t>
      </w:r>
      <w:r w:rsidRPr="00C077C0">
        <w:rPr>
          <w:color w:val="000000"/>
        </w:rPr>
        <w:t xml:space="preserve"> { </w:t>
      </w:r>
      <w:r w:rsidRPr="00C077C0">
        <w:rPr>
          <w:color w:val="7F007F"/>
        </w:rPr>
        <w:t>color</w:t>
      </w:r>
      <w:r w:rsidRPr="00C077C0">
        <w:rPr>
          <w:color w:val="000000"/>
        </w:rPr>
        <w:t xml:space="preserve">: </w:t>
      </w:r>
      <w:r w:rsidRPr="00C077C0">
        <w:rPr>
          <w:color w:val="2A00E1"/>
        </w:rPr>
        <w:t>red</w:t>
      </w:r>
      <w:r w:rsidRPr="00C077C0">
        <w:rPr>
          <w:color w:val="000000"/>
        </w:rPr>
        <w:t>; }</w:t>
      </w:r>
    </w:p>
    <w:p w14:paraId="2C1DF9B1" w14:textId="77777777" w:rsidR="00372ABF" w:rsidRDefault="00372ABF" w:rsidP="00372ABF">
      <w:pPr>
        <w:pStyle w:val="a0"/>
      </w:pPr>
    </w:p>
    <w:p w14:paraId="1500BCA4" w14:textId="77777777" w:rsidR="00372ABF" w:rsidRDefault="00372ABF" w:rsidP="00372ABF">
      <w:pPr>
        <w:pStyle w:val="a0"/>
        <w:rPr>
          <w:color w:val="000000"/>
        </w:rPr>
      </w:pPr>
      <w:r w:rsidRPr="00C077C0">
        <w:rPr>
          <w:color w:val="3F7F7F"/>
        </w:rPr>
        <w:t>td:nth-child(1)</w:t>
      </w:r>
      <w:r>
        <w:rPr>
          <w:color w:val="3F7F7F"/>
        </w:rPr>
        <w:t xml:space="preserve"> </w:t>
      </w:r>
      <w:r>
        <w:rPr>
          <w:rFonts w:hint="eastAsia"/>
          <w:color w:val="3F7F7F"/>
        </w:rPr>
        <w:t xml:space="preserve">태그에도 </w:t>
      </w:r>
      <w:r w:rsidRPr="00C077C0">
        <w:rPr>
          <w:color w:val="000000"/>
        </w:rPr>
        <w:t xml:space="preserve">{ </w:t>
      </w:r>
      <w:r w:rsidRPr="00C077C0">
        <w:rPr>
          <w:color w:val="7F007F"/>
        </w:rPr>
        <w:t>color</w:t>
      </w:r>
      <w:r w:rsidRPr="00C077C0">
        <w:rPr>
          <w:color w:val="000000"/>
        </w:rPr>
        <w:t xml:space="preserve">: </w:t>
      </w:r>
      <w:r w:rsidRPr="00C077C0">
        <w:rPr>
          <w:color w:val="2A00E1"/>
        </w:rPr>
        <w:t>red</w:t>
      </w:r>
      <w:r w:rsidRPr="00C077C0">
        <w:rPr>
          <w:color w:val="000000"/>
        </w:rPr>
        <w:t>; }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서식을 적용하고</w:t>
      </w:r>
    </w:p>
    <w:p w14:paraId="5851A20A" w14:textId="77777777" w:rsidR="00372ABF" w:rsidRDefault="00372ABF" w:rsidP="00372ABF">
      <w:pPr>
        <w:pStyle w:val="a0"/>
        <w:rPr>
          <w:color w:val="000000"/>
        </w:rPr>
      </w:pPr>
      <w:r w:rsidRPr="00C077C0">
        <w:rPr>
          <w:color w:val="3F7F7F"/>
        </w:rPr>
        <w:t>t</w:t>
      </w:r>
      <w:r>
        <w:rPr>
          <w:rFonts w:hint="eastAsia"/>
          <w:color w:val="3F7F7F"/>
        </w:rPr>
        <w:t>h</w:t>
      </w:r>
      <w:r w:rsidRPr="00C077C0">
        <w:rPr>
          <w:color w:val="3F7F7F"/>
        </w:rPr>
        <w:t>:nth-child(1)</w:t>
      </w:r>
      <w:r>
        <w:rPr>
          <w:color w:val="3F7F7F"/>
        </w:rPr>
        <w:t xml:space="preserve"> </w:t>
      </w:r>
      <w:r>
        <w:rPr>
          <w:rFonts w:hint="eastAsia"/>
          <w:color w:val="3F7F7F"/>
        </w:rPr>
        <w:t xml:space="preserve">태그에도 </w:t>
      </w:r>
      <w:r w:rsidRPr="00C077C0">
        <w:rPr>
          <w:color w:val="000000"/>
        </w:rPr>
        <w:t xml:space="preserve">{ </w:t>
      </w:r>
      <w:r w:rsidRPr="00C077C0">
        <w:rPr>
          <w:color w:val="7F007F"/>
        </w:rPr>
        <w:t>color</w:t>
      </w:r>
      <w:r w:rsidRPr="00C077C0">
        <w:rPr>
          <w:color w:val="000000"/>
        </w:rPr>
        <w:t xml:space="preserve">: </w:t>
      </w:r>
      <w:r w:rsidRPr="00C077C0">
        <w:rPr>
          <w:color w:val="2A00E1"/>
        </w:rPr>
        <w:t>red</w:t>
      </w:r>
      <w:r w:rsidRPr="00C077C0">
        <w:rPr>
          <w:color w:val="000000"/>
        </w:rPr>
        <w:t>; }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서식이 적용된다.</w:t>
      </w:r>
    </w:p>
    <w:p w14:paraId="4EC237E4" w14:textId="77777777" w:rsidR="00372ABF" w:rsidRDefault="00372ABF" w:rsidP="00372ABF">
      <w:pPr>
        <w:pStyle w:val="a0"/>
        <w:rPr>
          <w:color w:val="000000"/>
        </w:rPr>
      </w:pPr>
    </w:p>
    <w:p w14:paraId="0BE71301" w14:textId="2E470CD2" w:rsidR="00372ABF" w:rsidRDefault="00372ABF" w:rsidP="00372ABF"/>
    <w:p w14:paraId="76C3B039" w14:textId="77777777" w:rsidR="00EE38EC" w:rsidRDefault="00EE38EC" w:rsidP="00372ABF"/>
    <w:p w14:paraId="3AD0B36D" w14:textId="77777777" w:rsidR="00372ABF" w:rsidRDefault="00372ABF" w:rsidP="00372ABF">
      <w:r>
        <w:rPr>
          <w:rFonts w:hint="eastAsia"/>
        </w:rPr>
        <w:lastRenderedPageBreak/>
        <w:t>그런데 쉼표를 빼면 의미가 전혀 달라진다.</w:t>
      </w:r>
    </w:p>
    <w:p w14:paraId="738040EC" w14:textId="77777777" w:rsidR="00372ABF" w:rsidRDefault="00372ABF" w:rsidP="00372ABF">
      <w:r>
        <w:rPr>
          <w:rFonts w:hint="eastAsia"/>
        </w:rPr>
        <w:t>예를 들어 아래</w:t>
      </w:r>
      <w:r>
        <w:t xml:space="preserve"> </w:t>
      </w:r>
      <w:r>
        <w:rPr>
          <w:rFonts w:hint="eastAsia"/>
        </w:rPr>
        <w:t xml:space="preserve">두 줄은 </w:t>
      </w:r>
      <w:r>
        <w:t>p</w:t>
      </w:r>
      <w:r>
        <w:rPr>
          <w:rFonts w:hint="eastAsia"/>
        </w:rPr>
        <w:t xml:space="preserve">와 </w:t>
      </w:r>
      <w:r>
        <w:t xml:space="preserve">h1 </w:t>
      </w:r>
      <w:r>
        <w:rPr>
          <w:rFonts w:hint="eastAsia"/>
        </w:rPr>
        <w:t>사이에 쉼표가 있고 없고의 차이만 있다.</w:t>
      </w:r>
    </w:p>
    <w:p w14:paraId="4882C404" w14:textId="77777777" w:rsidR="00372ABF" w:rsidRDefault="00372ABF" w:rsidP="00372ABF"/>
    <w:p w14:paraId="49C1E3A7" w14:textId="0404D597" w:rsidR="00372ABF" w:rsidRDefault="00372ABF" w:rsidP="00372ABF">
      <w:r>
        <w:rPr>
          <w:rFonts w:hint="eastAsia"/>
        </w:rPr>
        <w:t>p</w:t>
      </w:r>
      <w:r>
        <w:t>,</w:t>
      </w:r>
      <w:r>
        <w:rPr>
          <w:rFonts w:hint="eastAsia"/>
        </w:rPr>
        <w:t xml:space="preserve"> h1 { color: red; }</w:t>
      </w:r>
      <w:r>
        <w:t xml:space="preserve">    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 xml:space="preserve">태그와 </w:t>
      </w:r>
      <w:r>
        <w:t xml:space="preserve">h1 </w:t>
      </w:r>
      <w:r>
        <w:rPr>
          <w:rFonts w:hint="eastAsia"/>
        </w:rPr>
        <w:t>태그에 서식이 적용된다.</w:t>
      </w:r>
    </w:p>
    <w:p w14:paraId="086E7D77" w14:textId="77777777" w:rsidR="00372ABF" w:rsidRDefault="00372ABF" w:rsidP="00372ABF"/>
    <w:p w14:paraId="45138279" w14:textId="21E68209" w:rsidR="00372ABF" w:rsidRDefault="00372ABF" w:rsidP="00372ABF">
      <w:r>
        <w:rPr>
          <w:rFonts w:hint="eastAsia"/>
        </w:rPr>
        <w:t>p h1 { color: red; }</w:t>
      </w:r>
      <w:r>
        <w:t xml:space="preserve">     p </w:t>
      </w:r>
      <w:r>
        <w:rPr>
          <w:rFonts w:hint="eastAsia"/>
        </w:rPr>
        <w:t xml:space="preserve">태그 아래에 있는 </w:t>
      </w:r>
      <w:r>
        <w:t xml:space="preserve">h1 </w:t>
      </w:r>
      <w:r>
        <w:rPr>
          <w:rFonts w:hint="eastAsia"/>
        </w:rPr>
        <w:t xml:space="preserve">태그에만 서식이 적용된다. </w:t>
      </w:r>
    </w:p>
    <w:p w14:paraId="20DCB4D2" w14:textId="062499D2" w:rsidR="00372ABF" w:rsidRDefault="00372ABF" w:rsidP="00372ABF">
      <w:r>
        <w:t xml:space="preserve">                       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태그에 서식이 적용되는 것이 아니다.</w:t>
      </w:r>
    </w:p>
    <w:p w14:paraId="6F29CE98" w14:textId="77777777" w:rsidR="00B505DF" w:rsidRDefault="00B505DF" w:rsidP="00C077C0"/>
    <w:p w14:paraId="30479B15" w14:textId="77777777" w:rsidR="00B505DF" w:rsidRDefault="00B505DF" w:rsidP="00C077C0"/>
    <w:p w14:paraId="18CAE3DE" w14:textId="77777777" w:rsidR="00C374C7" w:rsidRDefault="00C374C7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2B197C0E" w14:textId="59E6D388" w:rsidR="007138E5" w:rsidRDefault="007138E5" w:rsidP="00C374C7">
      <w:pPr>
        <w:pStyle w:val="Heading2"/>
      </w:pPr>
      <w:bookmarkStart w:id="7" w:name="_Toc82599755"/>
      <w:r>
        <w:rPr>
          <w:rFonts w:hint="eastAsia"/>
        </w:rPr>
        <w:lastRenderedPageBreak/>
        <w:t>공백과 줄바꿈 문자</w:t>
      </w:r>
      <w:bookmarkEnd w:id="7"/>
    </w:p>
    <w:p w14:paraId="27598249" w14:textId="2C5936E0" w:rsidR="00C077C0" w:rsidRDefault="00C374C7" w:rsidP="007138E5">
      <w:pPr>
        <w:pStyle w:val="Heading3"/>
      </w:pPr>
      <w:r>
        <w:rPr>
          <w:rFonts w:hint="eastAsia"/>
        </w:rPr>
        <w:t>02/calendar0</w:t>
      </w:r>
      <w:r w:rsidR="00EE38EC">
        <w:t>7</w:t>
      </w:r>
      <w:r>
        <w:rPr>
          <w:rFonts w:hint="eastAsia"/>
        </w:rP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74C7" w14:paraId="6F8846F9" w14:textId="77777777" w:rsidTr="00C374C7">
        <w:tc>
          <w:tcPr>
            <w:tcW w:w="10456" w:type="dxa"/>
          </w:tcPr>
          <w:p w14:paraId="278D980D" w14:textId="77777777" w:rsidR="00C374C7" w:rsidRDefault="00C374C7" w:rsidP="00C374C7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7E0EECBB" w14:textId="77777777" w:rsidR="00C374C7" w:rsidRDefault="00C374C7" w:rsidP="00C374C7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1D9CC31D" w14:textId="77777777" w:rsidR="00C374C7" w:rsidRDefault="00C374C7" w:rsidP="00C374C7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1F5E8B5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71ED31EE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33A170EC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5375D225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6A0BA90F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vertical-align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top</w:t>
            </w:r>
            <w:r>
              <w:rPr>
                <w:color w:val="000000"/>
              </w:rPr>
              <w:t>; }</w:t>
            </w:r>
          </w:p>
          <w:p w14:paraId="5C619990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th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#dddddd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30px</w:t>
            </w:r>
            <w:r>
              <w:rPr>
                <w:color w:val="000000"/>
              </w:rPr>
              <w:t>; }</w:t>
            </w:r>
          </w:p>
          <w:p w14:paraId="274CFF7B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td:nth-child(1),</w:t>
            </w:r>
            <w:r>
              <w:rPr>
                <w:color w:val="000000"/>
              </w:rPr>
              <w:t xml:space="preserve"> </w:t>
            </w:r>
            <w:r>
              <w:rPr>
                <w:color w:val="3F7F7F"/>
              </w:rPr>
              <w:t>th:nth-child(1)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red</w:t>
            </w:r>
            <w:r>
              <w:rPr>
                <w:color w:val="000000"/>
              </w:rPr>
              <w:t>; }</w:t>
            </w:r>
          </w:p>
          <w:p w14:paraId="4FF1E72D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0E3E8CDB" w14:textId="77777777" w:rsidR="00C374C7" w:rsidRDefault="00C374C7" w:rsidP="00C374C7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10AE696E" w14:textId="77777777" w:rsidR="00C374C7" w:rsidRDefault="00C374C7" w:rsidP="00C374C7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0E0F5976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7DE7B5B1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3D323F7C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4BBA5F5F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7E9ABDC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일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6A72E36C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548B9188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095AEC72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수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002D8352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목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6D139337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금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23038830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토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598C6E2E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B6BC541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707B5A0D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  <w:r>
              <w:rPr>
                <w:color w:val="000000"/>
              </w:rPr>
              <w:t xml:space="preserve">            </w:t>
            </w:r>
          </w:p>
          <w:p w14:paraId="473AA646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009A785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D6C55DB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026A9C5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64BC41C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3AF1BF8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FD0E2F8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BA010D1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6B22221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AD41DBC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68595A7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DCB1822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 xml:space="preserve">6 </w:t>
            </w:r>
          </w:p>
          <w:p w14:paraId="7369C2EA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    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</w:p>
          <w:p w14:paraId="3B6780DF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CC7BA37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53F833B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09A5190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B37E711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AA84447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4502E1C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305CB99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060AE35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8080A62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 xml:space="preserve">13 </w:t>
            </w:r>
          </w:p>
          <w:p w14:paraId="4783375B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    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</w:p>
          <w:p w14:paraId="0FEF6B2A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EEEDA36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C362D0C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56B00B3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506969E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8CCD8BB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5A353A7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5CCFFB8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47AE55A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9BD6751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 xml:space="preserve">20 </w:t>
            </w:r>
          </w:p>
          <w:p w14:paraId="12315C0E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    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</w:p>
          <w:p w14:paraId="0AA53F75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0803217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10E53E0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DB4A912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6C6DDAD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lastRenderedPageBreak/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632E9ED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A44E5CA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030552C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94023D8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CABEB6B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 xml:space="preserve">27 </w:t>
            </w:r>
          </w:p>
          <w:p w14:paraId="3A73107C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    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</w:p>
          <w:p w14:paraId="6B4C29C1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3EAC09B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FEBDEF0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6D474DA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F93BCF7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1C52D8A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470F0DC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BD4E6B6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41A3B633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  <w:r>
              <w:rPr>
                <w:color w:val="000000"/>
              </w:rPr>
              <w:t xml:space="preserve">    </w:t>
            </w:r>
          </w:p>
          <w:p w14:paraId="40919373" w14:textId="77777777" w:rsidR="00C374C7" w:rsidRDefault="00C374C7" w:rsidP="00C374C7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BD28336" w14:textId="77777777" w:rsidR="00C374C7" w:rsidRDefault="00C374C7" w:rsidP="00C374C7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15977C4D" w14:textId="77777777" w:rsidR="00C374C7" w:rsidRPr="00C374C7" w:rsidRDefault="00C374C7" w:rsidP="00C374C7">
            <w:pPr>
              <w:pStyle w:val="a0"/>
            </w:pPr>
          </w:p>
        </w:tc>
      </w:tr>
    </w:tbl>
    <w:p w14:paraId="1AB21108" w14:textId="77777777" w:rsidR="00C374C7" w:rsidRDefault="00C374C7" w:rsidP="00C374C7"/>
    <w:p w14:paraId="12E437CF" w14:textId="77777777" w:rsidR="00C374C7" w:rsidRDefault="00C374C7" w:rsidP="00C374C7">
      <w:r>
        <w:rPr>
          <w:rFonts w:hint="eastAsia"/>
        </w:rPr>
        <w:t>html 태그가 웹브라우저 창에 그려질 때,</w:t>
      </w:r>
      <w:r>
        <w:t xml:space="preserve"> </w:t>
      </w:r>
      <w:r>
        <w:rPr>
          <w:rFonts w:hint="eastAsia"/>
        </w:rPr>
        <w:t>줄바꿈 문자와 공백 문자는 무시된다.</w:t>
      </w:r>
    </w:p>
    <w:p w14:paraId="5A17B6B7" w14:textId="538A5FF2" w:rsidR="00C374C7" w:rsidRDefault="00C374C7" w:rsidP="00C374C7"/>
    <w:p w14:paraId="7E8FA6AB" w14:textId="35F0CA6E" w:rsidR="0037456C" w:rsidRDefault="0037456C" w:rsidP="0037456C">
      <w:pPr>
        <w:pStyle w:val="Heading3"/>
      </w:pPr>
      <w:r w:rsidRPr="0037456C">
        <w:t>http://localhost:8088/02/calendar07.html</w:t>
      </w:r>
    </w:p>
    <w:p w14:paraId="5445E7F6" w14:textId="5E69B1BE" w:rsidR="00C374C7" w:rsidRDefault="0037456C" w:rsidP="00C374C7">
      <w:r>
        <w:rPr>
          <w:noProof/>
        </w:rPr>
        <w:drawing>
          <wp:inline distT="0" distB="0" distL="0" distR="0" wp14:anchorId="17D4AD94" wp14:editId="5E6E9657">
            <wp:extent cx="4679701" cy="5113421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7460" cy="512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9925" w14:textId="77777777" w:rsidR="00C374C7" w:rsidRDefault="00C374C7" w:rsidP="00C374C7"/>
    <w:p w14:paraId="7B5FCC92" w14:textId="77777777" w:rsidR="00C374C7" w:rsidRDefault="00C374C7" w:rsidP="00C374C7"/>
    <w:p w14:paraId="4185969E" w14:textId="77777777" w:rsidR="00C374C7" w:rsidRDefault="00C374C7" w:rsidP="00C374C7"/>
    <w:p w14:paraId="654BC68A" w14:textId="77777777" w:rsidR="00967EA9" w:rsidRDefault="00967EA9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074DE59F" w14:textId="7609F5B6" w:rsidR="007138E5" w:rsidRDefault="007138E5" w:rsidP="00967EA9">
      <w:pPr>
        <w:pStyle w:val="Heading2"/>
      </w:pPr>
      <w:bookmarkStart w:id="8" w:name="_Toc82599756"/>
      <w:r>
        <w:rPr>
          <w:rFonts w:hint="eastAsia"/>
        </w:rPr>
        <w:lastRenderedPageBreak/>
        <w:t>block</w:t>
      </w:r>
      <w:r>
        <w:t xml:space="preserve"> </w:t>
      </w:r>
      <w:r>
        <w:rPr>
          <w:rFonts w:hint="eastAsia"/>
        </w:rPr>
        <w:t xml:space="preserve">태그와 </w:t>
      </w:r>
      <w:r>
        <w:t xml:space="preserve">inline </w:t>
      </w:r>
      <w:r>
        <w:rPr>
          <w:rFonts w:hint="eastAsia"/>
        </w:rPr>
        <w:t>태그</w:t>
      </w:r>
      <w:bookmarkEnd w:id="8"/>
    </w:p>
    <w:p w14:paraId="35E4C962" w14:textId="764CF6DA" w:rsidR="00C374C7" w:rsidRDefault="00967EA9" w:rsidP="007138E5">
      <w:pPr>
        <w:pStyle w:val="Heading3"/>
      </w:pPr>
      <w:r>
        <w:rPr>
          <w:rFonts w:hint="eastAsia"/>
        </w:rPr>
        <w:t>02/</w:t>
      </w:r>
      <w:r>
        <w:t>calendar0</w:t>
      </w:r>
      <w:r w:rsidR="0037456C">
        <w:t>8</w:t>
      </w:r>
      <w: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67EA9" w14:paraId="1DE2E337" w14:textId="77777777" w:rsidTr="00967EA9">
        <w:tc>
          <w:tcPr>
            <w:tcW w:w="10456" w:type="dxa"/>
          </w:tcPr>
          <w:p w14:paraId="3280B8F4" w14:textId="77777777" w:rsidR="00967EA9" w:rsidRDefault="00967EA9" w:rsidP="00967EA9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0F44324C" w14:textId="77777777" w:rsidR="00967EA9" w:rsidRDefault="00967EA9" w:rsidP="00967EA9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64A564A" w14:textId="77777777" w:rsidR="00967EA9" w:rsidRDefault="00967EA9" w:rsidP="00967EA9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CDD3611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3D6FF435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0AF85A6B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74B16115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53E654E5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vertical-align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top</w:t>
            </w:r>
            <w:r>
              <w:rPr>
                <w:color w:val="000000"/>
              </w:rPr>
              <w:t>; }</w:t>
            </w:r>
          </w:p>
          <w:p w14:paraId="4653AF2E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th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#dddddd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30px</w:t>
            </w:r>
            <w:r>
              <w:rPr>
                <w:color w:val="000000"/>
              </w:rPr>
              <w:t>; }</w:t>
            </w:r>
          </w:p>
          <w:p w14:paraId="13745753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td:nth-child(1),</w:t>
            </w:r>
            <w:r>
              <w:rPr>
                <w:color w:val="000000"/>
              </w:rPr>
              <w:t xml:space="preserve"> </w:t>
            </w:r>
            <w:r>
              <w:rPr>
                <w:color w:val="3F7F7F"/>
              </w:rPr>
              <w:t>th:nth-child(1)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red</w:t>
            </w:r>
            <w:r>
              <w:rPr>
                <w:color w:val="000000"/>
              </w:rPr>
              <w:t>; }</w:t>
            </w:r>
          </w:p>
          <w:p w14:paraId="7146B5EF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40BE872A" w14:textId="77777777" w:rsidR="00967EA9" w:rsidRDefault="00967EA9" w:rsidP="00967EA9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68541B1D" w14:textId="77777777" w:rsidR="00967EA9" w:rsidRDefault="00967EA9" w:rsidP="00967EA9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7DA124F6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2A13F41E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5A88FB63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5420F2A9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F0A143D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일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10B72FA5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5EAB8B5B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760E07A9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수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1348C3ED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목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6991135E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금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7DA0E6CB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토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20C2FE4C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3A26985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38B71132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  <w:r>
              <w:rPr>
                <w:color w:val="000000"/>
              </w:rPr>
              <w:t xml:space="preserve">            </w:t>
            </w:r>
          </w:p>
          <w:p w14:paraId="621B8AFF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5B03EB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561CEE9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44BACD7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6329909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E25BB86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897C191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0E9D939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63F6228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8A57B83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F802867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29AF32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6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1D6DE832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 w:rsidRPr="00967EA9">
              <w:rPr>
                <w:highlight w:val="yellow"/>
              </w:rPr>
              <w:t>&lt;</w:t>
            </w:r>
            <w:r w:rsidRPr="00967EA9">
              <w:rPr>
                <w:color w:val="3F7F7F"/>
                <w:highlight w:val="yellow"/>
              </w:rPr>
              <w:t>span</w:t>
            </w:r>
            <w:r w:rsidRPr="00967EA9">
              <w:rPr>
                <w:highlight w:val="yellow"/>
              </w:rPr>
              <w:t xml:space="preserve"> </w:t>
            </w:r>
            <w:r w:rsidRPr="00967EA9">
              <w:rPr>
                <w:color w:val="7F007F"/>
                <w:highlight w:val="yellow"/>
              </w:rPr>
              <w:t>style</w:t>
            </w:r>
            <w:r w:rsidRPr="00967EA9">
              <w:rPr>
                <w:color w:val="000000"/>
                <w:highlight w:val="yellow"/>
              </w:rPr>
              <w:t>="</w:t>
            </w:r>
            <w:r w:rsidRPr="00967EA9">
              <w:rPr>
                <w:color w:val="7F007F"/>
                <w:highlight w:val="yellow"/>
              </w:rPr>
              <w:t>font-size</w:t>
            </w:r>
            <w:r w:rsidRPr="00967EA9">
              <w:rPr>
                <w:color w:val="000000"/>
                <w:highlight w:val="yellow"/>
              </w:rPr>
              <w:t xml:space="preserve">: </w:t>
            </w:r>
            <w:r w:rsidRPr="00967EA9">
              <w:rPr>
                <w:color w:val="2A00E1"/>
                <w:highlight w:val="yellow"/>
              </w:rPr>
              <w:t>9pt</w:t>
            </w:r>
            <w:r w:rsidRPr="00967EA9">
              <w:rPr>
                <w:color w:val="000000"/>
                <w:highlight w:val="yellow"/>
              </w:rPr>
              <w:t xml:space="preserve">; </w:t>
            </w:r>
            <w:r w:rsidRPr="00967EA9">
              <w:rPr>
                <w:color w:val="7F007F"/>
                <w:highlight w:val="yellow"/>
              </w:rPr>
              <w:t>color</w:t>
            </w:r>
            <w:r w:rsidRPr="00967EA9">
              <w:rPr>
                <w:color w:val="000000"/>
                <w:highlight w:val="yellow"/>
              </w:rPr>
              <w:t xml:space="preserve">: </w:t>
            </w:r>
            <w:r w:rsidRPr="00967EA9">
              <w:rPr>
                <w:color w:val="2A00E1"/>
                <w:highlight w:val="yellow"/>
              </w:rPr>
              <w:t>green</w:t>
            </w:r>
            <w:r w:rsidRPr="00967EA9">
              <w:rPr>
                <w:color w:val="000000"/>
                <w:highlight w:val="yellow"/>
              </w:rPr>
              <w:t>;"</w:t>
            </w:r>
            <w:r w:rsidRPr="00967EA9">
              <w:rPr>
                <w:highlight w:val="yellow"/>
              </w:rPr>
              <w:t>&gt;</w:t>
            </w:r>
            <w:r w:rsidRPr="00967EA9">
              <w:rPr>
                <w:color w:val="000000"/>
                <w:highlight w:val="yellow"/>
              </w:rPr>
              <w:t>9</w:t>
            </w:r>
            <w:r w:rsidRPr="00967EA9">
              <w:rPr>
                <w:rFonts w:hint="eastAsia"/>
                <w:color w:val="000000"/>
                <w:highlight w:val="yellow"/>
              </w:rPr>
              <w:t>시</w:t>
            </w:r>
            <w:r w:rsidRPr="00967EA9">
              <w:rPr>
                <w:color w:val="000000"/>
                <w:highlight w:val="yellow"/>
              </w:rPr>
              <w:t>30</w:t>
            </w:r>
            <w:r w:rsidRPr="00967EA9">
              <w:rPr>
                <w:rFonts w:hint="eastAsia"/>
                <w:color w:val="000000"/>
                <w:highlight w:val="yellow"/>
              </w:rPr>
              <w:t>분</w:t>
            </w:r>
            <w:r w:rsidRPr="00967EA9">
              <w:rPr>
                <w:color w:val="000000"/>
                <w:highlight w:val="yellow"/>
              </w:rPr>
              <w:t xml:space="preserve"> </w:t>
            </w:r>
            <w:r w:rsidRPr="00967EA9">
              <w:rPr>
                <w:rFonts w:hint="eastAsia"/>
                <w:color w:val="000000"/>
                <w:highlight w:val="yellow"/>
              </w:rPr>
              <w:t>특강</w:t>
            </w:r>
            <w:r w:rsidRPr="00967EA9">
              <w:rPr>
                <w:color w:val="000000"/>
                <w:highlight w:val="yellow"/>
              </w:rPr>
              <w:t xml:space="preserve"> 6202</w:t>
            </w:r>
            <w:r w:rsidRPr="00967EA9">
              <w:rPr>
                <w:highlight w:val="yellow"/>
              </w:rPr>
              <w:t>&lt;/</w:t>
            </w:r>
            <w:r w:rsidRPr="00967EA9">
              <w:rPr>
                <w:color w:val="3F7F7F"/>
                <w:highlight w:val="yellow"/>
              </w:rPr>
              <w:t>span</w:t>
            </w:r>
            <w:r w:rsidRPr="00967EA9">
              <w:rPr>
                <w:highlight w:val="yellow"/>
              </w:rPr>
              <w:t>&gt;</w:t>
            </w:r>
          </w:p>
          <w:p w14:paraId="1C718A47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AD27D8A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826F65F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9C648D1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6E45D82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1E40711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3EFCB8D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160B8C9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69DEBAF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3676B4D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13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  <w:r>
              <w:rPr>
                <w:color w:val="000000"/>
              </w:rPr>
              <w:t xml:space="preserve"> </w:t>
            </w:r>
          </w:p>
          <w:p w14:paraId="318C0A78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 w:rsidRPr="00967EA9">
              <w:rPr>
                <w:highlight w:val="yellow"/>
              </w:rPr>
              <w:t>&lt;</w:t>
            </w:r>
            <w:r w:rsidRPr="00967EA9">
              <w:rPr>
                <w:color w:val="3F7F7F"/>
                <w:highlight w:val="yellow"/>
              </w:rPr>
              <w:t>span</w:t>
            </w:r>
            <w:r w:rsidRPr="00967EA9">
              <w:rPr>
                <w:highlight w:val="yellow"/>
              </w:rPr>
              <w:t xml:space="preserve"> </w:t>
            </w:r>
            <w:r w:rsidRPr="00967EA9">
              <w:rPr>
                <w:color w:val="7F007F"/>
                <w:highlight w:val="yellow"/>
              </w:rPr>
              <w:t>style</w:t>
            </w:r>
            <w:r w:rsidRPr="00967EA9">
              <w:rPr>
                <w:color w:val="000000"/>
                <w:highlight w:val="yellow"/>
              </w:rPr>
              <w:t>="</w:t>
            </w:r>
            <w:r w:rsidRPr="00967EA9">
              <w:rPr>
                <w:color w:val="7F007F"/>
                <w:highlight w:val="yellow"/>
              </w:rPr>
              <w:t>font-size</w:t>
            </w:r>
            <w:r w:rsidRPr="00967EA9">
              <w:rPr>
                <w:color w:val="000000"/>
                <w:highlight w:val="yellow"/>
              </w:rPr>
              <w:t xml:space="preserve">: </w:t>
            </w:r>
            <w:r w:rsidRPr="00967EA9">
              <w:rPr>
                <w:color w:val="2A00E1"/>
                <w:highlight w:val="yellow"/>
              </w:rPr>
              <w:t>9pt</w:t>
            </w:r>
            <w:r w:rsidRPr="00967EA9">
              <w:rPr>
                <w:color w:val="000000"/>
                <w:highlight w:val="yellow"/>
              </w:rPr>
              <w:t xml:space="preserve">; </w:t>
            </w:r>
            <w:r w:rsidRPr="00967EA9">
              <w:rPr>
                <w:color w:val="7F007F"/>
                <w:highlight w:val="yellow"/>
              </w:rPr>
              <w:t>color</w:t>
            </w:r>
            <w:r w:rsidRPr="00967EA9">
              <w:rPr>
                <w:color w:val="000000"/>
                <w:highlight w:val="yellow"/>
              </w:rPr>
              <w:t xml:space="preserve">: </w:t>
            </w:r>
            <w:r w:rsidRPr="00967EA9">
              <w:rPr>
                <w:color w:val="2A00E1"/>
                <w:highlight w:val="yellow"/>
              </w:rPr>
              <w:t>green</w:t>
            </w:r>
            <w:r w:rsidRPr="00967EA9">
              <w:rPr>
                <w:color w:val="000000"/>
                <w:highlight w:val="yellow"/>
              </w:rPr>
              <w:t>;"</w:t>
            </w:r>
            <w:r w:rsidRPr="00967EA9">
              <w:rPr>
                <w:highlight w:val="yellow"/>
              </w:rPr>
              <w:t>&gt;</w:t>
            </w:r>
            <w:r w:rsidRPr="00967EA9">
              <w:rPr>
                <w:color w:val="000000"/>
                <w:highlight w:val="yellow"/>
              </w:rPr>
              <w:t>9</w:t>
            </w:r>
            <w:r w:rsidRPr="00967EA9">
              <w:rPr>
                <w:rFonts w:hint="eastAsia"/>
                <w:color w:val="000000"/>
                <w:highlight w:val="yellow"/>
              </w:rPr>
              <w:t>시</w:t>
            </w:r>
            <w:r w:rsidRPr="00967EA9">
              <w:rPr>
                <w:color w:val="000000"/>
                <w:highlight w:val="yellow"/>
              </w:rPr>
              <w:t>30</w:t>
            </w:r>
            <w:r w:rsidRPr="00967EA9">
              <w:rPr>
                <w:rFonts w:hint="eastAsia"/>
                <w:color w:val="000000"/>
                <w:highlight w:val="yellow"/>
              </w:rPr>
              <w:t>분</w:t>
            </w:r>
            <w:r w:rsidRPr="00967EA9">
              <w:rPr>
                <w:color w:val="000000"/>
                <w:highlight w:val="yellow"/>
              </w:rPr>
              <w:t xml:space="preserve"> </w:t>
            </w:r>
            <w:r w:rsidRPr="00967EA9">
              <w:rPr>
                <w:rFonts w:hint="eastAsia"/>
                <w:color w:val="000000"/>
                <w:highlight w:val="yellow"/>
              </w:rPr>
              <w:t>특강</w:t>
            </w:r>
            <w:r w:rsidRPr="00967EA9">
              <w:rPr>
                <w:color w:val="000000"/>
                <w:highlight w:val="yellow"/>
              </w:rPr>
              <w:t xml:space="preserve"> 6202</w:t>
            </w:r>
            <w:r w:rsidRPr="00967EA9">
              <w:rPr>
                <w:highlight w:val="yellow"/>
              </w:rPr>
              <w:t>&lt;/</w:t>
            </w:r>
            <w:r w:rsidRPr="00967EA9">
              <w:rPr>
                <w:color w:val="3F7F7F"/>
                <w:highlight w:val="yellow"/>
              </w:rPr>
              <w:t>span</w:t>
            </w:r>
            <w:r w:rsidRPr="00967EA9">
              <w:rPr>
                <w:highlight w:val="yellow"/>
              </w:rPr>
              <w:t>&gt;</w:t>
            </w:r>
          </w:p>
          <w:p w14:paraId="647A587C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4A18468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361713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C3FE506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A4205EC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1EA1A68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D03E24B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90D4145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C8DCECF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7438D68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20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459476B8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 w:rsidRPr="00967EA9">
              <w:rPr>
                <w:highlight w:val="yellow"/>
              </w:rPr>
              <w:t>&lt;</w:t>
            </w:r>
            <w:r w:rsidRPr="00967EA9">
              <w:rPr>
                <w:color w:val="3F7F7F"/>
                <w:highlight w:val="yellow"/>
              </w:rPr>
              <w:t>span</w:t>
            </w:r>
            <w:r w:rsidRPr="00967EA9">
              <w:rPr>
                <w:highlight w:val="yellow"/>
              </w:rPr>
              <w:t xml:space="preserve"> </w:t>
            </w:r>
            <w:r w:rsidRPr="00967EA9">
              <w:rPr>
                <w:color w:val="7F007F"/>
                <w:highlight w:val="yellow"/>
              </w:rPr>
              <w:t>style</w:t>
            </w:r>
            <w:r w:rsidRPr="00967EA9">
              <w:rPr>
                <w:color w:val="000000"/>
                <w:highlight w:val="yellow"/>
              </w:rPr>
              <w:t>="</w:t>
            </w:r>
            <w:r w:rsidRPr="00967EA9">
              <w:rPr>
                <w:color w:val="7F007F"/>
                <w:highlight w:val="yellow"/>
              </w:rPr>
              <w:t>font-size</w:t>
            </w:r>
            <w:r w:rsidRPr="00967EA9">
              <w:rPr>
                <w:color w:val="000000"/>
                <w:highlight w:val="yellow"/>
              </w:rPr>
              <w:t xml:space="preserve">: </w:t>
            </w:r>
            <w:r w:rsidRPr="00967EA9">
              <w:rPr>
                <w:color w:val="2A00E1"/>
                <w:highlight w:val="yellow"/>
              </w:rPr>
              <w:t>9pt</w:t>
            </w:r>
            <w:r w:rsidRPr="00967EA9">
              <w:rPr>
                <w:color w:val="000000"/>
                <w:highlight w:val="yellow"/>
              </w:rPr>
              <w:t xml:space="preserve">; </w:t>
            </w:r>
            <w:r w:rsidRPr="00967EA9">
              <w:rPr>
                <w:color w:val="7F007F"/>
                <w:highlight w:val="yellow"/>
              </w:rPr>
              <w:t>color</w:t>
            </w:r>
            <w:r w:rsidRPr="00967EA9">
              <w:rPr>
                <w:color w:val="000000"/>
                <w:highlight w:val="yellow"/>
              </w:rPr>
              <w:t xml:space="preserve">: </w:t>
            </w:r>
            <w:r w:rsidRPr="00967EA9">
              <w:rPr>
                <w:color w:val="2A00E1"/>
                <w:highlight w:val="yellow"/>
              </w:rPr>
              <w:t>green</w:t>
            </w:r>
            <w:r w:rsidRPr="00967EA9">
              <w:rPr>
                <w:color w:val="000000"/>
                <w:highlight w:val="yellow"/>
              </w:rPr>
              <w:t>;"</w:t>
            </w:r>
            <w:r w:rsidRPr="00967EA9">
              <w:rPr>
                <w:highlight w:val="yellow"/>
              </w:rPr>
              <w:t>&gt;</w:t>
            </w:r>
            <w:r w:rsidRPr="00967EA9">
              <w:rPr>
                <w:color w:val="000000"/>
                <w:highlight w:val="yellow"/>
              </w:rPr>
              <w:t>9</w:t>
            </w:r>
            <w:r w:rsidRPr="00967EA9">
              <w:rPr>
                <w:rFonts w:hint="eastAsia"/>
                <w:color w:val="000000"/>
                <w:highlight w:val="yellow"/>
              </w:rPr>
              <w:t>시</w:t>
            </w:r>
            <w:r w:rsidRPr="00967EA9">
              <w:rPr>
                <w:color w:val="000000"/>
                <w:highlight w:val="yellow"/>
              </w:rPr>
              <w:t>30</w:t>
            </w:r>
            <w:r w:rsidRPr="00967EA9">
              <w:rPr>
                <w:rFonts w:hint="eastAsia"/>
                <w:color w:val="000000"/>
                <w:highlight w:val="yellow"/>
              </w:rPr>
              <w:t>분</w:t>
            </w:r>
            <w:r w:rsidRPr="00967EA9">
              <w:rPr>
                <w:color w:val="000000"/>
                <w:highlight w:val="yellow"/>
              </w:rPr>
              <w:t xml:space="preserve"> </w:t>
            </w:r>
            <w:r w:rsidRPr="00967EA9">
              <w:rPr>
                <w:rFonts w:hint="eastAsia"/>
                <w:color w:val="000000"/>
                <w:highlight w:val="yellow"/>
              </w:rPr>
              <w:t>특강</w:t>
            </w:r>
            <w:r w:rsidRPr="00967EA9">
              <w:rPr>
                <w:color w:val="000000"/>
                <w:highlight w:val="yellow"/>
              </w:rPr>
              <w:t xml:space="preserve"> 6202</w:t>
            </w:r>
            <w:r w:rsidRPr="00967EA9">
              <w:rPr>
                <w:highlight w:val="yellow"/>
              </w:rPr>
              <w:t>&lt;/</w:t>
            </w:r>
            <w:r w:rsidRPr="00967EA9">
              <w:rPr>
                <w:color w:val="3F7F7F"/>
                <w:highlight w:val="yellow"/>
              </w:rPr>
              <w:t>span</w:t>
            </w:r>
            <w:r w:rsidRPr="00967EA9">
              <w:rPr>
                <w:highlight w:val="yellow"/>
              </w:rPr>
              <w:t>&gt;</w:t>
            </w:r>
          </w:p>
          <w:p w14:paraId="6B9B439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E7BD988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05517BD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B7C85A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31F2E69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lastRenderedPageBreak/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E44191B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5840C08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5CE7CF9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D9D5637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8015C3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27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  <w:r>
              <w:rPr>
                <w:color w:val="000000"/>
              </w:rPr>
              <w:t xml:space="preserve"> </w:t>
            </w:r>
          </w:p>
          <w:p w14:paraId="473A7FF8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 w:rsidRPr="00967EA9">
              <w:rPr>
                <w:highlight w:val="yellow"/>
              </w:rPr>
              <w:t>&lt;</w:t>
            </w:r>
            <w:r w:rsidRPr="00967EA9">
              <w:rPr>
                <w:color w:val="3F7F7F"/>
                <w:highlight w:val="yellow"/>
              </w:rPr>
              <w:t>span</w:t>
            </w:r>
            <w:r w:rsidRPr="00967EA9">
              <w:rPr>
                <w:highlight w:val="yellow"/>
              </w:rPr>
              <w:t xml:space="preserve"> </w:t>
            </w:r>
            <w:r w:rsidRPr="00967EA9">
              <w:rPr>
                <w:color w:val="7F007F"/>
                <w:highlight w:val="yellow"/>
              </w:rPr>
              <w:t>style</w:t>
            </w:r>
            <w:r w:rsidRPr="00967EA9">
              <w:rPr>
                <w:color w:val="000000"/>
                <w:highlight w:val="yellow"/>
              </w:rPr>
              <w:t>="</w:t>
            </w:r>
            <w:r w:rsidRPr="00967EA9">
              <w:rPr>
                <w:color w:val="7F007F"/>
                <w:highlight w:val="yellow"/>
              </w:rPr>
              <w:t>font-size</w:t>
            </w:r>
            <w:r w:rsidRPr="00967EA9">
              <w:rPr>
                <w:color w:val="000000"/>
                <w:highlight w:val="yellow"/>
              </w:rPr>
              <w:t xml:space="preserve">: </w:t>
            </w:r>
            <w:r w:rsidRPr="00967EA9">
              <w:rPr>
                <w:color w:val="2A00E1"/>
                <w:highlight w:val="yellow"/>
              </w:rPr>
              <w:t>9pt</w:t>
            </w:r>
            <w:r w:rsidRPr="00967EA9">
              <w:rPr>
                <w:color w:val="000000"/>
                <w:highlight w:val="yellow"/>
              </w:rPr>
              <w:t xml:space="preserve">; </w:t>
            </w:r>
            <w:r w:rsidRPr="00967EA9">
              <w:rPr>
                <w:color w:val="7F007F"/>
                <w:highlight w:val="yellow"/>
              </w:rPr>
              <w:t>color</w:t>
            </w:r>
            <w:r w:rsidRPr="00967EA9">
              <w:rPr>
                <w:color w:val="000000"/>
                <w:highlight w:val="yellow"/>
              </w:rPr>
              <w:t xml:space="preserve">: </w:t>
            </w:r>
            <w:r w:rsidRPr="00967EA9">
              <w:rPr>
                <w:color w:val="2A00E1"/>
                <w:highlight w:val="yellow"/>
              </w:rPr>
              <w:t>green</w:t>
            </w:r>
            <w:r w:rsidRPr="00967EA9">
              <w:rPr>
                <w:color w:val="000000"/>
                <w:highlight w:val="yellow"/>
              </w:rPr>
              <w:t>;"</w:t>
            </w:r>
            <w:r w:rsidRPr="00967EA9">
              <w:rPr>
                <w:highlight w:val="yellow"/>
              </w:rPr>
              <w:t>&gt;</w:t>
            </w:r>
            <w:r w:rsidRPr="00967EA9">
              <w:rPr>
                <w:color w:val="000000"/>
                <w:highlight w:val="yellow"/>
              </w:rPr>
              <w:t>9</w:t>
            </w:r>
            <w:r w:rsidRPr="00967EA9">
              <w:rPr>
                <w:rFonts w:hint="eastAsia"/>
                <w:color w:val="000000"/>
                <w:highlight w:val="yellow"/>
              </w:rPr>
              <w:t>시</w:t>
            </w:r>
            <w:r w:rsidRPr="00967EA9">
              <w:rPr>
                <w:color w:val="000000"/>
                <w:highlight w:val="yellow"/>
              </w:rPr>
              <w:t>30</w:t>
            </w:r>
            <w:r w:rsidRPr="00967EA9">
              <w:rPr>
                <w:rFonts w:hint="eastAsia"/>
                <w:color w:val="000000"/>
                <w:highlight w:val="yellow"/>
              </w:rPr>
              <w:t>분</w:t>
            </w:r>
            <w:r w:rsidRPr="00967EA9">
              <w:rPr>
                <w:color w:val="000000"/>
                <w:highlight w:val="yellow"/>
              </w:rPr>
              <w:t xml:space="preserve"> </w:t>
            </w:r>
            <w:r w:rsidRPr="00967EA9">
              <w:rPr>
                <w:rFonts w:hint="eastAsia"/>
                <w:color w:val="000000"/>
                <w:highlight w:val="yellow"/>
              </w:rPr>
              <w:t>특강</w:t>
            </w:r>
            <w:r w:rsidRPr="00967EA9">
              <w:rPr>
                <w:color w:val="000000"/>
                <w:highlight w:val="yellow"/>
              </w:rPr>
              <w:t xml:space="preserve"> 6202</w:t>
            </w:r>
            <w:r w:rsidRPr="00967EA9">
              <w:rPr>
                <w:highlight w:val="yellow"/>
              </w:rPr>
              <w:t>&lt;/</w:t>
            </w:r>
            <w:r w:rsidRPr="00967EA9">
              <w:rPr>
                <w:color w:val="3F7F7F"/>
                <w:highlight w:val="yellow"/>
              </w:rPr>
              <w:t>span</w:t>
            </w:r>
            <w:r w:rsidRPr="00967EA9">
              <w:rPr>
                <w:highlight w:val="yellow"/>
              </w:rPr>
              <w:t>&gt;</w:t>
            </w:r>
          </w:p>
          <w:p w14:paraId="2A4C2177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5AC99F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99A5F83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24ED778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5ACD6E2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2BC7019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225515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CAD490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0ED63DCD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  <w:r>
              <w:rPr>
                <w:color w:val="000000"/>
              </w:rPr>
              <w:t xml:space="preserve">    </w:t>
            </w:r>
          </w:p>
          <w:p w14:paraId="4C0D88CF" w14:textId="77777777" w:rsidR="00967EA9" w:rsidRDefault="00967EA9" w:rsidP="00967EA9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3E4654E7" w14:textId="77777777" w:rsidR="00967EA9" w:rsidRDefault="00967EA9" w:rsidP="00967EA9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59C728A" w14:textId="77777777" w:rsidR="00967EA9" w:rsidRDefault="00967EA9" w:rsidP="00967EA9">
            <w:pPr>
              <w:pStyle w:val="a0"/>
            </w:pPr>
          </w:p>
        </w:tc>
      </w:tr>
    </w:tbl>
    <w:p w14:paraId="0F4C08C5" w14:textId="28C3DABD" w:rsidR="00967EA9" w:rsidRDefault="00967EA9" w:rsidP="00967EA9"/>
    <w:p w14:paraId="7CAB586D" w14:textId="45BD2CF3" w:rsidR="00FA4E61" w:rsidRDefault="00FA4E61" w:rsidP="00FA4E61">
      <w:pPr>
        <w:pStyle w:val="Heading3"/>
      </w:pPr>
      <w:r w:rsidRPr="00FA4E61">
        <w:t>http://localhost:8088/02/calendar08.html</w:t>
      </w:r>
    </w:p>
    <w:p w14:paraId="3A02FFE4" w14:textId="16932FB6" w:rsidR="00372ABF" w:rsidRDefault="00FA4E61" w:rsidP="00967EA9">
      <w:r>
        <w:rPr>
          <w:noProof/>
        </w:rPr>
        <w:drawing>
          <wp:inline distT="0" distB="0" distL="0" distR="0" wp14:anchorId="279A16C9" wp14:editId="50A6C441">
            <wp:extent cx="5076100" cy="554655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1230" cy="555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1C83" w14:textId="3D72366C" w:rsidR="00372ABF" w:rsidRDefault="00372ABF" w:rsidP="00967EA9"/>
    <w:p w14:paraId="120D6E18" w14:textId="77777777" w:rsidR="00372ABF" w:rsidRDefault="00372ABF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2B33E462" w14:textId="267D4EBB" w:rsidR="00967EA9" w:rsidRDefault="00967EA9" w:rsidP="00967EA9">
      <w:pPr>
        <w:pStyle w:val="Heading3"/>
      </w:pPr>
      <w:r>
        <w:lastRenderedPageBreak/>
        <w:t xml:space="preserve">block </w:t>
      </w:r>
      <w:r>
        <w:rPr>
          <w:rFonts w:hint="eastAsia"/>
        </w:rPr>
        <w:t>태그와</w:t>
      </w:r>
      <w:r>
        <w:rPr>
          <w:rFonts w:hint="eastAsia"/>
        </w:rPr>
        <w:t xml:space="preserve"> </w:t>
      </w:r>
      <w:r>
        <w:t xml:space="preserve">inline </w:t>
      </w:r>
      <w:r>
        <w:rPr>
          <w:rFonts w:hint="eastAsia"/>
        </w:rPr>
        <w:t>태그</w:t>
      </w:r>
    </w:p>
    <w:p w14:paraId="44D97F88" w14:textId="5A712CFF" w:rsidR="00967EA9" w:rsidRDefault="00967EA9" w:rsidP="00967EA9">
      <w:r>
        <w:rPr>
          <w:rFonts w:hint="eastAsia"/>
        </w:rPr>
        <w:t>웹브라우저 창에 그려질 때,</w:t>
      </w:r>
      <w:r>
        <w:t xml:space="preserve"> </w:t>
      </w:r>
      <w:r>
        <w:rPr>
          <w:rFonts w:hint="eastAsia"/>
        </w:rPr>
        <w:t xml:space="preserve">가로 방향으로 한 줄을 다 차지하는 태그들을 </w:t>
      </w:r>
      <w:r>
        <w:t xml:space="preserve">block </w:t>
      </w:r>
      <w:r>
        <w:rPr>
          <w:rFonts w:hint="eastAsia"/>
        </w:rPr>
        <w:t>태그라고 부르고,</w:t>
      </w:r>
    </w:p>
    <w:p w14:paraId="338EEED9" w14:textId="37330385" w:rsidR="00967EA9" w:rsidRDefault="00967EA9" w:rsidP="00967EA9">
      <w:r>
        <w:rPr>
          <w:rFonts w:hint="eastAsia"/>
        </w:rPr>
        <w:t xml:space="preserve">그렇지 않을 태그들을 </w:t>
      </w:r>
      <w:r>
        <w:t xml:space="preserve">inline </w:t>
      </w:r>
      <w:r>
        <w:rPr>
          <w:rFonts w:hint="eastAsia"/>
        </w:rPr>
        <w:t>태그라고 부른다.</w:t>
      </w:r>
    </w:p>
    <w:p w14:paraId="3B1ACC93" w14:textId="77777777" w:rsidR="00967EA9" w:rsidRDefault="00967EA9" w:rsidP="00967EA9"/>
    <w:p w14:paraId="42D80E80" w14:textId="294D1832" w:rsidR="00967EA9" w:rsidRDefault="00967EA9" w:rsidP="00967EA9">
      <w:r>
        <w:rPr>
          <w:rFonts w:hint="eastAsia"/>
        </w:rPr>
        <w:t>table</w:t>
      </w:r>
      <w:r>
        <w:t xml:space="preserve">, h1, p </w:t>
      </w:r>
      <w:r>
        <w:rPr>
          <w:rFonts w:hint="eastAsia"/>
        </w:rPr>
        <w:t xml:space="preserve">태그는 </w:t>
      </w:r>
      <w:r>
        <w:t xml:space="preserve">block </w:t>
      </w:r>
      <w:r>
        <w:rPr>
          <w:rFonts w:hint="eastAsia"/>
        </w:rPr>
        <w:t>태그이다.</w:t>
      </w:r>
    </w:p>
    <w:p w14:paraId="36BB084B" w14:textId="1363FB96" w:rsidR="00967EA9" w:rsidRDefault="00967EA9" w:rsidP="00967EA9">
      <w:r>
        <w:t xml:space="preserve">span </w:t>
      </w:r>
      <w:r>
        <w:rPr>
          <w:rFonts w:hint="eastAsia"/>
        </w:rPr>
        <w:t xml:space="preserve">태그는 </w:t>
      </w:r>
      <w:r>
        <w:t xml:space="preserve">inline </w:t>
      </w:r>
      <w:r>
        <w:rPr>
          <w:rFonts w:hint="eastAsia"/>
        </w:rPr>
        <w:t>태그이다.</w:t>
      </w:r>
    </w:p>
    <w:p w14:paraId="7F1D2043" w14:textId="77777777" w:rsidR="00967EA9" w:rsidRDefault="00967EA9" w:rsidP="00967EA9"/>
    <w:p w14:paraId="77738A93" w14:textId="2AE62DA4" w:rsidR="00967EA9" w:rsidRDefault="00967EA9" w:rsidP="00967EA9">
      <w:r>
        <w:rPr>
          <w:rFonts w:hint="eastAsia"/>
        </w:rPr>
        <w:t>block</w:t>
      </w:r>
      <w:r>
        <w:t xml:space="preserve"> </w:t>
      </w:r>
      <w:r>
        <w:rPr>
          <w:rFonts w:hint="eastAsia"/>
        </w:rPr>
        <w:t>태그는 한 줄을 다 차지하기 때문에 태그 앞과 태그 뒤에서 줄이 바뀐다.</w:t>
      </w:r>
    </w:p>
    <w:p w14:paraId="1B6BA141" w14:textId="117C2D50" w:rsidR="00967EA9" w:rsidRDefault="00967EA9" w:rsidP="00967EA9">
      <w:r>
        <w:rPr>
          <w:rFonts w:hint="eastAsia"/>
        </w:rPr>
        <w:t>inline</w:t>
      </w:r>
      <w:r>
        <w:t xml:space="preserve"> </w:t>
      </w:r>
      <w:r>
        <w:rPr>
          <w:rFonts w:hint="eastAsia"/>
        </w:rPr>
        <w:t>태그들은 한 줄을 다 차지하지 않기 때문에,</w:t>
      </w:r>
      <w:r>
        <w:t xml:space="preserve"> </w:t>
      </w:r>
      <w:r>
        <w:rPr>
          <w:rFonts w:hint="eastAsia"/>
        </w:rPr>
        <w:t>서로 연달에 한 줄에 출력된다.</w:t>
      </w:r>
    </w:p>
    <w:p w14:paraId="1E3F5C74" w14:textId="77777777" w:rsidR="00967EA9" w:rsidRDefault="00967EA9" w:rsidP="00967EA9"/>
    <w:p w14:paraId="7FCA7DF1" w14:textId="3BD598DC" w:rsidR="00967EA9" w:rsidRDefault="00967EA9" w:rsidP="00967EA9">
      <w:pPr>
        <w:pStyle w:val="Heading3"/>
      </w:pPr>
      <w:r>
        <w:rPr>
          <w:rFonts w:hint="eastAsia"/>
        </w:rPr>
        <w:t xml:space="preserve">br </w:t>
      </w:r>
      <w:r>
        <w:rPr>
          <w:rFonts w:hint="eastAsia"/>
        </w:rPr>
        <w:t>태그</w:t>
      </w:r>
    </w:p>
    <w:p w14:paraId="0C55F9E1" w14:textId="3AEACA6E" w:rsidR="00967EA9" w:rsidRDefault="00967EA9" w:rsidP="00967EA9">
      <w:r>
        <w:rPr>
          <w:rFonts w:hint="eastAsia"/>
        </w:rPr>
        <w:t>inline</w:t>
      </w:r>
      <w:r>
        <w:t xml:space="preserve"> </w:t>
      </w:r>
      <w:r>
        <w:rPr>
          <w:rFonts w:hint="eastAsia"/>
        </w:rPr>
        <w:t>태그들 사이에서 줄을 바꾸려면,</w:t>
      </w:r>
      <w:r>
        <w:t xml:space="preserve"> br </w:t>
      </w:r>
      <w:r>
        <w:rPr>
          <w:rFonts w:hint="eastAsia"/>
        </w:rPr>
        <w:t>태그를 사용한다.</w:t>
      </w:r>
    </w:p>
    <w:p w14:paraId="5C64BADF" w14:textId="77777777" w:rsidR="00967EA9" w:rsidRPr="00967EA9" w:rsidRDefault="00967EA9" w:rsidP="00967EA9"/>
    <w:p w14:paraId="7DB7614F" w14:textId="1D2CAF09" w:rsidR="00967EA9" w:rsidRDefault="00967EA9" w:rsidP="00967EA9">
      <w:pPr>
        <w:pStyle w:val="Heading3"/>
      </w:pPr>
      <w:r>
        <w:rPr>
          <w:rFonts w:hint="eastAsia"/>
        </w:rPr>
        <w:t>span</w:t>
      </w:r>
      <w:r>
        <w:t xml:space="preserve"> </w:t>
      </w:r>
      <w:r>
        <w:rPr>
          <w:rFonts w:hint="eastAsia"/>
        </w:rPr>
        <w:t>태그</w:t>
      </w:r>
    </w:p>
    <w:p w14:paraId="5643B88C" w14:textId="798143C5" w:rsidR="00967EA9" w:rsidRDefault="00967EA9" w:rsidP="00967EA9">
      <w:r>
        <w:rPr>
          <w:rFonts w:hint="eastAsia"/>
        </w:rPr>
        <w:t>inline</w:t>
      </w:r>
      <w:r>
        <w:t xml:space="preserve"> </w:t>
      </w:r>
      <w:r>
        <w:rPr>
          <w:rFonts w:hint="eastAsia"/>
        </w:rPr>
        <w:t>태그이다.</w:t>
      </w:r>
      <w:r>
        <w:t xml:space="preserve"> </w:t>
      </w:r>
      <w:r>
        <w:rPr>
          <w:rFonts w:hint="eastAsia"/>
        </w:rPr>
        <w:t>문자열을 묶어서 서식을 지정할 때 주로 span</w:t>
      </w:r>
      <w:r>
        <w:t xml:space="preserve"> </w:t>
      </w:r>
      <w:r>
        <w:rPr>
          <w:rFonts w:hint="eastAsia"/>
        </w:rPr>
        <w:t>태그를 사용한다.</w:t>
      </w:r>
    </w:p>
    <w:p w14:paraId="6F11D3B3" w14:textId="77777777" w:rsidR="00967EA9" w:rsidRDefault="00967EA9" w:rsidP="00967EA9"/>
    <w:p w14:paraId="19F3730A" w14:textId="73B42C84" w:rsidR="00967EA9" w:rsidRDefault="00967EA9" w:rsidP="00967EA9">
      <w:pPr>
        <w:pStyle w:val="Heading3"/>
      </w:pPr>
      <w:r>
        <w:rPr>
          <w:rFonts w:hint="eastAsia"/>
        </w:rPr>
        <w:t>font-size</w:t>
      </w:r>
      <w:r>
        <w:t xml:space="preserve"> </w:t>
      </w:r>
      <w:r>
        <w:rPr>
          <w:rFonts w:hint="eastAsia"/>
        </w:rPr>
        <w:t>서식</w:t>
      </w:r>
    </w:p>
    <w:p w14:paraId="621CA9A1" w14:textId="50875C53" w:rsidR="00967EA9" w:rsidRDefault="00967EA9" w:rsidP="00967EA9">
      <w:r>
        <w:rPr>
          <w:rFonts w:hint="eastAsia"/>
        </w:rPr>
        <w:t>글자 크기를 지정한다.</w:t>
      </w:r>
    </w:p>
    <w:p w14:paraId="73EDC127" w14:textId="77777777" w:rsidR="00967EA9" w:rsidRDefault="00967EA9" w:rsidP="00967EA9"/>
    <w:p w14:paraId="24C7F734" w14:textId="46421971" w:rsidR="003A3A10" w:rsidRDefault="003A3A10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23C7C7A6" w14:textId="5FB5386A" w:rsidR="00967EA9" w:rsidRDefault="00967EA9" w:rsidP="00B505DF">
      <w:pPr>
        <w:pStyle w:val="Heading3"/>
      </w:pPr>
      <w:r>
        <w:rPr>
          <w:rFonts w:hint="eastAsia"/>
        </w:rPr>
        <w:lastRenderedPageBreak/>
        <w:t>02/</w:t>
      </w:r>
      <w:r>
        <w:t>calendar0</w:t>
      </w:r>
      <w:r w:rsidR="003A3A10">
        <w:t>9</w:t>
      </w:r>
      <w: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67EA9" w14:paraId="1F1B970A" w14:textId="77777777" w:rsidTr="00967EA9">
        <w:tc>
          <w:tcPr>
            <w:tcW w:w="10456" w:type="dxa"/>
          </w:tcPr>
          <w:p w14:paraId="28E23BCD" w14:textId="77777777" w:rsidR="00967EA9" w:rsidRDefault="00967EA9" w:rsidP="00967EA9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0A1CEAD6" w14:textId="77777777" w:rsidR="00967EA9" w:rsidRDefault="00967EA9" w:rsidP="00967EA9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1269D289" w14:textId="77777777" w:rsidR="00967EA9" w:rsidRDefault="00967EA9" w:rsidP="00967EA9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00BE8D7E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2946C556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1B0D2E51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63B68FA2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6DB136DE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vertical-align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top</w:t>
            </w:r>
            <w:r>
              <w:rPr>
                <w:color w:val="000000"/>
              </w:rPr>
              <w:t>; }</w:t>
            </w:r>
          </w:p>
          <w:p w14:paraId="4292D24B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th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#dddddd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30px</w:t>
            </w:r>
            <w:r>
              <w:rPr>
                <w:color w:val="000000"/>
              </w:rPr>
              <w:t>; }</w:t>
            </w:r>
          </w:p>
          <w:p w14:paraId="159A539A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td:nth-child(1),</w:t>
            </w:r>
            <w:r>
              <w:rPr>
                <w:color w:val="000000"/>
              </w:rPr>
              <w:t xml:space="preserve"> </w:t>
            </w:r>
            <w:r>
              <w:rPr>
                <w:color w:val="3F7F7F"/>
              </w:rPr>
              <w:t>th:nth-child(1)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red</w:t>
            </w:r>
            <w:r>
              <w:rPr>
                <w:color w:val="000000"/>
              </w:rPr>
              <w:t>; }</w:t>
            </w:r>
          </w:p>
          <w:p w14:paraId="5C85F1F1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99F90D5" w14:textId="77777777" w:rsidR="00967EA9" w:rsidRDefault="00967EA9" w:rsidP="00967EA9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1983EC89" w14:textId="77777777" w:rsidR="00967EA9" w:rsidRDefault="00967EA9" w:rsidP="00967EA9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7515FD3D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67A0F336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249F47BE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0D9017CC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BEDA36E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일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16A3A741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1F54187F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783C763B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수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4290BB2E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목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4569B664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금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0386FCA3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토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6C96B8AD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D37BF47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0EB1FF81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  <w:r>
              <w:rPr>
                <w:color w:val="000000"/>
              </w:rPr>
              <w:t xml:space="preserve">            </w:t>
            </w:r>
          </w:p>
          <w:p w14:paraId="5DA3C351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E88D0E4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1C2AC33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454CD42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45347AC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9F1848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174F573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EF8F32C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F95DA3E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2E25A43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0AD78BB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9FD8734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6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0E38DDF7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9pt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green</w:t>
            </w:r>
            <w:r>
              <w:rPr>
                <w:color w:val="000000"/>
              </w:rPr>
              <w:t>;"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36A7FAD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54DCC3C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4A10F5B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1D71609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3753A67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34E40CF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C19124D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8DFEA4B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12BFC5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F7B6452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13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  <w:r>
              <w:rPr>
                <w:color w:val="000000"/>
              </w:rPr>
              <w:t xml:space="preserve"> </w:t>
            </w:r>
          </w:p>
          <w:p w14:paraId="3BC4A722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9pt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green</w:t>
            </w:r>
            <w:r>
              <w:rPr>
                <w:color w:val="000000"/>
              </w:rPr>
              <w:t>;"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024C9B3F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FEC75D6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D716431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21D874A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1DBF369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17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6E15A83B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 w:rsidRPr="00967EA9">
              <w:rPr>
                <w:highlight w:val="yellow"/>
              </w:rPr>
              <w:t>&lt;</w:t>
            </w:r>
            <w:r w:rsidRPr="00967EA9">
              <w:rPr>
                <w:color w:val="3F7F7F"/>
                <w:highlight w:val="yellow"/>
              </w:rPr>
              <w:t>span</w:t>
            </w:r>
            <w:r w:rsidRPr="00967EA9">
              <w:rPr>
                <w:highlight w:val="yellow"/>
              </w:rPr>
              <w:t xml:space="preserve"> </w:t>
            </w:r>
            <w:r w:rsidRPr="00967EA9">
              <w:rPr>
                <w:color w:val="7F007F"/>
                <w:highlight w:val="yellow"/>
              </w:rPr>
              <w:t>style</w:t>
            </w:r>
            <w:r w:rsidRPr="00967EA9">
              <w:rPr>
                <w:color w:val="000000"/>
                <w:highlight w:val="yellow"/>
              </w:rPr>
              <w:t>="</w:t>
            </w:r>
            <w:r w:rsidRPr="00967EA9">
              <w:rPr>
                <w:color w:val="7F007F"/>
                <w:highlight w:val="yellow"/>
              </w:rPr>
              <w:t>font-size</w:t>
            </w:r>
            <w:r w:rsidRPr="00967EA9">
              <w:rPr>
                <w:color w:val="000000"/>
                <w:highlight w:val="yellow"/>
              </w:rPr>
              <w:t xml:space="preserve">: </w:t>
            </w:r>
            <w:r w:rsidRPr="00967EA9">
              <w:rPr>
                <w:color w:val="2A00E1"/>
                <w:highlight w:val="yellow"/>
              </w:rPr>
              <w:t>9pt</w:t>
            </w:r>
            <w:r w:rsidRPr="00967EA9">
              <w:rPr>
                <w:color w:val="000000"/>
                <w:highlight w:val="yellow"/>
              </w:rPr>
              <w:t xml:space="preserve">; </w:t>
            </w:r>
            <w:r w:rsidRPr="00967EA9">
              <w:rPr>
                <w:color w:val="7F007F"/>
                <w:highlight w:val="yellow"/>
              </w:rPr>
              <w:t>color</w:t>
            </w:r>
            <w:r w:rsidRPr="00967EA9">
              <w:rPr>
                <w:color w:val="000000"/>
                <w:highlight w:val="yellow"/>
              </w:rPr>
              <w:t xml:space="preserve">: </w:t>
            </w:r>
            <w:r w:rsidRPr="00967EA9">
              <w:rPr>
                <w:color w:val="2A00E1"/>
                <w:highlight w:val="yellow"/>
              </w:rPr>
              <w:t>gray</w:t>
            </w:r>
            <w:r w:rsidRPr="00967EA9">
              <w:rPr>
                <w:color w:val="000000"/>
                <w:highlight w:val="yellow"/>
              </w:rPr>
              <w:t>;"</w:t>
            </w:r>
            <w:r w:rsidRPr="00967EA9">
              <w:rPr>
                <w:highlight w:val="yellow"/>
              </w:rPr>
              <w:t>&gt;</w:t>
            </w:r>
            <w:r w:rsidRPr="00967EA9">
              <w:rPr>
                <w:rFonts w:hint="eastAsia"/>
                <w:color w:val="000000"/>
                <w:highlight w:val="yellow"/>
              </w:rPr>
              <w:t>제헌절</w:t>
            </w:r>
            <w:r w:rsidRPr="00967EA9">
              <w:rPr>
                <w:highlight w:val="yellow"/>
              </w:rPr>
              <w:t>&lt;/</w:t>
            </w:r>
            <w:r w:rsidRPr="00967EA9">
              <w:rPr>
                <w:color w:val="3F7F7F"/>
                <w:highlight w:val="yellow"/>
              </w:rPr>
              <w:t>span</w:t>
            </w:r>
            <w:r w:rsidRPr="00967EA9">
              <w:rPr>
                <w:highlight w:val="yellow"/>
              </w:rPr>
              <w:t>&gt;&lt;</w:t>
            </w:r>
            <w:r w:rsidRPr="00967EA9">
              <w:rPr>
                <w:color w:val="3F7F7F"/>
                <w:highlight w:val="yellow"/>
              </w:rPr>
              <w:t>br</w:t>
            </w:r>
            <w:r w:rsidRPr="00967EA9">
              <w:rPr>
                <w:highlight w:val="yellow"/>
              </w:rPr>
              <w:t>/&gt;</w:t>
            </w:r>
          </w:p>
          <w:p w14:paraId="4FE3DC44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 w:rsidRPr="00967EA9">
              <w:rPr>
                <w:highlight w:val="yellow"/>
              </w:rPr>
              <w:t>&lt;</w:t>
            </w:r>
            <w:r w:rsidRPr="00967EA9">
              <w:rPr>
                <w:color w:val="3F7F7F"/>
                <w:highlight w:val="yellow"/>
              </w:rPr>
              <w:t>span</w:t>
            </w:r>
            <w:r w:rsidRPr="00967EA9">
              <w:rPr>
                <w:highlight w:val="yellow"/>
              </w:rPr>
              <w:t xml:space="preserve"> </w:t>
            </w:r>
            <w:r w:rsidRPr="00967EA9">
              <w:rPr>
                <w:color w:val="7F007F"/>
                <w:highlight w:val="yellow"/>
              </w:rPr>
              <w:t>style</w:t>
            </w:r>
            <w:r w:rsidRPr="00967EA9">
              <w:rPr>
                <w:color w:val="000000"/>
                <w:highlight w:val="yellow"/>
              </w:rPr>
              <w:t>="</w:t>
            </w:r>
            <w:r w:rsidRPr="00967EA9">
              <w:rPr>
                <w:color w:val="7F007F"/>
                <w:highlight w:val="yellow"/>
              </w:rPr>
              <w:t>font-size</w:t>
            </w:r>
            <w:r w:rsidRPr="00967EA9">
              <w:rPr>
                <w:color w:val="000000"/>
                <w:highlight w:val="yellow"/>
              </w:rPr>
              <w:t xml:space="preserve">: </w:t>
            </w:r>
            <w:r w:rsidRPr="00967EA9">
              <w:rPr>
                <w:color w:val="2A00E1"/>
                <w:highlight w:val="yellow"/>
              </w:rPr>
              <w:t>9pt</w:t>
            </w:r>
            <w:r w:rsidRPr="00967EA9">
              <w:rPr>
                <w:color w:val="000000"/>
                <w:highlight w:val="yellow"/>
              </w:rPr>
              <w:t xml:space="preserve">; </w:t>
            </w:r>
            <w:r w:rsidRPr="00967EA9">
              <w:rPr>
                <w:color w:val="7F007F"/>
                <w:highlight w:val="yellow"/>
              </w:rPr>
              <w:t>color</w:t>
            </w:r>
            <w:r w:rsidRPr="00967EA9">
              <w:rPr>
                <w:color w:val="000000"/>
                <w:highlight w:val="yellow"/>
              </w:rPr>
              <w:t xml:space="preserve">: </w:t>
            </w:r>
            <w:r w:rsidRPr="00967EA9">
              <w:rPr>
                <w:color w:val="2A00E1"/>
                <w:highlight w:val="yellow"/>
              </w:rPr>
              <w:t>gray</w:t>
            </w:r>
            <w:r w:rsidRPr="00967EA9">
              <w:rPr>
                <w:color w:val="000000"/>
                <w:highlight w:val="yellow"/>
              </w:rPr>
              <w:t>;"</w:t>
            </w:r>
            <w:r w:rsidRPr="00967EA9">
              <w:rPr>
                <w:highlight w:val="yellow"/>
              </w:rPr>
              <w:t>&gt;</w:t>
            </w:r>
            <w:r w:rsidRPr="00967EA9">
              <w:rPr>
                <w:rFonts w:hint="eastAsia"/>
                <w:color w:val="000000"/>
                <w:highlight w:val="yellow"/>
              </w:rPr>
              <w:t>공휴일</w:t>
            </w:r>
            <w:r w:rsidRPr="00967EA9">
              <w:rPr>
                <w:color w:val="000000"/>
                <w:highlight w:val="yellow"/>
              </w:rPr>
              <w:t xml:space="preserve"> </w:t>
            </w:r>
            <w:r w:rsidRPr="00967EA9">
              <w:rPr>
                <w:rFonts w:hint="eastAsia"/>
                <w:color w:val="000000"/>
                <w:highlight w:val="yellow"/>
              </w:rPr>
              <w:t>아님</w:t>
            </w:r>
            <w:r w:rsidRPr="00967EA9">
              <w:rPr>
                <w:highlight w:val="yellow"/>
              </w:rPr>
              <w:t>&lt;/</w:t>
            </w:r>
            <w:r w:rsidRPr="00967EA9">
              <w:rPr>
                <w:color w:val="3F7F7F"/>
                <w:highlight w:val="yellow"/>
              </w:rPr>
              <w:t>span</w:t>
            </w:r>
            <w:r w:rsidRPr="00967EA9">
              <w:rPr>
                <w:highlight w:val="yellow"/>
              </w:rPr>
              <w:t>&gt;</w:t>
            </w:r>
          </w:p>
          <w:p w14:paraId="7385FEC8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68C35F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BFE3EFB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3C31AB1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EE3EDB6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9235129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20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7AED56E6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9pt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green</w:t>
            </w:r>
            <w:r>
              <w:rPr>
                <w:color w:val="000000"/>
              </w:rPr>
              <w:t>;"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7E2BC0EB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F94F1E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0101DFA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55AE68C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lastRenderedPageBreak/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B4B63D2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6415CC3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49066C7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2C3B424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8E2865F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549B451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27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  <w:r>
              <w:rPr>
                <w:color w:val="000000"/>
              </w:rPr>
              <w:t xml:space="preserve"> </w:t>
            </w:r>
          </w:p>
          <w:p w14:paraId="67975E0A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9pt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green</w:t>
            </w:r>
            <w:r>
              <w:rPr>
                <w:color w:val="000000"/>
              </w:rPr>
              <w:t>;"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34FFA4F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E6755F7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D59C935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888E659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6F9B3FC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47A813E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ABD184A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359B6E2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63C9DA6F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  <w:r>
              <w:rPr>
                <w:color w:val="000000"/>
              </w:rPr>
              <w:t xml:space="preserve">    </w:t>
            </w:r>
          </w:p>
          <w:p w14:paraId="51CDC876" w14:textId="77777777" w:rsidR="00967EA9" w:rsidRDefault="00967EA9" w:rsidP="00967EA9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E904589" w14:textId="77777777" w:rsidR="00967EA9" w:rsidRDefault="00967EA9" w:rsidP="00967EA9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84BCD9B" w14:textId="77777777" w:rsidR="00967EA9" w:rsidRDefault="00967EA9" w:rsidP="00967EA9">
            <w:pPr>
              <w:pStyle w:val="a0"/>
            </w:pPr>
          </w:p>
        </w:tc>
      </w:tr>
    </w:tbl>
    <w:p w14:paraId="1CFBB2B7" w14:textId="03AFE8AC" w:rsidR="00967EA9" w:rsidRDefault="00967EA9" w:rsidP="00967EA9"/>
    <w:p w14:paraId="0E7DC7F5" w14:textId="71702B60" w:rsidR="00064212" w:rsidRPr="00967EA9" w:rsidRDefault="00064212" w:rsidP="00064212">
      <w:pPr>
        <w:pStyle w:val="Heading3"/>
      </w:pPr>
      <w:r w:rsidRPr="00064212">
        <w:t>http://localhost:8088/02/calendar09.html</w:t>
      </w:r>
    </w:p>
    <w:p w14:paraId="2E50C103" w14:textId="0D14AC5A" w:rsidR="00967EA9" w:rsidRDefault="00064212" w:rsidP="00967EA9">
      <w:r>
        <w:rPr>
          <w:noProof/>
        </w:rPr>
        <w:drawing>
          <wp:inline distT="0" distB="0" distL="0" distR="0" wp14:anchorId="54C99A08" wp14:editId="5C498F8B">
            <wp:extent cx="4999121" cy="5462445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9905" cy="547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BEE7" w14:textId="35BC8553" w:rsidR="00064212" w:rsidRDefault="00064212" w:rsidP="00967EA9"/>
    <w:p w14:paraId="1C53A017" w14:textId="77777777" w:rsidR="00064212" w:rsidRDefault="00064212" w:rsidP="00967EA9"/>
    <w:p w14:paraId="007E2B69" w14:textId="576551D6" w:rsidR="00B505DF" w:rsidRDefault="00B505DF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6156BA13" w14:textId="311CE4DF" w:rsidR="00967EA9" w:rsidRDefault="00967EA9" w:rsidP="007138E5">
      <w:pPr>
        <w:pStyle w:val="Heading3"/>
      </w:pPr>
      <w:r>
        <w:rPr>
          <w:rFonts w:hint="eastAsia"/>
        </w:rPr>
        <w:lastRenderedPageBreak/>
        <w:t>02/calendar</w:t>
      </w:r>
      <w:r w:rsidR="00064212">
        <w:t>1</w:t>
      </w:r>
      <w:r>
        <w:rPr>
          <w:rFonts w:hint="eastAsia"/>
        </w:rPr>
        <w:t>0.html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67EA9" w14:paraId="71C16A36" w14:textId="77777777" w:rsidTr="00967EA9">
        <w:tc>
          <w:tcPr>
            <w:tcW w:w="10456" w:type="dxa"/>
          </w:tcPr>
          <w:p w14:paraId="011FD34D" w14:textId="77777777" w:rsidR="00967EA9" w:rsidRDefault="00967EA9" w:rsidP="00967EA9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3CF9D085" w14:textId="77777777" w:rsidR="00967EA9" w:rsidRDefault="00967EA9" w:rsidP="00967EA9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56C143DA" w14:textId="77777777" w:rsidR="00967EA9" w:rsidRDefault="00967EA9" w:rsidP="00967EA9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4F54D6B7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04BE0021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081796B5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0BFD5162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1027D5DA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vertical-align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top</w:t>
            </w:r>
            <w:r>
              <w:rPr>
                <w:color w:val="000000"/>
              </w:rPr>
              <w:t>; }</w:t>
            </w:r>
          </w:p>
          <w:p w14:paraId="6343B6FA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th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#dddddd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30px</w:t>
            </w:r>
            <w:r>
              <w:rPr>
                <w:color w:val="000000"/>
              </w:rPr>
              <w:t>; }</w:t>
            </w:r>
          </w:p>
          <w:p w14:paraId="37CF8A29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td:nth-child(1),</w:t>
            </w:r>
            <w:r>
              <w:rPr>
                <w:color w:val="000000"/>
              </w:rPr>
              <w:t xml:space="preserve"> </w:t>
            </w:r>
            <w:r>
              <w:rPr>
                <w:color w:val="3F7F7F"/>
              </w:rPr>
              <w:t>th:nth-child(1)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red</w:t>
            </w:r>
            <w:r>
              <w:rPr>
                <w:color w:val="000000"/>
              </w:rPr>
              <w:t>; }</w:t>
            </w:r>
          </w:p>
          <w:p w14:paraId="2FF40B9B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 w:rsidRPr="00967EA9">
              <w:rPr>
                <w:color w:val="3F7F7F"/>
                <w:highlight w:val="yellow"/>
              </w:rPr>
              <w:t>span</w:t>
            </w:r>
            <w:r w:rsidRPr="00967EA9">
              <w:rPr>
                <w:color w:val="000000"/>
                <w:highlight w:val="yellow"/>
              </w:rPr>
              <w:t xml:space="preserve"> {  </w:t>
            </w:r>
            <w:r w:rsidRPr="00967EA9">
              <w:rPr>
                <w:color w:val="7F007F"/>
                <w:highlight w:val="yellow"/>
              </w:rPr>
              <w:t>font-size</w:t>
            </w:r>
            <w:r w:rsidRPr="00967EA9">
              <w:rPr>
                <w:color w:val="000000"/>
                <w:highlight w:val="yellow"/>
              </w:rPr>
              <w:t xml:space="preserve">: </w:t>
            </w:r>
            <w:r w:rsidRPr="00967EA9">
              <w:rPr>
                <w:color w:val="2A00E1"/>
                <w:highlight w:val="yellow"/>
              </w:rPr>
              <w:t>9pt</w:t>
            </w:r>
            <w:r w:rsidRPr="00967EA9">
              <w:rPr>
                <w:color w:val="000000"/>
                <w:highlight w:val="yellow"/>
              </w:rPr>
              <w:t xml:space="preserve">; </w:t>
            </w:r>
            <w:r w:rsidRPr="00967EA9">
              <w:rPr>
                <w:color w:val="7F007F"/>
                <w:highlight w:val="yellow"/>
              </w:rPr>
              <w:t>color</w:t>
            </w:r>
            <w:r w:rsidRPr="00967EA9">
              <w:rPr>
                <w:color w:val="000000"/>
                <w:highlight w:val="yellow"/>
              </w:rPr>
              <w:t xml:space="preserve">: </w:t>
            </w:r>
            <w:r w:rsidRPr="00967EA9">
              <w:rPr>
                <w:color w:val="2A00E1"/>
                <w:highlight w:val="yellow"/>
              </w:rPr>
              <w:t>green</w:t>
            </w:r>
            <w:r w:rsidRPr="00967EA9">
              <w:rPr>
                <w:color w:val="000000"/>
                <w:highlight w:val="yellow"/>
              </w:rPr>
              <w:t>; }</w:t>
            </w:r>
          </w:p>
          <w:p w14:paraId="406E027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57606751" w14:textId="77777777" w:rsidR="00967EA9" w:rsidRDefault="00967EA9" w:rsidP="00967EA9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8686618" w14:textId="77777777" w:rsidR="00967EA9" w:rsidRDefault="00967EA9" w:rsidP="00967EA9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48216E2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458A9F6F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72134F0C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69CC6483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138D7D2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일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5CBC7226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4473F3FF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2F644F76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수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364922D5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목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2ECA0B5D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금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1822BB4A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토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0777CAD2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9AC91F7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0C6862A3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  <w:r>
              <w:rPr>
                <w:color w:val="000000"/>
              </w:rPr>
              <w:t xml:space="preserve">            </w:t>
            </w:r>
          </w:p>
          <w:p w14:paraId="1B9CB9A5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68AABC8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0ED046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FCDC638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43A293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64ADDEB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1306526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8A54869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7D7A35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6A0EC42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69482A9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A654957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6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0ABB4E13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4EAEDC9C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5521EDF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A770E74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4724FE2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06F5F7A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BAEA502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5FD27D3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BEDAB48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7D0DD0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2BAF595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13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  <w:r>
              <w:rPr>
                <w:color w:val="000000"/>
              </w:rPr>
              <w:t xml:space="preserve"> </w:t>
            </w:r>
          </w:p>
          <w:p w14:paraId="196C31E5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66C2CCB8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A34A754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1041E5A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60D3E9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525C1F3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17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548E647D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rFonts w:hint="eastAsia"/>
                <w:color w:val="000000"/>
              </w:rPr>
              <w:t>제헌절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75B1E7BF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rFonts w:hint="eastAsia"/>
                <w:color w:val="000000"/>
              </w:rPr>
              <w:t>공휴일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아님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45149082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0F8AA76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EB0458A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B687C59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2774B89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5997B25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20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7C161301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75E40206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72E9957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1BD6D81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lastRenderedPageBreak/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B1ED1F8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869E459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169E83A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6FEADE5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3620635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294E04A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46D6A34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27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  <w:r>
              <w:rPr>
                <w:color w:val="000000"/>
              </w:rPr>
              <w:t xml:space="preserve"> </w:t>
            </w:r>
          </w:p>
          <w:p w14:paraId="748FEEE8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50CD25F4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935DC3A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24E8E1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AACD25B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30EBF08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7C364CF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DFF16F2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E1FE8CE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7932E4B9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  <w:r>
              <w:rPr>
                <w:color w:val="000000"/>
              </w:rPr>
              <w:t xml:space="preserve">    </w:t>
            </w:r>
          </w:p>
          <w:p w14:paraId="307D8EC2" w14:textId="77777777" w:rsidR="00967EA9" w:rsidRDefault="00967EA9" w:rsidP="00967EA9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BDA8490" w14:textId="77777777" w:rsidR="00967EA9" w:rsidRDefault="00967EA9" w:rsidP="00967EA9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128775DD" w14:textId="77777777" w:rsidR="00967EA9" w:rsidRDefault="00967EA9" w:rsidP="00967EA9">
            <w:pPr>
              <w:pStyle w:val="a0"/>
            </w:pPr>
          </w:p>
        </w:tc>
      </w:tr>
    </w:tbl>
    <w:p w14:paraId="5EA389EC" w14:textId="3D8D8FF9" w:rsidR="00967EA9" w:rsidRDefault="00967EA9" w:rsidP="00967EA9"/>
    <w:p w14:paraId="7AD9260F" w14:textId="5D83B372" w:rsidR="00627D63" w:rsidRDefault="00627D63" w:rsidP="00627D63">
      <w:pPr>
        <w:pStyle w:val="Heading3"/>
      </w:pPr>
      <w:r w:rsidRPr="00627D63">
        <w:t>http://localhost:8088/02/calendar10.html</w:t>
      </w:r>
    </w:p>
    <w:p w14:paraId="691C6B37" w14:textId="0DE5948D" w:rsidR="00967EA9" w:rsidRDefault="00627D63" w:rsidP="00967EA9">
      <w:r>
        <w:rPr>
          <w:noProof/>
        </w:rPr>
        <w:drawing>
          <wp:inline distT="0" distB="0" distL="0" distR="0" wp14:anchorId="3B80A5F6" wp14:editId="47525B83">
            <wp:extent cx="5043066" cy="5510463"/>
            <wp:effectExtent l="0" t="0" r="571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0631" cy="551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ED82" w14:textId="77777777" w:rsidR="00B505DF" w:rsidRDefault="00B505DF" w:rsidP="00967EA9"/>
    <w:p w14:paraId="0C464349" w14:textId="77777777" w:rsidR="00B505DF" w:rsidRDefault="00B505DF" w:rsidP="00967EA9"/>
    <w:p w14:paraId="6B2CD672" w14:textId="77777777" w:rsidR="00933D0A" w:rsidRDefault="00933D0A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45362669" w14:textId="2B1F5E7D" w:rsidR="007138E5" w:rsidRDefault="007138E5" w:rsidP="00933D0A">
      <w:pPr>
        <w:pStyle w:val="Heading2"/>
      </w:pPr>
      <w:bookmarkStart w:id="9" w:name="_Toc82599757"/>
      <w:r>
        <w:rPr>
          <w:rFonts w:hint="eastAsia"/>
        </w:rPr>
        <w:lastRenderedPageBreak/>
        <w:t>class</w:t>
      </w:r>
      <w:r>
        <w:t xml:space="preserve"> </w:t>
      </w:r>
      <w:r>
        <w:rPr>
          <w:rFonts w:hint="eastAsia"/>
        </w:rPr>
        <w:t>애트리뷰트와 실렉터</w:t>
      </w:r>
      <w:bookmarkEnd w:id="9"/>
    </w:p>
    <w:p w14:paraId="5E018F16" w14:textId="29130868" w:rsidR="00967EA9" w:rsidRDefault="00933D0A" w:rsidP="007138E5">
      <w:pPr>
        <w:pStyle w:val="Heading3"/>
      </w:pPr>
      <w:r>
        <w:rPr>
          <w:rFonts w:hint="eastAsia"/>
        </w:rPr>
        <w:t>02/calendar1</w:t>
      </w:r>
      <w:r w:rsidR="00627D63">
        <w:t>1</w:t>
      </w:r>
      <w:r>
        <w:rPr>
          <w:rFonts w:hint="eastAsia"/>
        </w:rP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33D0A" w14:paraId="090A490E" w14:textId="77777777" w:rsidTr="00933D0A">
        <w:tc>
          <w:tcPr>
            <w:tcW w:w="10456" w:type="dxa"/>
          </w:tcPr>
          <w:p w14:paraId="110D8968" w14:textId="77777777" w:rsidR="00933D0A" w:rsidRDefault="00933D0A" w:rsidP="00933D0A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4F5D1407" w14:textId="77777777" w:rsidR="00933D0A" w:rsidRDefault="00933D0A" w:rsidP="00933D0A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0D621B1" w14:textId="77777777" w:rsidR="00933D0A" w:rsidRDefault="00933D0A" w:rsidP="00933D0A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71D75246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6C7C3280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73AA4811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669B9FD9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7B50226B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vertical-align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top</w:t>
            </w:r>
            <w:r>
              <w:rPr>
                <w:color w:val="000000"/>
              </w:rPr>
              <w:t>; }</w:t>
            </w:r>
          </w:p>
          <w:p w14:paraId="4C4553DD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th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#dddddd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30px</w:t>
            </w:r>
            <w:r>
              <w:rPr>
                <w:color w:val="000000"/>
              </w:rPr>
              <w:t>; }</w:t>
            </w:r>
          </w:p>
          <w:p w14:paraId="1AAF1BD4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td:nth-child(1),</w:t>
            </w:r>
            <w:r>
              <w:rPr>
                <w:color w:val="000000"/>
              </w:rPr>
              <w:t xml:space="preserve"> </w:t>
            </w:r>
            <w:r>
              <w:rPr>
                <w:color w:val="3F7F7F"/>
              </w:rPr>
              <w:t>th:nth-child(1)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red</w:t>
            </w:r>
            <w:r>
              <w:rPr>
                <w:color w:val="000000"/>
              </w:rPr>
              <w:t>; }</w:t>
            </w:r>
          </w:p>
          <w:p w14:paraId="4ACB65FD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</w:t>
            </w:r>
            <w:r w:rsidRPr="00933D0A">
              <w:rPr>
                <w:color w:val="3F7F7F"/>
                <w:highlight w:val="yellow"/>
              </w:rPr>
              <w:t>span.green</w:t>
            </w:r>
            <w:r w:rsidRPr="00933D0A">
              <w:rPr>
                <w:color w:val="000000"/>
                <w:highlight w:val="yellow"/>
              </w:rPr>
              <w:t xml:space="preserve"> {  </w:t>
            </w:r>
            <w:r w:rsidRPr="00933D0A">
              <w:rPr>
                <w:color w:val="7F007F"/>
                <w:highlight w:val="yellow"/>
              </w:rPr>
              <w:t>font-size</w:t>
            </w:r>
            <w:r w:rsidRPr="00933D0A">
              <w:rPr>
                <w:color w:val="000000"/>
                <w:highlight w:val="yellow"/>
              </w:rPr>
              <w:t xml:space="preserve">: </w:t>
            </w:r>
            <w:r w:rsidRPr="00933D0A">
              <w:rPr>
                <w:color w:val="2A00E1"/>
                <w:highlight w:val="yellow"/>
              </w:rPr>
              <w:t>9pt</w:t>
            </w:r>
            <w:r w:rsidRPr="00933D0A">
              <w:rPr>
                <w:color w:val="000000"/>
                <w:highlight w:val="yellow"/>
              </w:rPr>
              <w:t xml:space="preserve">; </w:t>
            </w:r>
            <w:r w:rsidRPr="00933D0A">
              <w:rPr>
                <w:color w:val="7F007F"/>
                <w:highlight w:val="yellow"/>
              </w:rPr>
              <w:t>color</w:t>
            </w:r>
            <w:r w:rsidRPr="00933D0A">
              <w:rPr>
                <w:color w:val="000000"/>
                <w:highlight w:val="yellow"/>
              </w:rPr>
              <w:t xml:space="preserve">: </w:t>
            </w:r>
            <w:r w:rsidRPr="00933D0A">
              <w:rPr>
                <w:color w:val="2A00E1"/>
                <w:highlight w:val="yellow"/>
              </w:rPr>
              <w:t>green</w:t>
            </w:r>
            <w:r w:rsidRPr="00933D0A">
              <w:rPr>
                <w:color w:val="000000"/>
                <w:highlight w:val="yellow"/>
              </w:rPr>
              <w:t>; }</w:t>
            </w:r>
          </w:p>
          <w:p w14:paraId="781469CE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</w:t>
            </w:r>
            <w:r w:rsidRPr="00933D0A">
              <w:rPr>
                <w:color w:val="3F7F7F"/>
                <w:highlight w:val="yellow"/>
              </w:rPr>
              <w:t>span.gray</w:t>
            </w:r>
            <w:r w:rsidRPr="00933D0A">
              <w:rPr>
                <w:color w:val="000000"/>
                <w:highlight w:val="yellow"/>
              </w:rPr>
              <w:t xml:space="preserve"> {  </w:t>
            </w:r>
            <w:r w:rsidRPr="00933D0A">
              <w:rPr>
                <w:color w:val="7F007F"/>
                <w:highlight w:val="yellow"/>
              </w:rPr>
              <w:t>font-size</w:t>
            </w:r>
            <w:r w:rsidRPr="00933D0A">
              <w:rPr>
                <w:color w:val="000000"/>
                <w:highlight w:val="yellow"/>
              </w:rPr>
              <w:t xml:space="preserve">: </w:t>
            </w:r>
            <w:r w:rsidRPr="00933D0A">
              <w:rPr>
                <w:color w:val="2A00E1"/>
                <w:highlight w:val="yellow"/>
              </w:rPr>
              <w:t>9pt</w:t>
            </w:r>
            <w:r w:rsidRPr="00933D0A">
              <w:rPr>
                <w:color w:val="000000"/>
                <w:highlight w:val="yellow"/>
              </w:rPr>
              <w:t xml:space="preserve">; </w:t>
            </w:r>
            <w:r w:rsidRPr="00933D0A">
              <w:rPr>
                <w:color w:val="7F007F"/>
                <w:highlight w:val="yellow"/>
              </w:rPr>
              <w:t>color</w:t>
            </w:r>
            <w:r w:rsidRPr="00933D0A">
              <w:rPr>
                <w:color w:val="000000"/>
                <w:highlight w:val="yellow"/>
              </w:rPr>
              <w:t xml:space="preserve">: </w:t>
            </w:r>
            <w:r w:rsidRPr="00933D0A">
              <w:rPr>
                <w:color w:val="2A00E1"/>
                <w:highlight w:val="yellow"/>
              </w:rPr>
              <w:t>gray</w:t>
            </w:r>
            <w:r w:rsidRPr="00933D0A">
              <w:rPr>
                <w:color w:val="000000"/>
                <w:highlight w:val="yellow"/>
              </w:rPr>
              <w:t>; }</w:t>
            </w:r>
          </w:p>
          <w:p w14:paraId="422C0E4E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2F2D9397" w14:textId="77777777" w:rsidR="00933D0A" w:rsidRDefault="00933D0A" w:rsidP="00933D0A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0283C5C0" w14:textId="77777777" w:rsidR="00933D0A" w:rsidRDefault="00933D0A" w:rsidP="00933D0A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4460B94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5E36E26A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7A98EF72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5826DAAE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5A01F33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일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4AD9C723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1FB95ADD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24DF9F43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수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31ED920D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목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0208C5DB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금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259B20D3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토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4B471652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1302634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2F364746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  <w:r>
              <w:rPr>
                <w:color w:val="000000"/>
              </w:rPr>
              <w:t xml:space="preserve">            </w:t>
            </w:r>
          </w:p>
          <w:p w14:paraId="50590C9D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345D39E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8D417D6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BA33280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ED54D76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809968A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2E0EA8C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992E276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306AE65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25D3740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D1D74EF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E1BB0C4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6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47593508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 w:rsidRPr="00933D0A">
              <w:rPr>
                <w:color w:val="7F007F"/>
                <w:highlight w:val="yellow"/>
              </w:rPr>
              <w:t>class</w:t>
            </w:r>
            <w:r w:rsidRPr="00933D0A">
              <w:rPr>
                <w:color w:val="000000"/>
                <w:highlight w:val="yellow"/>
              </w:rPr>
              <w:t>=</w:t>
            </w:r>
            <w:r w:rsidRPr="00933D0A">
              <w:rPr>
                <w:color w:val="2A00FF"/>
                <w:highlight w:val="yellow"/>
              </w:rPr>
              <w:t>"green"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445447FA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05A1404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ABEC142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308D8B8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56ED938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8901309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A370401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BA17BFE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D1EB31C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DCA3254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13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  <w:r>
              <w:rPr>
                <w:color w:val="000000"/>
              </w:rPr>
              <w:t xml:space="preserve"> </w:t>
            </w:r>
          </w:p>
          <w:p w14:paraId="50F9B5B4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 w:rsidRPr="00933D0A">
              <w:rPr>
                <w:color w:val="7F007F"/>
                <w:highlight w:val="yellow"/>
              </w:rPr>
              <w:t>class</w:t>
            </w:r>
            <w:r w:rsidRPr="00933D0A">
              <w:rPr>
                <w:color w:val="000000"/>
                <w:highlight w:val="yellow"/>
              </w:rPr>
              <w:t>=</w:t>
            </w:r>
            <w:r w:rsidRPr="00933D0A">
              <w:rPr>
                <w:color w:val="2A00FF"/>
                <w:highlight w:val="yellow"/>
              </w:rPr>
              <w:t>"green"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16BC9788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C0DE76A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C73B164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D6901AD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072141A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17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137A0383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 w:rsidRPr="00933D0A">
              <w:rPr>
                <w:color w:val="7F007F"/>
                <w:highlight w:val="yellow"/>
              </w:rPr>
              <w:t>class</w:t>
            </w:r>
            <w:r w:rsidRPr="00933D0A">
              <w:rPr>
                <w:color w:val="000000"/>
                <w:highlight w:val="yellow"/>
              </w:rPr>
              <w:t>=</w:t>
            </w:r>
            <w:r w:rsidRPr="00933D0A">
              <w:rPr>
                <w:color w:val="2A00FF"/>
                <w:highlight w:val="yellow"/>
              </w:rPr>
              <w:t>"gray"</w:t>
            </w:r>
            <w:r>
              <w:t>&gt;</w:t>
            </w:r>
            <w:r>
              <w:rPr>
                <w:rFonts w:hint="eastAsia"/>
                <w:color w:val="000000"/>
              </w:rPr>
              <w:t>제헌절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4AE578CE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 w:rsidRPr="00933D0A">
              <w:rPr>
                <w:color w:val="7F007F"/>
                <w:highlight w:val="yellow"/>
              </w:rPr>
              <w:t>class</w:t>
            </w:r>
            <w:r w:rsidRPr="00933D0A">
              <w:rPr>
                <w:color w:val="000000"/>
                <w:highlight w:val="yellow"/>
              </w:rPr>
              <w:t>=</w:t>
            </w:r>
            <w:r w:rsidRPr="00933D0A">
              <w:rPr>
                <w:color w:val="2A00FF"/>
                <w:highlight w:val="yellow"/>
              </w:rPr>
              <w:t>"gray"</w:t>
            </w:r>
            <w:r>
              <w:t>&gt;</w:t>
            </w:r>
            <w:r>
              <w:rPr>
                <w:rFonts w:hint="eastAsia"/>
                <w:color w:val="000000"/>
              </w:rPr>
              <w:t>공휴일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아님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605843DC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53044A3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7C5E268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D8B644F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793EAD7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0A5002A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20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65041EBA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lastRenderedPageBreak/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 w:rsidRPr="00933D0A">
              <w:rPr>
                <w:color w:val="7F007F"/>
                <w:highlight w:val="yellow"/>
              </w:rPr>
              <w:t>class</w:t>
            </w:r>
            <w:r w:rsidRPr="00933D0A">
              <w:rPr>
                <w:color w:val="000000"/>
                <w:highlight w:val="yellow"/>
              </w:rPr>
              <w:t>=</w:t>
            </w:r>
            <w:r w:rsidRPr="00933D0A">
              <w:rPr>
                <w:color w:val="2A00FF"/>
                <w:highlight w:val="yellow"/>
              </w:rPr>
              <w:t>"green"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6A1BACBF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2BEF9CC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381DBDB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7DC24BF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37A7219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B782A8F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C0584FF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ACBE455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B03657A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C58AF92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27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  <w:r>
              <w:rPr>
                <w:color w:val="000000"/>
              </w:rPr>
              <w:t xml:space="preserve"> </w:t>
            </w:r>
          </w:p>
          <w:p w14:paraId="11543B00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 w:rsidRPr="00933D0A">
              <w:rPr>
                <w:color w:val="7F007F"/>
                <w:highlight w:val="yellow"/>
              </w:rPr>
              <w:t>class</w:t>
            </w:r>
            <w:r w:rsidRPr="00933D0A">
              <w:rPr>
                <w:color w:val="000000"/>
                <w:highlight w:val="yellow"/>
              </w:rPr>
              <w:t>=</w:t>
            </w:r>
            <w:r w:rsidRPr="00933D0A">
              <w:rPr>
                <w:color w:val="2A00FF"/>
                <w:highlight w:val="yellow"/>
              </w:rPr>
              <w:t>"green"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67682300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1139317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6FE95E7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FC96966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CDD6DE3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5CD4C71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FFA86FB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91935CF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47320BE2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  <w:r>
              <w:rPr>
                <w:color w:val="000000"/>
              </w:rPr>
              <w:t xml:space="preserve">    </w:t>
            </w:r>
          </w:p>
          <w:p w14:paraId="65FEB417" w14:textId="77777777" w:rsidR="00933D0A" w:rsidRDefault="00933D0A" w:rsidP="00933D0A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774FD222" w14:textId="77777777" w:rsidR="00933D0A" w:rsidRDefault="00933D0A" w:rsidP="00933D0A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56DD7625" w14:textId="77777777" w:rsidR="00933D0A" w:rsidRDefault="00933D0A" w:rsidP="00933D0A">
            <w:pPr>
              <w:pStyle w:val="a0"/>
            </w:pPr>
          </w:p>
        </w:tc>
      </w:tr>
    </w:tbl>
    <w:p w14:paraId="0E58CA36" w14:textId="7FEA0DF7" w:rsidR="00933D0A" w:rsidRDefault="00933D0A" w:rsidP="00933D0A"/>
    <w:p w14:paraId="5126B494" w14:textId="30D6536B" w:rsidR="00E41B4E" w:rsidRDefault="00E41B4E" w:rsidP="00E41B4E">
      <w:pPr>
        <w:pStyle w:val="Heading3"/>
      </w:pPr>
      <w:r w:rsidRPr="00E41B4E">
        <w:t>http://localhost:8088/02/calendar11.html</w:t>
      </w:r>
    </w:p>
    <w:p w14:paraId="4C3D6540" w14:textId="079A023E" w:rsidR="00933D0A" w:rsidRDefault="00E41B4E" w:rsidP="00933D0A">
      <w:r>
        <w:rPr>
          <w:noProof/>
        </w:rPr>
        <w:drawing>
          <wp:inline distT="0" distB="0" distL="0" distR="0" wp14:anchorId="3A54AA6B" wp14:editId="14258EF5">
            <wp:extent cx="4690713" cy="512545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8270" cy="5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742E" w14:textId="77777777" w:rsidR="00372ABF" w:rsidRDefault="00372ABF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4616BA77" w14:textId="351F6482" w:rsidR="00933D0A" w:rsidRDefault="00920D0B" w:rsidP="00920D0B">
      <w:pPr>
        <w:pStyle w:val="Heading3"/>
      </w:pPr>
      <w:r>
        <w:rPr>
          <w:rFonts w:hint="eastAsia"/>
        </w:rPr>
        <w:lastRenderedPageBreak/>
        <w:t>태그의</w:t>
      </w:r>
      <w:r>
        <w:rPr>
          <w:rFonts w:hint="eastAsia"/>
        </w:rPr>
        <w:t xml:space="preserve"> </w:t>
      </w:r>
      <w:r>
        <w:t xml:space="preserve">class </w:t>
      </w:r>
      <w:r>
        <w:rPr>
          <w:rFonts w:hint="eastAsia"/>
        </w:rPr>
        <w:t>애트리뷰트와</w:t>
      </w:r>
      <w:r>
        <w:rPr>
          <w:rFonts w:hint="eastAsia"/>
        </w:rPr>
        <w:t xml:space="preserve"> </w:t>
      </w:r>
      <w:r w:rsidR="00372ABF">
        <w:t xml:space="preserve">CSS </w:t>
      </w:r>
      <w:r w:rsidR="00372ABF">
        <w:t>실렉터</w:t>
      </w:r>
    </w:p>
    <w:p w14:paraId="7EDDEA1A" w14:textId="50011F28" w:rsidR="00920D0B" w:rsidRPr="00920D0B" w:rsidRDefault="00920D0B" w:rsidP="00920D0B">
      <w:r>
        <w:rPr>
          <w:rFonts w:hint="eastAsia"/>
        </w:rPr>
        <w:t xml:space="preserve">몇몇 태그들에만 서식을 부여하려고 할 때 흔히 </w:t>
      </w:r>
      <w:r>
        <w:t xml:space="preserve">class </w:t>
      </w:r>
      <w:r w:rsidR="002561B5">
        <w:rPr>
          <w:rFonts w:hint="eastAsia"/>
        </w:rPr>
        <w:t>애트</w:t>
      </w:r>
      <w:r>
        <w:rPr>
          <w:rFonts w:hint="eastAsia"/>
        </w:rPr>
        <w:t>리뷰트</w:t>
      </w:r>
      <w:r w:rsidR="002561B5">
        <w:rPr>
          <w:rFonts w:hint="eastAsia"/>
        </w:rPr>
        <w:t>(</w:t>
      </w:r>
      <w:r w:rsidR="002561B5">
        <w:t>attribute)</w:t>
      </w:r>
      <w:r>
        <w:rPr>
          <w:rFonts w:hint="eastAsia"/>
        </w:rPr>
        <w:t>를 사용한다.</w:t>
      </w:r>
    </w:p>
    <w:p w14:paraId="76EF7CEC" w14:textId="77777777" w:rsidR="00933D0A" w:rsidRDefault="00933D0A" w:rsidP="00933D0A"/>
    <w:p w14:paraId="73E84745" w14:textId="0EDDF458" w:rsidR="00933D0A" w:rsidRDefault="00920D0B" w:rsidP="00933D0A">
      <w:r>
        <w:rPr>
          <w:rFonts w:hint="eastAsia"/>
        </w:rPr>
        <w:t>예를 들어</w:t>
      </w:r>
    </w:p>
    <w:p w14:paraId="3EAF2F6F" w14:textId="77777777" w:rsidR="00920D0B" w:rsidRDefault="00920D0B" w:rsidP="00920D0B">
      <w:pPr>
        <w:pStyle w:val="a0"/>
        <w:rPr>
          <w:color w:val="000000"/>
        </w:rPr>
      </w:pPr>
      <w:r w:rsidRPr="00920D0B">
        <w:rPr>
          <w:color w:val="3F7F7F"/>
        </w:rPr>
        <w:t>span.</w:t>
      </w:r>
      <w:r w:rsidRPr="00920D0B">
        <w:rPr>
          <w:color w:val="3F7F7F"/>
          <w:highlight w:val="yellow"/>
        </w:rPr>
        <w:t>green</w:t>
      </w:r>
      <w:r w:rsidRPr="00920D0B">
        <w:rPr>
          <w:color w:val="000000"/>
        </w:rPr>
        <w:t xml:space="preserve"> {  </w:t>
      </w:r>
      <w:r w:rsidRPr="00920D0B">
        <w:rPr>
          <w:color w:val="7F007F"/>
        </w:rPr>
        <w:t>font-size</w:t>
      </w:r>
      <w:r w:rsidRPr="00920D0B">
        <w:rPr>
          <w:color w:val="000000"/>
        </w:rPr>
        <w:t xml:space="preserve">: </w:t>
      </w:r>
      <w:r w:rsidRPr="00920D0B">
        <w:rPr>
          <w:color w:val="2A00E1"/>
        </w:rPr>
        <w:t>9pt</w:t>
      </w:r>
      <w:r w:rsidRPr="00920D0B">
        <w:rPr>
          <w:color w:val="000000"/>
        </w:rPr>
        <w:t xml:space="preserve">; </w:t>
      </w:r>
      <w:r w:rsidRPr="00920D0B">
        <w:rPr>
          <w:color w:val="7F007F"/>
        </w:rPr>
        <w:t>color</w:t>
      </w:r>
      <w:r w:rsidRPr="00920D0B">
        <w:rPr>
          <w:color w:val="000000"/>
        </w:rPr>
        <w:t xml:space="preserve">: </w:t>
      </w:r>
      <w:r w:rsidRPr="00920D0B">
        <w:rPr>
          <w:color w:val="2A00E1"/>
        </w:rPr>
        <w:t>green</w:t>
      </w:r>
      <w:r w:rsidRPr="00920D0B">
        <w:rPr>
          <w:color w:val="000000"/>
        </w:rPr>
        <w:t>; }</w:t>
      </w:r>
    </w:p>
    <w:p w14:paraId="73F38C50" w14:textId="24E04A43" w:rsidR="00920D0B" w:rsidRDefault="00920D0B" w:rsidP="00920D0B">
      <w:pPr>
        <w:pStyle w:val="a0"/>
        <w:rPr>
          <w:color w:val="000000"/>
        </w:rPr>
      </w:pPr>
      <w:r>
        <w:rPr>
          <w:rFonts w:hint="eastAsia"/>
          <w:color w:val="000000"/>
        </w:rPr>
        <w:t>위의 서식은 아래의 태그에 적용된다.</w:t>
      </w:r>
    </w:p>
    <w:p w14:paraId="4B8DA92E" w14:textId="6155094D" w:rsidR="00920D0B" w:rsidRDefault="00920D0B" w:rsidP="00920D0B">
      <w:pPr>
        <w:pStyle w:val="a0"/>
      </w:pPr>
      <w:r>
        <w:t>&lt;</w:t>
      </w:r>
      <w:r>
        <w:rPr>
          <w:color w:val="3F7F7F"/>
        </w:rPr>
        <w:t>span</w:t>
      </w:r>
      <w:r>
        <w:t xml:space="preserve"> </w:t>
      </w:r>
      <w:r w:rsidRPr="00933D0A">
        <w:rPr>
          <w:color w:val="7F007F"/>
          <w:highlight w:val="yellow"/>
        </w:rPr>
        <w:t>class</w:t>
      </w:r>
      <w:r w:rsidRPr="00933D0A">
        <w:rPr>
          <w:color w:val="000000"/>
          <w:highlight w:val="yellow"/>
        </w:rPr>
        <w:t>=</w:t>
      </w:r>
      <w:r w:rsidRPr="00933D0A">
        <w:rPr>
          <w:color w:val="2A00FF"/>
          <w:highlight w:val="yellow"/>
        </w:rPr>
        <w:t>"green"</w:t>
      </w:r>
      <w:r>
        <w:t>&gt;</w:t>
      </w:r>
      <w:r>
        <w:rPr>
          <w:color w:val="000000"/>
        </w:rPr>
        <w:t>9</w:t>
      </w:r>
      <w:r>
        <w:rPr>
          <w:rFonts w:hint="eastAsia"/>
          <w:color w:val="000000"/>
        </w:rPr>
        <w:t>시</w:t>
      </w:r>
      <w:r>
        <w:rPr>
          <w:color w:val="000000"/>
        </w:rPr>
        <w:t>30</w:t>
      </w:r>
      <w:r>
        <w:rPr>
          <w:rFonts w:hint="eastAsia"/>
          <w:color w:val="000000"/>
        </w:rPr>
        <w:t>분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특강</w:t>
      </w:r>
      <w:r>
        <w:rPr>
          <w:color w:val="000000"/>
        </w:rPr>
        <w:t xml:space="preserve"> 6202</w:t>
      </w:r>
      <w:r>
        <w:t>&lt;/</w:t>
      </w:r>
      <w:r>
        <w:rPr>
          <w:color w:val="3F7F7F"/>
        </w:rPr>
        <w:t>span</w:t>
      </w:r>
      <w:r>
        <w:t>&gt;</w:t>
      </w:r>
    </w:p>
    <w:p w14:paraId="484A22CD" w14:textId="77777777" w:rsidR="00920D0B" w:rsidRDefault="00920D0B" w:rsidP="00933D0A"/>
    <w:p w14:paraId="6202B407" w14:textId="409DE615" w:rsidR="00920D0B" w:rsidRDefault="00372ABF" w:rsidP="00933D0A">
      <w:r>
        <w:rPr>
          <w:rFonts w:hint="eastAsia"/>
        </w:rPr>
        <w:t>CSS 실렉터</w:t>
      </w:r>
      <w:r w:rsidR="00920D0B">
        <w:rPr>
          <w:rFonts w:hint="eastAsia"/>
        </w:rPr>
        <w:t xml:space="preserve">에서 </w:t>
      </w:r>
      <w:r w:rsidR="00920D0B" w:rsidRPr="00920D0B">
        <w:rPr>
          <w:highlight w:val="yellow"/>
        </w:rPr>
        <w:t>.green</w:t>
      </w:r>
      <w:r w:rsidR="00920D0B">
        <w:t xml:space="preserve"> </w:t>
      </w:r>
      <w:r w:rsidR="00920D0B">
        <w:rPr>
          <w:rFonts w:hint="eastAsia"/>
        </w:rPr>
        <w:t xml:space="preserve">부분은 태그에 </w:t>
      </w:r>
      <w:r w:rsidR="00920D0B" w:rsidRPr="00920D0B">
        <w:rPr>
          <w:rFonts w:hint="eastAsia"/>
          <w:highlight w:val="yellow"/>
        </w:rPr>
        <w:t>class="green"</w:t>
      </w:r>
      <w:r w:rsidR="00920D0B">
        <w:t xml:space="preserve"> </w:t>
      </w:r>
      <w:r w:rsidR="00920D0B">
        <w:rPr>
          <w:rFonts w:hint="eastAsia"/>
        </w:rPr>
        <w:t>애트리뷰트가 있는 태그들에만 서식을 부여함을 뜻한다.</w:t>
      </w:r>
    </w:p>
    <w:p w14:paraId="384E5705" w14:textId="77777777" w:rsidR="00920D0B" w:rsidRDefault="00920D0B" w:rsidP="00933D0A"/>
    <w:p w14:paraId="3023F11B" w14:textId="77777777" w:rsidR="00372ABF" w:rsidRDefault="00372ABF" w:rsidP="00372ABF">
      <w:pPr>
        <w:pStyle w:val="a0"/>
        <w:rPr>
          <w:color w:val="000000"/>
        </w:rPr>
      </w:pPr>
      <w:r w:rsidRPr="00920D0B">
        <w:rPr>
          <w:color w:val="3F7F7F"/>
        </w:rPr>
        <w:t>span</w:t>
      </w:r>
      <w:r w:rsidRPr="00E1507B">
        <w:rPr>
          <w:color w:val="3F7F7F"/>
          <w:highlight w:val="yellow"/>
        </w:rPr>
        <w:t>.gray</w:t>
      </w:r>
      <w:r w:rsidRPr="00920D0B">
        <w:rPr>
          <w:color w:val="000000"/>
        </w:rPr>
        <w:t xml:space="preserve"> {  </w:t>
      </w:r>
      <w:r w:rsidRPr="00920D0B">
        <w:rPr>
          <w:color w:val="7F007F"/>
        </w:rPr>
        <w:t>font-size</w:t>
      </w:r>
      <w:r w:rsidRPr="00920D0B">
        <w:rPr>
          <w:color w:val="000000"/>
        </w:rPr>
        <w:t xml:space="preserve">: </w:t>
      </w:r>
      <w:r w:rsidRPr="00920D0B">
        <w:rPr>
          <w:color w:val="2A00E1"/>
        </w:rPr>
        <w:t>9pt</w:t>
      </w:r>
      <w:r w:rsidRPr="00920D0B">
        <w:rPr>
          <w:color w:val="000000"/>
        </w:rPr>
        <w:t xml:space="preserve">; </w:t>
      </w:r>
      <w:r w:rsidRPr="00920D0B">
        <w:rPr>
          <w:color w:val="7F007F"/>
        </w:rPr>
        <w:t>color</w:t>
      </w:r>
      <w:r w:rsidRPr="00920D0B">
        <w:rPr>
          <w:color w:val="000000"/>
        </w:rPr>
        <w:t xml:space="preserve">: </w:t>
      </w:r>
      <w:r w:rsidRPr="00920D0B">
        <w:rPr>
          <w:color w:val="2A00E1"/>
        </w:rPr>
        <w:t>green</w:t>
      </w:r>
      <w:r w:rsidRPr="00920D0B">
        <w:rPr>
          <w:color w:val="000000"/>
        </w:rPr>
        <w:t>; }</w:t>
      </w:r>
    </w:p>
    <w:p w14:paraId="6DE565AF" w14:textId="77777777" w:rsidR="00372ABF" w:rsidRDefault="00372ABF" w:rsidP="00372ABF">
      <w:pPr>
        <w:pStyle w:val="a0"/>
        <w:rPr>
          <w:color w:val="000000"/>
        </w:rPr>
      </w:pPr>
      <w:r>
        <w:rPr>
          <w:rFonts w:hint="eastAsia"/>
          <w:color w:val="000000"/>
        </w:rPr>
        <w:t>위의 서식은 아래의 태그에 적용된다.</w:t>
      </w:r>
    </w:p>
    <w:p w14:paraId="147AD25A" w14:textId="77777777" w:rsidR="00372ABF" w:rsidRDefault="00372ABF" w:rsidP="00372ABF">
      <w:pPr>
        <w:pStyle w:val="a0"/>
      </w:pPr>
      <w:r>
        <w:t>&lt;</w:t>
      </w:r>
      <w:r>
        <w:rPr>
          <w:color w:val="3F7F7F"/>
        </w:rPr>
        <w:t>span</w:t>
      </w:r>
      <w:r>
        <w:t xml:space="preserve"> </w:t>
      </w:r>
      <w:r w:rsidRPr="00933D0A">
        <w:rPr>
          <w:color w:val="7F007F"/>
          <w:highlight w:val="yellow"/>
        </w:rPr>
        <w:t>class</w:t>
      </w:r>
      <w:r w:rsidRPr="00933D0A">
        <w:rPr>
          <w:color w:val="000000"/>
          <w:highlight w:val="yellow"/>
        </w:rPr>
        <w:t>=</w:t>
      </w:r>
      <w:r w:rsidRPr="00933D0A">
        <w:rPr>
          <w:color w:val="2A00FF"/>
          <w:highlight w:val="yellow"/>
        </w:rPr>
        <w:t>"gr</w:t>
      </w:r>
      <w:r>
        <w:rPr>
          <w:color w:val="2A00FF"/>
          <w:highlight w:val="yellow"/>
        </w:rPr>
        <w:t>ay</w:t>
      </w:r>
      <w:r w:rsidRPr="00933D0A">
        <w:rPr>
          <w:color w:val="2A00FF"/>
          <w:highlight w:val="yellow"/>
        </w:rPr>
        <w:t>"</w:t>
      </w:r>
      <w:r>
        <w:t>&gt;</w:t>
      </w:r>
      <w:r>
        <w:rPr>
          <w:rFonts w:hint="eastAsia"/>
          <w:color w:val="000000"/>
        </w:rPr>
        <w:t>제헌절</w:t>
      </w:r>
      <w:r>
        <w:t>&lt;/</w:t>
      </w:r>
      <w:r>
        <w:rPr>
          <w:color w:val="3F7F7F"/>
        </w:rPr>
        <w:t>span</w:t>
      </w:r>
      <w:r>
        <w:t>&gt;</w:t>
      </w:r>
    </w:p>
    <w:p w14:paraId="36B19FCF" w14:textId="3AFA1845" w:rsidR="00920D0B" w:rsidRDefault="00920D0B" w:rsidP="00933D0A"/>
    <w:p w14:paraId="2781F366" w14:textId="40E8F997" w:rsidR="00372ABF" w:rsidRDefault="00372ABF" w:rsidP="00933D0A"/>
    <w:p w14:paraId="239C37E8" w14:textId="77777777" w:rsidR="00920D0B" w:rsidRDefault="00920D0B" w:rsidP="00933D0A"/>
    <w:p w14:paraId="27B9FE57" w14:textId="46124282" w:rsidR="003A32FC" w:rsidRDefault="003A32FC" w:rsidP="00933D0A"/>
    <w:p w14:paraId="4188E470" w14:textId="77777777" w:rsidR="00B505DF" w:rsidRDefault="00B505DF" w:rsidP="00933D0A"/>
    <w:p w14:paraId="255F2879" w14:textId="77777777" w:rsidR="003A32FC" w:rsidRPr="003A32FC" w:rsidRDefault="003A32FC" w:rsidP="00933D0A"/>
    <w:p w14:paraId="491ECDD3" w14:textId="77777777" w:rsidR="00920D0B" w:rsidRDefault="00920D0B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6D78A538" w14:textId="24852CD7" w:rsidR="007138E5" w:rsidRDefault="007138E5" w:rsidP="00920D0B">
      <w:pPr>
        <w:pStyle w:val="Heading2"/>
      </w:pPr>
      <w:bookmarkStart w:id="10" w:name="_Toc82599758"/>
      <w:r>
        <w:lastRenderedPageBreak/>
        <w:t xml:space="preserve">:hover </w:t>
      </w:r>
      <w:r>
        <w:rPr>
          <w:rFonts w:hint="eastAsia"/>
        </w:rPr>
        <w:t>실렉터</w:t>
      </w:r>
      <w:bookmarkEnd w:id="10"/>
    </w:p>
    <w:p w14:paraId="73F6E92D" w14:textId="7FEAC7CE" w:rsidR="00920D0B" w:rsidRDefault="00920D0B" w:rsidP="007138E5">
      <w:pPr>
        <w:pStyle w:val="Heading3"/>
      </w:pPr>
      <w:r>
        <w:rPr>
          <w:rFonts w:hint="eastAsia"/>
        </w:rPr>
        <w:t>02/</w:t>
      </w:r>
      <w:r>
        <w:t>calendar1</w:t>
      </w:r>
      <w:r w:rsidR="00E41B4E">
        <w:t>2</w:t>
      </w:r>
      <w: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20D0B" w14:paraId="3E7091D8" w14:textId="77777777" w:rsidTr="00920D0B">
        <w:tc>
          <w:tcPr>
            <w:tcW w:w="10456" w:type="dxa"/>
          </w:tcPr>
          <w:p w14:paraId="743DAF6C" w14:textId="77777777" w:rsidR="00920D0B" w:rsidRDefault="00920D0B" w:rsidP="00920D0B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7D7FB04D" w14:textId="77777777" w:rsidR="00920D0B" w:rsidRDefault="00920D0B" w:rsidP="00920D0B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269B73BC" w14:textId="77777777" w:rsidR="00920D0B" w:rsidRDefault="00920D0B" w:rsidP="00920D0B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4B3AD38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6C09007A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30643EEF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0CF1EFC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74E459F3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vertical-align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top</w:t>
            </w:r>
            <w:r>
              <w:rPr>
                <w:color w:val="000000"/>
              </w:rPr>
              <w:t>; }</w:t>
            </w:r>
          </w:p>
          <w:p w14:paraId="775BA627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th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#dddddd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30px</w:t>
            </w:r>
            <w:r>
              <w:rPr>
                <w:color w:val="000000"/>
              </w:rPr>
              <w:t>; }</w:t>
            </w:r>
          </w:p>
          <w:p w14:paraId="12020F25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td:nth-child(1),</w:t>
            </w:r>
            <w:r>
              <w:rPr>
                <w:color w:val="000000"/>
              </w:rPr>
              <w:t xml:space="preserve"> </w:t>
            </w:r>
            <w:r>
              <w:rPr>
                <w:color w:val="3F7F7F"/>
              </w:rPr>
              <w:t>th:nth-child(1)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red</w:t>
            </w:r>
            <w:r>
              <w:rPr>
                <w:color w:val="000000"/>
              </w:rPr>
              <w:t>; }</w:t>
            </w:r>
          </w:p>
          <w:p w14:paraId="740BC459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span.green</w:t>
            </w:r>
            <w:r>
              <w:rPr>
                <w:color w:val="000000"/>
              </w:rPr>
              <w:t xml:space="preserve"> {  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9pt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green</w:t>
            </w:r>
            <w:r>
              <w:rPr>
                <w:color w:val="000000"/>
              </w:rPr>
              <w:t>; }</w:t>
            </w:r>
          </w:p>
          <w:p w14:paraId="0278763C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span.gray</w:t>
            </w:r>
            <w:r>
              <w:rPr>
                <w:color w:val="000000"/>
              </w:rPr>
              <w:t xml:space="preserve"> {  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9pt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gray</w:t>
            </w:r>
            <w:r>
              <w:rPr>
                <w:color w:val="000000"/>
              </w:rPr>
              <w:t>; }</w:t>
            </w:r>
          </w:p>
          <w:p w14:paraId="625C7E7D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</w:t>
            </w:r>
            <w:r w:rsidRPr="00920D0B">
              <w:rPr>
                <w:color w:val="3F7F7F"/>
                <w:highlight w:val="yellow"/>
              </w:rPr>
              <w:t>td:hover</w:t>
            </w:r>
            <w:r w:rsidRPr="00920D0B">
              <w:rPr>
                <w:color w:val="000000"/>
                <w:highlight w:val="yellow"/>
              </w:rPr>
              <w:t xml:space="preserve"> { </w:t>
            </w:r>
            <w:r w:rsidRPr="00920D0B">
              <w:rPr>
                <w:color w:val="7F007F"/>
                <w:highlight w:val="yellow"/>
              </w:rPr>
              <w:t>background-color</w:t>
            </w:r>
            <w:r w:rsidRPr="00920D0B">
              <w:rPr>
                <w:color w:val="000000"/>
                <w:highlight w:val="yellow"/>
              </w:rPr>
              <w:t xml:space="preserve">: </w:t>
            </w:r>
            <w:r w:rsidRPr="00920D0B">
              <w:rPr>
                <w:color w:val="2A00E1"/>
                <w:highlight w:val="yellow"/>
              </w:rPr>
              <w:t>#ffd</w:t>
            </w:r>
            <w:r w:rsidRPr="00920D0B">
              <w:rPr>
                <w:color w:val="000000"/>
                <w:highlight w:val="yellow"/>
              </w:rPr>
              <w:t xml:space="preserve">; </w:t>
            </w:r>
            <w:r w:rsidRPr="00920D0B">
              <w:rPr>
                <w:color w:val="7F007F"/>
                <w:highlight w:val="yellow"/>
              </w:rPr>
              <w:t>cursor</w:t>
            </w:r>
            <w:r w:rsidRPr="00920D0B">
              <w:rPr>
                <w:color w:val="000000"/>
                <w:highlight w:val="yellow"/>
              </w:rPr>
              <w:t xml:space="preserve">: </w:t>
            </w:r>
            <w:r w:rsidRPr="00920D0B">
              <w:rPr>
                <w:color w:val="2A00E1"/>
                <w:highlight w:val="yellow"/>
              </w:rPr>
              <w:t>pointer</w:t>
            </w:r>
            <w:r w:rsidRPr="00920D0B">
              <w:rPr>
                <w:color w:val="000000"/>
                <w:highlight w:val="yellow"/>
              </w:rPr>
              <w:t>; }</w:t>
            </w:r>
          </w:p>
          <w:p w14:paraId="116D5F13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2BE52855" w14:textId="77777777" w:rsidR="00920D0B" w:rsidRDefault="00920D0B" w:rsidP="00920D0B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114902D9" w14:textId="77777777" w:rsidR="00920D0B" w:rsidRDefault="00920D0B" w:rsidP="00920D0B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38FEFAA0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28E1A405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735E09C3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79A975A6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5134C39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일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00602EB5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04EC7CF2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7F820350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수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39C61381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목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7EE6FDB9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금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7EA09571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토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71921E56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DA2C70D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38BAF04D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  <w:r>
              <w:rPr>
                <w:color w:val="000000"/>
              </w:rPr>
              <w:t xml:space="preserve">            </w:t>
            </w:r>
          </w:p>
          <w:p w14:paraId="76A184C0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D6E9E3B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7B9073E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05785C7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8B3FC3C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BE05493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8196FE1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2E5FAD6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BD48D07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433229B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8C375B8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D87CC6A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6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0DB9DDAC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"green"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2E79B6F9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E6D3DBC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FE60F85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7EE19F7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466D87E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88C49B8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8F4D98F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44B01E4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C94517C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106CABB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13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  <w:r>
              <w:rPr>
                <w:color w:val="000000"/>
              </w:rPr>
              <w:t xml:space="preserve"> </w:t>
            </w:r>
          </w:p>
          <w:p w14:paraId="1C9C22C1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"green"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2CEE1025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3EE209A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1658086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E006095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F860E0A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17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54D594A3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"gray"</w:t>
            </w:r>
            <w:r>
              <w:t>&gt;</w:t>
            </w:r>
            <w:r>
              <w:rPr>
                <w:rFonts w:hint="eastAsia"/>
                <w:color w:val="000000"/>
              </w:rPr>
              <w:t>제헌절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20B4068F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"gray"</w:t>
            </w:r>
            <w:r>
              <w:t>&gt;</w:t>
            </w:r>
            <w:r>
              <w:rPr>
                <w:rFonts w:hint="eastAsia"/>
                <w:color w:val="000000"/>
              </w:rPr>
              <w:t>공휴일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아님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356C7185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C4BBF6E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0FB96B6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ED17CFC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5B4CA94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3CC737F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lastRenderedPageBreak/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20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45779FFC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"green"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19416004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C0D2848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FCF4027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CDCE484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1379FAD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DF59645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192E0F5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ACCF5A4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3F857DC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94F9779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27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  <w:r>
              <w:rPr>
                <w:color w:val="000000"/>
              </w:rPr>
              <w:t xml:space="preserve"> </w:t>
            </w:r>
          </w:p>
          <w:p w14:paraId="1D72BCE0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"green"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55C48E87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09CB0E0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63A676D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99EA9B9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6E1F1FA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50CE083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A0DA927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91F1369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18387F9C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  <w:r>
              <w:rPr>
                <w:color w:val="000000"/>
              </w:rPr>
              <w:t xml:space="preserve">    </w:t>
            </w:r>
          </w:p>
          <w:p w14:paraId="4A843CB1" w14:textId="77777777" w:rsidR="00920D0B" w:rsidRDefault="00920D0B" w:rsidP="00920D0B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4E1934E8" w14:textId="77777777" w:rsidR="00920D0B" w:rsidRDefault="00920D0B" w:rsidP="00920D0B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7BA32FE0" w14:textId="77777777" w:rsidR="00920D0B" w:rsidRDefault="00920D0B" w:rsidP="00920D0B">
            <w:pPr>
              <w:pStyle w:val="a0"/>
            </w:pPr>
          </w:p>
        </w:tc>
      </w:tr>
    </w:tbl>
    <w:p w14:paraId="55D9E2C6" w14:textId="5CCCC2E9" w:rsidR="00920D0B" w:rsidRDefault="00920D0B" w:rsidP="00920D0B"/>
    <w:p w14:paraId="365E4334" w14:textId="01E346D4" w:rsidR="00B5454A" w:rsidRDefault="00B5454A" w:rsidP="00B5454A">
      <w:pPr>
        <w:pStyle w:val="Heading3"/>
      </w:pPr>
      <w:r w:rsidRPr="00B5454A">
        <w:t>http://localhost:8088/02/calendar12.html</w:t>
      </w:r>
    </w:p>
    <w:p w14:paraId="2CB149F2" w14:textId="3BA1F331" w:rsidR="00920D0B" w:rsidRDefault="00B5454A" w:rsidP="00920D0B">
      <w:r>
        <w:rPr>
          <w:noProof/>
        </w:rPr>
        <w:drawing>
          <wp:inline distT="0" distB="0" distL="0" distR="0" wp14:anchorId="4EFB6469" wp14:editId="67DE78CA">
            <wp:extent cx="4921945" cy="537811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1668" cy="538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C58B" w14:textId="77777777" w:rsidR="00B505DF" w:rsidRDefault="00B505DF" w:rsidP="00920D0B"/>
    <w:p w14:paraId="17BBEA21" w14:textId="5EA5DE31" w:rsidR="00AE7CA3" w:rsidRDefault="00AE7CA3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6F684A09" w14:textId="59B22195" w:rsidR="00AE7CA3" w:rsidRDefault="00AE7CA3" w:rsidP="00AE7CA3">
      <w:pPr>
        <w:pStyle w:val="Heading1"/>
      </w:pPr>
      <w:bookmarkStart w:id="11" w:name="_Toc82599759"/>
      <w:r>
        <w:lastRenderedPageBreak/>
        <w:t xml:space="preserve">colspan, </w:t>
      </w:r>
      <w:r>
        <w:rPr>
          <w:rFonts w:hint="eastAsia"/>
        </w:rPr>
        <w:t>rowspan 애트리뷰트</w:t>
      </w:r>
      <w:bookmarkEnd w:id="11"/>
    </w:p>
    <w:p w14:paraId="0EED4045" w14:textId="77777777" w:rsidR="00AE7CA3" w:rsidRDefault="00AE7CA3" w:rsidP="00AE7CA3"/>
    <w:p w14:paraId="37E6C973" w14:textId="729133A3" w:rsidR="00F56A1A" w:rsidRDefault="00F56A1A" w:rsidP="00AE7CA3">
      <w:r>
        <w:t>table</w:t>
      </w:r>
      <w:r>
        <w:rPr>
          <w:rFonts w:hint="eastAsia"/>
        </w:rPr>
        <w:t>에서 여러 칸을 하나로 병합할 때</w:t>
      </w:r>
      <w:r>
        <w:t xml:space="preserve"> </w:t>
      </w:r>
      <w:r w:rsidR="00233A6E">
        <w:t xml:space="preserve">td </w:t>
      </w:r>
      <w:r w:rsidR="00233A6E">
        <w:rPr>
          <w:rFonts w:hint="eastAsia"/>
        </w:rPr>
        <w:t xml:space="preserve">태그의 </w:t>
      </w:r>
      <w:r>
        <w:t xml:space="preserve">colspan, rowspan </w:t>
      </w:r>
      <w:r>
        <w:rPr>
          <w:rFonts w:hint="eastAsia"/>
        </w:rPr>
        <w:t>애트리뷰트를 사용한다.</w:t>
      </w:r>
    </w:p>
    <w:p w14:paraId="3EC75A6D" w14:textId="2B90AB5E" w:rsidR="00AE7CA3" w:rsidRDefault="00AE7CA3" w:rsidP="00AE7CA3">
      <w:r>
        <w:rPr>
          <w:rFonts w:hint="eastAsia"/>
        </w:rPr>
        <w:t>세로</w:t>
      </w:r>
      <w:r w:rsidR="00F56A1A">
        <w:rPr>
          <w:rFonts w:hint="eastAsia"/>
        </w:rPr>
        <w:t xml:space="preserve"> </w:t>
      </w:r>
      <w:r>
        <w:rPr>
          <w:rFonts w:hint="eastAsia"/>
        </w:rPr>
        <w:t>방향 셀 병합</w:t>
      </w:r>
      <w:r w:rsidR="00233A6E">
        <w:rPr>
          <w:rFonts w:hint="eastAsia"/>
        </w:rPr>
        <w:t>에</w:t>
      </w:r>
      <w:r>
        <w:rPr>
          <w:rFonts w:hint="eastAsia"/>
        </w:rPr>
        <w:t xml:space="preserve"> </w:t>
      </w:r>
      <w:r>
        <w:t xml:space="preserve">rowspan </w:t>
      </w:r>
      <w:r>
        <w:rPr>
          <w:rFonts w:hint="eastAsia"/>
        </w:rPr>
        <w:t xml:space="preserve">애트리뷰트를 </w:t>
      </w:r>
      <w:r w:rsidR="00F56A1A">
        <w:rPr>
          <w:rFonts w:hint="eastAsia"/>
        </w:rPr>
        <w:t>사용하고,</w:t>
      </w:r>
    </w:p>
    <w:p w14:paraId="5EAFAD8E" w14:textId="4CDF567E" w:rsidR="00F56A1A" w:rsidRDefault="00F56A1A" w:rsidP="00AE7CA3">
      <w:r>
        <w:rPr>
          <w:rFonts w:hint="eastAsia"/>
        </w:rPr>
        <w:t xml:space="preserve">가로 방향 셀 </w:t>
      </w:r>
      <w:r w:rsidR="00233A6E">
        <w:rPr>
          <w:rFonts w:hint="eastAsia"/>
        </w:rPr>
        <w:t>병합에</w:t>
      </w:r>
      <w:r>
        <w:rPr>
          <w:rFonts w:hint="eastAsia"/>
        </w:rPr>
        <w:t xml:space="preserve"> </w:t>
      </w:r>
      <w:r>
        <w:t xml:space="preserve">colspan </w:t>
      </w:r>
      <w:r>
        <w:rPr>
          <w:rFonts w:hint="eastAsia"/>
        </w:rPr>
        <w:t>애트리뷰트를 사용한다.</w:t>
      </w:r>
    </w:p>
    <w:p w14:paraId="5D2EBED2" w14:textId="77777777" w:rsidR="00F56A1A" w:rsidRPr="00233A6E" w:rsidRDefault="00F56A1A" w:rsidP="00AE7CA3"/>
    <w:p w14:paraId="11F46A3D" w14:textId="4D1EDFF9" w:rsidR="008410FC" w:rsidRDefault="004E11F3" w:rsidP="004E11F3">
      <w:r>
        <w:t xml:space="preserve">colspan </w:t>
      </w:r>
      <w:r>
        <w:rPr>
          <w:rFonts w:hint="eastAsia"/>
        </w:rPr>
        <w:t xml:space="preserve">애트리뷰트 값만큼 </w:t>
      </w:r>
      <w:r w:rsidR="008410FC">
        <w:rPr>
          <w:rFonts w:hint="eastAsia"/>
        </w:rPr>
        <w:t>세로</w:t>
      </w:r>
      <w:r>
        <w:rPr>
          <w:rFonts w:hint="eastAsia"/>
        </w:rPr>
        <w:t xml:space="preserve"> 방향으로 </w:t>
      </w:r>
      <w:r w:rsidR="008410FC">
        <w:rPr>
          <w:rFonts w:hint="eastAsia"/>
        </w:rPr>
        <w:t>칸이 병합되고,</w:t>
      </w:r>
    </w:p>
    <w:p w14:paraId="4246175A" w14:textId="208A779C" w:rsidR="004E11F3" w:rsidRDefault="008410FC" w:rsidP="00AE7CA3">
      <w:r>
        <w:rPr>
          <w:rFonts w:hint="eastAsia"/>
        </w:rPr>
        <w:t>r</w:t>
      </w:r>
      <w:r w:rsidR="004E11F3">
        <w:t xml:space="preserve">owspan </w:t>
      </w:r>
      <w:r w:rsidR="004E11F3">
        <w:rPr>
          <w:rFonts w:hint="eastAsia"/>
        </w:rPr>
        <w:t xml:space="preserve">애트리뷰트 값만큼 </w:t>
      </w:r>
      <w:r>
        <w:rPr>
          <w:rFonts w:hint="eastAsia"/>
        </w:rPr>
        <w:t>가로</w:t>
      </w:r>
      <w:r w:rsidR="004E11F3">
        <w:rPr>
          <w:rFonts w:hint="eastAsia"/>
        </w:rPr>
        <w:t xml:space="preserve"> 방향으로 </w:t>
      </w:r>
      <w:r>
        <w:rPr>
          <w:rFonts w:hint="eastAsia"/>
        </w:rPr>
        <w:t>칸이 병합된다.</w:t>
      </w:r>
    </w:p>
    <w:p w14:paraId="7B1B5ECE" w14:textId="06891339" w:rsidR="008410FC" w:rsidRDefault="008410FC" w:rsidP="00AE7CA3"/>
    <w:p w14:paraId="53B331C5" w14:textId="77777777" w:rsidR="00B5454A" w:rsidRDefault="00B5454A" w:rsidP="00AE7CA3"/>
    <w:p w14:paraId="55E40C23" w14:textId="4002D4FC" w:rsidR="004E11F3" w:rsidRDefault="004E11F3" w:rsidP="00F23828">
      <w:pPr>
        <w:pStyle w:val="Heading2"/>
        <w:numPr>
          <w:ilvl w:val="1"/>
          <w:numId w:val="29"/>
        </w:numPr>
      </w:pPr>
      <w:bookmarkStart w:id="12" w:name="_Toc82599760"/>
      <w:r>
        <w:rPr>
          <w:rFonts w:hint="eastAsia"/>
        </w:rPr>
        <w:t>colspan</w:t>
      </w:r>
      <w:bookmarkEnd w:id="12"/>
    </w:p>
    <w:p w14:paraId="47B19506" w14:textId="53C8F662" w:rsidR="004E11F3" w:rsidRPr="004E11F3" w:rsidRDefault="004E11F3" w:rsidP="004E11F3">
      <w:pPr>
        <w:pStyle w:val="Heading3"/>
      </w:pPr>
      <w:r>
        <w:rPr>
          <w:rFonts w:hint="eastAsia"/>
        </w:rPr>
        <w:t>02/colspan</w:t>
      </w:r>
      <w:r w:rsidR="00880988">
        <w:t>1</w:t>
      </w:r>
      <w:r>
        <w:rPr>
          <w:rFonts w:hint="eastAsia"/>
        </w:rP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E11F3" w14:paraId="37C06E76" w14:textId="77777777" w:rsidTr="00F23828">
        <w:tc>
          <w:tcPr>
            <w:tcW w:w="10456" w:type="dxa"/>
          </w:tcPr>
          <w:p w14:paraId="03C0020B" w14:textId="77777777" w:rsidR="004E11F3" w:rsidRDefault="004E11F3" w:rsidP="004E11F3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781B24DA" w14:textId="77777777" w:rsidR="004E11F3" w:rsidRDefault="004E11F3" w:rsidP="004E11F3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461BCA0" w14:textId="77777777" w:rsidR="004E11F3" w:rsidRDefault="004E11F3" w:rsidP="004E11F3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748E22A9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7534E505" w14:textId="64F06801" w:rsidR="004E11F3" w:rsidRDefault="004E11F3" w:rsidP="004E11F3">
            <w:pPr>
              <w:pStyle w:val="a0"/>
            </w:pPr>
            <w:r>
              <w:t xml:space="preserve">    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0942DA78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64C3E590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center</w:t>
            </w:r>
            <w:r>
              <w:rPr>
                <w:color w:val="000000"/>
              </w:rPr>
              <w:t>; }</w:t>
            </w:r>
          </w:p>
          <w:p w14:paraId="4A4AB973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2FB95F73" w14:textId="77777777" w:rsidR="004E11F3" w:rsidRDefault="004E11F3" w:rsidP="004E11F3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758F7D1D" w14:textId="77777777" w:rsidR="004E11F3" w:rsidRDefault="004E11F3" w:rsidP="004E11F3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CBFC689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04303922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90C8C24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169232A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976ACD1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8D0AE5D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8BDDBF6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6AC2C5B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62E7D8B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0931935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63AECAF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D96B4AB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99DB559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242FE22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F1C4049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9DAF382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FBC848A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E357275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374C18F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1323044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D7265B6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8B4DC1F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D6D6568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8D81FF2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64E6698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8C2D3B3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254044E2" w14:textId="77777777" w:rsidR="004E11F3" w:rsidRDefault="004E11F3" w:rsidP="004E11F3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D9F5730" w14:textId="77777777" w:rsidR="004E11F3" w:rsidRDefault="004E11F3" w:rsidP="004E11F3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4E0920C" w14:textId="77777777" w:rsidR="004E11F3" w:rsidRDefault="004E11F3" w:rsidP="004E11F3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140C525D" w14:textId="6EB07D33" w:rsidR="004E11F3" w:rsidRDefault="004E11F3" w:rsidP="004E11F3">
            <w:pPr>
              <w:pStyle w:val="a0"/>
            </w:pPr>
          </w:p>
        </w:tc>
      </w:tr>
    </w:tbl>
    <w:p w14:paraId="6C5A72F1" w14:textId="57C9F02E" w:rsidR="004E11F3" w:rsidRDefault="004E11F3" w:rsidP="004E11F3"/>
    <w:p w14:paraId="791005B3" w14:textId="5B31BAF4" w:rsidR="002B3D79" w:rsidRDefault="002B3D79" w:rsidP="004E11F3"/>
    <w:p w14:paraId="1DDE09AB" w14:textId="6A25B598" w:rsidR="002B3D79" w:rsidRDefault="002B3D79" w:rsidP="004E11F3"/>
    <w:p w14:paraId="43B46534" w14:textId="2ABA9A94" w:rsidR="002B3D79" w:rsidRDefault="002B3D79" w:rsidP="002B3D79">
      <w:pPr>
        <w:pStyle w:val="Heading3"/>
      </w:pPr>
      <w:r w:rsidRPr="002B3D79">
        <w:lastRenderedPageBreak/>
        <w:t>http://localhost:8088/02/colspan</w:t>
      </w:r>
      <w:r w:rsidR="00880988">
        <w:t>1</w:t>
      </w:r>
      <w:r w:rsidRPr="002B3D79">
        <w:t>.html</w:t>
      </w:r>
    </w:p>
    <w:p w14:paraId="52D99ACF" w14:textId="2652ED9A" w:rsidR="004E11F3" w:rsidRDefault="00880988" w:rsidP="004E11F3">
      <w:r>
        <w:rPr>
          <w:noProof/>
        </w:rPr>
        <w:drawing>
          <wp:inline distT="0" distB="0" distL="0" distR="0" wp14:anchorId="5671E4EA" wp14:editId="6180368F">
            <wp:extent cx="4517220" cy="2334126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0553" cy="23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B795" w14:textId="77777777" w:rsidR="004E11F3" w:rsidRDefault="004E11F3" w:rsidP="004E11F3"/>
    <w:p w14:paraId="1C44920B" w14:textId="77777777" w:rsidR="004E11F3" w:rsidRDefault="004E11F3" w:rsidP="004E11F3"/>
    <w:p w14:paraId="0DA376D8" w14:textId="77777777" w:rsidR="004E11F3" w:rsidRDefault="004E11F3" w:rsidP="004E11F3"/>
    <w:p w14:paraId="5312F933" w14:textId="77777777" w:rsidR="004E11F3" w:rsidRDefault="004E11F3" w:rsidP="004E11F3"/>
    <w:p w14:paraId="19EEE89E" w14:textId="7D5EB156" w:rsidR="004E11F3" w:rsidRDefault="004E11F3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34094278" w14:textId="11B34E61" w:rsidR="004E11F3" w:rsidRPr="004E11F3" w:rsidRDefault="004E11F3" w:rsidP="004E11F3">
      <w:pPr>
        <w:pStyle w:val="Heading3"/>
      </w:pPr>
      <w:r>
        <w:rPr>
          <w:rFonts w:hint="eastAsia"/>
        </w:rPr>
        <w:lastRenderedPageBreak/>
        <w:t>02/colspan</w:t>
      </w:r>
      <w:r w:rsidR="00880988">
        <w:t>2</w:t>
      </w:r>
      <w:r>
        <w:rPr>
          <w:rFonts w:hint="eastAsia"/>
        </w:rP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E11F3" w14:paraId="0E7E395B" w14:textId="77777777" w:rsidTr="00F23828">
        <w:tc>
          <w:tcPr>
            <w:tcW w:w="10456" w:type="dxa"/>
          </w:tcPr>
          <w:p w14:paraId="00F53AE0" w14:textId="77777777" w:rsidR="004E11F3" w:rsidRDefault="004E11F3" w:rsidP="004E11F3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5AE049F6" w14:textId="77777777" w:rsidR="004E11F3" w:rsidRDefault="004E11F3" w:rsidP="004E11F3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6982511C" w14:textId="77777777" w:rsidR="004E11F3" w:rsidRDefault="004E11F3" w:rsidP="004E11F3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476E964F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78892731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40B1827B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74E76FF0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center</w:t>
            </w:r>
            <w:r>
              <w:rPr>
                <w:color w:val="000000"/>
              </w:rPr>
              <w:t>; }</w:t>
            </w:r>
          </w:p>
          <w:p w14:paraId="6DBE406C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36BA615A" w14:textId="77777777" w:rsidR="004E11F3" w:rsidRDefault="004E11F3" w:rsidP="004E11F3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73585C0" w14:textId="77777777" w:rsidR="004E11F3" w:rsidRDefault="004E11F3" w:rsidP="004E11F3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4B58D83D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2A6C6C8F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C8D7FF8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B7314A6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8EC100E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330A45A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C1E0488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6A0CE92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2215F80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7662BA">
              <w:rPr>
                <w:color w:val="7F007F"/>
                <w:highlight w:val="yellow"/>
              </w:rPr>
              <w:t>colspan</w:t>
            </w:r>
            <w:r w:rsidRPr="007662BA">
              <w:rPr>
                <w:color w:val="000000"/>
                <w:highlight w:val="yellow"/>
              </w:rPr>
              <w:t>=</w:t>
            </w:r>
            <w:r w:rsidRPr="007662BA">
              <w:rPr>
                <w:color w:val="2A00FF"/>
                <w:highlight w:val="yellow"/>
              </w:rPr>
              <w:t>"2"</w:t>
            </w:r>
            <w:r>
              <w:t>&gt;</w:t>
            </w:r>
            <w:r>
              <w:rPr>
                <w:color w:val="000000"/>
              </w:rPr>
              <w:t>2,1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5598EA3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7C1D496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205625E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39BB538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78415F7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14B586E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28C5A8B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D7A2D28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3234D3F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C574213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A8ECB16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311F253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289F9C5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23FED6F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9849743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EABBA4E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1D1741CB" w14:textId="77777777" w:rsidR="004E11F3" w:rsidRDefault="004E11F3" w:rsidP="004E11F3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043BB2D" w14:textId="77777777" w:rsidR="004E11F3" w:rsidRDefault="004E11F3" w:rsidP="004E11F3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61706A30" w14:textId="77777777" w:rsidR="004E11F3" w:rsidRDefault="004E11F3" w:rsidP="004E11F3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587152B1" w14:textId="77777777" w:rsidR="004E11F3" w:rsidRDefault="004E11F3" w:rsidP="004E11F3">
            <w:pPr>
              <w:pStyle w:val="a0"/>
            </w:pPr>
          </w:p>
        </w:tc>
      </w:tr>
    </w:tbl>
    <w:p w14:paraId="1B6AFE80" w14:textId="1F81674F" w:rsidR="004E11F3" w:rsidRDefault="004E11F3" w:rsidP="004E11F3"/>
    <w:p w14:paraId="4264F7F3" w14:textId="7421ECBC" w:rsidR="00DD24D1" w:rsidRDefault="00DD24D1" w:rsidP="00DD24D1">
      <w:pPr>
        <w:pStyle w:val="Heading3"/>
      </w:pPr>
      <w:r w:rsidRPr="00DD24D1">
        <w:t>http://localhost:8088/02/colspan2.html</w:t>
      </w:r>
    </w:p>
    <w:p w14:paraId="34C63C6F" w14:textId="7CC1CB35" w:rsidR="004E11F3" w:rsidRDefault="00DD24D1" w:rsidP="004E11F3">
      <w:r>
        <w:rPr>
          <w:noProof/>
        </w:rPr>
        <w:drawing>
          <wp:inline distT="0" distB="0" distL="0" distR="0" wp14:anchorId="319DA7B1" wp14:editId="5A2D862E">
            <wp:extent cx="4156309" cy="2147637"/>
            <wp:effectExtent l="0" t="0" r="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5764" cy="215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9783" w14:textId="77777777" w:rsidR="004E11F3" w:rsidRDefault="004E11F3" w:rsidP="004E11F3"/>
    <w:p w14:paraId="7AAD766C" w14:textId="691A0062" w:rsidR="004E11F3" w:rsidRDefault="004E11F3" w:rsidP="004E11F3"/>
    <w:p w14:paraId="258DA252" w14:textId="5DF8F5E7" w:rsidR="008410FC" w:rsidRDefault="008410FC" w:rsidP="004E11F3">
      <w:r w:rsidRPr="008410FC">
        <w:rPr>
          <w:rFonts w:ascii="굴림체" w:eastAsia="굴림체" w:hAnsi="굴림체"/>
        </w:rPr>
        <w:t>&lt;</w:t>
      </w:r>
      <w:r w:rsidRPr="008410FC">
        <w:rPr>
          <w:rFonts w:ascii="굴림체" w:eastAsia="굴림체" w:hAnsi="굴림체" w:hint="eastAsia"/>
        </w:rPr>
        <w:t>td&gt;2,2&lt;/td&gt;</w:t>
      </w:r>
      <w:r>
        <w:rPr>
          <w:rFonts w:hint="eastAsia"/>
        </w:rPr>
        <w:t xml:space="preserve"> 칸이 제거되었음에 주목하자.</w:t>
      </w:r>
    </w:p>
    <w:p w14:paraId="32FE977B" w14:textId="77777777" w:rsidR="008410FC" w:rsidRDefault="008410FC" w:rsidP="004E11F3"/>
    <w:p w14:paraId="28973F70" w14:textId="0114D4F0" w:rsidR="004E11F3" w:rsidRDefault="004E11F3" w:rsidP="004E11F3">
      <w:r>
        <w:br w:type="page"/>
      </w:r>
    </w:p>
    <w:p w14:paraId="0D55A9D7" w14:textId="126A10A1" w:rsidR="00AE7CA3" w:rsidRDefault="004E11F3" w:rsidP="004E11F3">
      <w:pPr>
        <w:pStyle w:val="Heading3"/>
      </w:pPr>
      <w:r>
        <w:lastRenderedPageBreak/>
        <w:t>02/colspan</w:t>
      </w:r>
      <w:r w:rsidR="00DD24D1">
        <w:t>3</w:t>
      </w:r>
      <w:r w:rsidR="00AE7CA3"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7CA3" w14:paraId="208F7001" w14:textId="77777777" w:rsidTr="00F23828">
        <w:tc>
          <w:tcPr>
            <w:tcW w:w="10456" w:type="dxa"/>
          </w:tcPr>
          <w:p w14:paraId="00121BF2" w14:textId="77777777" w:rsidR="004E11F3" w:rsidRDefault="004E11F3" w:rsidP="004E11F3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51C6C364" w14:textId="77777777" w:rsidR="004E11F3" w:rsidRDefault="004E11F3" w:rsidP="004E11F3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5142C12C" w14:textId="77777777" w:rsidR="004E11F3" w:rsidRDefault="004E11F3" w:rsidP="004E11F3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08F9A767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6C97DBE7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8DC23AF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5051A04E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center</w:t>
            </w:r>
            <w:r>
              <w:rPr>
                <w:color w:val="000000"/>
              </w:rPr>
              <w:t>; }</w:t>
            </w:r>
          </w:p>
          <w:p w14:paraId="667F9EDC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48FE458C" w14:textId="77777777" w:rsidR="004E11F3" w:rsidRDefault="004E11F3" w:rsidP="004E11F3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5DBEEDB7" w14:textId="77777777" w:rsidR="004E11F3" w:rsidRDefault="004E11F3" w:rsidP="004E11F3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00B267DE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57474FB7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5CA15CB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4B2EAC9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EE5D2EC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1D98086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02477E2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21805D3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EA438A3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7662BA">
              <w:rPr>
                <w:color w:val="7F007F"/>
                <w:highlight w:val="yellow"/>
              </w:rPr>
              <w:t>colspan</w:t>
            </w:r>
            <w:r w:rsidRPr="007662BA">
              <w:rPr>
                <w:color w:val="000000"/>
                <w:highlight w:val="yellow"/>
              </w:rPr>
              <w:t>=</w:t>
            </w:r>
            <w:r w:rsidRPr="007662BA">
              <w:rPr>
                <w:color w:val="2A00FF"/>
                <w:highlight w:val="yellow"/>
              </w:rPr>
              <w:t>"2"</w:t>
            </w:r>
            <w:r>
              <w:t>&gt;</w:t>
            </w:r>
            <w:r>
              <w:rPr>
                <w:color w:val="000000"/>
              </w:rPr>
              <w:t>2,1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D1D758B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E333567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D949D71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968B69E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1329893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7662BA">
              <w:rPr>
                <w:color w:val="7F007F"/>
                <w:highlight w:val="yellow"/>
              </w:rPr>
              <w:t>colspan</w:t>
            </w:r>
            <w:r w:rsidRPr="007662BA">
              <w:rPr>
                <w:color w:val="000000"/>
                <w:highlight w:val="yellow"/>
              </w:rPr>
              <w:t>=</w:t>
            </w:r>
            <w:r w:rsidRPr="007662BA">
              <w:rPr>
                <w:color w:val="2A00FF"/>
                <w:highlight w:val="yellow"/>
              </w:rPr>
              <w:t>"3"</w:t>
            </w:r>
            <w:r>
              <w:t>&gt;</w:t>
            </w:r>
            <w:r>
              <w:rPr>
                <w:color w:val="000000"/>
              </w:rPr>
              <w:t>3,1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D141CB0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79D6B3F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D282B87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91A9323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7662BA">
              <w:rPr>
                <w:color w:val="7F007F"/>
                <w:highlight w:val="yellow"/>
              </w:rPr>
              <w:t>colspan</w:t>
            </w:r>
            <w:r w:rsidRPr="007662BA">
              <w:rPr>
                <w:color w:val="000000"/>
                <w:highlight w:val="yellow"/>
              </w:rPr>
              <w:t>=</w:t>
            </w:r>
            <w:r w:rsidRPr="007662BA">
              <w:rPr>
                <w:color w:val="2A00FF"/>
                <w:highlight w:val="yellow"/>
              </w:rPr>
              <w:t>"4"</w:t>
            </w:r>
            <w:r>
              <w:t>&gt;</w:t>
            </w:r>
            <w:r>
              <w:rPr>
                <w:color w:val="000000"/>
              </w:rPr>
              <w:t>4,1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B8B8F4B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404E12E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4A3F4647" w14:textId="77777777" w:rsidR="004E11F3" w:rsidRDefault="004E11F3" w:rsidP="004E11F3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7877DDD8" w14:textId="77777777" w:rsidR="004E11F3" w:rsidRDefault="004E11F3" w:rsidP="004E11F3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9868F52" w14:textId="77777777" w:rsidR="004E11F3" w:rsidRDefault="004E11F3" w:rsidP="004E11F3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0949E73" w14:textId="72ECC36D" w:rsidR="00AE7CA3" w:rsidRPr="004E11F3" w:rsidRDefault="00AE7CA3" w:rsidP="004E11F3">
            <w:pPr>
              <w:pStyle w:val="a0"/>
            </w:pPr>
          </w:p>
        </w:tc>
      </w:tr>
    </w:tbl>
    <w:p w14:paraId="39C8A21E" w14:textId="77777777" w:rsidR="00AE7CA3" w:rsidRDefault="00AE7CA3" w:rsidP="00AE7CA3"/>
    <w:p w14:paraId="411656E1" w14:textId="77777777" w:rsidR="004E11F3" w:rsidRDefault="004E11F3" w:rsidP="004E11F3">
      <w:r>
        <w:t xml:space="preserve">colspan </w:t>
      </w:r>
      <w:r>
        <w:rPr>
          <w:rFonts w:hint="eastAsia"/>
        </w:rPr>
        <w:t xml:space="preserve">애트리뷰트 값만큼 가로 방향으로 </w:t>
      </w:r>
      <w:r>
        <w:t xml:space="preserve">td </w:t>
      </w:r>
      <w:r>
        <w:rPr>
          <w:rFonts w:hint="eastAsia"/>
        </w:rPr>
        <w:t>태그를 빼야한다.</w:t>
      </w:r>
    </w:p>
    <w:p w14:paraId="110FC457" w14:textId="71629F4C" w:rsidR="004E11F3" w:rsidRDefault="004E11F3" w:rsidP="004E11F3"/>
    <w:p w14:paraId="6F862BE7" w14:textId="2F69D09F" w:rsidR="007A076A" w:rsidRDefault="007A076A" w:rsidP="007A076A">
      <w:pPr>
        <w:pStyle w:val="Heading3"/>
      </w:pPr>
      <w:r w:rsidRPr="007A076A">
        <w:t>http://localhost:8088/02/colspan3.html</w:t>
      </w:r>
    </w:p>
    <w:p w14:paraId="71993397" w14:textId="2C193661" w:rsidR="004E11F3" w:rsidRDefault="007A076A" w:rsidP="00AE7CA3">
      <w:r>
        <w:rPr>
          <w:noProof/>
        </w:rPr>
        <w:drawing>
          <wp:inline distT="0" distB="0" distL="0" distR="0" wp14:anchorId="5E47FD2E" wp14:editId="4A426D29">
            <wp:extent cx="4662237" cy="2409059"/>
            <wp:effectExtent l="0" t="0" r="508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7059" cy="241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E0A4" w14:textId="77777777" w:rsidR="007662BA" w:rsidRDefault="007662BA" w:rsidP="00AE7CA3"/>
    <w:p w14:paraId="47F5CBF9" w14:textId="77777777" w:rsidR="004E11F3" w:rsidRDefault="004E11F3" w:rsidP="00AE7CA3"/>
    <w:p w14:paraId="610024E0" w14:textId="77777777" w:rsidR="00AE7CA3" w:rsidRDefault="00AE7CA3" w:rsidP="00AE7CA3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20ACB67F" w14:textId="77777777" w:rsidR="004E11F3" w:rsidRDefault="00AE7CA3" w:rsidP="00AE7CA3">
      <w:pPr>
        <w:pStyle w:val="Heading2"/>
        <w:numPr>
          <w:ilvl w:val="1"/>
          <w:numId w:val="29"/>
        </w:numPr>
      </w:pPr>
      <w:bookmarkStart w:id="13" w:name="_Toc82599761"/>
      <w:r>
        <w:rPr>
          <w:rFonts w:hint="eastAsia"/>
        </w:rPr>
        <w:lastRenderedPageBreak/>
        <w:t>r</w:t>
      </w:r>
      <w:r>
        <w:t>owspan</w:t>
      </w:r>
      <w:bookmarkEnd w:id="13"/>
    </w:p>
    <w:p w14:paraId="5D938641" w14:textId="00456B9E" w:rsidR="00AE7CA3" w:rsidRDefault="004E11F3" w:rsidP="004E11F3">
      <w:pPr>
        <w:pStyle w:val="Heading3"/>
      </w:pPr>
      <w:r>
        <w:t>02/</w:t>
      </w:r>
      <w:r>
        <w:rPr>
          <w:rFonts w:hint="eastAsia"/>
        </w:rPr>
        <w:t>rowspan1</w:t>
      </w:r>
      <w:r w:rsidR="00AE7CA3"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7CA3" w14:paraId="151E9224" w14:textId="77777777" w:rsidTr="00F23828">
        <w:tc>
          <w:tcPr>
            <w:tcW w:w="10456" w:type="dxa"/>
          </w:tcPr>
          <w:p w14:paraId="4D69A0D8" w14:textId="77777777" w:rsidR="007662BA" w:rsidRDefault="007662BA" w:rsidP="007662BA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684C54A2" w14:textId="77777777" w:rsidR="007662BA" w:rsidRDefault="007662BA" w:rsidP="007662BA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5357C6B5" w14:textId="77777777" w:rsidR="007662BA" w:rsidRDefault="007662BA" w:rsidP="007662BA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696EF142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602A5335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52C6F71D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3602EBBA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center</w:t>
            </w:r>
            <w:r>
              <w:rPr>
                <w:color w:val="000000"/>
              </w:rPr>
              <w:t>; }</w:t>
            </w:r>
          </w:p>
          <w:p w14:paraId="291A1065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67F3B3A7" w14:textId="77777777" w:rsidR="007662BA" w:rsidRDefault="007662BA" w:rsidP="007662BA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0B3FFA05" w14:textId="77777777" w:rsidR="007662BA" w:rsidRDefault="007662BA" w:rsidP="007662BA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306737F5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02DA76F1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211B33A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C1569F9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7662BA">
              <w:rPr>
                <w:color w:val="7F007F"/>
                <w:highlight w:val="yellow"/>
              </w:rPr>
              <w:t>rowspan</w:t>
            </w:r>
            <w:r w:rsidRPr="007662BA">
              <w:rPr>
                <w:color w:val="000000"/>
                <w:highlight w:val="yellow"/>
              </w:rPr>
              <w:t>=</w:t>
            </w:r>
            <w:r w:rsidRPr="007662BA">
              <w:rPr>
                <w:color w:val="2A00FF"/>
                <w:highlight w:val="yellow"/>
              </w:rPr>
              <w:t>"2"</w:t>
            </w:r>
            <w:r>
              <w:t>&gt;</w:t>
            </w:r>
            <w:r>
              <w:rPr>
                <w:color w:val="000000"/>
              </w:rPr>
              <w:t>1,2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C8F653F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42C2263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C301D96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CEBD35E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E1888C1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E431228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E1C4B4A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E815003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1E78624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A11E114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AF4997A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4B0B5AA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A35F428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2E45B40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D8D9359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B5A82CA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A5867D5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C943850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D41180D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5446D09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D17C298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33911045" w14:textId="77777777" w:rsidR="007662BA" w:rsidRDefault="007662BA" w:rsidP="007662BA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F29F2BE" w14:textId="77777777" w:rsidR="007662BA" w:rsidRDefault="007662BA" w:rsidP="007662BA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67524E65" w14:textId="77777777" w:rsidR="007662BA" w:rsidRDefault="007662BA" w:rsidP="007662BA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6A81EAEE" w14:textId="434BC8F8" w:rsidR="00AE7CA3" w:rsidRDefault="00AE7CA3" w:rsidP="007662BA">
            <w:pPr>
              <w:pStyle w:val="a0"/>
            </w:pPr>
          </w:p>
        </w:tc>
      </w:tr>
    </w:tbl>
    <w:p w14:paraId="50D93536" w14:textId="77777777" w:rsidR="00AE7CA3" w:rsidRDefault="00AE7CA3" w:rsidP="00AE7CA3"/>
    <w:p w14:paraId="37DB330E" w14:textId="23FCE164" w:rsidR="00AE7CA3" w:rsidRDefault="00814E33" w:rsidP="00814E33">
      <w:pPr>
        <w:pStyle w:val="Heading3"/>
      </w:pPr>
      <w:r w:rsidRPr="00814E33">
        <w:t>http://localhost:8088/02/rowspan1.html</w:t>
      </w:r>
    </w:p>
    <w:p w14:paraId="6F428323" w14:textId="3AE4C3A1" w:rsidR="00AE7CA3" w:rsidRDefault="00814E33" w:rsidP="00AE7CA3">
      <w:r>
        <w:rPr>
          <w:noProof/>
        </w:rPr>
        <w:drawing>
          <wp:inline distT="0" distB="0" distL="0" distR="0" wp14:anchorId="7531B8F9" wp14:editId="0984C620">
            <wp:extent cx="4113560" cy="2015289"/>
            <wp:effectExtent l="0" t="0" r="127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0657" cy="201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0E55" w14:textId="1C7EE0FE" w:rsidR="008410FC" w:rsidRDefault="008410FC" w:rsidP="00AE7CA3"/>
    <w:p w14:paraId="14A46752" w14:textId="77777777" w:rsidR="008410FC" w:rsidRDefault="008410FC" w:rsidP="008410FC">
      <w:r w:rsidRPr="008410FC">
        <w:rPr>
          <w:rFonts w:ascii="굴림체" w:eastAsia="굴림체" w:hAnsi="굴림체"/>
        </w:rPr>
        <w:t>&lt;</w:t>
      </w:r>
      <w:r w:rsidRPr="008410FC">
        <w:rPr>
          <w:rFonts w:ascii="굴림체" w:eastAsia="굴림체" w:hAnsi="굴림체" w:hint="eastAsia"/>
        </w:rPr>
        <w:t>td&gt;2,2&lt;/td&gt;</w:t>
      </w:r>
      <w:r>
        <w:rPr>
          <w:rFonts w:hint="eastAsia"/>
        </w:rPr>
        <w:t xml:space="preserve"> 칸이 제거되었음에 주목하자.</w:t>
      </w:r>
    </w:p>
    <w:p w14:paraId="021C8424" w14:textId="77777777" w:rsidR="008410FC" w:rsidRDefault="008410FC" w:rsidP="008410FC"/>
    <w:p w14:paraId="4A8A3F3F" w14:textId="2755DE2D" w:rsidR="008410FC" w:rsidRDefault="008410FC" w:rsidP="00AE7CA3"/>
    <w:p w14:paraId="46F1F697" w14:textId="48FB20C1" w:rsidR="008410FC" w:rsidRDefault="008410FC">
      <w:pPr>
        <w:widowControl/>
        <w:wordWrap/>
        <w:autoSpaceDE/>
        <w:autoSpaceDN/>
        <w:spacing w:after="200" w:line="276" w:lineRule="auto"/>
        <w:jc w:val="both"/>
      </w:pPr>
    </w:p>
    <w:p w14:paraId="79605E09" w14:textId="77777777" w:rsidR="008410FC" w:rsidRDefault="008410FC">
      <w:pPr>
        <w:widowControl/>
        <w:wordWrap/>
        <w:autoSpaceDE/>
        <w:autoSpaceDN/>
        <w:spacing w:after="200" w:line="276" w:lineRule="auto"/>
        <w:jc w:val="both"/>
      </w:pPr>
    </w:p>
    <w:p w14:paraId="19272EE5" w14:textId="17AD79A5" w:rsidR="007662BA" w:rsidRDefault="007662BA" w:rsidP="007662BA">
      <w:pPr>
        <w:pStyle w:val="Heading3"/>
      </w:pPr>
      <w:r>
        <w:lastRenderedPageBreak/>
        <w:t>02/</w:t>
      </w:r>
      <w:r>
        <w:rPr>
          <w:rFonts w:hint="eastAsia"/>
        </w:rPr>
        <w:t>rowspan</w:t>
      </w:r>
      <w:r>
        <w:t>2.html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62BA" w14:paraId="32F5CBCB" w14:textId="77777777" w:rsidTr="00F23828">
        <w:tc>
          <w:tcPr>
            <w:tcW w:w="10456" w:type="dxa"/>
          </w:tcPr>
          <w:p w14:paraId="2F5CA714" w14:textId="77777777" w:rsidR="007662BA" w:rsidRDefault="007662BA" w:rsidP="007662BA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10827AF7" w14:textId="77777777" w:rsidR="007662BA" w:rsidRDefault="007662BA" w:rsidP="007662BA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78B42141" w14:textId="77777777" w:rsidR="007662BA" w:rsidRDefault="007662BA" w:rsidP="007662BA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16CBE6A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33D1AF77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0E454299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12189D4F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center</w:t>
            </w:r>
            <w:r>
              <w:rPr>
                <w:color w:val="000000"/>
              </w:rPr>
              <w:t>; }</w:t>
            </w:r>
          </w:p>
          <w:p w14:paraId="55579C3E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D11C760" w14:textId="77777777" w:rsidR="007662BA" w:rsidRDefault="007662BA" w:rsidP="007662BA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4E1A60FA" w14:textId="77777777" w:rsidR="007662BA" w:rsidRDefault="007662BA" w:rsidP="007662BA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65072C03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5F305D15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D6FE158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824CA55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7662BA">
              <w:rPr>
                <w:color w:val="7F007F"/>
                <w:highlight w:val="yellow"/>
              </w:rPr>
              <w:t>rowspan</w:t>
            </w:r>
            <w:r w:rsidRPr="007662BA">
              <w:rPr>
                <w:color w:val="000000"/>
                <w:highlight w:val="yellow"/>
              </w:rPr>
              <w:t>=</w:t>
            </w:r>
            <w:r w:rsidRPr="007662BA">
              <w:rPr>
                <w:color w:val="2A00FF"/>
                <w:highlight w:val="yellow"/>
              </w:rPr>
              <w:t>"2"</w:t>
            </w:r>
            <w:r>
              <w:t>&gt;</w:t>
            </w:r>
            <w:r>
              <w:rPr>
                <w:color w:val="000000"/>
              </w:rPr>
              <w:t>1,2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672DECB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7662BA">
              <w:rPr>
                <w:color w:val="7F007F"/>
                <w:highlight w:val="yellow"/>
              </w:rPr>
              <w:t>rowspan</w:t>
            </w:r>
            <w:r w:rsidRPr="007662BA">
              <w:rPr>
                <w:color w:val="000000"/>
                <w:highlight w:val="yellow"/>
              </w:rPr>
              <w:t>=</w:t>
            </w:r>
            <w:r w:rsidRPr="007662BA">
              <w:rPr>
                <w:color w:val="2A00FF"/>
                <w:highlight w:val="yellow"/>
              </w:rPr>
              <w:t>"3"</w:t>
            </w:r>
            <w:r>
              <w:t>&gt;</w:t>
            </w:r>
            <w:r>
              <w:rPr>
                <w:color w:val="000000"/>
              </w:rPr>
              <w:t>1,3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FD9E944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5D68F2D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33F710A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3E04F40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F4CE9B8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4AF1CC5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CEFA51B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09DDA17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2C4AA06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DBBAA2D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37C863F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B36E923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49AE425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52F1FCE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BE3FCCD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4660B95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9D71511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B500105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27440079" w14:textId="77777777" w:rsidR="007662BA" w:rsidRDefault="007662BA" w:rsidP="007662BA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76D2EBC2" w14:textId="77777777" w:rsidR="007662BA" w:rsidRDefault="007662BA" w:rsidP="007662BA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4AB6E76" w14:textId="77777777" w:rsidR="007662BA" w:rsidRDefault="007662BA" w:rsidP="007662BA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57AA1508" w14:textId="77777777" w:rsidR="007662BA" w:rsidRPr="007662BA" w:rsidRDefault="007662BA" w:rsidP="007662BA">
            <w:pPr>
              <w:pStyle w:val="a0"/>
            </w:pPr>
          </w:p>
        </w:tc>
      </w:tr>
    </w:tbl>
    <w:p w14:paraId="1A97F634" w14:textId="2722BDC0" w:rsidR="007662BA" w:rsidRDefault="007662BA" w:rsidP="007662BA"/>
    <w:p w14:paraId="7AD62A9D" w14:textId="20951EE9" w:rsidR="00F6101E" w:rsidRDefault="00F6101E" w:rsidP="00F6101E">
      <w:pPr>
        <w:pStyle w:val="Heading3"/>
      </w:pPr>
      <w:r w:rsidRPr="00F6101E">
        <w:t>http://localhost:8088/02/rowspan2.html</w:t>
      </w:r>
    </w:p>
    <w:p w14:paraId="7FE0FC22" w14:textId="714AAD1F" w:rsidR="00B505DF" w:rsidRDefault="00F6101E" w:rsidP="00920D0B">
      <w:r>
        <w:rPr>
          <w:noProof/>
        </w:rPr>
        <w:drawing>
          <wp:inline distT="0" distB="0" distL="0" distR="0" wp14:anchorId="58E079E4" wp14:editId="386FD8CA">
            <wp:extent cx="4656221" cy="2281146"/>
            <wp:effectExtent l="0" t="0" r="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0521" cy="228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8746" w14:textId="77777777" w:rsidR="007662BA" w:rsidRDefault="007662BA" w:rsidP="00920D0B"/>
    <w:p w14:paraId="3C8B3192" w14:textId="77777777" w:rsidR="007662BA" w:rsidRDefault="007662BA" w:rsidP="00920D0B"/>
    <w:p w14:paraId="7A1EAE37" w14:textId="77777777" w:rsidR="007662BA" w:rsidRDefault="007662BA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060E6C78" w14:textId="62F9DC3A" w:rsidR="007662BA" w:rsidRDefault="007662BA" w:rsidP="007662BA">
      <w:pPr>
        <w:pStyle w:val="Heading3"/>
      </w:pPr>
      <w:r>
        <w:lastRenderedPageBreak/>
        <w:t>02/</w:t>
      </w:r>
      <w:r>
        <w:rPr>
          <w:rFonts w:hint="eastAsia"/>
        </w:rPr>
        <w:t>rowspan</w:t>
      </w:r>
      <w:r>
        <w:t>3.html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62BA" w14:paraId="159A791B" w14:textId="77777777" w:rsidTr="00F23828">
        <w:tc>
          <w:tcPr>
            <w:tcW w:w="10456" w:type="dxa"/>
          </w:tcPr>
          <w:p w14:paraId="2D75A1EE" w14:textId="77777777" w:rsidR="00F23828" w:rsidRDefault="00F23828" w:rsidP="00F23828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14D1EC8C" w14:textId="77777777" w:rsidR="00F23828" w:rsidRDefault="00F23828" w:rsidP="00F23828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546C7C78" w14:textId="77777777" w:rsidR="00F23828" w:rsidRDefault="00F23828" w:rsidP="00F23828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60EFD79E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6C2FA1EF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7A645059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756B505A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center</w:t>
            </w:r>
            <w:r>
              <w:rPr>
                <w:color w:val="000000"/>
              </w:rPr>
              <w:t>; }</w:t>
            </w:r>
          </w:p>
          <w:p w14:paraId="30F68DCC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7DAAA3BF" w14:textId="77777777" w:rsidR="00F23828" w:rsidRDefault="00F23828" w:rsidP="00F23828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1658D205" w14:textId="77777777" w:rsidR="00F23828" w:rsidRDefault="00F23828" w:rsidP="00F23828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687DD890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3EEA08D8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3621BF7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5D78FDF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F23828">
              <w:rPr>
                <w:color w:val="7F007F"/>
                <w:highlight w:val="yellow"/>
              </w:rPr>
              <w:t>rowspan</w:t>
            </w:r>
            <w:r w:rsidRPr="00F23828">
              <w:rPr>
                <w:color w:val="000000"/>
                <w:highlight w:val="yellow"/>
              </w:rPr>
              <w:t>=</w:t>
            </w:r>
            <w:r w:rsidRPr="00F23828">
              <w:rPr>
                <w:color w:val="2A00FF"/>
                <w:highlight w:val="yellow"/>
              </w:rPr>
              <w:t>"2"</w:t>
            </w:r>
            <w:r>
              <w:t>&gt;</w:t>
            </w:r>
            <w:r>
              <w:rPr>
                <w:color w:val="000000"/>
              </w:rPr>
              <w:t>1,2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9B7403E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F23828">
              <w:rPr>
                <w:color w:val="7F007F"/>
                <w:highlight w:val="yellow"/>
              </w:rPr>
              <w:t>rowspan</w:t>
            </w:r>
            <w:r w:rsidRPr="00F23828">
              <w:rPr>
                <w:color w:val="000000"/>
                <w:highlight w:val="yellow"/>
              </w:rPr>
              <w:t>=</w:t>
            </w:r>
            <w:r w:rsidRPr="00F23828">
              <w:rPr>
                <w:color w:val="2A00FF"/>
                <w:highlight w:val="yellow"/>
              </w:rPr>
              <w:t>"3"</w:t>
            </w:r>
            <w:r>
              <w:t>&gt;</w:t>
            </w:r>
            <w:r>
              <w:rPr>
                <w:color w:val="000000"/>
              </w:rPr>
              <w:t>1,3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6286963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F23828">
              <w:rPr>
                <w:color w:val="7F007F"/>
                <w:highlight w:val="yellow"/>
              </w:rPr>
              <w:t>rowspan</w:t>
            </w:r>
            <w:r w:rsidRPr="00F23828">
              <w:rPr>
                <w:color w:val="000000"/>
                <w:highlight w:val="yellow"/>
              </w:rPr>
              <w:t>=</w:t>
            </w:r>
            <w:r w:rsidRPr="00F23828">
              <w:rPr>
                <w:color w:val="2A00FF"/>
                <w:highlight w:val="yellow"/>
              </w:rPr>
              <w:t>"4"</w:t>
            </w:r>
            <w:r>
              <w:t>&gt;</w:t>
            </w:r>
            <w:r>
              <w:rPr>
                <w:color w:val="000000"/>
              </w:rPr>
              <w:t>1,4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75FACCB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C74B992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4FFD700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5E80759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16EADD5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E0FAFAE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AD35DE2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9C57F5D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8B411F1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F210778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12853EB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3284999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B9C234A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00283E9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7B8B33B1" w14:textId="77777777" w:rsidR="00F23828" w:rsidRDefault="00F23828" w:rsidP="00F23828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64B1A65" w14:textId="77777777" w:rsidR="00F23828" w:rsidRDefault="00F23828" w:rsidP="00F23828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A405728" w14:textId="77777777" w:rsidR="00F23828" w:rsidRDefault="00F23828" w:rsidP="00F23828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6D028AFA" w14:textId="77777777" w:rsidR="007662BA" w:rsidRPr="007662BA" w:rsidRDefault="007662BA" w:rsidP="00F23828">
            <w:pPr>
              <w:pStyle w:val="a0"/>
            </w:pPr>
          </w:p>
        </w:tc>
      </w:tr>
    </w:tbl>
    <w:p w14:paraId="6224C404" w14:textId="2ED3B3BD" w:rsidR="007662BA" w:rsidRDefault="007662BA" w:rsidP="007662BA"/>
    <w:p w14:paraId="0AA323EB" w14:textId="2A6FC719" w:rsidR="008D57C7" w:rsidRDefault="008D57C7" w:rsidP="008D57C7">
      <w:pPr>
        <w:pStyle w:val="Heading3"/>
      </w:pPr>
      <w:r w:rsidRPr="008D57C7">
        <w:t>http://localhost:8088/02/rowspan3.html</w:t>
      </w:r>
    </w:p>
    <w:p w14:paraId="6941573B" w14:textId="59015024" w:rsidR="007662BA" w:rsidRDefault="008D57C7" w:rsidP="00920D0B">
      <w:r w:rsidRPr="008D57C7">
        <w:rPr>
          <w:noProof/>
        </w:rPr>
        <w:drawing>
          <wp:inline distT="0" distB="0" distL="0" distR="0" wp14:anchorId="226C591C" wp14:editId="2F587F4E">
            <wp:extent cx="4752085" cy="2328111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2567" cy="233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B4E6" w14:textId="17F57B75" w:rsidR="00F23828" w:rsidRDefault="00F23828" w:rsidP="00920D0B"/>
    <w:p w14:paraId="637B9AFB" w14:textId="30D95F7A" w:rsidR="00F23828" w:rsidRDefault="00EE79C9" w:rsidP="00920D0B">
      <w:r>
        <w:rPr>
          <w:rFonts w:hint="eastAsia"/>
        </w:rPr>
        <w:t>`</w:t>
      </w:r>
    </w:p>
    <w:p w14:paraId="7F3F6B5E" w14:textId="349FF0EE" w:rsidR="00F23828" w:rsidRDefault="00F23828" w:rsidP="00920D0B"/>
    <w:p w14:paraId="76EAA131" w14:textId="0CEC1047" w:rsidR="00C42A08" w:rsidRDefault="00C42A08" w:rsidP="00920D0B"/>
    <w:p w14:paraId="56B2E115" w14:textId="77777777" w:rsidR="00C42A08" w:rsidRDefault="00C42A08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57392BFD" w14:textId="4E2F34D0" w:rsidR="00C42A08" w:rsidRDefault="0014651D" w:rsidP="00C42A08">
      <w:pPr>
        <w:pStyle w:val="Heading1"/>
      </w:pPr>
      <w:bookmarkStart w:id="14" w:name="_Toc82599762"/>
      <w:r>
        <w:rPr>
          <w:rFonts w:hint="eastAsia"/>
        </w:rPr>
        <w:lastRenderedPageBreak/>
        <w:t>연습 문제</w:t>
      </w:r>
      <w:bookmarkEnd w:id="14"/>
    </w:p>
    <w:p w14:paraId="0409F6D1" w14:textId="357BF9D8" w:rsidR="0014651D" w:rsidRDefault="0014651D" w:rsidP="0014651D"/>
    <w:p w14:paraId="702C9FE5" w14:textId="40940FB9" w:rsidR="0014651D" w:rsidRDefault="002C002F" w:rsidP="002C002F">
      <w:pPr>
        <w:pStyle w:val="Heading2"/>
      </w:pPr>
      <w:bookmarkStart w:id="15" w:name="_Toc82599763"/>
      <w:r>
        <w:rPr>
          <w:rFonts w:hint="eastAsia"/>
        </w:rPr>
        <w:t>복습</w:t>
      </w:r>
      <w:bookmarkEnd w:id="15"/>
    </w:p>
    <w:p w14:paraId="0B2BF6C4" w14:textId="17514184" w:rsidR="002C002F" w:rsidRDefault="002C002F" w:rsidP="002C002F"/>
    <w:p w14:paraId="234B2492" w14:textId="26E28D40" w:rsidR="002C002F" w:rsidRDefault="00A453F9" w:rsidP="002C002F">
      <w:r>
        <w:rPr>
          <w:rFonts w:hint="eastAsia"/>
        </w:rPr>
        <w:t>태그의 폭을 지정하는 서식은 무엇인가?</w:t>
      </w:r>
    </w:p>
    <w:p w14:paraId="5C518705" w14:textId="73F417B5" w:rsidR="00A453F9" w:rsidRDefault="00A453F9" w:rsidP="002C002F">
      <w:r>
        <w:rPr>
          <w:rFonts w:hint="eastAsia"/>
        </w:rPr>
        <w:t>태그의 높이를 지정하는 서식은 무엇인가?</w:t>
      </w:r>
    </w:p>
    <w:p w14:paraId="763E7E2D" w14:textId="59FE5B85" w:rsidR="00A453F9" w:rsidRDefault="00A453F9" w:rsidP="002C002F"/>
    <w:p w14:paraId="0E09EE29" w14:textId="7FF2EE54" w:rsidR="00A453F9" w:rsidRDefault="004958E0" w:rsidP="002C002F">
      <w:r>
        <w:rPr>
          <w:rFonts w:hint="eastAsia"/>
        </w:rPr>
        <w:t>태그 내부 문자열의 수평 방향 정렬을 지정하는 서식은 무엇인가?</w:t>
      </w:r>
    </w:p>
    <w:p w14:paraId="32AE2B83" w14:textId="57E9CBEF" w:rsidR="004958E0" w:rsidRDefault="004958E0" w:rsidP="004958E0">
      <w:r>
        <w:rPr>
          <w:rFonts w:hint="eastAsia"/>
        </w:rPr>
        <w:t>태그 내부 문자열의 수직 방향 정렬을 지정하는 서식은 무엇인가?</w:t>
      </w:r>
    </w:p>
    <w:p w14:paraId="5EC7FDBB" w14:textId="3CDB3D68" w:rsidR="004958E0" w:rsidRDefault="004958E0" w:rsidP="004958E0"/>
    <w:p w14:paraId="25ADFA5D" w14:textId="6C4A8EB1" w:rsidR="004958E0" w:rsidRDefault="00372ABF" w:rsidP="002C002F">
      <w:r>
        <w:rPr>
          <w:rFonts w:hint="eastAsia"/>
        </w:rPr>
        <w:t>다음 서식은 각각 어떤 태그들에 적용되는가?</w:t>
      </w:r>
    </w:p>
    <w:p w14:paraId="587FA6C7" w14:textId="2AE32D3E" w:rsidR="00372ABF" w:rsidRPr="00372ABF" w:rsidRDefault="00372ABF" w:rsidP="002C002F">
      <w:pPr>
        <w:rPr>
          <w:rFonts w:ascii="굴림체" w:eastAsia="굴림체" w:hAnsi="굴림체"/>
        </w:rPr>
      </w:pPr>
      <w:r w:rsidRPr="00372ABF">
        <w:rPr>
          <w:rFonts w:ascii="굴림체" w:eastAsia="굴림체" w:hAnsi="굴림체"/>
        </w:rPr>
        <w:t>p span { color: red; }</w:t>
      </w:r>
    </w:p>
    <w:p w14:paraId="684B6DA0" w14:textId="18228281" w:rsidR="00372ABF" w:rsidRPr="00372ABF" w:rsidRDefault="00372ABF" w:rsidP="002C002F">
      <w:pPr>
        <w:rPr>
          <w:rFonts w:ascii="굴림체" w:eastAsia="굴림체" w:hAnsi="굴림체"/>
        </w:rPr>
      </w:pPr>
      <w:r w:rsidRPr="00372ABF">
        <w:rPr>
          <w:rFonts w:ascii="굴림체" w:eastAsia="굴림체" w:hAnsi="굴림체" w:hint="eastAsia"/>
        </w:rPr>
        <w:t>p, span { color: red; }</w:t>
      </w:r>
    </w:p>
    <w:p w14:paraId="7EF55FDB" w14:textId="4A0987B2" w:rsidR="00372ABF" w:rsidRPr="00372ABF" w:rsidRDefault="00372ABF" w:rsidP="002C002F">
      <w:pPr>
        <w:rPr>
          <w:rFonts w:ascii="굴림체" w:eastAsia="굴림체" w:hAnsi="굴림체"/>
        </w:rPr>
      </w:pPr>
      <w:r w:rsidRPr="00372ABF">
        <w:rPr>
          <w:rFonts w:ascii="굴림체" w:eastAsia="굴림체" w:hAnsi="굴림체"/>
        </w:rPr>
        <w:t>p.s { color: red; }</w:t>
      </w:r>
    </w:p>
    <w:p w14:paraId="61D33E9E" w14:textId="0027D10B" w:rsidR="00372ABF" w:rsidRDefault="00372ABF" w:rsidP="002C002F"/>
    <w:p w14:paraId="128B4AE5" w14:textId="598FF146" w:rsidR="00287CF7" w:rsidRDefault="00287CF7" w:rsidP="002C002F"/>
    <w:p w14:paraId="022800AC" w14:textId="0B06ABFA" w:rsidR="00287CF7" w:rsidRDefault="00287CF7" w:rsidP="00287CF7">
      <w:pPr>
        <w:pStyle w:val="Heading2"/>
      </w:pPr>
      <w:bookmarkStart w:id="16" w:name="_Toc82599764"/>
      <w:r>
        <w:rPr>
          <w:rFonts w:hint="eastAsia"/>
        </w:rPr>
        <w:t>참고</w:t>
      </w:r>
      <w:bookmarkEnd w:id="16"/>
    </w:p>
    <w:p w14:paraId="1A004255" w14:textId="78368CDF" w:rsidR="00287CF7" w:rsidRDefault="00287CF7" w:rsidP="00287CF7"/>
    <w:p w14:paraId="5FC74710" w14:textId="6B1FCA10" w:rsidR="00287CF7" w:rsidRDefault="00287CF7" w:rsidP="00287CF7"/>
    <w:p w14:paraId="3D97CA0A" w14:textId="507D9B7E" w:rsidR="00287CF7" w:rsidRDefault="00287CF7" w:rsidP="00287CF7">
      <w:r w:rsidRPr="00287CF7">
        <w:t>https://www.w3schools.com/html/html_css.asp</w:t>
      </w:r>
    </w:p>
    <w:p w14:paraId="7DC31A7E" w14:textId="4A7E59E8" w:rsidR="00287CF7" w:rsidRDefault="00287CF7" w:rsidP="00287CF7"/>
    <w:p w14:paraId="5FE102E3" w14:textId="4837C0FA" w:rsidR="00287CF7" w:rsidRDefault="00287CF7" w:rsidP="00287CF7">
      <w:r>
        <w:rPr>
          <w:rFonts w:hint="eastAsia"/>
        </w:rPr>
        <w:t>위 웹페이지에서 CSS</w:t>
      </w:r>
      <w:r>
        <w:t xml:space="preserve"> </w:t>
      </w:r>
      <w:r>
        <w:rPr>
          <w:rFonts w:hint="eastAsia"/>
        </w:rPr>
        <w:t>서식 예제들을 읽어보고 실행해 보자.</w:t>
      </w:r>
    </w:p>
    <w:p w14:paraId="6C4C0374" w14:textId="77777777" w:rsidR="00287CF7" w:rsidRPr="00D74490" w:rsidRDefault="00287CF7" w:rsidP="00287CF7"/>
    <w:p w14:paraId="4C425B49" w14:textId="39C677AE" w:rsidR="00287CF7" w:rsidRDefault="00287CF7" w:rsidP="00287CF7"/>
    <w:p w14:paraId="0DEA2FB2" w14:textId="77777777" w:rsidR="00287CF7" w:rsidRPr="00287CF7" w:rsidRDefault="00287CF7" w:rsidP="00287CF7"/>
    <w:p w14:paraId="3B443691" w14:textId="20B2925F" w:rsidR="000F694D" w:rsidRDefault="006633A9" w:rsidP="006633A9">
      <w:pPr>
        <w:pStyle w:val="Heading2"/>
      </w:pPr>
      <w:bookmarkStart w:id="17" w:name="_Toc82599765"/>
      <w:r>
        <w:rPr>
          <w:rFonts w:hint="eastAsia"/>
        </w:rPr>
        <w:t>달력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633A9" w14:paraId="2B0161AC" w14:textId="77777777" w:rsidTr="006633A9">
        <w:tc>
          <w:tcPr>
            <w:tcW w:w="10456" w:type="dxa"/>
          </w:tcPr>
          <w:p w14:paraId="3318FE29" w14:textId="77777777" w:rsidR="002412E0" w:rsidRDefault="002412E0" w:rsidP="002412E0">
            <w:pPr>
              <w:pStyle w:val="a0"/>
            </w:pPr>
            <w:r>
              <w:t>package</w:t>
            </w:r>
            <w:r>
              <w:rPr>
                <w:color w:val="000000"/>
              </w:rPr>
              <w:t xml:space="preserve"> html1;</w:t>
            </w:r>
          </w:p>
          <w:p w14:paraId="60DB275C" w14:textId="77777777" w:rsidR="002412E0" w:rsidRDefault="002412E0" w:rsidP="002412E0">
            <w:pPr>
              <w:pStyle w:val="a0"/>
            </w:pPr>
          </w:p>
          <w:p w14:paraId="5281E4AA" w14:textId="77777777" w:rsidR="002412E0" w:rsidRDefault="002412E0" w:rsidP="002412E0">
            <w:pPr>
              <w:pStyle w:val="a0"/>
            </w:pPr>
            <w:r>
              <w:t>import</w:t>
            </w:r>
            <w:r>
              <w:rPr>
                <w:color w:val="000000"/>
              </w:rPr>
              <w:t xml:space="preserve"> java.util.Calendar;</w:t>
            </w:r>
          </w:p>
          <w:p w14:paraId="5C2E2B58" w14:textId="77777777" w:rsidR="002412E0" w:rsidRDefault="002412E0" w:rsidP="002412E0">
            <w:pPr>
              <w:pStyle w:val="a0"/>
            </w:pPr>
          </w:p>
          <w:p w14:paraId="7241A3C9" w14:textId="77777777" w:rsidR="002412E0" w:rsidRDefault="002412E0" w:rsidP="002412E0">
            <w:pPr>
              <w:pStyle w:val="a0"/>
            </w:pPr>
            <w:r>
              <w:t>public</w:t>
            </w:r>
            <w:r>
              <w:rPr>
                <w:color w:val="000000"/>
              </w:rPr>
              <w:t xml:space="preserve"> </w:t>
            </w:r>
            <w:r>
              <w:t>class</w:t>
            </w:r>
            <w:r>
              <w:rPr>
                <w:color w:val="000000"/>
              </w:rPr>
              <w:t xml:space="preserve"> Calendar1 {</w:t>
            </w:r>
          </w:p>
          <w:p w14:paraId="5B354789" w14:textId="77777777" w:rsidR="002412E0" w:rsidRDefault="002412E0" w:rsidP="002412E0">
            <w:pPr>
              <w:pStyle w:val="a0"/>
            </w:pPr>
          </w:p>
          <w:p w14:paraId="260633CE" w14:textId="77777777" w:rsidR="002412E0" w:rsidRDefault="002412E0" w:rsidP="002412E0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3F7F5F"/>
              </w:rPr>
              <w:t>/*</w:t>
            </w:r>
          </w:p>
          <w:p w14:paraId="56FE21ED" w14:textId="77777777" w:rsidR="002412E0" w:rsidRDefault="002412E0" w:rsidP="002412E0">
            <w:pPr>
              <w:pStyle w:val="a0"/>
            </w:pPr>
            <w:r>
              <w:rPr>
                <w:color w:val="3F7F5F"/>
              </w:rPr>
              <w:t xml:space="preserve">     * </w:t>
            </w:r>
            <w:r>
              <w:rPr>
                <w:rFonts w:hint="eastAsia"/>
                <w:color w:val="3F7F5F"/>
              </w:rPr>
              <w:t>달력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출력</w:t>
            </w:r>
          </w:p>
          <w:p w14:paraId="6E6874DC" w14:textId="77777777" w:rsidR="002412E0" w:rsidRDefault="002412E0" w:rsidP="002412E0">
            <w:pPr>
              <w:pStyle w:val="a0"/>
            </w:pPr>
            <w:r>
              <w:rPr>
                <w:color w:val="3F7F5F"/>
              </w:rPr>
              <w:t xml:space="preserve">     *</w:t>
            </w:r>
          </w:p>
          <w:p w14:paraId="38580E1D" w14:textId="77777777" w:rsidR="002412E0" w:rsidRDefault="002412E0" w:rsidP="002412E0">
            <w:pPr>
              <w:pStyle w:val="a0"/>
            </w:pPr>
            <w:r>
              <w:rPr>
                <w:color w:val="3F7F5F"/>
              </w:rPr>
              <w:t xml:space="preserve">     * firstDayOfWeek: 1</w:t>
            </w:r>
            <w:r>
              <w:rPr>
                <w:rFonts w:hint="eastAsia"/>
                <w:color w:val="3F7F5F"/>
              </w:rPr>
              <w:t>일의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요일</w:t>
            </w:r>
          </w:p>
          <w:p w14:paraId="2522417C" w14:textId="77777777" w:rsidR="002412E0" w:rsidRDefault="002412E0" w:rsidP="002412E0">
            <w:pPr>
              <w:pStyle w:val="a0"/>
            </w:pPr>
            <w:r>
              <w:rPr>
                <w:color w:val="3F7F5F"/>
              </w:rPr>
              <w:t xml:space="preserve">     *    </w:t>
            </w:r>
            <w:r>
              <w:rPr>
                <w:rFonts w:hint="eastAsia"/>
                <w:color w:val="3F7F5F"/>
              </w:rPr>
              <w:t>월</w:t>
            </w:r>
            <w:r>
              <w:rPr>
                <w:color w:val="3F7F5F"/>
              </w:rPr>
              <w:t xml:space="preserve">:1, </w:t>
            </w:r>
            <w:r>
              <w:rPr>
                <w:rFonts w:hint="eastAsia"/>
                <w:color w:val="3F7F5F"/>
              </w:rPr>
              <w:t>화</w:t>
            </w:r>
            <w:r>
              <w:rPr>
                <w:color w:val="3F7F5F"/>
              </w:rPr>
              <w:t xml:space="preserve">:2, ... </w:t>
            </w:r>
            <w:r>
              <w:rPr>
                <w:rFonts w:hint="eastAsia"/>
                <w:color w:val="3F7F5F"/>
              </w:rPr>
              <w:t>토</w:t>
            </w:r>
            <w:r>
              <w:rPr>
                <w:color w:val="3F7F5F"/>
              </w:rPr>
              <w:t xml:space="preserve">:6, </w:t>
            </w:r>
            <w:r>
              <w:rPr>
                <w:rFonts w:hint="eastAsia"/>
                <w:color w:val="3F7F5F"/>
              </w:rPr>
              <w:t>일</w:t>
            </w:r>
            <w:r>
              <w:rPr>
                <w:color w:val="3F7F5F"/>
              </w:rPr>
              <w:t>:7</w:t>
            </w:r>
          </w:p>
          <w:p w14:paraId="2E36E872" w14:textId="77777777" w:rsidR="002412E0" w:rsidRDefault="002412E0" w:rsidP="002412E0">
            <w:pPr>
              <w:pStyle w:val="a0"/>
            </w:pPr>
            <w:r>
              <w:rPr>
                <w:color w:val="3F7F5F"/>
              </w:rPr>
              <w:t xml:space="preserve">     *</w:t>
            </w:r>
          </w:p>
          <w:p w14:paraId="0B803250" w14:textId="77777777" w:rsidR="002412E0" w:rsidRDefault="002412E0" w:rsidP="002412E0">
            <w:pPr>
              <w:pStyle w:val="a0"/>
            </w:pPr>
            <w:r>
              <w:rPr>
                <w:color w:val="3F7F5F"/>
              </w:rPr>
              <w:t xml:space="preserve">     * lastDay: </w:t>
            </w:r>
            <w:r>
              <w:rPr>
                <w:rFonts w:hint="eastAsia"/>
                <w:color w:val="3F7F5F"/>
              </w:rPr>
              <w:t>마지막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날짜</w:t>
            </w:r>
          </w:p>
          <w:p w14:paraId="5016D2D2" w14:textId="77777777" w:rsidR="002412E0" w:rsidRDefault="002412E0" w:rsidP="002412E0">
            <w:pPr>
              <w:pStyle w:val="a0"/>
            </w:pPr>
            <w:r>
              <w:rPr>
                <w:color w:val="3F7F5F"/>
              </w:rPr>
              <w:t xml:space="preserve">     */</w:t>
            </w:r>
          </w:p>
          <w:p w14:paraId="16A29F21" w14:textId="77777777" w:rsidR="002412E0" w:rsidRDefault="002412E0" w:rsidP="002412E0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static</w:t>
            </w:r>
            <w:r>
              <w:rPr>
                <w:color w:val="000000"/>
              </w:rPr>
              <w:t xml:space="preserve"> </w:t>
            </w:r>
            <w:r>
              <w:t>void</w:t>
            </w:r>
            <w:r>
              <w:rPr>
                <w:color w:val="000000"/>
              </w:rPr>
              <w:t xml:space="preserve"> printCalendar(</w:t>
            </w:r>
            <w: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firstDayOfWeek</w:t>
            </w:r>
            <w:r>
              <w:rPr>
                <w:color w:val="000000"/>
              </w:rPr>
              <w:t xml:space="preserve">, </w:t>
            </w:r>
            <w: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lastDay</w:t>
            </w:r>
            <w:r>
              <w:rPr>
                <w:color w:val="000000"/>
              </w:rPr>
              <w:t>) {</w:t>
            </w:r>
          </w:p>
          <w:p w14:paraId="5A2EC6C0" w14:textId="77777777" w:rsidR="002412E0" w:rsidRDefault="002412E0" w:rsidP="002412E0">
            <w:pPr>
              <w:pStyle w:val="a0"/>
              <w:rPr>
                <w:color w:val="000000"/>
              </w:rPr>
            </w:pPr>
          </w:p>
          <w:p w14:paraId="668BE420" w14:textId="053EEDA0" w:rsidR="002412E0" w:rsidRDefault="002412E0" w:rsidP="002412E0">
            <w:pPr>
              <w:pStyle w:val="a0"/>
            </w:pPr>
            <w:r>
              <w:rPr>
                <w:color w:val="000000"/>
              </w:rPr>
              <w:t xml:space="preserve">    }</w:t>
            </w:r>
          </w:p>
          <w:p w14:paraId="1FBB97D0" w14:textId="77777777" w:rsidR="002412E0" w:rsidRDefault="002412E0" w:rsidP="002412E0">
            <w:pPr>
              <w:pStyle w:val="a0"/>
            </w:pPr>
          </w:p>
          <w:p w14:paraId="7ABBC786" w14:textId="77777777" w:rsidR="002412E0" w:rsidRDefault="002412E0" w:rsidP="002412E0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public</w:t>
            </w:r>
            <w:r>
              <w:rPr>
                <w:color w:val="000000"/>
              </w:rPr>
              <w:t xml:space="preserve"> </w:t>
            </w:r>
            <w:r>
              <w:t>static</w:t>
            </w:r>
            <w:r>
              <w:rPr>
                <w:color w:val="000000"/>
              </w:rPr>
              <w:t xml:space="preserve"> </w:t>
            </w:r>
            <w: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10E24C07" w14:textId="77777777" w:rsidR="002412E0" w:rsidRDefault="002412E0" w:rsidP="002412E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5F"/>
              </w:rPr>
              <w:t>// 2015</w:t>
            </w:r>
            <w:r>
              <w:rPr>
                <w:rFonts w:hint="eastAsia"/>
                <w:color w:val="3F7F5F"/>
              </w:rPr>
              <w:t>년</w:t>
            </w:r>
            <w:r>
              <w:rPr>
                <w:color w:val="3F7F5F"/>
              </w:rPr>
              <w:t xml:space="preserve"> 7</w:t>
            </w:r>
            <w:r>
              <w:rPr>
                <w:rFonts w:hint="eastAsia"/>
                <w:color w:val="3F7F5F"/>
              </w:rPr>
              <w:t>월</w:t>
            </w:r>
          </w:p>
          <w:p w14:paraId="548B7532" w14:textId="77777777" w:rsidR="002412E0" w:rsidRDefault="002412E0" w:rsidP="002412E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year</w:t>
            </w:r>
            <w:r>
              <w:rPr>
                <w:color w:val="000000"/>
              </w:rPr>
              <w:t xml:space="preserve"> = 2015, </w:t>
            </w:r>
            <w:r>
              <w:rPr>
                <w:color w:val="6A3E3E"/>
              </w:rPr>
              <w:t>month</w:t>
            </w:r>
            <w:r>
              <w:rPr>
                <w:color w:val="000000"/>
              </w:rPr>
              <w:t xml:space="preserve"> = 7;</w:t>
            </w:r>
          </w:p>
          <w:p w14:paraId="051BD20A" w14:textId="77777777" w:rsidR="002412E0" w:rsidRDefault="002412E0" w:rsidP="002412E0">
            <w:pPr>
              <w:pStyle w:val="a0"/>
            </w:pPr>
          </w:p>
          <w:p w14:paraId="17557911" w14:textId="77777777" w:rsidR="002412E0" w:rsidRDefault="002412E0" w:rsidP="002412E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5F"/>
              </w:rPr>
              <w:t>// 2015</w:t>
            </w:r>
            <w:r>
              <w:rPr>
                <w:rFonts w:hint="eastAsia"/>
                <w:color w:val="3F7F5F"/>
              </w:rPr>
              <w:t>년</w:t>
            </w:r>
            <w:r>
              <w:rPr>
                <w:color w:val="3F7F5F"/>
              </w:rPr>
              <w:t xml:space="preserve"> 7</w:t>
            </w:r>
            <w:r>
              <w:rPr>
                <w:rFonts w:hint="eastAsia"/>
                <w:color w:val="3F7F5F"/>
              </w:rPr>
              <w:t>월</w:t>
            </w:r>
            <w:r>
              <w:rPr>
                <w:color w:val="3F7F5F"/>
              </w:rPr>
              <w:t xml:space="preserve"> 1</w:t>
            </w:r>
            <w:r>
              <w:rPr>
                <w:rFonts w:hint="eastAsia"/>
                <w:color w:val="3F7F5F"/>
              </w:rPr>
              <w:t>일의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요일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구하기</w:t>
            </w:r>
          </w:p>
          <w:p w14:paraId="451233D4" w14:textId="77777777" w:rsidR="002412E0" w:rsidRDefault="002412E0" w:rsidP="002412E0">
            <w:pPr>
              <w:pStyle w:val="a0"/>
            </w:pPr>
            <w:r>
              <w:rPr>
                <w:color w:val="000000"/>
              </w:rPr>
              <w:t xml:space="preserve">        Calendar </w:t>
            </w:r>
            <w:r>
              <w:rPr>
                <w:color w:val="6A3E3E"/>
              </w:rPr>
              <w:t>calendar</w:t>
            </w:r>
            <w:r>
              <w:rPr>
                <w:color w:val="000000"/>
              </w:rPr>
              <w:t xml:space="preserve"> = Calendar.getInstance();</w:t>
            </w:r>
          </w:p>
          <w:p w14:paraId="665B1DC3" w14:textId="77777777" w:rsidR="002412E0" w:rsidRDefault="002412E0" w:rsidP="002412E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calendar</w:t>
            </w:r>
            <w:r>
              <w:rPr>
                <w:color w:val="000000"/>
              </w:rPr>
              <w:t>.set(</w:t>
            </w:r>
            <w:r>
              <w:rPr>
                <w:color w:val="6A3E3E"/>
              </w:rPr>
              <w:t>year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month</w:t>
            </w:r>
            <w:r>
              <w:rPr>
                <w:color w:val="000000"/>
              </w:rPr>
              <w:t xml:space="preserve"> - 1, 1, 0, 0);</w:t>
            </w:r>
          </w:p>
          <w:p w14:paraId="5091A232" w14:textId="77777777" w:rsidR="002412E0" w:rsidRDefault="002412E0" w:rsidP="002412E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6A3E3E"/>
              </w:rPr>
              <w:t>요일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calendar</w:t>
            </w:r>
            <w:r>
              <w:rPr>
                <w:color w:val="000000"/>
              </w:rPr>
              <w:t>.get(Calendar.</w:t>
            </w:r>
            <w:r>
              <w:rPr>
                <w:color w:val="0000C0"/>
              </w:rPr>
              <w:t>DAY_OF_WEEK</w:t>
            </w:r>
            <w:r>
              <w:rPr>
                <w:color w:val="000000"/>
              </w:rPr>
              <w:t>);</w:t>
            </w:r>
          </w:p>
          <w:p w14:paraId="7E0848A1" w14:textId="77777777" w:rsidR="002412E0" w:rsidRDefault="002412E0" w:rsidP="002412E0">
            <w:pPr>
              <w:pStyle w:val="a0"/>
            </w:pPr>
          </w:p>
          <w:p w14:paraId="1ED73AFB" w14:textId="77777777" w:rsidR="002412E0" w:rsidRDefault="002412E0" w:rsidP="002412E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5F"/>
              </w:rPr>
              <w:t>// 2015</w:t>
            </w:r>
            <w:r>
              <w:rPr>
                <w:rFonts w:hint="eastAsia"/>
                <w:color w:val="3F7F5F"/>
              </w:rPr>
              <w:t>년</w:t>
            </w:r>
            <w:r>
              <w:rPr>
                <w:color w:val="3F7F5F"/>
              </w:rPr>
              <w:t xml:space="preserve"> 7</w:t>
            </w:r>
            <w:r>
              <w:rPr>
                <w:rFonts w:hint="eastAsia"/>
                <w:color w:val="3F7F5F"/>
              </w:rPr>
              <w:t>월의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마지막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날짜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구하기</w:t>
            </w:r>
          </w:p>
          <w:p w14:paraId="41FE77A4" w14:textId="77777777" w:rsidR="002412E0" w:rsidRDefault="002412E0" w:rsidP="002412E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calendar</w:t>
            </w:r>
            <w:r>
              <w:rPr>
                <w:color w:val="000000"/>
              </w:rPr>
              <w:t>.add(Calendar.</w:t>
            </w:r>
            <w:r>
              <w:rPr>
                <w:color w:val="0000C0"/>
              </w:rPr>
              <w:t>MONTH</w:t>
            </w:r>
            <w:r>
              <w:rPr>
                <w:color w:val="000000"/>
              </w:rPr>
              <w:t>, 1);</w:t>
            </w:r>
          </w:p>
          <w:p w14:paraId="5A409ADB" w14:textId="77777777" w:rsidR="002412E0" w:rsidRDefault="002412E0" w:rsidP="002412E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calendar</w:t>
            </w:r>
            <w:r>
              <w:rPr>
                <w:color w:val="000000"/>
              </w:rPr>
              <w:t>.add(Calendar.</w:t>
            </w:r>
            <w:r>
              <w:rPr>
                <w:color w:val="0000C0"/>
              </w:rPr>
              <w:t>DATE</w:t>
            </w:r>
            <w:r>
              <w:rPr>
                <w:color w:val="000000"/>
              </w:rPr>
              <w:t>, -1);</w:t>
            </w:r>
          </w:p>
          <w:p w14:paraId="7B8199F3" w14:textId="77777777" w:rsidR="002412E0" w:rsidRDefault="002412E0" w:rsidP="002412E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6A3E3E"/>
              </w:rPr>
              <w:t>마지막날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calendar</w:t>
            </w:r>
            <w:r>
              <w:rPr>
                <w:color w:val="000000"/>
              </w:rPr>
              <w:t>.get(Calendar.</w:t>
            </w:r>
            <w:r>
              <w:rPr>
                <w:color w:val="0000C0"/>
              </w:rPr>
              <w:t>DATE</w:t>
            </w:r>
            <w:r>
              <w:rPr>
                <w:color w:val="000000"/>
              </w:rPr>
              <w:t>);</w:t>
            </w:r>
          </w:p>
          <w:p w14:paraId="35FBE9AD" w14:textId="77777777" w:rsidR="002412E0" w:rsidRDefault="002412E0" w:rsidP="002412E0">
            <w:pPr>
              <w:pStyle w:val="a0"/>
            </w:pPr>
          </w:p>
          <w:p w14:paraId="1C4068FE" w14:textId="77777777" w:rsidR="002412E0" w:rsidRDefault="002412E0" w:rsidP="002412E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5F"/>
              </w:rPr>
              <w:t xml:space="preserve">// </w:t>
            </w:r>
            <w:r>
              <w:rPr>
                <w:rFonts w:hint="eastAsia"/>
                <w:color w:val="3F7F5F"/>
              </w:rPr>
              <w:t>달력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출력</w:t>
            </w:r>
          </w:p>
          <w:p w14:paraId="6E089543" w14:textId="77777777" w:rsidR="002412E0" w:rsidRDefault="002412E0" w:rsidP="002412E0">
            <w:pPr>
              <w:pStyle w:val="a0"/>
            </w:pPr>
            <w:r>
              <w:rPr>
                <w:color w:val="000000"/>
              </w:rPr>
              <w:t xml:space="preserve">        printCalendar(</w:t>
            </w:r>
            <w:r>
              <w:rPr>
                <w:rFonts w:hint="eastAsia"/>
                <w:color w:val="6A3E3E"/>
              </w:rPr>
              <w:t>요일</w:t>
            </w:r>
            <w:r>
              <w:rPr>
                <w:color w:val="000000"/>
              </w:rPr>
              <w:t xml:space="preserve">, </w:t>
            </w:r>
            <w:r>
              <w:rPr>
                <w:rFonts w:hint="eastAsia"/>
                <w:color w:val="6A3E3E"/>
              </w:rPr>
              <w:t>마지막날</w:t>
            </w:r>
            <w:r>
              <w:rPr>
                <w:color w:val="000000"/>
              </w:rPr>
              <w:t>);</w:t>
            </w:r>
          </w:p>
          <w:p w14:paraId="5A5325FF" w14:textId="77777777" w:rsidR="002412E0" w:rsidRDefault="002412E0" w:rsidP="002412E0">
            <w:pPr>
              <w:pStyle w:val="a0"/>
            </w:pPr>
            <w:r>
              <w:rPr>
                <w:color w:val="000000"/>
              </w:rPr>
              <w:t xml:space="preserve">    }</w:t>
            </w:r>
          </w:p>
          <w:p w14:paraId="42E58ED0" w14:textId="77777777" w:rsidR="002412E0" w:rsidRDefault="002412E0" w:rsidP="002412E0">
            <w:pPr>
              <w:pStyle w:val="a0"/>
            </w:pPr>
            <w:r>
              <w:rPr>
                <w:color w:val="000000"/>
              </w:rPr>
              <w:lastRenderedPageBreak/>
              <w:t>}</w:t>
            </w:r>
          </w:p>
          <w:p w14:paraId="49FA865C" w14:textId="7E84435B" w:rsidR="006633A9" w:rsidRDefault="006633A9" w:rsidP="002412E0">
            <w:pPr>
              <w:pStyle w:val="a0"/>
            </w:pPr>
          </w:p>
        </w:tc>
      </w:tr>
    </w:tbl>
    <w:p w14:paraId="7DA60479" w14:textId="77777777" w:rsidR="006633A9" w:rsidRPr="006633A9" w:rsidRDefault="006633A9" w:rsidP="006633A9"/>
    <w:p w14:paraId="6339699F" w14:textId="0425094C" w:rsidR="007E39A5" w:rsidRDefault="007E39A5" w:rsidP="002C002F">
      <w:r>
        <w:rPr>
          <w:rFonts w:hint="eastAsia"/>
        </w:rPr>
        <w:t>실행 결과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39A5" w14:paraId="441A9A0A" w14:textId="77777777" w:rsidTr="007E39A5">
        <w:tc>
          <w:tcPr>
            <w:tcW w:w="10456" w:type="dxa"/>
          </w:tcPr>
          <w:p w14:paraId="11B54E37" w14:textId="77777777" w:rsidR="007E39A5" w:rsidRDefault="007E39A5" w:rsidP="007E39A5">
            <w:pPr>
              <w:wordWrap/>
              <w:adjustRightInd w:val="0"/>
              <w:rPr>
                <w:rFonts w:ascii="굴림체" w:eastAsia="굴림체" w:cs="굴림체"/>
                <w:kern w:val="0"/>
              </w:rPr>
            </w:pPr>
            <w:r>
              <w:rPr>
                <w:rFonts w:ascii="굴림체" w:eastAsia="굴림체" w:cs="굴림체"/>
                <w:color w:val="000000"/>
                <w:kern w:val="0"/>
              </w:rPr>
              <w:t xml:space="preserve">          1  2  3  4 </w:t>
            </w:r>
          </w:p>
          <w:p w14:paraId="7386559D" w14:textId="77777777" w:rsidR="007E39A5" w:rsidRDefault="007E39A5" w:rsidP="007E39A5">
            <w:pPr>
              <w:wordWrap/>
              <w:adjustRightInd w:val="0"/>
              <w:rPr>
                <w:rFonts w:ascii="굴림체" w:eastAsia="굴림체" w:cs="굴림체"/>
                <w:kern w:val="0"/>
              </w:rPr>
            </w:pPr>
            <w:r>
              <w:rPr>
                <w:rFonts w:ascii="굴림체" w:eastAsia="굴림체" w:cs="굴림체"/>
                <w:color w:val="000000"/>
                <w:kern w:val="0"/>
              </w:rPr>
              <w:t xml:space="preserve"> 5  6  7  8  9 10 11 </w:t>
            </w:r>
          </w:p>
          <w:p w14:paraId="038F6CBD" w14:textId="77777777" w:rsidR="007E39A5" w:rsidRDefault="007E39A5" w:rsidP="007E39A5">
            <w:pPr>
              <w:wordWrap/>
              <w:adjustRightInd w:val="0"/>
              <w:rPr>
                <w:rFonts w:ascii="굴림체" w:eastAsia="굴림체" w:cs="굴림체"/>
                <w:kern w:val="0"/>
              </w:rPr>
            </w:pPr>
            <w:r>
              <w:rPr>
                <w:rFonts w:ascii="굴림체" w:eastAsia="굴림체" w:cs="굴림체"/>
                <w:color w:val="000000"/>
                <w:kern w:val="0"/>
              </w:rPr>
              <w:t xml:space="preserve">12 13 14 15 16 17 18 </w:t>
            </w:r>
          </w:p>
          <w:p w14:paraId="304B3626" w14:textId="77777777" w:rsidR="007E39A5" w:rsidRDefault="007E39A5" w:rsidP="007E39A5">
            <w:pPr>
              <w:wordWrap/>
              <w:adjustRightInd w:val="0"/>
              <w:rPr>
                <w:rFonts w:ascii="굴림체" w:eastAsia="굴림체" w:cs="굴림체"/>
                <w:kern w:val="0"/>
              </w:rPr>
            </w:pPr>
            <w:r>
              <w:rPr>
                <w:rFonts w:ascii="굴림체" w:eastAsia="굴림체" w:cs="굴림체"/>
                <w:color w:val="000000"/>
                <w:kern w:val="0"/>
              </w:rPr>
              <w:t xml:space="preserve">19 20 21 22 23 24 25 </w:t>
            </w:r>
          </w:p>
          <w:p w14:paraId="41FA8DB1" w14:textId="50691F14" w:rsidR="007E39A5" w:rsidRDefault="007E39A5" w:rsidP="007E39A5">
            <w:r>
              <w:rPr>
                <w:rFonts w:ascii="굴림체" w:eastAsia="굴림체" w:cs="굴림체"/>
                <w:color w:val="000000"/>
                <w:kern w:val="0"/>
              </w:rPr>
              <w:t xml:space="preserve">26 27 28 29 30 31 </w:t>
            </w:r>
          </w:p>
        </w:tc>
      </w:tr>
    </w:tbl>
    <w:p w14:paraId="1BE256EB" w14:textId="77777777" w:rsidR="007E39A5" w:rsidRDefault="007E39A5" w:rsidP="002C002F"/>
    <w:p w14:paraId="6E93061A" w14:textId="3A211F31" w:rsidR="00372ABF" w:rsidRDefault="007E39A5" w:rsidP="002C002F">
      <w:r>
        <w:rPr>
          <w:rFonts w:hint="eastAsia"/>
        </w:rPr>
        <w:t xml:space="preserve">위와 같이 출력되도록 </w:t>
      </w:r>
      <w:r>
        <w:t xml:space="preserve">printCalendar </w:t>
      </w:r>
      <w:r>
        <w:rPr>
          <w:rFonts w:hint="eastAsia"/>
        </w:rPr>
        <w:t>메소드를 구현하라.</w:t>
      </w:r>
    </w:p>
    <w:p w14:paraId="312AEE3D" w14:textId="3E0EC339" w:rsidR="00372ABF" w:rsidRDefault="00372ABF" w:rsidP="002C002F"/>
    <w:p w14:paraId="57644330" w14:textId="77777777" w:rsidR="00372ABF" w:rsidRDefault="00372ABF" w:rsidP="002C002F"/>
    <w:p w14:paraId="3CDB76DF" w14:textId="77777777" w:rsidR="00372ABF" w:rsidRDefault="00372ABF" w:rsidP="002C002F"/>
    <w:p w14:paraId="1AEBA8CF" w14:textId="77777777" w:rsidR="004958E0" w:rsidRPr="004958E0" w:rsidRDefault="004958E0" w:rsidP="002C002F"/>
    <w:p w14:paraId="6ED2ADA2" w14:textId="77777777" w:rsidR="004958E0" w:rsidRDefault="004958E0" w:rsidP="002C002F"/>
    <w:p w14:paraId="7076EF19" w14:textId="77777777" w:rsidR="00A453F9" w:rsidRDefault="00A453F9" w:rsidP="002C002F"/>
    <w:p w14:paraId="32690A8E" w14:textId="20519124" w:rsidR="00C21772" w:rsidRDefault="00C21772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7439E578" w14:textId="0AF4A1B4" w:rsidR="002C002F" w:rsidRDefault="00C21772" w:rsidP="00C21772">
      <w:pPr>
        <w:pStyle w:val="Heading1"/>
      </w:pPr>
      <w:bookmarkStart w:id="18" w:name="_Toc82599766"/>
      <w:r>
        <w:rPr>
          <w:rFonts w:hint="eastAsia"/>
        </w:rPr>
        <w:lastRenderedPageBreak/>
        <w:t>과제</w:t>
      </w:r>
      <w:bookmarkEnd w:id="18"/>
    </w:p>
    <w:p w14:paraId="65EC272B" w14:textId="47BE35A3" w:rsidR="00C21772" w:rsidRDefault="00C21772" w:rsidP="00C21772"/>
    <w:p w14:paraId="671C85A7" w14:textId="5675A1BB" w:rsidR="00C21772" w:rsidRDefault="00C21772" w:rsidP="00C21772">
      <w:r>
        <w:rPr>
          <w:rFonts w:hint="eastAsia"/>
        </w:rPr>
        <w:t>t</w:t>
      </w:r>
      <w:r>
        <w:t xml:space="preserve">able </w:t>
      </w:r>
      <w:r>
        <w:rPr>
          <w:rFonts w:hint="eastAsia"/>
        </w:rPr>
        <w:t>태그를 이용해서 자신의 이번학기 시간표 만들기</w:t>
      </w:r>
    </w:p>
    <w:p w14:paraId="79CA6456" w14:textId="61DF1E60" w:rsidR="00C21772" w:rsidRDefault="00C21772" w:rsidP="00C21772"/>
    <w:p w14:paraId="453D19F2" w14:textId="77777777" w:rsidR="00D904DF" w:rsidRDefault="004A3726" w:rsidP="00C21772">
      <w:r>
        <w:t xml:space="preserve">* </w:t>
      </w:r>
      <w:r w:rsidR="008C1CE4">
        <w:t>30</w:t>
      </w:r>
      <w:r w:rsidR="008C1CE4">
        <w:rPr>
          <w:rFonts w:hint="eastAsia"/>
        </w:rPr>
        <w:t>분 단위로 행을 만든다</w:t>
      </w:r>
      <w:r w:rsidR="006C2312">
        <w:rPr>
          <w:rFonts w:hint="eastAsia"/>
        </w:rPr>
        <w:t>.</w:t>
      </w:r>
    </w:p>
    <w:p w14:paraId="25A20A9A" w14:textId="21EE2AB6" w:rsidR="006C2312" w:rsidRDefault="00D904DF" w:rsidP="00C21772">
      <w:r>
        <w:rPr>
          <w:rFonts w:hint="eastAsia"/>
        </w:rPr>
        <w:t>*</w:t>
      </w:r>
      <w:r>
        <w:t xml:space="preserve"> rowspan</w:t>
      </w:r>
      <w:r w:rsidR="007908AA">
        <w:rPr>
          <w:rFonts w:hint="eastAsia"/>
        </w:rPr>
        <w:t>을 활용하여 수업 시간을 병합한다.</w:t>
      </w:r>
      <w:r w:rsidR="007908AA">
        <w:t xml:space="preserve"> (</w:t>
      </w:r>
      <w:r w:rsidR="007908AA">
        <w:rPr>
          <w:rFonts w:hint="eastAsia"/>
        </w:rPr>
        <w:t>예:</w:t>
      </w:r>
      <w:r w:rsidR="007908AA">
        <w:t xml:space="preserve"> 3</w:t>
      </w:r>
      <w:r w:rsidR="007908AA">
        <w:rPr>
          <w:rFonts w:hint="eastAsia"/>
        </w:rPr>
        <w:t>시간 수업이면</w:t>
      </w:r>
      <w:r w:rsidR="007908AA">
        <w:t xml:space="preserve">, </w:t>
      </w:r>
      <w:r w:rsidR="00A45F8A">
        <w:t>30</w:t>
      </w:r>
      <w:r w:rsidR="00A45F8A">
        <w:rPr>
          <w:rFonts w:hint="eastAsia"/>
        </w:rPr>
        <w:t xml:space="preserve">분 </w:t>
      </w:r>
      <w:r w:rsidR="00A45F8A">
        <w:t>* 6</w:t>
      </w:r>
      <w:r w:rsidR="00A45F8A">
        <w:rPr>
          <w:rFonts w:hint="eastAsia"/>
        </w:rPr>
        <w:t xml:space="preserve">칸 </w:t>
      </w:r>
      <w:r w:rsidR="00A45F8A">
        <w:t>=</w:t>
      </w:r>
      <w:r w:rsidR="00D87988">
        <w:t>&gt;</w:t>
      </w:r>
      <w:r w:rsidR="00A45F8A">
        <w:t xml:space="preserve"> rowspan="6")</w:t>
      </w:r>
    </w:p>
    <w:p w14:paraId="7DD66010" w14:textId="243031BE" w:rsidR="00A45F8A" w:rsidRDefault="00A45F8A" w:rsidP="00C21772"/>
    <w:p w14:paraId="17665885" w14:textId="0CA7287E" w:rsidR="00497DB5" w:rsidRDefault="007929D0" w:rsidP="00C21772">
      <w:r>
        <w:rPr>
          <w:noProof/>
        </w:rPr>
        <w:drawing>
          <wp:inline distT="0" distB="0" distL="0" distR="0" wp14:anchorId="03C92186" wp14:editId="54D2D115">
            <wp:extent cx="4692368" cy="4932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4314" cy="493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38B2" w14:textId="77777777" w:rsidR="0084532F" w:rsidRDefault="0084532F" w:rsidP="00C21772"/>
    <w:p w14:paraId="47E56E1D" w14:textId="77777777" w:rsidR="00C21772" w:rsidRPr="00C21772" w:rsidRDefault="00C21772" w:rsidP="00C21772"/>
    <w:sectPr w:rsidR="00C21772" w:rsidRPr="00C21772" w:rsidSect="00172E3C">
      <w:footerReference w:type="default" r:id="rId30"/>
      <w:pgSz w:w="11906" w:h="16838"/>
      <w:pgMar w:top="720" w:right="720" w:bottom="720" w:left="720" w:header="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17012" w14:textId="77777777" w:rsidR="00FA57EC" w:rsidRDefault="00FA57EC" w:rsidP="000A6D40">
      <w:r>
        <w:separator/>
      </w:r>
    </w:p>
  </w:endnote>
  <w:endnote w:type="continuationSeparator" w:id="0">
    <w:p w14:paraId="317C94CE" w14:textId="77777777" w:rsidR="00FA57EC" w:rsidRDefault="00FA57EC" w:rsidP="000A6D40">
      <w:r>
        <w:continuationSeparator/>
      </w:r>
    </w:p>
  </w:endnote>
  <w:endnote w:type="continuationNotice" w:id="1">
    <w:p w14:paraId="37220DE2" w14:textId="77777777" w:rsidR="00FA57EC" w:rsidRDefault="00FA57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013890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198098F1" w14:textId="0317B815" w:rsidR="002C002F" w:rsidRDefault="002C002F">
            <w:pPr>
              <w:pStyle w:val="Footer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794E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794E">
              <w:rPr>
                <w:b/>
                <w:bCs/>
                <w:noProof/>
              </w:rPr>
              <w:t>35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781D41" w14:textId="77777777" w:rsidR="002C002F" w:rsidRDefault="002C00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1F48E" w14:textId="77777777" w:rsidR="00FA57EC" w:rsidRDefault="00FA57EC" w:rsidP="000A6D40">
      <w:r>
        <w:separator/>
      </w:r>
    </w:p>
  </w:footnote>
  <w:footnote w:type="continuationSeparator" w:id="0">
    <w:p w14:paraId="41040D38" w14:textId="77777777" w:rsidR="00FA57EC" w:rsidRDefault="00FA57EC" w:rsidP="000A6D40">
      <w:r>
        <w:continuationSeparator/>
      </w:r>
    </w:p>
  </w:footnote>
  <w:footnote w:type="continuationNotice" w:id="1">
    <w:p w14:paraId="58057DE1" w14:textId="77777777" w:rsidR="00FA57EC" w:rsidRDefault="00FA57E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7D0"/>
    <w:multiLevelType w:val="multilevel"/>
    <w:tmpl w:val="04B4C6C4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3B20581"/>
    <w:multiLevelType w:val="multilevel"/>
    <w:tmpl w:val="AE3E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8AA1513"/>
    <w:multiLevelType w:val="hybridMultilevel"/>
    <w:tmpl w:val="5900E48E"/>
    <w:lvl w:ilvl="0" w:tplc="A18E2E12">
      <w:start w:val="1"/>
      <w:numFmt w:val="bullet"/>
      <w:pStyle w:val="1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F074C9"/>
    <w:multiLevelType w:val="hybridMultilevel"/>
    <w:tmpl w:val="31A4F0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186822"/>
    <w:multiLevelType w:val="multilevel"/>
    <w:tmpl w:val="70D07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182580"/>
    <w:multiLevelType w:val="hybridMultilevel"/>
    <w:tmpl w:val="16C4BE7E"/>
    <w:lvl w:ilvl="0" w:tplc="A8A65C74">
      <w:start w:val="1"/>
      <w:numFmt w:val="decimal"/>
      <w:lvlText w:val="%1."/>
      <w:lvlJc w:val="righ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B16C53"/>
    <w:multiLevelType w:val="multilevel"/>
    <w:tmpl w:val="0750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305557B"/>
    <w:multiLevelType w:val="multilevel"/>
    <w:tmpl w:val="5440716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1394CD6"/>
    <w:multiLevelType w:val="multilevel"/>
    <w:tmpl w:val="C79C349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22BA71E2"/>
    <w:multiLevelType w:val="multilevel"/>
    <w:tmpl w:val="03341F4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3DC66AF"/>
    <w:multiLevelType w:val="hybridMultilevel"/>
    <w:tmpl w:val="FFB45E68"/>
    <w:lvl w:ilvl="0" w:tplc="DD8CBE38">
      <w:start w:val="1"/>
      <w:numFmt w:val="bullet"/>
      <w:pStyle w:val="2"/>
      <w:lvlText w:val="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1" w15:restartNumberingAfterBreak="0">
    <w:nsid w:val="24FF0035"/>
    <w:multiLevelType w:val="multilevel"/>
    <w:tmpl w:val="3B0C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47F25E0"/>
    <w:multiLevelType w:val="multilevel"/>
    <w:tmpl w:val="835A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8E44322"/>
    <w:multiLevelType w:val="multilevel"/>
    <w:tmpl w:val="7D28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CA00D24"/>
    <w:multiLevelType w:val="multilevel"/>
    <w:tmpl w:val="8EC4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0BF3210"/>
    <w:multiLevelType w:val="multilevel"/>
    <w:tmpl w:val="5ABEA57A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5616645C"/>
    <w:multiLevelType w:val="multilevel"/>
    <w:tmpl w:val="B852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59F7289A"/>
    <w:multiLevelType w:val="hybridMultilevel"/>
    <w:tmpl w:val="3776F4EC"/>
    <w:lvl w:ilvl="0" w:tplc="B37C26F6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D6E0351"/>
    <w:multiLevelType w:val="multilevel"/>
    <w:tmpl w:val="08DC4D0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6E9D4755"/>
    <w:multiLevelType w:val="hybridMultilevel"/>
    <w:tmpl w:val="7A08F68A"/>
    <w:lvl w:ilvl="0" w:tplc="2710DAC8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0C751A5"/>
    <w:multiLevelType w:val="hybridMultilevel"/>
    <w:tmpl w:val="0142AC4C"/>
    <w:lvl w:ilvl="0" w:tplc="6B180E7A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5BC06C6"/>
    <w:multiLevelType w:val="multilevel"/>
    <w:tmpl w:val="EBC467D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21"/>
  </w:num>
  <w:num w:numId="5">
    <w:abstractNumId w:val="19"/>
  </w:num>
  <w:num w:numId="6">
    <w:abstractNumId w:val="11"/>
  </w:num>
  <w:num w:numId="7">
    <w:abstractNumId w:val="21"/>
  </w:num>
  <w:num w:numId="8">
    <w:abstractNumId w:val="15"/>
  </w:num>
  <w:num w:numId="9">
    <w:abstractNumId w:val="15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1"/>
  </w:num>
  <w:num w:numId="14">
    <w:abstractNumId w:val="4"/>
  </w:num>
  <w:num w:numId="15">
    <w:abstractNumId w:val="16"/>
  </w:num>
  <w:num w:numId="16">
    <w:abstractNumId w:val="16"/>
  </w:num>
  <w:num w:numId="17">
    <w:abstractNumId w:val="12"/>
  </w:num>
  <w:num w:numId="18">
    <w:abstractNumId w:val="8"/>
  </w:num>
  <w:num w:numId="19">
    <w:abstractNumId w:val="8"/>
  </w:num>
  <w:num w:numId="20">
    <w:abstractNumId w:val="14"/>
  </w:num>
  <w:num w:numId="21">
    <w:abstractNumId w:val="5"/>
  </w:num>
  <w:num w:numId="22">
    <w:abstractNumId w:val="5"/>
  </w:num>
  <w:num w:numId="23">
    <w:abstractNumId w:val="3"/>
  </w:num>
  <w:num w:numId="24">
    <w:abstractNumId w:val="20"/>
  </w:num>
  <w:num w:numId="25">
    <w:abstractNumId w:val="17"/>
  </w:num>
  <w:num w:numId="26">
    <w:abstractNumId w:val="7"/>
  </w:num>
  <w:num w:numId="27">
    <w:abstractNumId w:val="7"/>
  </w:num>
  <w:num w:numId="28">
    <w:abstractNumId w:val="13"/>
  </w:num>
  <w:num w:numId="29">
    <w:abstractNumId w:val="0"/>
  </w:num>
  <w:num w:numId="3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277"/>
    <w:rsid w:val="000229A6"/>
    <w:rsid w:val="0002473F"/>
    <w:rsid w:val="000370A7"/>
    <w:rsid w:val="00053388"/>
    <w:rsid w:val="00060663"/>
    <w:rsid w:val="00064212"/>
    <w:rsid w:val="00073163"/>
    <w:rsid w:val="00085B2D"/>
    <w:rsid w:val="000935DE"/>
    <w:rsid w:val="000A65B4"/>
    <w:rsid w:val="000A6D40"/>
    <w:rsid w:val="000C11DB"/>
    <w:rsid w:val="000E161F"/>
    <w:rsid w:val="000E2116"/>
    <w:rsid w:val="000E6C23"/>
    <w:rsid w:val="000E6DC0"/>
    <w:rsid w:val="000F694D"/>
    <w:rsid w:val="0011121B"/>
    <w:rsid w:val="00113E74"/>
    <w:rsid w:val="001302BA"/>
    <w:rsid w:val="00137CF3"/>
    <w:rsid w:val="001453D0"/>
    <w:rsid w:val="0014651D"/>
    <w:rsid w:val="00161AF5"/>
    <w:rsid w:val="00172E3C"/>
    <w:rsid w:val="0018143C"/>
    <w:rsid w:val="00182A4E"/>
    <w:rsid w:val="00184191"/>
    <w:rsid w:val="001C4F84"/>
    <w:rsid w:val="002005B9"/>
    <w:rsid w:val="002202B1"/>
    <w:rsid w:val="00220CAB"/>
    <w:rsid w:val="00222277"/>
    <w:rsid w:val="00233A6E"/>
    <w:rsid w:val="002412E0"/>
    <w:rsid w:val="002532E9"/>
    <w:rsid w:val="002561B5"/>
    <w:rsid w:val="00272B94"/>
    <w:rsid w:val="00286F2C"/>
    <w:rsid w:val="00287CF7"/>
    <w:rsid w:val="002945F0"/>
    <w:rsid w:val="002B3D79"/>
    <w:rsid w:val="002B5406"/>
    <w:rsid w:val="002C002F"/>
    <w:rsid w:val="002E1909"/>
    <w:rsid w:val="0031149D"/>
    <w:rsid w:val="00332573"/>
    <w:rsid w:val="0036794E"/>
    <w:rsid w:val="003713AB"/>
    <w:rsid w:val="00372ABF"/>
    <w:rsid w:val="0037456C"/>
    <w:rsid w:val="00396984"/>
    <w:rsid w:val="003A32FC"/>
    <w:rsid w:val="003A3A10"/>
    <w:rsid w:val="003A52D9"/>
    <w:rsid w:val="003A5B62"/>
    <w:rsid w:val="003B30F9"/>
    <w:rsid w:val="003C3121"/>
    <w:rsid w:val="003C4AB7"/>
    <w:rsid w:val="003D463F"/>
    <w:rsid w:val="003D69A0"/>
    <w:rsid w:val="003F78AB"/>
    <w:rsid w:val="00412EBC"/>
    <w:rsid w:val="0042277B"/>
    <w:rsid w:val="00422DD0"/>
    <w:rsid w:val="004242B5"/>
    <w:rsid w:val="00444D59"/>
    <w:rsid w:val="00450A28"/>
    <w:rsid w:val="00454624"/>
    <w:rsid w:val="00457BC1"/>
    <w:rsid w:val="00481640"/>
    <w:rsid w:val="004958E0"/>
    <w:rsid w:val="00497DB5"/>
    <w:rsid w:val="004A3726"/>
    <w:rsid w:val="004C1993"/>
    <w:rsid w:val="004E11F3"/>
    <w:rsid w:val="00500D69"/>
    <w:rsid w:val="00512DAA"/>
    <w:rsid w:val="0053412F"/>
    <w:rsid w:val="00554CF9"/>
    <w:rsid w:val="0055504B"/>
    <w:rsid w:val="005636AF"/>
    <w:rsid w:val="00563B8C"/>
    <w:rsid w:val="005838C9"/>
    <w:rsid w:val="00586615"/>
    <w:rsid w:val="00594EAE"/>
    <w:rsid w:val="005A2383"/>
    <w:rsid w:val="005B1418"/>
    <w:rsid w:val="005D70C4"/>
    <w:rsid w:val="005F64C5"/>
    <w:rsid w:val="00603836"/>
    <w:rsid w:val="00627D63"/>
    <w:rsid w:val="0064039E"/>
    <w:rsid w:val="00646E78"/>
    <w:rsid w:val="006633A9"/>
    <w:rsid w:val="006723F7"/>
    <w:rsid w:val="00672441"/>
    <w:rsid w:val="00672D78"/>
    <w:rsid w:val="00690206"/>
    <w:rsid w:val="006B27B3"/>
    <w:rsid w:val="006C1F9C"/>
    <w:rsid w:val="006C2312"/>
    <w:rsid w:val="006E1BE4"/>
    <w:rsid w:val="006E3BA3"/>
    <w:rsid w:val="00701BE5"/>
    <w:rsid w:val="00706ED3"/>
    <w:rsid w:val="00710983"/>
    <w:rsid w:val="00711EA3"/>
    <w:rsid w:val="007138E5"/>
    <w:rsid w:val="00730277"/>
    <w:rsid w:val="00743ED9"/>
    <w:rsid w:val="00764598"/>
    <w:rsid w:val="007662BA"/>
    <w:rsid w:val="00776EEA"/>
    <w:rsid w:val="007908AA"/>
    <w:rsid w:val="00791CB8"/>
    <w:rsid w:val="007929D0"/>
    <w:rsid w:val="007A076A"/>
    <w:rsid w:val="007B30EF"/>
    <w:rsid w:val="007B594A"/>
    <w:rsid w:val="007C1216"/>
    <w:rsid w:val="007C26CE"/>
    <w:rsid w:val="007D28F2"/>
    <w:rsid w:val="007D637D"/>
    <w:rsid w:val="007E39A5"/>
    <w:rsid w:val="00811D4E"/>
    <w:rsid w:val="00814E33"/>
    <w:rsid w:val="008179F7"/>
    <w:rsid w:val="0082204E"/>
    <w:rsid w:val="008401D5"/>
    <w:rsid w:val="008410FC"/>
    <w:rsid w:val="0084532F"/>
    <w:rsid w:val="00853706"/>
    <w:rsid w:val="00876750"/>
    <w:rsid w:val="00880988"/>
    <w:rsid w:val="00891DC4"/>
    <w:rsid w:val="008B70FA"/>
    <w:rsid w:val="008C0E25"/>
    <w:rsid w:val="008C1CE4"/>
    <w:rsid w:val="008D57C7"/>
    <w:rsid w:val="008D6F33"/>
    <w:rsid w:val="008E214F"/>
    <w:rsid w:val="008E4E2E"/>
    <w:rsid w:val="008E7773"/>
    <w:rsid w:val="008F3C9A"/>
    <w:rsid w:val="00907EB9"/>
    <w:rsid w:val="00920D0B"/>
    <w:rsid w:val="00923769"/>
    <w:rsid w:val="009243EA"/>
    <w:rsid w:val="00931575"/>
    <w:rsid w:val="00932F5F"/>
    <w:rsid w:val="00932FE1"/>
    <w:rsid w:val="00933D0A"/>
    <w:rsid w:val="00934411"/>
    <w:rsid w:val="00953DC9"/>
    <w:rsid w:val="00954BE5"/>
    <w:rsid w:val="0096062B"/>
    <w:rsid w:val="009608D9"/>
    <w:rsid w:val="00967EA9"/>
    <w:rsid w:val="00985EC9"/>
    <w:rsid w:val="0099432E"/>
    <w:rsid w:val="0099448F"/>
    <w:rsid w:val="009A0B1B"/>
    <w:rsid w:val="009A4417"/>
    <w:rsid w:val="009A643F"/>
    <w:rsid w:val="009B0148"/>
    <w:rsid w:val="009B6F51"/>
    <w:rsid w:val="009C6FA4"/>
    <w:rsid w:val="009D5D20"/>
    <w:rsid w:val="009E0BA8"/>
    <w:rsid w:val="009E5B0F"/>
    <w:rsid w:val="009F2A17"/>
    <w:rsid w:val="009F36F3"/>
    <w:rsid w:val="00A32AAD"/>
    <w:rsid w:val="00A35513"/>
    <w:rsid w:val="00A4048A"/>
    <w:rsid w:val="00A453F9"/>
    <w:rsid w:val="00A45F8A"/>
    <w:rsid w:val="00A52F93"/>
    <w:rsid w:val="00A532FE"/>
    <w:rsid w:val="00A533CE"/>
    <w:rsid w:val="00A538F1"/>
    <w:rsid w:val="00A63727"/>
    <w:rsid w:val="00AA2522"/>
    <w:rsid w:val="00AB15FB"/>
    <w:rsid w:val="00AB551E"/>
    <w:rsid w:val="00AC05BB"/>
    <w:rsid w:val="00AC5D85"/>
    <w:rsid w:val="00AD301F"/>
    <w:rsid w:val="00AE7CA3"/>
    <w:rsid w:val="00AF09B8"/>
    <w:rsid w:val="00B02D09"/>
    <w:rsid w:val="00B1235B"/>
    <w:rsid w:val="00B218BC"/>
    <w:rsid w:val="00B47BBD"/>
    <w:rsid w:val="00B505DF"/>
    <w:rsid w:val="00B5454A"/>
    <w:rsid w:val="00B54C79"/>
    <w:rsid w:val="00B81919"/>
    <w:rsid w:val="00BA49C2"/>
    <w:rsid w:val="00BA7246"/>
    <w:rsid w:val="00BB23FC"/>
    <w:rsid w:val="00BB48DF"/>
    <w:rsid w:val="00BC6489"/>
    <w:rsid w:val="00BE4A69"/>
    <w:rsid w:val="00BE7FA6"/>
    <w:rsid w:val="00C077C0"/>
    <w:rsid w:val="00C21772"/>
    <w:rsid w:val="00C3398E"/>
    <w:rsid w:val="00C33C81"/>
    <w:rsid w:val="00C374C7"/>
    <w:rsid w:val="00C42A08"/>
    <w:rsid w:val="00C47FAF"/>
    <w:rsid w:val="00C5268E"/>
    <w:rsid w:val="00C54914"/>
    <w:rsid w:val="00C655CF"/>
    <w:rsid w:val="00C724BD"/>
    <w:rsid w:val="00C75575"/>
    <w:rsid w:val="00C756E5"/>
    <w:rsid w:val="00CA7DD4"/>
    <w:rsid w:val="00CD66E3"/>
    <w:rsid w:val="00CF69E5"/>
    <w:rsid w:val="00CF7A6D"/>
    <w:rsid w:val="00D062B7"/>
    <w:rsid w:val="00D1546B"/>
    <w:rsid w:val="00D4405D"/>
    <w:rsid w:val="00D5663B"/>
    <w:rsid w:val="00D6212B"/>
    <w:rsid w:val="00D70C5F"/>
    <w:rsid w:val="00D74490"/>
    <w:rsid w:val="00D806ED"/>
    <w:rsid w:val="00D82629"/>
    <w:rsid w:val="00D866CC"/>
    <w:rsid w:val="00D87988"/>
    <w:rsid w:val="00D904DF"/>
    <w:rsid w:val="00DA3617"/>
    <w:rsid w:val="00DB58A4"/>
    <w:rsid w:val="00DD24D1"/>
    <w:rsid w:val="00DF09BE"/>
    <w:rsid w:val="00DF6450"/>
    <w:rsid w:val="00E077C5"/>
    <w:rsid w:val="00E10064"/>
    <w:rsid w:val="00E122B2"/>
    <w:rsid w:val="00E1507B"/>
    <w:rsid w:val="00E27492"/>
    <w:rsid w:val="00E27DD7"/>
    <w:rsid w:val="00E367E5"/>
    <w:rsid w:val="00E41B4E"/>
    <w:rsid w:val="00E41D5A"/>
    <w:rsid w:val="00E45C83"/>
    <w:rsid w:val="00E50526"/>
    <w:rsid w:val="00E51404"/>
    <w:rsid w:val="00E5442F"/>
    <w:rsid w:val="00E54B86"/>
    <w:rsid w:val="00E6787A"/>
    <w:rsid w:val="00E77B16"/>
    <w:rsid w:val="00E85367"/>
    <w:rsid w:val="00E85FFF"/>
    <w:rsid w:val="00E9493A"/>
    <w:rsid w:val="00EA0E50"/>
    <w:rsid w:val="00EE38EC"/>
    <w:rsid w:val="00EE79C9"/>
    <w:rsid w:val="00F058B7"/>
    <w:rsid w:val="00F13167"/>
    <w:rsid w:val="00F23828"/>
    <w:rsid w:val="00F23DD7"/>
    <w:rsid w:val="00F40DF7"/>
    <w:rsid w:val="00F556BC"/>
    <w:rsid w:val="00F56A1A"/>
    <w:rsid w:val="00F57E3C"/>
    <w:rsid w:val="00F6101E"/>
    <w:rsid w:val="00F716E3"/>
    <w:rsid w:val="00F82E0C"/>
    <w:rsid w:val="00F924DF"/>
    <w:rsid w:val="00FA4E61"/>
    <w:rsid w:val="00FA57EC"/>
    <w:rsid w:val="00FB02D0"/>
    <w:rsid w:val="00FD1543"/>
    <w:rsid w:val="00FE09B1"/>
    <w:rsid w:val="00FF08BA"/>
    <w:rsid w:val="00FF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CF8A40B"/>
  <w15:docId w15:val="{A7941AB9-4D7B-45CA-89D5-835D5B69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624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굴림" w:eastAsia="굴림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914"/>
    <w:pPr>
      <w:keepNext/>
      <w:numPr>
        <w:numId w:val="29"/>
      </w:numPr>
      <w:outlineLvl w:val="0"/>
    </w:pPr>
    <w:rPr>
      <w:rFonts w:hAnsi="굴림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FA4"/>
    <w:pPr>
      <w:keepNext/>
      <w:numPr>
        <w:ilvl w:val="1"/>
        <w:numId w:val="30"/>
      </w:numPr>
      <w:outlineLvl w:val="1"/>
    </w:pPr>
    <w:rPr>
      <w:rFonts w:hAnsi="굴림" w:cstheme="majorBidi"/>
      <w:b/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3121"/>
    <w:pPr>
      <w:keepNext/>
      <w:adjustRightInd w:val="0"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2A17"/>
    <w:pPr>
      <w:keepNext/>
      <w:outlineLvl w:val="3"/>
    </w:pPr>
    <w:rPr>
      <w:rFonts w:eastAsia="돋움"/>
      <w:b/>
      <w:b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2A1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F2A17"/>
    <w:pPr>
      <w:keepNext/>
      <w:ind w:leftChars="600" w:left="600" w:hangingChars="200" w:hanging="20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F2A17"/>
    <w:pPr>
      <w:keepNext/>
      <w:ind w:leftChars="700" w:left="700" w:hangingChars="200" w:hanging="200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6FA4"/>
    <w:rPr>
      <w:rFonts w:ascii="굴림" w:eastAsia="굴림" w:hAnsi="굴림" w:cstheme="majorBidi"/>
      <w:b/>
      <w:sz w:val="3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54914"/>
    <w:rPr>
      <w:rFonts w:ascii="굴림" w:eastAsia="굴림" w:hAnsi="굴림" w:cstheme="majorBidi"/>
      <w:b/>
      <w:sz w:val="40"/>
      <w:szCs w:val="28"/>
    </w:rPr>
  </w:style>
  <w:style w:type="paragraph" w:customStyle="1" w:styleId="a">
    <w:name w:val="코드"/>
    <w:basedOn w:val="Normal"/>
    <w:qFormat/>
    <w:rsid w:val="000E161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192" w:lineRule="auto"/>
    </w:pPr>
    <w:rPr>
      <w:rFonts w:ascii="굴림체" w:eastAsia="굴림체"/>
    </w:rPr>
  </w:style>
  <w:style w:type="character" w:customStyle="1" w:styleId="Heading3Char">
    <w:name w:val="Heading 3 Char"/>
    <w:basedOn w:val="DefaultParagraphFont"/>
    <w:link w:val="Heading3"/>
    <w:uiPriority w:val="9"/>
    <w:rsid w:val="003C3121"/>
    <w:rPr>
      <w:rFonts w:asciiTheme="majorHAnsi" w:eastAsia="돋움" w:hAnsiTheme="majorHAnsi" w:cstheme="majorBidi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F2A17"/>
    <w:rPr>
      <w:rFonts w:eastAsia="돋움"/>
      <w:b/>
      <w:b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2A17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9F2A17"/>
    <w:rPr>
      <w:rFonts w:eastAsia="굴림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9F2A17"/>
    <w:rPr>
      <w:rFonts w:eastAsia="굴림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218BC"/>
  </w:style>
  <w:style w:type="character" w:customStyle="1" w:styleId="DateChar">
    <w:name w:val="Date Char"/>
    <w:basedOn w:val="DefaultParagraphFont"/>
    <w:link w:val="Date"/>
    <w:uiPriority w:val="99"/>
    <w:semiHidden/>
    <w:rsid w:val="00B218BC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0A6D4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A6D40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0A6D4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A6D40"/>
    <w:rPr>
      <w:rFonts w:ascii="굴림체" w:eastAsia="굴림체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5B0F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A5B62"/>
    <w:pPr>
      <w:ind w:leftChars="400" w:left="800"/>
    </w:pPr>
  </w:style>
  <w:style w:type="paragraph" w:customStyle="1" w:styleId="1">
    <w:name w:val="목록1"/>
    <w:basedOn w:val="ListParagraph"/>
    <w:link w:val="1Char"/>
    <w:qFormat/>
    <w:rsid w:val="003A5B62"/>
    <w:pPr>
      <w:numPr>
        <w:numId w:val="1"/>
      </w:numPr>
      <w:ind w:leftChars="0" w:left="300" w:hangingChars="150" w:hanging="300"/>
    </w:pPr>
  </w:style>
  <w:style w:type="paragraph" w:customStyle="1" w:styleId="2">
    <w:name w:val="목록2"/>
    <w:basedOn w:val="1"/>
    <w:link w:val="2Char"/>
    <w:qFormat/>
    <w:rsid w:val="003A5B62"/>
    <w:pPr>
      <w:numPr>
        <w:numId w:val="2"/>
      </w:numPr>
      <w:ind w:leftChars="150" w:left="150" w:hanging="403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A5B62"/>
    <w:rPr>
      <w:rFonts w:ascii="굴림" w:eastAsia="굴림"/>
    </w:rPr>
  </w:style>
  <w:style w:type="character" w:customStyle="1" w:styleId="1Char">
    <w:name w:val="목록1 Char"/>
    <w:basedOn w:val="ListParagraphChar"/>
    <w:link w:val="1"/>
    <w:rsid w:val="003A5B62"/>
    <w:rPr>
      <w:rFonts w:ascii="굴림" w:eastAsia="굴림"/>
      <w:szCs w:val="20"/>
    </w:rPr>
  </w:style>
  <w:style w:type="character" w:customStyle="1" w:styleId="2Char">
    <w:name w:val="목록2 Char"/>
    <w:basedOn w:val="1Char"/>
    <w:link w:val="2"/>
    <w:rsid w:val="003A5B62"/>
    <w:rPr>
      <w:rFonts w:ascii="굴림" w:eastAsia="굴림"/>
      <w:szCs w:val="20"/>
    </w:rPr>
  </w:style>
  <w:style w:type="paragraph" w:customStyle="1" w:styleId="a0">
    <w:name w:val="코드표"/>
    <w:basedOn w:val="Normal"/>
    <w:link w:val="Char"/>
    <w:qFormat/>
    <w:rsid w:val="0064039E"/>
    <w:pPr>
      <w:wordWrap/>
      <w:adjustRightInd w:val="0"/>
      <w:spacing w:line="220" w:lineRule="exact"/>
    </w:pPr>
    <w:rPr>
      <w:rFonts w:ascii="굴림체" w:eastAsia="굴림체" w:cs="굴림체"/>
      <w:bCs/>
      <w:kern w:val="0"/>
    </w:rPr>
  </w:style>
  <w:style w:type="character" w:customStyle="1" w:styleId="Char">
    <w:name w:val="코드표 Char"/>
    <w:basedOn w:val="DefaultParagraphFont"/>
    <w:link w:val="a0"/>
    <w:rsid w:val="0064039E"/>
    <w:rPr>
      <w:rFonts w:ascii="굴림체" w:eastAsia="굴림체" w:cs="굴림체"/>
      <w:bCs/>
      <w:kern w:val="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005B9"/>
    <w:pPr>
      <w:spacing w:before="240" w:after="120"/>
      <w:outlineLvl w:val="0"/>
    </w:pPr>
    <w:rPr>
      <w:rFonts w:hAnsiTheme="majorHAnsi" w:cstheme="majorBidi"/>
      <w:b/>
      <w:bCs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005B9"/>
    <w:rPr>
      <w:rFonts w:ascii="굴림" w:eastAsia="굴림" w:hAnsiTheme="majorHAnsi" w:cstheme="majorBidi"/>
      <w:b/>
      <w:bCs/>
      <w:sz w:val="40"/>
      <w:szCs w:val="32"/>
    </w:rPr>
  </w:style>
  <w:style w:type="character" w:customStyle="1" w:styleId="a1">
    <w:name w:val="코드문자"/>
    <w:uiPriority w:val="1"/>
    <w:qFormat/>
    <w:rsid w:val="00454624"/>
    <w:rPr>
      <w:rFonts w:ascii="굴림체" w:eastAsia="굴림체"/>
    </w:rPr>
  </w:style>
  <w:style w:type="paragraph" w:styleId="BodyText">
    <w:name w:val="Body Text"/>
    <w:basedOn w:val="Normal"/>
    <w:link w:val="BodyTextChar"/>
    <w:uiPriority w:val="99"/>
    <w:semiHidden/>
    <w:unhideWhenUsed/>
    <w:rsid w:val="005838C9"/>
    <w:pPr>
      <w:spacing w:after="180"/>
    </w:pPr>
    <w:rPr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838C9"/>
    <w:rPr>
      <w:rFonts w:ascii="굴림" w:eastAsia="굴림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724BD"/>
    <w:pPr>
      <w:widowControl/>
      <w:wordWrap/>
      <w:autoSpaceDE/>
      <w:autoSpaceDN/>
    </w:pPr>
    <w:rPr>
      <w:kern w:val="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724BD"/>
    <w:pPr>
      <w:widowControl/>
      <w:wordWrap/>
      <w:autoSpaceDE/>
      <w:autoSpaceDN/>
      <w:ind w:left="221"/>
    </w:pPr>
    <w:rPr>
      <w:kern w:val="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724BD"/>
    <w:pPr>
      <w:widowControl/>
      <w:wordWrap/>
      <w:autoSpaceDE/>
      <w:autoSpaceDN/>
      <w:ind w:left="442"/>
    </w:pPr>
    <w:rPr>
      <w:kern w:val="0"/>
    </w:rPr>
  </w:style>
  <w:style w:type="table" w:styleId="TableGrid">
    <w:name w:val="Table Grid"/>
    <w:basedOn w:val="TableNormal"/>
    <w:uiPriority w:val="59"/>
    <w:rsid w:val="0071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09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4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8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5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7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63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4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63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3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4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8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ABBB6-DEB1-417A-804B-B2D86EAAF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템플릿1.dotx</Template>
  <TotalTime>452</TotalTime>
  <Pages>40</Pages>
  <Words>5608</Words>
  <Characters>31968</Characters>
  <Application>Microsoft Office Word</Application>
  <DocSecurity>0</DocSecurity>
  <Lines>266</Lines>
  <Paragraphs>75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cp:lastModifiedBy>lsj@office.skhu.ac.kr</cp:lastModifiedBy>
  <cp:revision>81</cp:revision>
  <cp:lastPrinted>2012-11-10T15:55:00Z</cp:lastPrinted>
  <dcterms:created xsi:type="dcterms:W3CDTF">2015-07-11T10:55:00Z</dcterms:created>
  <dcterms:modified xsi:type="dcterms:W3CDTF">2021-09-15T03:02:00Z</dcterms:modified>
</cp:coreProperties>
</file>