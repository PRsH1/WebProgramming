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787F392" w:rsidR="003601EA" w:rsidRPr="00D64B8C" w:rsidRDefault="004C2245" w:rsidP="00715AD1">
      <w:r>
        <w:rPr>
          <w:rFonts w:hint="eastAsia"/>
          <w:sz w:val="52"/>
          <w:szCs w:val="56"/>
        </w:rPr>
        <w:t>웹프로그래밍 구현시험</w:t>
      </w:r>
    </w:p>
    <w:p w14:paraId="139A3EA0" w14:textId="26AB28A9" w:rsidR="00D64B8C" w:rsidRDefault="00D64B8C" w:rsidP="00F579D5">
      <w:r>
        <w:t>202</w:t>
      </w:r>
      <w:r w:rsidR="00C817F1">
        <w:t>2</w:t>
      </w:r>
      <w:r w:rsidR="004C2245">
        <w:t>-0</w:t>
      </w:r>
      <w:r w:rsidR="0096407A">
        <w:t>6</w:t>
      </w:r>
      <w:r w:rsidR="004C2245">
        <w:t>-</w:t>
      </w:r>
      <w:r w:rsidR="0096407A">
        <w:t>1</w:t>
      </w:r>
      <w:r w:rsidR="009F69D1">
        <w:t>3</w:t>
      </w:r>
    </w:p>
    <w:p w14:paraId="49F6DECC" w14:textId="77777777" w:rsidR="00D64B8C" w:rsidRPr="0096407A" w:rsidRDefault="00D64B8C" w:rsidP="00F579D5"/>
    <w:p w14:paraId="2F105896" w14:textId="3C639017" w:rsidR="00244A9D" w:rsidRDefault="00244A9D" w:rsidP="005502F4">
      <w:bookmarkStart w:id="0" w:name="_Toc35276060"/>
      <w:bookmarkStart w:id="1" w:name="_Toc35276061"/>
      <w:bookmarkEnd w:id="0"/>
      <w:bookmarkEnd w:id="1"/>
    </w:p>
    <w:p w14:paraId="529B918E" w14:textId="7F1556B2" w:rsidR="004C2245" w:rsidRDefault="0064581D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프로젝트 이름</w:t>
      </w:r>
      <w:r w:rsidR="00CB4781">
        <w:rPr>
          <w:rFonts w:hint="eastAsia"/>
        </w:rPr>
        <w:t xml:space="preserve"> </w:t>
      </w:r>
      <w:r w:rsidR="00CB4781">
        <w:t>(5</w:t>
      </w:r>
      <w:r w:rsidR="00CB4781">
        <w:rPr>
          <w:rFonts w:hint="eastAsia"/>
        </w:rPr>
        <w:t>점)</w:t>
      </w:r>
    </w:p>
    <w:p w14:paraId="60A7A6B2" w14:textId="3050B5B7" w:rsidR="00CB4781" w:rsidRDefault="0096407A" w:rsidP="00CB4781">
      <w:r>
        <w:rPr>
          <w:sz w:val="28"/>
          <w:szCs w:val="32"/>
        </w:rPr>
        <w:t>P</w:t>
      </w:r>
      <w:r w:rsidR="00CB4781" w:rsidRPr="00C36122">
        <w:rPr>
          <w:rFonts w:hint="eastAsia"/>
          <w:sz w:val="28"/>
          <w:szCs w:val="32"/>
        </w:rPr>
        <w:t>학번</w:t>
      </w:r>
    </w:p>
    <w:p w14:paraId="1AB2E5F7" w14:textId="02B06B61" w:rsidR="00CB4781" w:rsidRPr="00C36122" w:rsidRDefault="00CB4781" w:rsidP="00CB4781">
      <w:r>
        <w:rPr>
          <w:rFonts w:hint="eastAsia"/>
        </w:rPr>
        <w:t>예:</w:t>
      </w:r>
      <w:r>
        <w:t xml:space="preserve"> </w:t>
      </w:r>
      <w:r w:rsidR="0096407A">
        <w:t>P</w:t>
      </w:r>
      <w:r w:rsidRPr="00C36122">
        <w:rPr>
          <w:sz w:val="24"/>
          <w:szCs w:val="28"/>
        </w:rPr>
        <w:t>201014199</w:t>
      </w:r>
    </w:p>
    <w:p w14:paraId="6C4CEEB6" w14:textId="2C5D851B" w:rsidR="0064581D" w:rsidRDefault="0064581D" w:rsidP="0064581D"/>
    <w:p w14:paraId="1AC82E8F" w14:textId="0CAEDDF2" w:rsidR="00D86BFA" w:rsidRDefault="00D86BFA" w:rsidP="0064581D"/>
    <w:p w14:paraId="2B855705" w14:textId="0629F20A" w:rsidR="00D86BFA" w:rsidRDefault="00D86BFA" w:rsidP="00D86BFA">
      <w:pPr>
        <w:pStyle w:val="Heading3"/>
      </w:pPr>
      <w:r>
        <w:rPr>
          <w:rFonts w:hint="eastAsia"/>
        </w:rPr>
        <w:t>m</w:t>
      </w:r>
      <w:r>
        <w:t>ovie_db.sql</w:t>
      </w:r>
    </w:p>
    <w:p w14:paraId="123724C1" w14:textId="555E0DBB" w:rsidR="00D86BFA" w:rsidRDefault="00D86BFA" w:rsidP="00D86BFA">
      <w:r w:rsidRPr="00D86BFA">
        <w:drawing>
          <wp:inline distT="0" distB="0" distL="0" distR="0" wp14:anchorId="4CB01AEF" wp14:editId="1B062249">
            <wp:extent cx="4001058" cy="192431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627" w14:textId="4F590F19" w:rsidR="00D86BFA" w:rsidRDefault="00D86BFA" w:rsidP="00D86BFA"/>
    <w:p w14:paraId="26A524E0" w14:textId="21192F4F" w:rsidR="00A75DA2" w:rsidRDefault="00A75DA2" w:rsidP="00A75DA2">
      <w:pPr>
        <w:pStyle w:val="Heading3"/>
        <w:ind w:left="400" w:hanging="400"/>
        <w:rPr>
          <w:rFonts w:hint="eastAsia"/>
        </w:rPr>
      </w:pPr>
      <w:r>
        <w:rPr>
          <w:rFonts w:hint="eastAsia"/>
        </w:rPr>
        <w:t>m</w:t>
      </w:r>
      <w:r>
        <w:t xml:space="preserve">ovie </w:t>
      </w:r>
      <w:r>
        <w:rPr>
          <w:rFonts w:hint="eastAsia"/>
        </w:rPr>
        <w:t>테이블</w:t>
      </w:r>
    </w:p>
    <w:p w14:paraId="71393429" w14:textId="1E3DC255" w:rsidR="00D86BFA" w:rsidRDefault="00A75DA2" w:rsidP="00D86BFA">
      <w:r w:rsidRPr="00A75DA2">
        <w:drawing>
          <wp:inline distT="0" distB="0" distL="0" distR="0" wp14:anchorId="340174AB" wp14:editId="36E58576">
            <wp:extent cx="5115639" cy="1171739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EC7" w14:textId="099BF90B" w:rsidR="00A75DA2" w:rsidRDefault="00A75DA2" w:rsidP="00D86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116"/>
      </w:tblGrid>
      <w:tr w:rsidR="008E0417" w:rsidRPr="008E0417" w14:paraId="538056E7" w14:textId="77777777" w:rsidTr="008E0417">
        <w:tc>
          <w:tcPr>
            <w:tcW w:w="0" w:type="auto"/>
          </w:tcPr>
          <w:p w14:paraId="6833E585" w14:textId="77777777" w:rsidR="008E0417" w:rsidRPr="008E0417" w:rsidRDefault="008E0417" w:rsidP="006B2C72">
            <w:r w:rsidRPr="008E0417">
              <w:rPr>
                <w:rFonts w:hint="eastAsia"/>
              </w:rPr>
              <w:t>필드명</w:t>
            </w:r>
          </w:p>
        </w:tc>
        <w:tc>
          <w:tcPr>
            <w:tcW w:w="0" w:type="auto"/>
          </w:tcPr>
          <w:p w14:paraId="29F913FB" w14:textId="77777777" w:rsidR="008E0417" w:rsidRPr="008E0417" w:rsidRDefault="008E0417" w:rsidP="006B2C72">
            <w:r w:rsidRPr="008E0417">
              <w:rPr>
                <w:rFonts w:hint="eastAsia"/>
              </w:rPr>
              <w:t>설명</w:t>
            </w:r>
          </w:p>
        </w:tc>
      </w:tr>
      <w:tr w:rsidR="008E0417" w:rsidRPr="008E0417" w14:paraId="4EC3FE9B" w14:textId="77777777" w:rsidTr="008E0417">
        <w:tc>
          <w:tcPr>
            <w:tcW w:w="0" w:type="auto"/>
          </w:tcPr>
          <w:p w14:paraId="7D92CA22" w14:textId="77777777" w:rsidR="008E0417" w:rsidRPr="008E0417" w:rsidRDefault="008E0417" w:rsidP="006B2C72">
            <w:r w:rsidRPr="008E0417">
              <w:rPr>
                <w:rFonts w:hint="eastAsia"/>
              </w:rPr>
              <w:t>t</w:t>
            </w:r>
            <w:r w:rsidRPr="008E0417">
              <w:t>itle</w:t>
            </w:r>
          </w:p>
        </w:tc>
        <w:tc>
          <w:tcPr>
            <w:tcW w:w="0" w:type="auto"/>
          </w:tcPr>
          <w:p w14:paraId="036181FA" w14:textId="77777777" w:rsidR="008E0417" w:rsidRPr="008E0417" w:rsidRDefault="008E0417" w:rsidP="006B2C72">
            <w:r w:rsidRPr="008E0417">
              <w:rPr>
                <w:rFonts w:hint="eastAsia"/>
              </w:rPr>
              <w:t>영화 제목</w:t>
            </w:r>
          </w:p>
        </w:tc>
      </w:tr>
      <w:tr w:rsidR="008E0417" w:rsidRPr="008E0417" w14:paraId="1AC46891" w14:textId="77777777" w:rsidTr="008E0417">
        <w:tc>
          <w:tcPr>
            <w:tcW w:w="0" w:type="auto"/>
          </w:tcPr>
          <w:p w14:paraId="500B4F48" w14:textId="77777777" w:rsidR="008E0417" w:rsidRPr="008E0417" w:rsidRDefault="008E0417" w:rsidP="006B2C72">
            <w:r w:rsidRPr="008E0417">
              <w:rPr>
                <w:rFonts w:hint="eastAsia"/>
              </w:rPr>
              <w:t>d</w:t>
            </w:r>
            <w:r w:rsidRPr="008E0417">
              <w:t>irector</w:t>
            </w:r>
          </w:p>
        </w:tc>
        <w:tc>
          <w:tcPr>
            <w:tcW w:w="0" w:type="auto"/>
          </w:tcPr>
          <w:p w14:paraId="5CED683A" w14:textId="77777777" w:rsidR="008E0417" w:rsidRPr="008E0417" w:rsidRDefault="008E0417" w:rsidP="006B2C72">
            <w:r w:rsidRPr="008E0417">
              <w:rPr>
                <w:rFonts w:hint="eastAsia"/>
              </w:rPr>
              <w:t>감독</w:t>
            </w:r>
          </w:p>
        </w:tc>
      </w:tr>
      <w:tr w:rsidR="008E0417" w:rsidRPr="008E0417" w14:paraId="37FA6CE7" w14:textId="77777777" w:rsidTr="008E0417">
        <w:tc>
          <w:tcPr>
            <w:tcW w:w="0" w:type="auto"/>
          </w:tcPr>
          <w:p w14:paraId="7BEC40F0" w14:textId="77777777" w:rsidR="008E0417" w:rsidRPr="008E0417" w:rsidRDefault="008E0417" w:rsidP="006B2C72">
            <w:r w:rsidRPr="008E0417">
              <w:rPr>
                <w:rFonts w:hint="eastAsia"/>
              </w:rPr>
              <w:t>g</w:t>
            </w:r>
            <w:r w:rsidRPr="008E0417">
              <w:t>enreId</w:t>
            </w:r>
          </w:p>
        </w:tc>
        <w:tc>
          <w:tcPr>
            <w:tcW w:w="0" w:type="auto"/>
          </w:tcPr>
          <w:p w14:paraId="31843538" w14:textId="77777777" w:rsidR="008E0417" w:rsidRPr="008E0417" w:rsidRDefault="008E0417" w:rsidP="006B2C72">
            <w:r w:rsidRPr="008E0417">
              <w:rPr>
                <w:rFonts w:hint="eastAsia"/>
              </w:rPr>
              <w:t xml:space="preserve">장르 </w:t>
            </w:r>
            <w:r w:rsidRPr="008E0417">
              <w:t>ID</w:t>
            </w:r>
          </w:p>
        </w:tc>
      </w:tr>
      <w:tr w:rsidR="008E0417" w:rsidRPr="008E0417" w14:paraId="046EFE0C" w14:textId="77777777" w:rsidTr="008E0417">
        <w:tc>
          <w:tcPr>
            <w:tcW w:w="0" w:type="auto"/>
          </w:tcPr>
          <w:p w14:paraId="1D309F4E" w14:textId="77777777" w:rsidR="008E0417" w:rsidRPr="008E0417" w:rsidRDefault="008E0417" w:rsidP="006B2C72">
            <w:r w:rsidRPr="008E0417">
              <w:rPr>
                <w:rFonts w:hint="eastAsia"/>
              </w:rPr>
              <w:t>y</w:t>
            </w:r>
            <w:r w:rsidRPr="008E0417">
              <w:t>ear</w:t>
            </w:r>
          </w:p>
        </w:tc>
        <w:tc>
          <w:tcPr>
            <w:tcW w:w="0" w:type="auto"/>
          </w:tcPr>
          <w:p w14:paraId="6D5C2E74" w14:textId="77777777" w:rsidR="008E0417" w:rsidRPr="008E0417" w:rsidRDefault="008E0417" w:rsidP="006B2C72">
            <w:r w:rsidRPr="008E0417">
              <w:rPr>
                <w:rFonts w:hint="eastAsia"/>
              </w:rPr>
              <w:t>년도</w:t>
            </w:r>
          </w:p>
        </w:tc>
      </w:tr>
      <w:tr w:rsidR="008E0417" w:rsidRPr="008E0417" w14:paraId="62437E25" w14:textId="77777777" w:rsidTr="008E0417">
        <w:tc>
          <w:tcPr>
            <w:tcW w:w="0" w:type="auto"/>
          </w:tcPr>
          <w:p w14:paraId="3114C709" w14:textId="77777777" w:rsidR="008E0417" w:rsidRPr="008E0417" w:rsidRDefault="008E0417" w:rsidP="006B2C72">
            <w:r w:rsidRPr="008E0417">
              <w:rPr>
                <w:rFonts w:hint="eastAsia"/>
              </w:rPr>
              <w:t>c</w:t>
            </w:r>
            <w:r w:rsidRPr="008E0417">
              <w:t>ountry</w:t>
            </w:r>
          </w:p>
        </w:tc>
        <w:tc>
          <w:tcPr>
            <w:tcW w:w="0" w:type="auto"/>
          </w:tcPr>
          <w:p w14:paraId="05247259" w14:textId="77777777" w:rsidR="008E0417" w:rsidRPr="008E0417" w:rsidRDefault="008E0417" w:rsidP="006B2C72">
            <w:r w:rsidRPr="008E0417">
              <w:rPr>
                <w:rFonts w:hint="eastAsia"/>
              </w:rPr>
              <w:t>국가</w:t>
            </w:r>
          </w:p>
        </w:tc>
      </w:tr>
    </w:tbl>
    <w:p w14:paraId="09A4C22E" w14:textId="77777777" w:rsidR="008E0417" w:rsidRDefault="008E0417" w:rsidP="00D86BFA">
      <w:pPr>
        <w:rPr>
          <w:rFonts w:hint="eastAsia"/>
        </w:rPr>
      </w:pPr>
    </w:p>
    <w:p w14:paraId="073EA711" w14:textId="77777777" w:rsidR="008E0417" w:rsidRDefault="008E0417" w:rsidP="00D86BFA">
      <w:pPr>
        <w:rPr>
          <w:rFonts w:hint="eastAsia"/>
        </w:rPr>
      </w:pPr>
    </w:p>
    <w:p w14:paraId="388ED7C5" w14:textId="08264816" w:rsidR="00A75DA2" w:rsidRDefault="008E0417" w:rsidP="008E0417">
      <w:pPr>
        <w:pStyle w:val="Heading3"/>
      </w:pPr>
      <w:r>
        <w:rPr>
          <w:rFonts w:hint="eastAsia"/>
        </w:rPr>
        <w:t>g</w:t>
      </w:r>
      <w:r>
        <w:t xml:space="preserve">enre </w:t>
      </w:r>
      <w:r>
        <w:rPr>
          <w:rFonts w:hint="eastAsia"/>
        </w:rPr>
        <w:t>테이블</w:t>
      </w:r>
    </w:p>
    <w:p w14:paraId="053E55E7" w14:textId="5CBF02DF" w:rsidR="008E0417" w:rsidRPr="00D86BFA" w:rsidRDefault="008E0417" w:rsidP="00D86BFA">
      <w:pPr>
        <w:rPr>
          <w:rFonts w:hint="eastAsia"/>
        </w:rPr>
      </w:pPr>
      <w:r w:rsidRPr="008E0417">
        <w:drawing>
          <wp:inline distT="0" distB="0" distL="0" distR="0" wp14:anchorId="26DE134F" wp14:editId="30977F90">
            <wp:extent cx="5144218" cy="552527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D00" w14:textId="56186006" w:rsidR="00CB4781" w:rsidRDefault="00CB4781" w:rsidP="006458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281"/>
      </w:tblGrid>
      <w:tr w:rsidR="00EC3E1F" w:rsidRPr="00EC3E1F" w14:paraId="61993BE6" w14:textId="77777777" w:rsidTr="00EC3E1F">
        <w:tc>
          <w:tcPr>
            <w:tcW w:w="0" w:type="auto"/>
          </w:tcPr>
          <w:p w14:paraId="40C12BF5" w14:textId="77777777" w:rsidR="00EC3E1F" w:rsidRPr="00EC3E1F" w:rsidRDefault="00EC3E1F" w:rsidP="00985E8E">
            <w:r w:rsidRPr="00EC3E1F">
              <w:rPr>
                <w:rFonts w:hint="eastAsia"/>
              </w:rPr>
              <w:t>g</w:t>
            </w:r>
            <w:r w:rsidRPr="00EC3E1F">
              <w:t>enreName</w:t>
            </w:r>
          </w:p>
        </w:tc>
        <w:tc>
          <w:tcPr>
            <w:tcW w:w="2281" w:type="dxa"/>
          </w:tcPr>
          <w:p w14:paraId="4DC0340A" w14:textId="77777777" w:rsidR="00EC3E1F" w:rsidRPr="00EC3E1F" w:rsidRDefault="00EC3E1F" w:rsidP="00985E8E">
            <w:r w:rsidRPr="00EC3E1F">
              <w:rPr>
                <w:rFonts w:hint="eastAsia"/>
              </w:rPr>
              <w:t>장르명</w:t>
            </w:r>
          </w:p>
        </w:tc>
      </w:tr>
    </w:tbl>
    <w:p w14:paraId="3CA9FC84" w14:textId="77777777" w:rsidR="00EC3E1F" w:rsidRDefault="00EC3E1F" w:rsidP="0064581D">
      <w:pPr>
        <w:rPr>
          <w:rFonts w:hint="eastAsia"/>
        </w:rPr>
      </w:pPr>
    </w:p>
    <w:p w14:paraId="331B5FF4" w14:textId="6BA4A83E" w:rsidR="002133AB" w:rsidRDefault="002133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D74FF5" w14:textId="718D3F48" w:rsidR="008E0417" w:rsidRDefault="002133AB" w:rsidP="002133AB">
      <w:pPr>
        <w:pStyle w:val="Heading3"/>
        <w:ind w:left="400" w:hanging="400"/>
      </w:pPr>
      <w:r>
        <w:rPr>
          <w:rFonts w:hint="eastAsia"/>
        </w:rPr>
        <w:lastRenderedPageBreak/>
        <w:t>m</w:t>
      </w:r>
      <w:r>
        <w:t>ovie/list1</w:t>
      </w:r>
    </w:p>
    <w:p w14:paraId="52C1A185" w14:textId="08F3129C" w:rsidR="002133AB" w:rsidRDefault="002133AB" w:rsidP="002133AB">
      <w:r>
        <w:rPr>
          <w:noProof/>
        </w:rPr>
        <w:drawing>
          <wp:inline distT="0" distB="0" distL="0" distR="0" wp14:anchorId="3EF3A532" wp14:editId="0AF8E197">
            <wp:extent cx="6645910" cy="543560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959" w14:textId="7892B51A" w:rsidR="002133AB" w:rsidRDefault="002133AB" w:rsidP="002133AB"/>
    <w:p w14:paraId="2F3AB1E3" w14:textId="04215221" w:rsidR="002133AB" w:rsidRDefault="002133AB" w:rsidP="002133AB">
      <w:r>
        <w:rPr>
          <w:noProof/>
        </w:rPr>
        <w:drawing>
          <wp:inline distT="0" distB="0" distL="0" distR="0" wp14:anchorId="20632A52" wp14:editId="782D7D00">
            <wp:extent cx="6645910" cy="246634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979" w14:textId="344A83FE" w:rsidR="002133AB" w:rsidRDefault="002133AB" w:rsidP="002133AB">
      <w:r>
        <w:rPr>
          <w:rFonts w:hint="eastAsia"/>
        </w:rPr>
        <w:t>감독 이름으로 검색</w:t>
      </w:r>
    </w:p>
    <w:p w14:paraId="29B67BB8" w14:textId="58B51084" w:rsidR="0092082B" w:rsidRDefault="0092082B" w:rsidP="002133AB"/>
    <w:p w14:paraId="35478D84" w14:textId="7D3F53FC" w:rsidR="0092082B" w:rsidRDefault="0092082B" w:rsidP="002133AB">
      <w:pPr>
        <w:rPr>
          <w:rFonts w:hint="eastAsia"/>
        </w:rPr>
      </w:pPr>
      <w:r>
        <w:rPr>
          <w:rFonts w:hint="eastAsia"/>
        </w:rPr>
        <w:t>링크를 클릭하면 다음 페이지로 이동.</w:t>
      </w:r>
    </w:p>
    <w:p w14:paraId="0EF596C1" w14:textId="7EA529F3" w:rsidR="00297182" w:rsidRDefault="00297182" w:rsidP="002133AB"/>
    <w:p w14:paraId="21474631" w14:textId="71940345" w:rsidR="000E5D45" w:rsidRDefault="000E5D4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4E63A1" w14:textId="52B60B07" w:rsidR="00297182" w:rsidRDefault="000E5D45" w:rsidP="000E5D45">
      <w:pPr>
        <w:pStyle w:val="Heading3"/>
      </w:pPr>
      <w:r>
        <w:rPr>
          <w:rFonts w:hint="eastAsia"/>
        </w:rPr>
        <w:lastRenderedPageBreak/>
        <w:t>m</w:t>
      </w:r>
      <w:r>
        <w:t>ovie/detail</w:t>
      </w:r>
    </w:p>
    <w:p w14:paraId="2CD1E16A" w14:textId="6EE3B641" w:rsidR="000E5D45" w:rsidRDefault="000C437B" w:rsidP="000E5D45">
      <w:r>
        <w:rPr>
          <w:noProof/>
        </w:rPr>
        <w:drawing>
          <wp:inline distT="0" distB="0" distL="0" distR="0" wp14:anchorId="122CEB9C" wp14:editId="0C5D35C0">
            <wp:extent cx="6645910" cy="322008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C719" w14:textId="430FE9D0" w:rsidR="000C437B" w:rsidRDefault="000C437B" w:rsidP="000E5D45">
      <w:r>
        <w:rPr>
          <w:rFonts w:hint="eastAsia"/>
        </w:rPr>
        <w:t>영화 제목을 클릭하면,</w:t>
      </w:r>
      <w:r>
        <w:t xml:space="preserve"> </w:t>
      </w:r>
      <w:r>
        <w:rPr>
          <w:rFonts w:hint="eastAsia"/>
        </w:rPr>
        <w:t>상세 페이지로 이동</w:t>
      </w:r>
    </w:p>
    <w:p w14:paraId="5489A3CF" w14:textId="3F5E0E79" w:rsidR="000C437B" w:rsidRDefault="000C437B" w:rsidP="000E5D45"/>
    <w:p w14:paraId="165DFC5F" w14:textId="2EA775C5" w:rsidR="000C437B" w:rsidRDefault="000C437B" w:rsidP="000E5D45"/>
    <w:p w14:paraId="695DD550" w14:textId="77777777" w:rsidR="000C437B" w:rsidRPr="000E5D45" w:rsidRDefault="000C437B" w:rsidP="000E5D45">
      <w:pPr>
        <w:rPr>
          <w:rFonts w:hint="eastAsia"/>
        </w:rPr>
      </w:pPr>
    </w:p>
    <w:p w14:paraId="6D49F150" w14:textId="2A1F93A7" w:rsidR="002133AB" w:rsidRDefault="00020843" w:rsidP="00020843">
      <w:pPr>
        <w:pStyle w:val="Heading3"/>
      </w:pPr>
      <w:r>
        <w:rPr>
          <w:rFonts w:hint="eastAsia"/>
        </w:rPr>
        <w:t>m</w:t>
      </w:r>
      <w:r>
        <w:t>ovie/edit</w:t>
      </w:r>
    </w:p>
    <w:p w14:paraId="1870292A" w14:textId="312E493B" w:rsidR="00020843" w:rsidRDefault="00020843" w:rsidP="00020843">
      <w:r>
        <w:rPr>
          <w:noProof/>
        </w:rPr>
        <w:drawing>
          <wp:inline distT="0" distB="0" distL="0" distR="0" wp14:anchorId="32C1F29D" wp14:editId="2EE4B2E8">
            <wp:extent cx="4365515" cy="4488873"/>
            <wp:effectExtent l="0" t="0" r="0" b="698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571" cy="44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629" w14:textId="465B07BE" w:rsidR="00020843" w:rsidRDefault="00020843" w:rsidP="00020843">
      <w:r>
        <w:rPr>
          <w:rFonts w:hint="eastAsia"/>
        </w:rPr>
        <w:t>영화 입력</w:t>
      </w:r>
    </w:p>
    <w:p w14:paraId="2D44D71F" w14:textId="44FD8499" w:rsidR="00020843" w:rsidRDefault="00020843" w:rsidP="00020843"/>
    <w:p w14:paraId="4CD4AE3C" w14:textId="1D5EEE6F" w:rsidR="00020843" w:rsidRDefault="00D50171" w:rsidP="00020843">
      <w:r w:rsidRPr="00D50171">
        <w:lastRenderedPageBreak/>
        <w:drawing>
          <wp:inline distT="0" distB="0" distL="0" distR="0" wp14:anchorId="71617838" wp14:editId="434DDE88">
            <wp:extent cx="2257740" cy="1381318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076F" w14:textId="1CC05872" w:rsidR="00D50171" w:rsidRDefault="00D50171" w:rsidP="00020843">
      <w:r>
        <w:rPr>
          <w:rFonts w:hint="eastAsia"/>
        </w:rPr>
        <w:t xml:space="preserve">장르 </w:t>
      </w:r>
      <w:r>
        <w:t>ID</w:t>
      </w:r>
      <w:r>
        <w:rPr>
          <w:rFonts w:hint="eastAsia"/>
        </w:rPr>
        <w:t xml:space="preserve"> 입력을, 위와 같이 </w:t>
      </w:r>
      <w:r>
        <w:t xml:space="preserve">select </w:t>
      </w:r>
      <w:r>
        <w:rPr>
          <w:rFonts w:hint="eastAsia"/>
        </w:rPr>
        <w:t>태그로 구현하면 가산점이 있다.</w:t>
      </w:r>
    </w:p>
    <w:p w14:paraId="6F4EB837" w14:textId="2729B99C" w:rsidR="00D50171" w:rsidRDefault="00D50171" w:rsidP="00020843">
      <w:r>
        <w:t xml:space="preserve">select </w:t>
      </w:r>
      <w:r>
        <w:rPr>
          <w:rFonts w:hint="eastAsia"/>
        </w:rPr>
        <w:t>태그 구현이 어려우면 i</w:t>
      </w:r>
      <w:r>
        <w:t xml:space="preserve">nput </w:t>
      </w:r>
      <w:r>
        <w:rPr>
          <w:rFonts w:hint="eastAsia"/>
        </w:rPr>
        <w:t>태그로 구현해도 됨.</w:t>
      </w:r>
    </w:p>
    <w:p w14:paraId="06C25F8E" w14:textId="00C4ECD9" w:rsidR="00D50171" w:rsidRDefault="00D50171" w:rsidP="00020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16"/>
      </w:tblGrid>
      <w:tr w:rsidR="0066041A" w:rsidRPr="0066041A" w14:paraId="51975948" w14:textId="77777777" w:rsidTr="0066041A">
        <w:tc>
          <w:tcPr>
            <w:tcW w:w="0" w:type="auto"/>
          </w:tcPr>
          <w:p w14:paraId="6766E541" w14:textId="77777777" w:rsidR="0066041A" w:rsidRPr="0066041A" w:rsidRDefault="0066041A" w:rsidP="00081E48">
            <w:r w:rsidRPr="0066041A">
              <w:rPr>
                <w:rFonts w:hint="eastAsia"/>
              </w:rPr>
              <w:t>장르명</w:t>
            </w:r>
          </w:p>
        </w:tc>
        <w:tc>
          <w:tcPr>
            <w:tcW w:w="0" w:type="auto"/>
          </w:tcPr>
          <w:p w14:paraId="7175DC75" w14:textId="77777777" w:rsidR="0066041A" w:rsidRPr="0066041A" w:rsidRDefault="0066041A" w:rsidP="00081E48">
            <w:pPr>
              <w:rPr>
                <w:rFonts w:hint="eastAsia"/>
              </w:rPr>
            </w:pPr>
            <w:r w:rsidRPr="0066041A">
              <w:t>ID</w:t>
            </w:r>
          </w:p>
        </w:tc>
      </w:tr>
      <w:tr w:rsidR="0066041A" w:rsidRPr="0066041A" w14:paraId="25AAAAD1" w14:textId="77777777" w:rsidTr="0066041A">
        <w:tc>
          <w:tcPr>
            <w:tcW w:w="0" w:type="auto"/>
          </w:tcPr>
          <w:p w14:paraId="364904D6" w14:textId="77777777" w:rsidR="0066041A" w:rsidRPr="0066041A" w:rsidRDefault="0066041A" w:rsidP="00081E48">
            <w:r w:rsidRPr="0066041A">
              <w:rPr>
                <w:rFonts w:hint="eastAsia"/>
              </w:rPr>
              <w:t>S</w:t>
            </w:r>
            <w:r w:rsidRPr="0066041A">
              <w:t>F</w:t>
            </w:r>
          </w:p>
        </w:tc>
        <w:tc>
          <w:tcPr>
            <w:tcW w:w="0" w:type="auto"/>
          </w:tcPr>
          <w:p w14:paraId="2A4B4BE0" w14:textId="77777777" w:rsidR="0066041A" w:rsidRPr="0066041A" w:rsidRDefault="0066041A" w:rsidP="00081E48">
            <w:r w:rsidRPr="0066041A">
              <w:t>1</w:t>
            </w:r>
          </w:p>
        </w:tc>
      </w:tr>
      <w:tr w:rsidR="0066041A" w:rsidRPr="0066041A" w14:paraId="6135084B" w14:textId="77777777" w:rsidTr="0066041A">
        <w:tc>
          <w:tcPr>
            <w:tcW w:w="0" w:type="auto"/>
          </w:tcPr>
          <w:p w14:paraId="1F67D09F" w14:textId="77777777" w:rsidR="0066041A" w:rsidRPr="0066041A" w:rsidRDefault="0066041A" w:rsidP="00081E48">
            <w:r w:rsidRPr="0066041A">
              <w:rPr>
                <w:rFonts w:hint="eastAsia"/>
              </w:rPr>
              <w:t>액션</w:t>
            </w:r>
          </w:p>
        </w:tc>
        <w:tc>
          <w:tcPr>
            <w:tcW w:w="0" w:type="auto"/>
          </w:tcPr>
          <w:p w14:paraId="6CBB1C2E" w14:textId="77777777" w:rsidR="0066041A" w:rsidRPr="0066041A" w:rsidRDefault="0066041A" w:rsidP="00081E48">
            <w:r w:rsidRPr="0066041A">
              <w:t>2</w:t>
            </w:r>
          </w:p>
        </w:tc>
      </w:tr>
      <w:tr w:rsidR="0066041A" w:rsidRPr="0066041A" w14:paraId="1F0358DB" w14:textId="77777777" w:rsidTr="0066041A">
        <w:tc>
          <w:tcPr>
            <w:tcW w:w="0" w:type="auto"/>
          </w:tcPr>
          <w:p w14:paraId="4A8C218D" w14:textId="77777777" w:rsidR="0066041A" w:rsidRPr="0066041A" w:rsidRDefault="0066041A" w:rsidP="00081E48">
            <w:r w:rsidRPr="0066041A">
              <w:rPr>
                <w:rFonts w:hint="eastAsia"/>
              </w:rPr>
              <w:t>드라마</w:t>
            </w:r>
          </w:p>
        </w:tc>
        <w:tc>
          <w:tcPr>
            <w:tcW w:w="0" w:type="auto"/>
          </w:tcPr>
          <w:p w14:paraId="7CF0052C" w14:textId="77777777" w:rsidR="0066041A" w:rsidRPr="0066041A" w:rsidRDefault="0066041A" w:rsidP="00081E48">
            <w:r w:rsidRPr="0066041A">
              <w:t>3</w:t>
            </w:r>
          </w:p>
        </w:tc>
      </w:tr>
      <w:tr w:rsidR="0066041A" w:rsidRPr="0066041A" w14:paraId="2D45E73A" w14:textId="77777777" w:rsidTr="0066041A">
        <w:tc>
          <w:tcPr>
            <w:tcW w:w="0" w:type="auto"/>
          </w:tcPr>
          <w:p w14:paraId="5E748460" w14:textId="77777777" w:rsidR="0066041A" w:rsidRPr="0066041A" w:rsidRDefault="0066041A" w:rsidP="00081E48">
            <w:r w:rsidRPr="0066041A">
              <w:rPr>
                <w:rFonts w:hint="eastAsia"/>
              </w:rPr>
              <w:t>뮤지컬</w:t>
            </w:r>
          </w:p>
        </w:tc>
        <w:tc>
          <w:tcPr>
            <w:tcW w:w="0" w:type="auto"/>
          </w:tcPr>
          <w:p w14:paraId="37074745" w14:textId="77777777" w:rsidR="0066041A" w:rsidRPr="0066041A" w:rsidRDefault="0066041A" w:rsidP="00081E48">
            <w:r w:rsidRPr="0066041A">
              <w:t>4</w:t>
            </w:r>
          </w:p>
        </w:tc>
      </w:tr>
    </w:tbl>
    <w:p w14:paraId="322BA144" w14:textId="77777777" w:rsidR="0066041A" w:rsidRDefault="0066041A" w:rsidP="00020843">
      <w:pPr>
        <w:rPr>
          <w:rFonts w:hint="eastAsia"/>
        </w:rPr>
      </w:pPr>
    </w:p>
    <w:p w14:paraId="55FBDC0D" w14:textId="77777777" w:rsidR="00D50171" w:rsidRPr="00D50171" w:rsidRDefault="00D50171" w:rsidP="00020843">
      <w:pPr>
        <w:rPr>
          <w:rFonts w:hint="eastAsia"/>
        </w:rPr>
      </w:pPr>
    </w:p>
    <w:p w14:paraId="05769AEB" w14:textId="2EDADFD0" w:rsidR="00D50171" w:rsidRDefault="0066041A" w:rsidP="0066041A">
      <w:pPr>
        <w:pStyle w:val="Heading3"/>
      </w:pPr>
      <w:r>
        <w:rPr>
          <w:rFonts w:hint="eastAsia"/>
        </w:rPr>
        <w:t>에러검사</w:t>
      </w:r>
    </w:p>
    <w:p w14:paraId="1DC8EF3A" w14:textId="6D87FDF5" w:rsidR="0066041A" w:rsidRDefault="0066041A" w:rsidP="00020843"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감독 항목의 입력 여부</w:t>
      </w:r>
      <w:r w:rsidR="0092082B">
        <w:rPr>
          <w:rFonts w:hint="eastAsia"/>
        </w:rPr>
        <w:t xml:space="preserve"> 검사 기능</w:t>
      </w:r>
    </w:p>
    <w:p w14:paraId="1526921F" w14:textId="56C628C3" w:rsidR="0092082B" w:rsidRDefault="0092082B" w:rsidP="00020843">
      <w:pPr>
        <w:rPr>
          <w:rFonts w:hint="eastAsia"/>
        </w:rPr>
      </w:pPr>
      <w:r>
        <w:rPr>
          <w:noProof/>
        </w:rPr>
        <w:drawing>
          <wp:inline distT="0" distB="0" distL="0" distR="0" wp14:anchorId="0B16A2ED" wp14:editId="1BF608D6">
            <wp:extent cx="3822743" cy="4080793"/>
            <wp:effectExtent l="0" t="0" r="635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090" cy="40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583B" w14:textId="2925AC1B" w:rsidR="00D50171" w:rsidRDefault="00D50171" w:rsidP="00020843"/>
    <w:p w14:paraId="25485BE1" w14:textId="38E45284" w:rsidR="0092082B" w:rsidRDefault="0092082B" w:rsidP="00020843">
      <w:r>
        <w:rPr>
          <w:rFonts w:hint="eastAsia"/>
        </w:rPr>
        <w:t>모든 항목을 입력하고 회원가입 버튼을 클릭하면 다음 페이지로 이동</w:t>
      </w:r>
    </w:p>
    <w:p w14:paraId="2A3E54DE" w14:textId="77777777" w:rsidR="0092082B" w:rsidRDefault="0092082B" w:rsidP="00020843">
      <w:pPr>
        <w:rPr>
          <w:rFonts w:hint="eastAsia"/>
        </w:rPr>
      </w:pPr>
    </w:p>
    <w:p w14:paraId="2A480CF4" w14:textId="77777777" w:rsidR="0092082B" w:rsidRDefault="0092082B" w:rsidP="00020843">
      <w:pPr>
        <w:rPr>
          <w:rFonts w:hint="eastAsia"/>
        </w:rPr>
      </w:pPr>
    </w:p>
    <w:p w14:paraId="72889F11" w14:textId="77777777" w:rsidR="0092082B" w:rsidRDefault="0092082B" w:rsidP="00020843">
      <w:pPr>
        <w:rPr>
          <w:rFonts w:hint="eastAsia"/>
        </w:rPr>
      </w:pPr>
    </w:p>
    <w:p w14:paraId="31239E13" w14:textId="13223BB1" w:rsidR="0092082B" w:rsidRDefault="0092082B" w:rsidP="0092082B">
      <w:pPr>
        <w:pStyle w:val="Heading3"/>
      </w:pPr>
      <w:r>
        <w:rPr>
          <w:rFonts w:hint="eastAsia"/>
        </w:rPr>
        <w:lastRenderedPageBreak/>
        <w:t>m</w:t>
      </w:r>
      <w:r>
        <w:t>ovie/edit_success</w:t>
      </w:r>
    </w:p>
    <w:p w14:paraId="2358AAA7" w14:textId="40A4861A" w:rsidR="0092082B" w:rsidRPr="0092082B" w:rsidRDefault="0092082B" w:rsidP="0092082B">
      <w:pPr>
        <w:rPr>
          <w:rFonts w:hint="eastAsia"/>
        </w:rPr>
      </w:pPr>
      <w:r>
        <w:rPr>
          <w:noProof/>
        </w:rPr>
        <w:drawing>
          <wp:inline distT="0" distB="0" distL="0" distR="0" wp14:anchorId="02B9584F" wp14:editId="71A25495">
            <wp:extent cx="5364253" cy="3279749"/>
            <wp:effectExtent l="0" t="0" r="825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796" cy="32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DDB" w14:textId="77777777" w:rsidR="002133AB" w:rsidRPr="002133AB" w:rsidRDefault="002133AB" w:rsidP="002133AB">
      <w:pPr>
        <w:rPr>
          <w:rFonts w:hint="eastAsia"/>
        </w:rPr>
      </w:pPr>
    </w:p>
    <w:sectPr w:rsidR="002133AB" w:rsidRPr="002133AB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8011" w14:textId="77777777" w:rsidR="002B7073" w:rsidRDefault="002B7073" w:rsidP="00B12C18">
      <w:r>
        <w:separator/>
      </w:r>
    </w:p>
  </w:endnote>
  <w:endnote w:type="continuationSeparator" w:id="0">
    <w:p w14:paraId="53D2D70F" w14:textId="77777777" w:rsidR="002B7073" w:rsidRDefault="002B7073" w:rsidP="00B12C18">
      <w:r>
        <w:continuationSeparator/>
      </w:r>
    </w:p>
  </w:endnote>
  <w:endnote w:type="continuationNotice" w:id="1">
    <w:p w14:paraId="0E78F91A" w14:textId="77777777" w:rsidR="002B7073" w:rsidRDefault="002B7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5257" w14:textId="77777777" w:rsidR="002B7073" w:rsidRDefault="002B7073" w:rsidP="00B12C18">
      <w:r>
        <w:separator/>
      </w:r>
    </w:p>
  </w:footnote>
  <w:footnote w:type="continuationSeparator" w:id="0">
    <w:p w14:paraId="5B6F99B1" w14:textId="77777777" w:rsidR="002B7073" w:rsidRDefault="002B7073" w:rsidP="00B12C18">
      <w:r>
        <w:continuationSeparator/>
      </w:r>
    </w:p>
  </w:footnote>
  <w:footnote w:type="continuationNotice" w:id="1">
    <w:p w14:paraId="27AFA6AE" w14:textId="77777777" w:rsidR="002B7073" w:rsidRDefault="002B70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0843"/>
    <w:rsid w:val="00021966"/>
    <w:rsid w:val="000223F0"/>
    <w:rsid w:val="00025722"/>
    <w:rsid w:val="000305C5"/>
    <w:rsid w:val="00034572"/>
    <w:rsid w:val="00034866"/>
    <w:rsid w:val="00036CAF"/>
    <w:rsid w:val="000377BB"/>
    <w:rsid w:val="00040375"/>
    <w:rsid w:val="000428D2"/>
    <w:rsid w:val="00045244"/>
    <w:rsid w:val="000466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437B"/>
    <w:rsid w:val="000C5328"/>
    <w:rsid w:val="000D2A8B"/>
    <w:rsid w:val="000D2A98"/>
    <w:rsid w:val="000D5B3C"/>
    <w:rsid w:val="000E43BF"/>
    <w:rsid w:val="000E5D45"/>
    <w:rsid w:val="000F25E2"/>
    <w:rsid w:val="000F404B"/>
    <w:rsid w:val="00100173"/>
    <w:rsid w:val="00101570"/>
    <w:rsid w:val="00104BAF"/>
    <w:rsid w:val="00110876"/>
    <w:rsid w:val="00111A34"/>
    <w:rsid w:val="00114DCD"/>
    <w:rsid w:val="00120C14"/>
    <w:rsid w:val="00121FDE"/>
    <w:rsid w:val="00123E4D"/>
    <w:rsid w:val="00127DE4"/>
    <w:rsid w:val="00134DC4"/>
    <w:rsid w:val="0014047A"/>
    <w:rsid w:val="00142722"/>
    <w:rsid w:val="00143EE6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77339"/>
    <w:rsid w:val="00181F04"/>
    <w:rsid w:val="001844F3"/>
    <w:rsid w:val="001910CE"/>
    <w:rsid w:val="00191B0A"/>
    <w:rsid w:val="00191F40"/>
    <w:rsid w:val="00194176"/>
    <w:rsid w:val="00194CA8"/>
    <w:rsid w:val="001A121C"/>
    <w:rsid w:val="001A4521"/>
    <w:rsid w:val="001A4C2B"/>
    <w:rsid w:val="001A5082"/>
    <w:rsid w:val="001B01A5"/>
    <w:rsid w:val="001B7D20"/>
    <w:rsid w:val="001C1AE9"/>
    <w:rsid w:val="001C5710"/>
    <w:rsid w:val="001C6234"/>
    <w:rsid w:val="001D389A"/>
    <w:rsid w:val="001D50A4"/>
    <w:rsid w:val="001E0593"/>
    <w:rsid w:val="001E34EE"/>
    <w:rsid w:val="001E52F5"/>
    <w:rsid w:val="0020772B"/>
    <w:rsid w:val="002133A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5CD6"/>
    <w:rsid w:val="00266991"/>
    <w:rsid w:val="0027074E"/>
    <w:rsid w:val="00271942"/>
    <w:rsid w:val="00275589"/>
    <w:rsid w:val="00281FEC"/>
    <w:rsid w:val="002823BE"/>
    <w:rsid w:val="002836CF"/>
    <w:rsid w:val="00290C13"/>
    <w:rsid w:val="002926E2"/>
    <w:rsid w:val="00294997"/>
    <w:rsid w:val="002968E9"/>
    <w:rsid w:val="00297182"/>
    <w:rsid w:val="002A2486"/>
    <w:rsid w:val="002B099B"/>
    <w:rsid w:val="002B7073"/>
    <w:rsid w:val="002B7CDB"/>
    <w:rsid w:val="002C4D8F"/>
    <w:rsid w:val="002C7885"/>
    <w:rsid w:val="002C78D5"/>
    <w:rsid w:val="002E17CE"/>
    <w:rsid w:val="002E5C4A"/>
    <w:rsid w:val="002F1DEC"/>
    <w:rsid w:val="002F238A"/>
    <w:rsid w:val="002F28AF"/>
    <w:rsid w:val="002F2DB2"/>
    <w:rsid w:val="002F5D4E"/>
    <w:rsid w:val="002F6FB8"/>
    <w:rsid w:val="00302508"/>
    <w:rsid w:val="0030255D"/>
    <w:rsid w:val="0030271A"/>
    <w:rsid w:val="00303E33"/>
    <w:rsid w:val="00313358"/>
    <w:rsid w:val="00314A13"/>
    <w:rsid w:val="003173A7"/>
    <w:rsid w:val="00317565"/>
    <w:rsid w:val="00317AFD"/>
    <w:rsid w:val="0032434B"/>
    <w:rsid w:val="00324831"/>
    <w:rsid w:val="003601EA"/>
    <w:rsid w:val="00374A83"/>
    <w:rsid w:val="003769DF"/>
    <w:rsid w:val="00390C52"/>
    <w:rsid w:val="00392507"/>
    <w:rsid w:val="0039576C"/>
    <w:rsid w:val="003A0BC6"/>
    <w:rsid w:val="003B01A6"/>
    <w:rsid w:val="003B2C95"/>
    <w:rsid w:val="003B479C"/>
    <w:rsid w:val="003B5B12"/>
    <w:rsid w:val="003B64A6"/>
    <w:rsid w:val="003B677C"/>
    <w:rsid w:val="003C0895"/>
    <w:rsid w:val="003C0A11"/>
    <w:rsid w:val="003C0DA0"/>
    <w:rsid w:val="003C3908"/>
    <w:rsid w:val="003C512B"/>
    <w:rsid w:val="003D0249"/>
    <w:rsid w:val="003D15CF"/>
    <w:rsid w:val="003D37FF"/>
    <w:rsid w:val="003D3D77"/>
    <w:rsid w:val="003E4C62"/>
    <w:rsid w:val="003F137C"/>
    <w:rsid w:val="003F1AAB"/>
    <w:rsid w:val="003F695B"/>
    <w:rsid w:val="004009AB"/>
    <w:rsid w:val="0040136E"/>
    <w:rsid w:val="00403F00"/>
    <w:rsid w:val="004118FD"/>
    <w:rsid w:val="00423D78"/>
    <w:rsid w:val="00430F64"/>
    <w:rsid w:val="004310DB"/>
    <w:rsid w:val="00437E16"/>
    <w:rsid w:val="00447758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A5A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2245"/>
    <w:rsid w:val="004C32F4"/>
    <w:rsid w:val="004C3E83"/>
    <w:rsid w:val="004C4953"/>
    <w:rsid w:val="004C5012"/>
    <w:rsid w:val="004D08A8"/>
    <w:rsid w:val="004E4CD1"/>
    <w:rsid w:val="004F0083"/>
    <w:rsid w:val="004F3232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47F1"/>
    <w:rsid w:val="00526EDB"/>
    <w:rsid w:val="00530E33"/>
    <w:rsid w:val="00540537"/>
    <w:rsid w:val="00540B43"/>
    <w:rsid w:val="00545128"/>
    <w:rsid w:val="005502F4"/>
    <w:rsid w:val="00552088"/>
    <w:rsid w:val="00553E7B"/>
    <w:rsid w:val="0055574B"/>
    <w:rsid w:val="00555C5A"/>
    <w:rsid w:val="00567EA1"/>
    <w:rsid w:val="005714C7"/>
    <w:rsid w:val="00574501"/>
    <w:rsid w:val="005874F3"/>
    <w:rsid w:val="0059675C"/>
    <w:rsid w:val="005A22F0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581D"/>
    <w:rsid w:val="00646CDF"/>
    <w:rsid w:val="00651D7B"/>
    <w:rsid w:val="00654C8A"/>
    <w:rsid w:val="00657626"/>
    <w:rsid w:val="0066041A"/>
    <w:rsid w:val="00660709"/>
    <w:rsid w:val="00660DE9"/>
    <w:rsid w:val="0067187B"/>
    <w:rsid w:val="00672AC3"/>
    <w:rsid w:val="006732ED"/>
    <w:rsid w:val="00680F73"/>
    <w:rsid w:val="006817B3"/>
    <w:rsid w:val="00683AA9"/>
    <w:rsid w:val="006858E1"/>
    <w:rsid w:val="00686B48"/>
    <w:rsid w:val="00687535"/>
    <w:rsid w:val="006908FB"/>
    <w:rsid w:val="00691A0A"/>
    <w:rsid w:val="006A1101"/>
    <w:rsid w:val="006A1C72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27316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962E6"/>
    <w:rsid w:val="007A3960"/>
    <w:rsid w:val="007A41B0"/>
    <w:rsid w:val="007B0EA3"/>
    <w:rsid w:val="007D4019"/>
    <w:rsid w:val="007D463C"/>
    <w:rsid w:val="007D53DC"/>
    <w:rsid w:val="007D690A"/>
    <w:rsid w:val="007D6980"/>
    <w:rsid w:val="007E0A12"/>
    <w:rsid w:val="007E2E65"/>
    <w:rsid w:val="007E543A"/>
    <w:rsid w:val="007E5910"/>
    <w:rsid w:val="008015B4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1E54"/>
    <w:rsid w:val="00875976"/>
    <w:rsid w:val="00890732"/>
    <w:rsid w:val="008915E0"/>
    <w:rsid w:val="00896288"/>
    <w:rsid w:val="008A29AD"/>
    <w:rsid w:val="008A3FB6"/>
    <w:rsid w:val="008A7FB5"/>
    <w:rsid w:val="008B0849"/>
    <w:rsid w:val="008B1D06"/>
    <w:rsid w:val="008B1DAE"/>
    <w:rsid w:val="008B1E0A"/>
    <w:rsid w:val="008B408D"/>
    <w:rsid w:val="008C058F"/>
    <w:rsid w:val="008C7901"/>
    <w:rsid w:val="008D52E8"/>
    <w:rsid w:val="008D7EE4"/>
    <w:rsid w:val="008E0417"/>
    <w:rsid w:val="00903BDC"/>
    <w:rsid w:val="00905752"/>
    <w:rsid w:val="009111CB"/>
    <w:rsid w:val="00911603"/>
    <w:rsid w:val="00914145"/>
    <w:rsid w:val="0091538E"/>
    <w:rsid w:val="009172CD"/>
    <w:rsid w:val="0092082B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407A"/>
    <w:rsid w:val="009771DB"/>
    <w:rsid w:val="009810C8"/>
    <w:rsid w:val="009879A8"/>
    <w:rsid w:val="0099206C"/>
    <w:rsid w:val="009A19C5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0AD"/>
    <w:rsid w:val="009F0C5C"/>
    <w:rsid w:val="009F1A85"/>
    <w:rsid w:val="009F2902"/>
    <w:rsid w:val="009F6231"/>
    <w:rsid w:val="009F69D1"/>
    <w:rsid w:val="00A03F9A"/>
    <w:rsid w:val="00A0422A"/>
    <w:rsid w:val="00A166C1"/>
    <w:rsid w:val="00A204E1"/>
    <w:rsid w:val="00A21E51"/>
    <w:rsid w:val="00A22275"/>
    <w:rsid w:val="00A2324D"/>
    <w:rsid w:val="00A259E6"/>
    <w:rsid w:val="00A25D2B"/>
    <w:rsid w:val="00A26ED4"/>
    <w:rsid w:val="00A2765E"/>
    <w:rsid w:val="00A308D4"/>
    <w:rsid w:val="00A52C88"/>
    <w:rsid w:val="00A52E39"/>
    <w:rsid w:val="00A53ADD"/>
    <w:rsid w:val="00A60B6F"/>
    <w:rsid w:val="00A628EC"/>
    <w:rsid w:val="00A62B8F"/>
    <w:rsid w:val="00A652DF"/>
    <w:rsid w:val="00A7169A"/>
    <w:rsid w:val="00A75DA2"/>
    <w:rsid w:val="00A76AEC"/>
    <w:rsid w:val="00A852D9"/>
    <w:rsid w:val="00A8549A"/>
    <w:rsid w:val="00A85A47"/>
    <w:rsid w:val="00A8665B"/>
    <w:rsid w:val="00A86C98"/>
    <w:rsid w:val="00A86CD4"/>
    <w:rsid w:val="00A91BD9"/>
    <w:rsid w:val="00A92B60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B6E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1BF8"/>
    <w:rsid w:val="00B12C18"/>
    <w:rsid w:val="00B14F3D"/>
    <w:rsid w:val="00B14FAC"/>
    <w:rsid w:val="00B16E53"/>
    <w:rsid w:val="00B304DA"/>
    <w:rsid w:val="00B36E3D"/>
    <w:rsid w:val="00B3736F"/>
    <w:rsid w:val="00B379B4"/>
    <w:rsid w:val="00B37F0E"/>
    <w:rsid w:val="00B51508"/>
    <w:rsid w:val="00B60293"/>
    <w:rsid w:val="00B640AD"/>
    <w:rsid w:val="00B64E68"/>
    <w:rsid w:val="00B66AE8"/>
    <w:rsid w:val="00B7026E"/>
    <w:rsid w:val="00B733F2"/>
    <w:rsid w:val="00B73DD2"/>
    <w:rsid w:val="00B749D8"/>
    <w:rsid w:val="00B74B52"/>
    <w:rsid w:val="00B756EB"/>
    <w:rsid w:val="00B77F2A"/>
    <w:rsid w:val="00B818E5"/>
    <w:rsid w:val="00B852C3"/>
    <w:rsid w:val="00B86FAD"/>
    <w:rsid w:val="00B8708A"/>
    <w:rsid w:val="00B90904"/>
    <w:rsid w:val="00B90A59"/>
    <w:rsid w:val="00B91A60"/>
    <w:rsid w:val="00B933EE"/>
    <w:rsid w:val="00B94784"/>
    <w:rsid w:val="00B97BAD"/>
    <w:rsid w:val="00B97D53"/>
    <w:rsid w:val="00BA7BF7"/>
    <w:rsid w:val="00BB1670"/>
    <w:rsid w:val="00BB2C32"/>
    <w:rsid w:val="00BB782A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4B62"/>
    <w:rsid w:val="00C27E8A"/>
    <w:rsid w:val="00C30F49"/>
    <w:rsid w:val="00C31009"/>
    <w:rsid w:val="00C32843"/>
    <w:rsid w:val="00C3323D"/>
    <w:rsid w:val="00C34E01"/>
    <w:rsid w:val="00C352DD"/>
    <w:rsid w:val="00C41DD2"/>
    <w:rsid w:val="00C45E85"/>
    <w:rsid w:val="00C55BDE"/>
    <w:rsid w:val="00C57B80"/>
    <w:rsid w:val="00C63758"/>
    <w:rsid w:val="00C66CA3"/>
    <w:rsid w:val="00C71D0A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4781"/>
    <w:rsid w:val="00CB6640"/>
    <w:rsid w:val="00CC485A"/>
    <w:rsid w:val="00CC6834"/>
    <w:rsid w:val="00CD09DD"/>
    <w:rsid w:val="00CD799D"/>
    <w:rsid w:val="00CE130B"/>
    <w:rsid w:val="00CE74C7"/>
    <w:rsid w:val="00CE7ADF"/>
    <w:rsid w:val="00CF3BCD"/>
    <w:rsid w:val="00CF5943"/>
    <w:rsid w:val="00D03D69"/>
    <w:rsid w:val="00D05FC0"/>
    <w:rsid w:val="00D0635C"/>
    <w:rsid w:val="00D06FAB"/>
    <w:rsid w:val="00D1473E"/>
    <w:rsid w:val="00D147F9"/>
    <w:rsid w:val="00D21573"/>
    <w:rsid w:val="00D27B74"/>
    <w:rsid w:val="00D31EBB"/>
    <w:rsid w:val="00D35F46"/>
    <w:rsid w:val="00D36027"/>
    <w:rsid w:val="00D36F89"/>
    <w:rsid w:val="00D375EA"/>
    <w:rsid w:val="00D44757"/>
    <w:rsid w:val="00D50171"/>
    <w:rsid w:val="00D542F4"/>
    <w:rsid w:val="00D55CF5"/>
    <w:rsid w:val="00D64B8C"/>
    <w:rsid w:val="00D64EC7"/>
    <w:rsid w:val="00D65514"/>
    <w:rsid w:val="00D71516"/>
    <w:rsid w:val="00D72F52"/>
    <w:rsid w:val="00D735FD"/>
    <w:rsid w:val="00D74A5F"/>
    <w:rsid w:val="00D86BFA"/>
    <w:rsid w:val="00D86D33"/>
    <w:rsid w:val="00D870D1"/>
    <w:rsid w:val="00D873E4"/>
    <w:rsid w:val="00D97399"/>
    <w:rsid w:val="00DA032C"/>
    <w:rsid w:val="00DA0928"/>
    <w:rsid w:val="00DA4C8F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1FE9"/>
    <w:rsid w:val="00DD4073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770D9"/>
    <w:rsid w:val="00E80F1E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3E1F"/>
    <w:rsid w:val="00EC5160"/>
    <w:rsid w:val="00ED4645"/>
    <w:rsid w:val="00ED6CF8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27DEB"/>
    <w:rsid w:val="00F36CE4"/>
    <w:rsid w:val="00F56E2D"/>
    <w:rsid w:val="00F579D5"/>
    <w:rsid w:val="00F57BA4"/>
    <w:rsid w:val="00F60D28"/>
    <w:rsid w:val="00F637AD"/>
    <w:rsid w:val="00F73468"/>
    <w:rsid w:val="00F76341"/>
    <w:rsid w:val="00F80A28"/>
    <w:rsid w:val="00F84C8C"/>
    <w:rsid w:val="00F933F2"/>
    <w:rsid w:val="00F93C1D"/>
    <w:rsid w:val="00FA4360"/>
    <w:rsid w:val="00FA714C"/>
    <w:rsid w:val="00FB09CC"/>
    <w:rsid w:val="00FB0BC8"/>
    <w:rsid w:val="00FB20CE"/>
    <w:rsid w:val="00FB2CF1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7A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07A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7A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07A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6407A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9640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407A"/>
  </w:style>
  <w:style w:type="character" w:customStyle="1" w:styleId="Heading1Char">
    <w:name w:val="Heading 1 Char"/>
    <w:basedOn w:val="DefaultParagraphFont"/>
    <w:link w:val="Heading1"/>
    <w:uiPriority w:val="9"/>
    <w:rsid w:val="0096407A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07A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07A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640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6407A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6407A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964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6407A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96407A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96407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6407A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96407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96407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96407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96407A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96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07A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407A"/>
  </w:style>
  <w:style w:type="character" w:customStyle="1" w:styleId="DateChar">
    <w:name w:val="Date Char"/>
    <w:basedOn w:val="DefaultParagraphFont"/>
    <w:link w:val="Date"/>
    <w:uiPriority w:val="99"/>
    <w:semiHidden/>
    <w:rsid w:val="0096407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96407A"/>
  </w:style>
  <w:style w:type="paragraph" w:styleId="TOC2">
    <w:name w:val="toc 2"/>
    <w:basedOn w:val="Normal"/>
    <w:next w:val="Normal"/>
    <w:autoRedefine/>
    <w:uiPriority w:val="39"/>
    <w:unhideWhenUsed/>
    <w:rsid w:val="0096407A"/>
    <w:pPr>
      <w:ind w:leftChars="200" w:left="425"/>
    </w:pPr>
  </w:style>
  <w:style w:type="character" w:customStyle="1" w:styleId="ng-binding">
    <w:name w:val="ng-binding"/>
    <w:basedOn w:val="DefaultParagraphFont"/>
    <w:rsid w:val="0096407A"/>
  </w:style>
  <w:style w:type="paragraph" w:styleId="NormalWeb">
    <w:name w:val="Normal (Web)"/>
    <w:basedOn w:val="Normal"/>
    <w:uiPriority w:val="99"/>
    <w:unhideWhenUsed/>
    <w:rsid w:val="009640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96407A"/>
  </w:style>
  <w:style w:type="paragraph" w:customStyle="1" w:styleId="a1">
    <w:name w:val="코드표"/>
    <w:basedOn w:val="Normal"/>
    <w:link w:val="Char1"/>
    <w:qFormat/>
    <w:rsid w:val="0096407A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96407A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96407A"/>
  </w:style>
  <w:style w:type="character" w:customStyle="1" w:styleId="im">
    <w:name w:val="im"/>
    <w:basedOn w:val="DefaultParagraphFont"/>
    <w:rsid w:val="0096407A"/>
  </w:style>
  <w:style w:type="paragraph" w:customStyle="1" w:styleId="a2">
    <w:name w:val="바탕글"/>
    <w:basedOn w:val="Normal"/>
    <w:rsid w:val="0096407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96407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9640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96407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96407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96407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96407A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96407A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F6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1252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622</cp:revision>
  <dcterms:created xsi:type="dcterms:W3CDTF">2016-08-29T22:19:00Z</dcterms:created>
  <dcterms:modified xsi:type="dcterms:W3CDTF">2022-06-12T23:59:00Z</dcterms:modified>
</cp:coreProperties>
</file>