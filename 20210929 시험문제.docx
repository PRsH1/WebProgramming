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739A" w14:textId="18FE4337" w:rsidR="00623BD1" w:rsidRPr="00C04D8A" w:rsidRDefault="00C04D8A" w:rsidP="00C04D8A">
      <w:pPr>
        <w:rPr>
          <w:sz w:val="44"/>
          <w:szCs w:val="48"/>
        </w:rPr>
      </w:pPr>
      <w:r w:rsidRPr="00C04D8A">
        <w:rPr>
          <w:rFonts w:hint="eastAsia"/>
          <w:sz w:val="44"/>
          <w:szCs w:val="48"/>
        </w:rPr>
        <w:t>웹프로그래밍 구현시험 문제</w:t>
      </w:r>
    </w:p>
    <w:p w14:paraId="6D65496E" w14:textId="53E77879" w:rsidR="00C04D8A" w:rsidRDefault="00C04D8A" w:rsidP="00C04D8A">
      <w:r>
        <w:t>2021-09-29</w:t>
      </w:r>
    </w:p>
    <w:p w14:paraId="72059A16" w14:textId="251CBBCD" w:rsidR="00C04D8A" w:rsidRDefault="00C04D8A" w:rsidP="00C04D8A"/>
    <w:p w14:paraId="5A5D7FA9" w14:textId="5467BF53" w:rsidR="00E858DC" w:rsidRDefault="00E858DC" w:rsidP="00C04D8A">
      <w:r>
        <w:rPr>
          <w:rFonts w:hint="eastAsia"/>
        </w:rPr>
        <w:t xml:space="preserve">문제 화면과 </w:t>
      </w:r>
      <w:r w:rsidR="00A37070">
        <w:rPr>
          <w:rFonts w:hint="eastAsia"/>
        </w:rPr>
        <w:t>최대한 비슷</w:t>
      </w:r>
      <w:r>
        <w:rPr>
          <w:rFonts w:hint="eastAsia"/>
        </w:rPr>
        <w:t>하게 구현해야 함.</w:t>
      </w:r>
    </w:p>
    <w:p w14:paraId="2B23B409" w14:textId="130C3303" w:rsidR="00A37070" w:rsidRPr="00A37070" w:rsidRDefault="00A37070" w:rsidP="00C04D8A">
      <w:r>
        <w:rPr>
          <w:rFonts w:hint="eastAsia"/>
        </w:rPr>
        <w:t>차이가 크면 감점임.</w:t>
      </w:r>
    </w:p>
    <w:p w14:paraId="31C688C9" w14:textId="77777777" w:rsidR="001F7863" w:rsidRDefault="001F7863" w:rsidP="00C04D8A"/>
    <w:p w14:paraId="5853F766" w14:textId="3CBDC7F0" w:rsidR="00E858DC" w:rsidRDefault="001F7863" w:rsidP="00C04D8A">
      <w:r>
        <w:rPr>
          <w:rFonts w:hint="eastAsia"/>
        </w:rPr>
        <w:t xml:space="preserve">시험 시간은 </w:t>
      </w:r>
      <w:r>
        <w:t>60</w:t>
      </w:r>
      <w:r>
        <w:rPr>
          <w:rFonts w:hint="eastAsia"/>
        </w:rPr>
        <w:t>분</w:t>
      </w:r>
      <w:r>
        <w:t>.</w:t>
      </w:r>
    </w:p>
    <w:p w14:paraId="3960DB55" w14:textId="77777777" w:rsidR="001F7863" w:rsidRDefault="001F7863" w:rsidP="00C04D8A">
      <w:pPr>
        <w:rPr>
          <w:rFonts w:hint="eastAsia"/>
        </w:rPr>
      </w:pPr>
    </w:p>
    <w:p w14:paraId="1F80F2E2" w14:textId="30F2847F" w:rsidR="00C04D8A" w:rsidRDefault="00C04D8A" w:rsidP="00C04D8A"/>
    <w:p w14:paraId="58920915" w14:textId="75734F7B" w:rsidR="00D351F8" w:rsidRDefault="00D351F8" w:rsidP="00C04D8A"/>
    <w:p w14:paraId="63BD0E41" w14:textId="7C1282E5" w:rsidR="00D351F8" w:rsidRDefault="00D351F8" w:rsidP="00D351F8">
      <w:pPr>
        <w:pStyle w:val="Heading2"/>
      </w:pPr>
      <w:r>
        <w:rPr>
          <w:rFonts w:hint="eastAsia"/>
        </w:rPr>
        <w:t>e</w:t>
      </w:r>
      <w:r>
        <w:t>xam1.html</w:t>
      </w:r>
    </w:p>
    <w:p w14:paraId="6D348D31" w14:textId="62CAAB33" w:rsidR="00DC3504" w:rsidRPr="00DC3504" w:rsidRDefault="00DC3504" w:rsidP="00DC3504">
      <w:pPr>
        <w:rPr>
          <w:rFonts w:hint="eastAsia"/>
        </w:rPr>
      </w:pPr>
      <w:r w:rsidRPr="00DC3504">
        <w:t>http://localhost:8088/exam1.html</w:t>
      </w:r>
    </w:p>
    <w:p w14:paraId="3C984100" w14:textId="0F17B450" w:rsidR="00D351F8" w:rsidRPr="00D351F8" w:rsidRDefault="00DC3504" w:rsidP="00D351F8">
      <w:pPr>
        <w:rPr>
          <w:rFonts w:hint="eastAsia"/>
        </w:rPr>
      </w:pPr>
      <w:r>
        <w:rPr>
          <w:noProof/>
        </w:rPr>
        <w:drawing>
          <wp:inline distT="0" distB="0" distL="0" distR="0" wp14:anchorId="1B6D20C1" wp14:editId="7555EA82">
            <wp:extent cx="4781550" cy="24860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F302" w14:textId="61F48F5B" w:rsidR="00C04D8A" w:rsidRDefault="00C04D8A" w:rsidP="00C04D8A"/>
    <w:p w14:paraId="44889AD6" w14:textId="03786A8B" w:rsidR="00DC3504" w:rsidRDefault="00DC3504" w:rsidP="00C04D8A">
      <w:r w:rsidRPr="00DC3504">
        <w:rPr>
          <w:rFonts w:hint="eastAsia"/>
          <w:shd w:val="clear" w:color="auto" w:fill="FFFFCC"/>
        </w:rPr>
        <w:t>자신의 소속,</w:t>
      </w:r>
      <w:r w:rsidRPr="00DC3504">
        <w:rPr>
          <w:shd w:val="clear" w:color="auto" w:fill="FFFFCC"/>
        </w:rPr>
        <w:t xml:space="preserve"> </w:t>
      </w:r>
      <w:r w:rsidRPr="00DC3504">
        <w:rPr>
          <w:rFonts w:hint="eastAsia"/>
          <w:shd w:val="clear" w:color="auto" w:fill="FFFFCC"/>
        </w:rPr>
        <w:t>학번,</w:t>
      </w:r>
      <w:r w:rsidRPr="00DC3504">
        <w:rPr>
          <w:shd w:val="clear" w:color="auto" w:fill="FFFFCC"/>
        </w:rPr>
        <w:t xml:space="preserve"> </w:t>
      </w:r>
      <w:r w:rsidRPr="00DC3504">
        <w:rPr>
          <w:rFonts w:hint="eastAsia"/>
          <w:shd w:val="clear" w:color="auto" w:fill="FFFFCC"/>
        </w:rPr>
        <w:t>이름</w:t>
      </w:r>
      <w:r>
        <w:rPr>
          <w:rFonts w:hint="eastAsia"/>
        </w:rPr>
        <w:t>이 출력되어야 한다.</w:t>
      </w:r>
    </w:p>
    <w:p w14:paraId="3D9C1630" w14:textId="013DC3C1" w:rsidR="00DC3504" w:rsidRDefault="00DC3504" w:rsidP="00C04D8A"/>
    <w:p w14:paraId="398B8341" w14:textId="0F3DC235" w:rsidR="00EE70C2" w:rsidRDefault="00EE70C2" w:rsidP="00C04D8A">
      <w:pPr>
        <w:rPr>
          <w:rFonts w:hint="eastAsia"/>
        </w:rPr>
      </w:pPr>
      <w:r>
        <w:rPr>
          <w:rFonts w:hint="eastAsia"/>
        </w:rPr>
        <w:t>표의 폭:</w:t>
      </w:r>
      <w:r>
        <w:t xml:space="preserve"> 300px</w:t>
      </w:r>
    </w:p>
    <w:p w14:paraId="5E3C6F53" w14:textId="0090EDDB" w:rsidR="00530E24" w:rsidRDefault="00EE70C2" w:rsidP="00C04D8A">
      <w:r>
        <w:rPr>
          <w:rFonts w:hint="eastAsia"/>
        </w:rPr>
        <w:t>칸의 내부 여백:</w:t>
      </w:r>
      <w:r>
        <w:t xml:space="preserve"> 8px</w:t>
      </w:r>
    </w:p>
    <w:p w14:paraId="5301A5AD" w14:textId="77777777" w:rsidR="00EE70C2" w:rsidRDefault="00EE70C2" w:rsidP="00C04D8A">
      <w:pPr>
        <w:rPr>
          <w:rFonts w:hint="eastAsia"/>
        </w:rPr>
      </w:pPr>
    </w:p>
    <w:p w14:paraId="02F4D6D4" w14:textId="560DA998" w:rsidR="00DC3504" w:rsidRDefault="00DC3504" w:rsidP="00C04D8A"/>
    <w:p w14:paraId="65300C33" w14:textId="3245CCF9" w:rsidR="00A37070" w:rsidRDefault="00A37070" w:rsidP="00A37070">
      <w:pPr>
        <w:pStyle w:val="Heading2"/>
      </w:pPr>
      <w:r>
        <w:rPr>
          <w:rFonts w:hint="eastAsia"/>
        </w:rPr>
        <w:lastRenderedPageBreak/>
        <w:t>e</w:t>
      </w:r>
      <w:r>
        <w:t>xam2.html</w:t>
      </w:r>
    </w:p>
    <w:p w14:paraId="3AD54626" w14:textId="7709A582" w:rsidR="00A37070" w:rsidRDefault="00A37070" w:rsidP="00A37070">
      <w:r>
        <w:rPr>
          <w:noProof/>
        </w:rPr>
        <w:drawing>
          <wp:inline distT="0" distB="0" distL="0" distR="0" wp14:anchorId="55312E7F" wp14:editId="541B16C7">
            <wp:extent cx="3860770" cy="3722336"/>
            <wp:effectExtent l="0" t="0" r="6985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079" cy="372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61A4" w14:textId="29C4CCAB" w:rsidR="00A37070" w:rsidRDefault="00A37070" w:rsidP="00A37070"/>
    <w:p w14:paraId="7DEC9342" w14:textId="270C0E2E" w:rsidR="00DE6ECB" w:rsidRDefault="004108F9" w:rsidP="00A37070">
      <w:r>
        <w:rPr>
          <w:rFonts w:hint="eastAsia"/>
        </w:rPr>
        <w:t xml:space="preserve">외곽 큰 사각형 </w:t>
      </w:r>
      <w:r>
        <w:t xml:space="preserve">= div </w:t>
      </w:r>
      <w:r>
        <w:rPr>
          <w:rFonts w:hint="eastAsia"/>
        </w:rPr>
        <w:t>태그</w:t>
      </w:r>
    </w:p>
    <w:p w14:paraId="5DB92D45" w14:textId="15622CEF" w:rsidR="004108F9" w:rsidRDefault="004108F9" w:rsidP="00A37070">
      <w:r>
        <w:rPr>
          <w:rFonts w:hint="eastAsia"/>
        </w:rPr>
        <w:t xml:space="preserve">내부 작은 사각형 </w:t>
      </w:r>
      <w:r>
        <w:t>9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>d</w:t>
      </w:r>
      <w:r>
        <w:t xml:space="preserve">iv </w:t>
      </w:r>
      <w:r>
        <w:rPr>
          <w:rFonts w:hint="eastAsia"/>
        </w:rPr>
        <w:t>태그</w:t>
      </w:r>
    </w:p>
    <w:p w14:paraId="726296A0" w14:textId="4B39751B" w:rsidR="004108F9" w:rsidRDefault="004108F9" w:rsidP="00A37070"/>
    <w:p w14:paraId="35E1FCED" w14:textId="77777777" w:rsidR="00F81843" w:rsidRDefault="00804CFA" w:rsidP="00A37070">
      <w:r>
        <w:rPr>
          <w:rFonts w:hint="eastAsia"/>
        </w:rPr>
        <w:t xml:space="preserve">큰 사각형 </w:t>
      </w:r>
    </w:p>
    <w:p w14:paraId="764E65BF" w14:textId="538CC80A" w:rsidR="004108F9" w:rsidRDefault="00F81843" w:rsidP="00A37070">
      <w:r>
        <w:rPr>
          <w:rFonts w:hint="eastAsia"/>
        </w:rPr>
        <w:t xml:space="preserve"> </w:t>
      </w:r>
      <w:r>
        <w:t xml:space="preserve"> </w:t>
      </w:r>
      <w:r w:rsidR="003A45C6">
        <w:rPr>
          <w:rFonts w:hint="eastAsia"/>
        </w:rPr>
        <w:t xml:space="preserve">내부 여백 </w:t>
      </w:r>
      <w:r w:rsidR="003A45C6">
        <w:t>20px</w:t>
      </w:r>
    </w:p>
    <w:p w14:paraId="6E0D4EB4" w14:textId="53BE7684" w:rsidR="00F81843" w:rsidRDefault="00F81843" w:rsidP="00F8184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내부 문자열 중앙 정렬</w:t>
      </w:r>
    </w:p>
    <w:p w14:paraId="70BE9395" w14:textId="5A30A97F" w:rsidR="003A45C6" w:rsidRDefault="003A45C6" w:rsidP="00A37070"/>
    <w:p w14:paraId="2BDD9114" w14:textId="77777777" w:rsidR="00224180" w:rsidRDefault="003A45C6" w:rsidP="00A37070">
      <w:r>
        <w:rPr>
          <w:rFonts w:hint="eastAsia"/>
        </w:rPr>
        <w:t xml:space="preserve">작은 사각형 </w:t>
      </w:r>
    </w:p>
    <w:p w14:paraId="573DED00" w14:textId="77777777" w:rsidR="00224180" w:rsidRDefault="00224180" w:rsidP="00A37070">
      <w:r>
        <w:t xml:space="preserve">  </w:t>
      </w:r>
      <w:r w:rsidR="00A37C76">
        <w:rPr>
          <w:rFonts w:hint="eastAsia"/>
        </w:rPr>
        <w:t xml:space="preserve">내부 </w:t>
      </w:r>
      <w:r w:rsidR="003A45C6">
        <w:rPr>
          <w:rFonts w:hint="eastAsia"/>
        </w:rPr>
        <w:t xml:space="preserve">상하 </w:t>
      </w:r>
      <w:r w:rsidR="00A37C76">
        <w:rPr>
          <w:rFonts w:hint="eastAsia"/>
        </w:rPr>
        <w:t>여백</w:t>
      </w:r>
      <w:r w:rsidR="00A37C76">
        <w:t xml:space="preserve"> </w:t>
      </w:r>
      <w:r>
        <w:t>30</w:t>
      </w:r>
      <w:r>
        <w:rPr>
          <w:rFonts w:hint="eastAsia"/>
        </w:rPr>
        <w:t>p</w:t>
      </w:r>
      <w:r>
        <w:t>x</w:t>
      </w:r>
    </w:p>
    <w:p w14:paraId="49B2F148" w14:textId="7EBB47EB" w:rsidR="00224180" w:rsidRDefault="00337BF8" w:rsidP="00A37070">
      <w:r>
        <w:rPr>
          <w:rFonts w:hint="eastAsia"/>
        </w:rPr>
        <w:t xml:space="preserve"> </w:t>
      </w:r>
      <w:r>
        <w:t xml:space="preserve"> </w:t>
      </w:r>
      <w:r w:rsidR="00F81843">
        <w:rPr>
          <w:rFonts w:hint="eastAsia"/>
        </w:rPr>
        <w:t xml:space="preserve">내부 </w:t>
      </w:r>
      <w:r w:rsidR="00224180">
        <w:rPr>
          <w:rFonts w:hint="eastAsia"/>
        </w:rPr>
        <w:t>문자열 중앙 정렬</w:t>
      </w:r>
    </w:p>
    <w:p w14:paraId="61B176D3" w14:textId="055B1B05" w:rsidR="00224180" w:rsidRDefault="002A5922" w:rsidP="00A370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폭 </w:t>
      </w:r>
      <w:r>
        <w:t>40px</w:t>
      </w:r>
    </w:p>
    <w:p w14:paraId="13284119" w14:textId="0A560AFE" w:rsidR="002A5922" w:rsidRDefault="002A5922" w:rsidP="00A37070"/>
    <w:p w14:paraId="21F05A83" w14:textId="77777777" w:rsidR="002A5922" w:rsidRDefault="002A5922" w:rsidP="00A37070">
      <w:pPr>
        <w:rPr>
          <w:rFonts w:hint="eastAsia"/>
        </w:rPr>
      </w:pPr>
    </w:p>
    <w:p w14:paraId="7772AB2F" w14:textId="77777777" w:rsidR="002A5922" w:rsidRPr="00224180" w:rsidRDefault="002A5922" w:rsidP="00A37070">
      <w:pPr>
        <w:rPr>
          <w:rFonts w:hint="eastAsia"/>
        </w:rPr>
      </w:pPr>
    </w:p>
    <w:p w14:paraId="301520A1" w14:textId="77777777" w:rsidR="00224180" w:rsidRDefault="00224180" w:rsidP="00A37070">
      <w:pPr>
        <w:rPr>
          <w:rFonts w:hint="eastAsia"/>
        </w:rPr>
      </w:pPr>
    </w:p>
    <w:p w14:paraId="0E7A9BB7" w14:textId="467F683B" w:rsidR="006F4239" w:rsidRDefault="006F423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CE76F4" w14:textId="086D20A9" w:rsidR="00224180" w:rsidRDefault="006F4239" w:rsidP="006F4239">
      <w:pPr>
        <w:pStyle w:val="Heading2"/>
      </w:pPr>
      <w:r>
        <w:rPr>
          <w:rFonts w:hint="eastAsia"/>
        </w:rPr>
        <w:lastRenderedPageBreak/>
        <w:t>e</w:t>
      </w:r>
      <w:r>
        <w:t>xam3.html</w:t>
      </w:r>
    </w:p>
    <w:p w14:paraId="5D8A9FFA" w14:textId="2C2574F3" w:rsidR="006F4239" w:rsidRDefault="00CC1C07" w:rsidP="006F4239">
      <w:r>
        <w:rPr>
          <w:noProof/>
        </w:rPr>
        <w:drawing>
          <wp:inline distT="0" distB="0" distL="0" distR="0" wp14:anchorId="68641739" wp14:editId="62DBD593">
            <wp:extent cx="5381625" cy="3848100"/>
            <wp:effectExtent l="0" t="0" r="952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5AA1" w14:textId="3E814D4C" w:rsidR="00CC1C07" w:rsidRDefault="00CC1C07" w:rsidP="006F4239"/>
    <w:p w14:paraId="03BB00B2" w14:textId="5C7AC8CB" w:rsidR="009004EA" w:rsidRDefault="009004EA" w:rsidP="006F4239">
      <w:r>
        <w:rPr>
          <w:rFonts w:hint="eastAsia"/>
        </w:rPr>
        <w:t xml:space="preserve">표 </w:t>
      </w:r>
      <w:r>
        <w:t xml:space="preserve"> </w:t>
      </w:r>
      <w:r>
        <w:rPr>
          <w:rFonts w:hint="eastAsia"/>
        </w:rPr>
        <w:t xml:space="preserve">외부 여백 </w:t>
      </w:r>
      <w:r>
        <w:t>20px</w:t>
      </w:r>
    </w:p>
    <w:p w14:paraId="6D75F4ED" w14:textId="6142187D" w:rsidR="009004EA" w:rsidRDefault="009004EA" w:rsidP="006F4239"/>
    <w:p w14:paraId="3FB25EEF" w14:textId="2BDAAD83" w:rsidR="009004EA" w:rsidRDefault="009004EA" w:rsidP="006F4239">
      <w:r>
        <w:rPr>
          <w:rFonts w:hint="eastAsia"/>
        </w:rPr>
        <w:t xml:space="preserve">칸 </w:t>
      </w:r>
    </w:p>
    <w:p w14:paraId="7F3F31F5" w14:textId="76558B3E" w:rsidR="009004EA" w:rsidRDefault="009004EA" w:rsidP="006F423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높이 </w:t>
      </w:r>
      <w:r>
        <w:t>50px</w:t>
      </w:r>
    </w:p>
    <w:p w14:paraId="4ACBCBD3" w14:textId="4627202C" w:rsidR="009004EA" w:rsidRDefault="009004EA" w:rsidP="006F423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내부 문자열 중앙 정렬</w:t>
      </w:r>
    </w:p>
    <w:p w14:paraId="660A1DBC" w14:textId="6F9273F9" w:rsidR="009004EA" w:rsidRDefault="009004EA" w:rsidP="006F4239"/>
    <w:p w14:paraId="2E0E7601" w14:textId="41137502" w:rsidR="002A12BC" w:rsidRDefault="002A12BC" w:rsidP="006F4239">
      <w:r>
        <w:rPr>
          <w:rFonts w:hint="eastAsia"/>
        </w:rPr>
        <w:t xml:space="preserve">노란색 칸은 </w:t>
      </w:r>
      <w:r>
        <w:t xml:space="preserve">rowspan </w:t>
      </w:r>
      <w:r>
        <w:rPr>
          <w:rFonts w:hint="eastAsia"/>
        </w:rPr>
        <w:t>을 사용하여 아래 칸들과 병합 되었음</w:t>
      </w:r>
    </w:p>
    <w:p w14:paraId="227CAF36" w14:textId="245A6A29" w:rsidR="002A12BC" w:rsidRDefault="002A12BC" w:rsidP="006F4239"/>
    <w:p w14:paraId="3BA75B92" w14:textId="77777777" w:rsidR="002A12BC" w:rsidRDefault="002A12BC" w:rsidP="006F4239">
      <w:pPr>
        <w:rPr>
          <w:rFonts w:hint="eastAsia"/>
        </w:rPr>
      </w:pPr>
    </w:p>
    <w:p w14:paraId="2907FE1C" w14:textId="1C321ABC" w:rsidR="00F37EBB" w:rsidRDefault="00F37EB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9386CBF" w14:textId="43D4E00F" w:rsidR="00CC1C07" w:rsidRDefault="00F37EBB" w:rsidP="00F37EBB">
      <w:pPr>
        <w:pStyle w:val="Heading2"/>
      </w:pPr>
      <w:r>
        <w:rPr>
          <w:rFonts w:hint="eastAsia"/>
        </w:rPr>
        <w:lastRenderedPageBreak/>
        <w:t>e</w:t>
      </w:r>
      <w:r>
        <w:t>xam4.html</w:t>
      </w:r>
    </w:p>
    <w:p w14:paraId="58A47577" w14:textId="428A7442" w:rsidR="00F37EBB" w:rsidRDefault="00565659" w:rsidP="00F37EBB">
      <w:r>
        <w:rPr>
          <w:noProof/>
        </w:rPr>
        <w:drawing>
          <wp:inline distT="0" distB="0" distL="0" distR="0" wp14:anchorId="549AD0E2" wp14:editId="766034F2">
            <wp:extent cx="4057102" cy="3948913"/>
            <wp:effectExtent l="0" t="0" r="635" b="0"/>
            <wp:docPr id="5" name="Picture 5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543" cy="39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B6D5" w14:textId="63DC1190" w:rsidR="00F37EBB" w:rsidRDefault="00F37EBB" w:rsidP="00F37EBB"/>
    <w:p w14:paraId="4644351C" w14:textId="31A7810B" w:rsidR="00565659" w:rsidRDefault="00565659" w:rsidP="00F37EBB">
      <w:r>
        <w:rPr>
          <w:rFonts w:hint="eastAsia"/>
        </w:rPr>
        <w:t xml:space="preserve">노란색 사각형 </w:t>
      </w:r>
      <w:r>
        <w:t xml:space="preserve">= div </w:t>
      </w:r>
      <w:r>
        <w:rPr>
          <w:rFonts w:hint="eastAsia"/>
        </w:rPr>
        <w:t>태그</w:t>
      </w:r>
    </w:p>
    <w:p w14:paraId="0E735A1B" w14:textId="06D0CD4C" w:rsidR="00565659" w:rsidRDefault="00565659" w:rsidP="00F37EBB">
      <w:r>
        <w:rPr>
          <w:rFonts w:hint="eastAsia"/>
        </w:rPr>
        <w:t xml:space="preserve">녹색 사각형 </w:t>
      </w:r>
      <w:r>
        <w:t xml:space="preserve">= div </w:t>
      </w:r>
      <w:r>
        <w:rPr>
          <w:rFonts w:hint="eastAsia"/>
        </w:rPr>
        <w:t>태그</w:t>
      </w:r>
    </w:p>
    <w:p w14:paraId="1360921C" w14:textId="7AD20A2B" w:rsidR="00565659" w:rsidRDefault="00565659" w:rsidP="00F37EBB"/>
    <w:p w14:paraId="66DD1731" w14:textId="6E54E4C6" w:rsidR="00565659" w:rsidRDefault="00565659" w:rsidP="00F37EBB">
      <w:r>
        <w:rPr>
          <w:rFonts w:hint="eastAsia"/>
        </w:rPr>
        <w:t>노란색 사각형</w:t>
      </w:r>
    </w:p>
    <w:p w14:paraId="49D9854D" w14:textId="0B6A6B60" w:rsidR="00565659" w:rsidRDefault="00565659" w:rsidP="00F37EBB">
      <w:r>
        <w:rPr>
          <w:rFonts w:hint="eastAsia"/>
        </w:rPr>
        <w:t xml:space="preserve"> </w:t>
      </w:r>
      <w:r>
        <w:t xml:space="preserve"> </w:t>
      </w:r>
      <w:r w:rsidR="00225E4D">
        <w:rPr>
          <w:rFonts w:hint="eastAsia"/>
        </w:rPr>
        <w:t xml:space="preserve">폭 높이 </w:t>
      </w:r>
      <w:r w:rsidR="00225E4D">
        <w:t>400px</w:t>
      </w:r>
    </w:p>
    <w:p w14:paraId="608BF7A8" w14:textId="74A8D2BA" w:rsidR="00225E4D" w:rsidRDefault="00225E4D" w:rsidP="00F37EBB"/>
    <w:p w14:paraId="0BA91C97" w14:textId="632AA5C8" w:rsidR="00225E4D" w:rsidRDefault="00225E4D" w:rsidP="00F37EBB">
      <w:pPr>
        <w:rPr>
          <w:rFonts w:hint="eastAsia"/>
        </w:rPr>
      </w:pPr>
      <w:r>
        <w:rPr>
          <w:rFonts w:hint="eastAsia"/>
        </w:rPr>
        <w:t>녹색 사각형</w:t>
      </w:r>
    </w:p>
    <w:p w14:paraId="70F3BF35" w14:textId="5CF80B56" w:rsidR="00565659" w:rsidRDefault="00225E4D" w:rsidP="00F37EB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폭 높이 </w:t>
      </w:r>
      <w:r>
        <w:t>200px</w:t>
      </w:r>
    </w:p>
    <w:p w14:paraId="32D7DB2D" w14:textId="6B1C566C" w:rsidR="00225E4D" w:rsidRDefault="007845E4" w:rsidP="00F37EB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내부 문자열 중앙 정렬</w:t>
      </w:r>
    </w:p>
    <w:p w14:paraId="392C4CC5" w14:textId="0EEC4113" w:rsidR="007845E4" w:rsidRDefault="007845E4" w:rsidP="00F37EBB">
      <w:r>
        <w:rPr>
          <w:rFonts w:hint="eastAsia"/>
        </w:rPr>
        <w:t xml:space="preserve"> </w:t>
      </w:r>
      <w:r>
        <w:t xml:space="preserve"> </w:t>
      </w:r>
      <w:r w:rsidR="006C58CF">
        <w:rPr>
          <w:rFonts w:hint="eastAsia"/>
        </w:rPr>
        <w:t xml:space="preserve">문자 크기 </w:t>
      </w:r>
      <w:r w:rsidR="006C58CF">
        <w:t>20pt</w:t>
      </w:r>
    </w:p>
    <w:p w14:paraId="188920C4" w14:textId="07887AD0" w:rsidR="006C58CF" w:rsidRDefault="006C58CF" w:rsidP="00F37EB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줄 높이 </w:t>
      </w:r>
      <w:r>
        <w:t>200px (</w:t>
      </w:r>
      <w:r>
        <w:rPr>
          <w:rFonts w:hint="eastAsia"/>
        </w:rPr>
        <w:t>줄 간격)</w:t>
      </w:r>
    </w:p>
    <w:p w14:paraId="2FD0A88F" w14:textId="72DF327D" w:rsidR="006C58CF" w:rsidRDefault="006C58CF" w:rsidP="00F37EBB"/>
    <w:p w14:paraId="77A0DC9E" w14:textId="17FBCEFD" w:rsidR="000F09AE" w:rsidRDefault="000F09A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2407C87" w14:textId="7E2E86CB" w:rsidR="006C58CF" w:rsidRDefault="000F09AE" w:rsidP="000F09AE">
      <w:pPr>
        <w:pStyle w:val="Heading2"/>
      </w:pPr>
      <w:r>
        <w:rPr>
          <w:rFonts w:hint="eastAsia"/>
        </w:rPr>
        <w:lastRenderedPageBreak/>
        <w:t>e</w:t>
      </w:r>
      <w:r>
        <w:t>xam5.html</w:t>
      </w:r>
    </w:p>
    <w:p w14:paraId="59F61500" w14:textId="1D4D8C84" w:rsidR="000F09AE" w:rsidRPr="000F09AE" w:rsidRDefault="000F09AE" w:rsidP="000F09AE">
      <w:pPr>
        <w:rPr>
          <w:rFonts w:hint="eastAsia"/>
        </w:rPr>
      </w:pPr>
      <w:r>
        <w:rPr>
          <w:noProof/>
        </w:rPr>
        <w:drawing>
          <wp:inline distT="0" distB="0" distL="0" distR="0" wp14:anchorId="431476C0" wp14:editId="6321B454">
            <wp:extent cx="4396899" cy="2961685"/>
            <wp:effectExtent l="0" t="0" r="381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419" cy="29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34CC" w14:textId="2F12A17B" w:rsidR="00F37EBB" w:rsidRDefault="00F37EBB" w:rsidP="00F37EBB"/>
    <w:p w14:paraId="78C9C0F3" w14:textId="59A9D1BA" w:rsidR="00A161E1" w:rsidRDefault="00A161E1" w:rsidP="00F37EBB">
      <w:r>
        <w:rPr>
          <w:rFonts w:hint="eastAsia"/>
        </w:rPr>
        <w:t xml:space="preserve">노란색 사각형 </w:t>
      </w:r>
      <w:r>
        <w:t xml:space="preserve">= div </w:t>
      </w:r>
      <w:r>
        <w:rPr>
          <w:rFonts w:hint="eastAsia"/>
        </w:rPr>
        <w:t>태그</w:t>
      </w:r>
    </w:p>
    <w:p w14:paraId="62DFC128" w14:textId="60A05AD3" w:rsidR="00A161E1" w:rsidRDefault="00A161E1" w:rsidP="00F37EB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폭 </w:t>
      </w:r>
      <w:r>
        <w:t>100px</w:t>
      </w:r>
    </w:p>
    <w:p w14:paraId="02C947CB" w14:textId="4874947B" w:rsidR="00A161E1" w:rsidRDefault="00A161E1" w:rsidP="00F37EB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내부 여백 </w:t>
      </w:r>
      <w:r>
        <w:t>10px</w:t>
      </w:r>
    </w:p>
    <w:p w14:paraId="3B70FF7C" w14:textId="4EE12D91" w:rsidR="00A161E1" w:rsidRDefault="00A161E1" w:rsidP="00F37EB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외부 여백 </w:t>
      </w:r>
      <w:r>
        <w:t>10px</w:t>
      </w:r>
    </w:p>
    <w:p w14:paraId="2F9DF203" w14:textId="652A64A5" w:rsidR="00A161E1" w:rsidRDefault="00D0118F" w:rsidP="00F37EB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내부 문자열 오른쪽 정렬</w:t>
      </w:r>
    </w:p>
    <w:p w14:paraId="26640B86" w14:textId="671AD7A3" w:rsidR="00D0118F" w:rsidRDefault="00D0118F" w:rsidP="00F37EBB"/>
    <w:p w14:paraId="0BCF7EC1" w14:textId="77777777" w:rsidR="00D0118F" w:rsidRPr="00F37EBB" w:rsidRDefault="00D0118F" w:rsidP="00F37EBB">
      <w:pPr>
        <w:rPr>
          <w:rFonts w:hint="eastAsia"/>
        </w:rPr>
      </w:pPr>
    </w:p>
    <w:p w14:paraId="4DC67F7B" w14:textId="77777777" w:rsidR="00EE70C2" w:rsidRPr="00C04D8A" w:rsidRDefault="00EE70C2" w:rsidP="00C04D8A">
      <w:pPr>
        <w:rPr>
          <w:rFonts w:hint="eastAsia"/>
        </w:rPr>
      </w:pPr>
    </w:p>
    <w:sectPr w:rsidR="00EE70C2" w:rsidRPr="00C04D8A" w:rsidSect="00B12C18">
      <w:footerReference w:type="default" r:id="rId13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2DE8" w14:textId="77777777" w:rsidR="00FA714C" w:rsidRDefault="00FA714C" w:rsidP="00B12C18">
      <w:r>
        <w:separator/>
      </w:r>
    </w:p>
  </w:endnote>
  <w:endnote w:type="continuationSeparator" w:id="0">
    <w:p w14:paraId="4072406B" w14:textId="77777777" w:rsidR="00FA714C" w:rsidRDefault="00FA714C" w:rsidP="00B12C18">
      <w:r>
        <w:continuationSeparator/>
      </w:r>
    </w:p>
  </w:endnote>
  <w:endnote w:type="continuationNotice" w:id="1">
    <w:p w14:paraId="7143307E" w14:textId="77777777" w:rsidR="00FA714C" w:rsidRDefault="00FA7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E6D8" w14:textId="77777777" w:rsidR="00FA714C" w:rsidRDefault="00FA714C" w:rsidP="00B12C18">
      <w:r>
        <w:separator/>
      </w:r>
    </w:p>
  </w:footnote>
  <w:footnote w:type="continuationSeparator" w:id="0">
    <w:p w14:paraId="523F7738" w14:textId="77777777" w:rsidR="00FA714C" w:rsidRDefault="00FA714C" w:rsidP="00B12C18">
      <w:r>
        <w:continuationSeparator/>
      </w:r>
    </w:p>
  </w:footnote>
  <w:footnote w:type="continuationNotice" w:id="1">
    <w:p w14:paraId="52413FA4" w14:textId="77777777" w:rsidR="00FA714C" w:rsidRDefault="00FA71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09AE"/>
    <w:rsid w:val="000F25E2"/>
    <w:rsid w:val="000F404B"/>
    <w:rsid w:val="00100173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2DAE"/>
    <w:rsid w:val="001B7D20"/>
    <w:rsid w:val="001C1AE9"/>
    <w:rsid w:val="001D50A4"/>
    <w:rsid w:val="001E0593"/>
    <w:rsid w:val="001E34EE"/>
    <w:rsid w:val="001E52F5"/>
    <w:rsid w:val="001F7863"/>
    <w:rsid w:val="0020772B"/>
    <w:rsid w:val="002161B8"/>
    <w:rsid w:val="002162CC"/>
    <w:rsid w:val="00224180"/>
    <w:rsid w:val="00224B5D"/>
    <w:rsid w:val="00225E4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A12BC"/>
    <w:rsid w:val="002A5922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37BF8"/>
    <w:rsid w:val="003601EA"/>
    <w:rsid w:val="00374A83"/>
    <w:rsid w:val="003769DF"/>
    <w:rsid w:val="00390C52"/>
    <w:rsid w:val="0039576C"/>
    <w:rsid w:val="003A0BC6"/>
    <w:rsid w:val="003A45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08F9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24"/>
    <w:rsid w:val="00530E33"/>
    <w:rsid w:val="00540537"/>
    <w:rsid w:val="00540B43"/>
    <w:rsid w:val="00545128"/>
    <w:rsid w:val="005502F4"/>
    <w:rsid w:val="00552088"/>
    <w:rsid w:val="00553E7B"/>
    <w:rsid w:val="00555C5A"/>
    <w:rsid w:val="00565659"/>
    <w:rsid w:val="00567EA1"/>
    <w:rsid w:val="005714C7"/>
    <w:rsid w:val="00574501"/>
    <w:rsid w:val="005874F3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C58CF"/>
    <w:rsid w:val="006E0B71"/>
    <w:rsid w:val="006E7642"/>
    <w:rsid w:val="006F1AB8"/>
    <w:rsid w:val="006F306A"/>
    <w:rsid w:val="006F4239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7221F"/>
    <w:rsid w:val="007845E4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2E65"/>
    <w:rsid w:val="008023C8"/>
    <w:rsid w:val="00804CFA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52E8"/>
    <w:rsid w:val="008D7EE4"/>
    <w:rsid w:val="009004EA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1E1"/>
    <w:rsid w:val="00A166C1"/>
    <w:rsid w:val="00A204E1"/>
    <w:rsid w:val="00A21E51"/>
    <w:rsid w:val="00A22275"/>
    <w:rsid w:val="00A259E6"/>
    <w:rsid w:val="00A26ED4"/>
    <w:rsid w:val="00A2765E"/>
    <w:rsid w:val="00A308D4"/>
    <w:rsid w:val="00A37070"/>
    <w:rsid w:val="00A37C76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461F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04D8A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81961"/>
    <w:rsid w:val="00C8273B"/>
    <w:rsid w:val="00C84036"/>
    <w:rsid w:val="00C866CC"/>
    <w:rsid w:val="00CA2500"/>
    <w:rsid w:val="00CB354B"/>
    <w:rsid w:val="00CB6640"/>
    <w:rsid w:val="00CC1C07"/>
    <w:rsid w:val="00CC485A"/>
    <w:rsid w:val="00CC6834"/>
    <w:rsid w:val="00CD09DD"/>
    <w:rsid w:val="00CD799D"/>
    <w:rsid w:val="00CE130B"/>
    <w:rsid w:val="00CE7ADF"/>
    <w:rsid w:val="00CF3BCD"/>
    <w:rsid w:val="00CF5943"/>
    <w:rsid w:val="00CF63C0"/>
    <w:rsid w:val="00D0118F"/>
    <w:rsid w:val="00D03D69"/>
    <w:rsid w:val="00D05FC0"/>
    <w:rsid w:val="00D0635C"/>
    <w:rsid w:val="00D1473E"/>
    <w:rsid w:val="00D147F9"/>
    <w:rsid w:val="00D21573"/>
    <w:rsid w:val="00D27B74"/>
    <w:rsid w:val="00D31EBB"/>
    <w:rsid w:val="00D351F8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3504"/>
    <w:rsid w:val="00DC4122"/>
    <w:rsid w:val="00DC7642"/>
    <w:rsid w:val="00DD7926"/>
    <w:rsid w:val="00DE30DA"/>
    <w:rsid w:val="00DE4629"/>
    <w:rsid w:val="00DE5949"/>
    <w:rsid w:val="00DE660F"/>
    <w:rsid w:val="00DE6ECB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8DC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E047E"/>
    <w:rsid w:val="00EE70C2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37EBB"/>
    <w:rsid w:val="00F56E2D"/>
    <w:rsid w:val="00F579D5"/>
    <w:rsid w:val="00F57BA4"/>
    <w:rsid w:val="00F60D28"/>
    <w:rsid w:val="00F73468"/>
    <w:rsid w:val="00F76341"/>
    <w:rsid w:val="00F80A28"/>
    <w:rsid w:val="00F81843"/>
    <w:rsid w:val="00F933F2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D8A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D8A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D8A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D8A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04D8A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C04D8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04D8A"/>
  </w:style>
  <w:style w:type="character" w:customStyle="1" w:styleId="Heading1Char">
    <w:name w:val="Heading 1 Char"/>
    <w:basedOn w:val="DefaultParagraphFont"/>
    <w:link w:val="Heading1"/>
    <w:uiPriority w:val="9"/>
    <w:rsid w:val="00C04D8A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4D8A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4D8A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C04D8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C04D8A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C04D8A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C04D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C04D8A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C04D8A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C04D8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04D8A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C04D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C04D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C04D8A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C04D8A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C0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4D8A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4D8A"/>
  </w:style>
  <w:style w:type="character" w:customStyle="1" w:styleId="DateChar">
    <w:name w:val="Date Char"/>
    <w:basedOn w:val="DefaultParagraphFont"/>
    <w:link w:val="Date"/>
    <w:uiPriority w:val="99"/>
    <w:semiHidden/>
    <w:rsid w:val="00C04D8A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C04D8A"/>
  </w:style>
  <w:style w:type="paragraph" w:styleId="TOC2">
    <w:name w:val="toc 2"/>
    <w:basedOn w:val="Normal"/>
    <w:next w:val="Normal"/>
    <w:autoRedefine/>
    <w:uiPriority w:val="39"/>
    <w:unhideWhenUsed/>
    <w:rsid w:val="00C04D8A"/>
    <w:pPr>
      <w:ind w:leftChars="200" w:left="425"/>
    </w:pPr>
  </w:style>
  <w:style w:type="character" w:customStyle="1" w:styleId="ng-binding">
    <w:name w:val="ng-binding"/>
    <w:basedOn w:val="DefaultParagraphFont"/>
    <w:rsid w:val="00C04D8A"/>
  </w:style>
  <w:style w:type="paragraph" w:styleId="NormalWeb">
    <w:name w:val="Normal (Web)"/>
    <w:basedOn w:val="Normal"/>
    <w:uiPriority w:val="99"/>
    <w:unhideWhenUsed/>
    <w:rsid w:val="00C04D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C04D8A"/>
  </w:style>
  <w:style w:type="paragraph" w:customStyle="1" w:styleId="a1">
    <w:name w:val="코드표"/>
    <w:basedOn w:val="Normal"/>
    <w:link w:val="Char1"/>
    <w:qFormat/>
    <w:rsid w:val="00C04D8A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C04D8A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C04D8A"/>
  </w:style>
  <w:style w:type="character" w:customStyle="1" w:styleId="im">
    <w:name w:val="im"/>
    <w:basedOn w:val="DefaultParagraphFont"/>
    <w:rsid w:val="00C04D8A"/>
  </w:style>
  <w:style w:type="paragraph" w:customStyle="1" w:styleId="a2">
    <w:name w:val="바탕글"/>
    <w:basedOn w:val="Normal"/>
    <w:rsid w:val="00C04D8A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C04D8A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04D8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04D8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04D8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C04D8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C04D8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C04D8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C04D8A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C04D8A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C04D8A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C04D8A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C04D8A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1190</TotalTime>
  <Pages>5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544</cp:revision>
  <dcterms:created xsi:type="dcterms:W3CDTF">2016-08-29T22:19:00Z</dcterms:created>
  <dcterms:modified xsi:type="dcterms:W3CDTF">2021-09-29T04:53:00Z</dcterms:modified>
</cp:coreProperties>
</file>