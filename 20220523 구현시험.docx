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851F" w14:textId="3787F392" w:rsidR="003601EA" w:rsidRPr="00D64B8C" w:rsidRDefault="004C2245" w:rsidP="00715AD1">
      <w:r>
        <w:rPr>
          <w:rFonts w:hint="eastAsia"/>
          <w:sz w:val="52"/>
          <w:szCs w:val="56"/>
        </w:rPr>
        <w:t>웹프로그래밍 구현시험</w:t>
      </w:r>
    </w:p>
    <w:p w14:paraId="139A3EA0" w14:textId="16E161CF" w:rsidR="00D64B8C" w:rsidRDefault="00D64B8C" w:rsidP="00F579D5">
      <w:r>
        <w:t>202</w:t>
      </w:r>
      <w:r w:rsidR="00C817F1">
        <w:t>2</w:t>
      </w:r>
      <w:r w:rsidR="004C2245">
        <w:t>-05-</w:t>
      </w:r>
      <w:r w:rsidR="009F69D1">
        <w:t>23</w:t>
      </w:r>
    </w:p>
    <w:p w14:paraId="49F6DECC" w14:textId="77777777" w:rsidR="00D64B8C" w:rsidRDefault="00D64B8C" w:rsidP="00F579D5"/>
    <w:p w14:paraId="2F105896" w14:textId="3C639017" w:rsidR="00244A9D" w:rsidRDefault="00244A9D" w:rsidP="005502F4">
      <w:bookmarkStart w:id="0" w:name="_Toc35276060"/>
      <w:bookmarkStart w:id="1" w:name="_Toc35276061"/>
      <w:bookmarkEnd w:id="0"/>
      <w:bookmarkEnd w:id="1"/>
    </w:p>
    <w:p w14:paraId="529B918E" w14:textId="7F1556B2" w:rsidR="004C2245" w:rsidRDefault="0064581D" w:rsidP="00660DE9">
      <w:pPr>
        <w:pStyle w:val="Heading2"/>
        <w:numPr>
          <w:ilvl w:val="0"/>
          <w:numId w:val="0"/>
        </w:numPr>
        <w:ind w:left="454"/>
      </w:pPr>
      <w:r>
        <w:rPr>
          <w:rFonts w:hint="eastAsia"/>
        </w:rPr>
        <w:t>프로젝트 이름</w:t>
      </w:r>
      <w:r w:rsidR="00CB4781">
        <w:rPr>
          <w:rFonts w:hint="eastAsia"/>
        </w:rPr>
        <w:t xml:space="preserve"> </w:t>
      </w:r>
      <w:r w:rsidR="00CB4781">
        <w:t>(5</w:t>
      </w:r>
      <w:r w:rsidR="00CB4781">
        <w:rPr>
          <w:rFonts w:hint="eastAsia"/>
        </w:rPr>
        <w:t>점)</w:t>
      </w:r>
    </w:p>
    <w:p w14:paraId="60A7A6B2" w14:textId="2659A5C8" w:rsidR="00CB4781" w:rsidRDefault="00A92B60" w:rsidP="00CB4781">
      <w:r>
        <w:rPr>
          <w:sz w:val="28"/>
          <w:szCs w:val="32"/>
        </w:rPr>
        <w:t>J</w:t>
      </w:r>
      <w:r w:rsidR="00CB4781" w:rsidRPr="00C36122">
        <w:rPr>
          <w:rFonts w:hint="eastAsia"/>
          <w:sz w:val="28"/>
          <w:szCs w:val="32"/>
        </w:rPr>
        <w:t>학번</w:t>
      </w:r>
    </w:p>
    <w:p w14:paraId="1AB2E5F7" w14:textId="3622A974" w:rsidR="00CB4781" w:rsidRPr="00C36122" w:rsidRDefault="00CB4781" w:rsidP="00CB4781">
      <w:r>
        <w:rPr>
          <w:rFonts w:hint="eastAsia"/>
        </w:rPr>
        <w:t>예:</w:t>
      </w:r>
      <w:r>
        <w:t xml:space="preserve"> </w:t>
      </w:r>
      <w:r w:rsidR="00A92B60">
        <w:t>J</w:t>
      </w:r>
      <w:r w:rsidRPr="00C36122">
        <w:rPr>
          <w:sz w:val="24"/>
          <w:szCs w:val="28"/>
        </w:rPr>
        <w:t>201014199</w:t>
      </w:r>
    </w:p>
    <w:p w14:paraId="6C4CEEB6" w14:textId="2E639AF5" w:rsidR="0064581D" w:rsidRDefault="0064581D" w:rsidP="0064581D"/>
    <w:p w14:paraId="3E3C7D00" w14:textId="70ABE1A6" w:rsidR="00CB4781" w:rsidRDefault="00CB4781" w:rsidP="0064581D"/>
    <w:p w14:paraId="0CFC883B" w14:textId="66A75BB6" w:rsidR="00CB4781" w:rsidRDefault="00B818E5" w:rsidP="00660DE9">
      <w:pPr>
        <w:pStyle w:val="Heading2"/>
        <w:numPr>
          <w:ilvl w:val="0"/>
          <w:numId w:val="0"/>
        </w:numPr>
        <w:ind w:left="454"/>
      </w:pPr>
      <w:r>
        <w:rPr>
          <w:rFonts w:hint="eastAsia"/>
        </w:rPr>
        <w:t>e</w:t>
      </w:r>
      <w:r>
        <w:t>xam/test1</w:t>
      </w:r>
    </w:p>
    <w:p w14:paraId="3D764DFA" w14:textId="69EC7B3C" w:rsidR="00B818E5" w:rsidRDefault="002C7885" w:rsidP="00B818E5">
      <w:r w:rsidRPr="002C7885">
        <w:rPr>
          <w:noProof/>
        </w:rPr>
        <w:drawing>
          <wp:inline distT="0" distB="0" distL="0" distR="0" wp14:anchorId="30408D75" wp14:editId="6086D1DB">
            <wp:extent cx="2417422" cy="1377108"/>
            <wp:effectExtent l="0" t="0" r="254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2632" cy="138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4EA9" w14:textId="4135C12A" w:rsidR="00B818E5" w:rsidRDefault="00B818E5" w:rsidP="00B818E5"/>
    <w:p w14:paraId="46404877" w14:textId="781F4134" w:rsidR="00F637AD" w:rsidRDefault="00F637AD" w:rsidP="00B818E5">
      <w:r>
        <w:t>URL</w:t>
      </w:r>
      <w:r>
        <w:rPr>
          <w:rFonts w:hint="eastAsia"/>
        </w:rPr>
        <w:t xml:space="preserve">은 </w:t>
      </w:r>
      <w:r>
        <w:t>http://localhost:8088/exam/test1 (</w:t>
      </w:r>
      <w:r w:rsidR="00C24B62">
        <w:t>3</w:t>
      </w:r>
      <w:r>
        <w:rPr>
          <w:rFonts w:hint="eastAsia"/>
        </w:rPr>
        <w:t>점)</w:t>
      </w:r>
    </w:p>
    <w:p w14:paraId="60618DC8" w14:textId="673675D8" w:rsidR="00B818E5" w:rsidRDefault="0030271A" w:rsidP="00B818E5">
      <w:r>
        <w:rPr>
          <w:rFonts w:hint="eastAsia"/>
        </w:rPr>
        <w:t>위 화면과 비슷한 형태로 출력되어야 한다.</w:t>
      </w:r>
      <w:r w:rsidR="00F637AD">
        <w:t xml:space="preserve"> (</w:t>
      </w:r>
      <w:r w:rsidR="00C24B62">
        <w:t>3</w:t>
      </w:r>
      <w:r w:rsidR="00F637AD">
        <w:rPr>
          <w:rFonts w:hint="eastAsia"/>
        </w:rPr>
        <w:t>점)</w:t>
      </w:r>
    </w:p>
    <w:p w14:paraId="5EB0ED78" w14:textId="3DDE507F" w:rsidR="0030271A" w:rsidRDefault="006908FB" w:rsidP="00B818E5">
      <w:r>
        <w:rPr>
          <w:rFonts w:hint="eastAsia"/>
        </w:rPr>
        <w:t xml:space="preserve">자기 </w:t>
      </w:r>
      <w:r w:rsidR="00FB2CF1">
        <w:rPr>
          <w:rFonts w:hint="eastAsia"/>
        </w:rPr>
        <w:t>자신의 학번과 이름이 출력되어야 한다.</w:t>
      </w:r>
      <w:r w:rsidR="00F637AD">
        <w:t xml:space="preserve"> (</w:t>
      </w:r>
      <w:r w:rsidR="00C24B62">
        <w:t>3</w:t>
      </w:r>
      <w:r w:rsidR="00F637AD">
        <w:rPr>
          <w:rFonts w:hint="eastAsia"/>
        </w:rPr>
        <w:t>점)</w:t>
      </w:r>
    </w:p>
    <w:p w14:paraId="7A224ADF" w14:textId="137AEB6F" w:rsidR="006908FB" w:rsidRDefault="00AC7B6E" w:rsidP="00B818E5">
      <w:r>
        <w:rPr>
          <w:rFonts w:hint="eastAsia"/>
        </w:rPr>
        <w:t>학번과 이름을</w:t>
      </w:r>
      <w:r w:rsidR="00680F73">
        <w:rPr>
          <w:rFonts w:hint="eastAsia"/>
        </w:rPr>
        <w:t xml:space="preserve"> 액션 메소드에서 </w:t>
      </w:r>
      <w:r w:rsidR="00D71516" w:rsidRPr="002F1DEC">
        <w:rPr>
          <w:u w:val="single"/>
        </w:rPr>
        <w:t>session</w:t>
      </w:r>
      <w:r w:rsidR="002F1DEC" w:rsidRPr="002F1DEC">
        <w:rPr>
          <w:rFonts w:hint="eastAsia"/>
          <w:u w:val="single"/>
        </w:rPr>
        <w:t>에</w:t>
      </w:r>
      <w:r w:rsidR="00D71516" w:rsidRPr="002F1DEC">
        <w:rPr>
          <w:u w:val="single"/>
        </w:rPr>
        <w:t xml:space="preserve"> </w:t>
      </w:r>
      <w:r w:rsidR="00D71516" w:rsidRPr="002F1DEC">
        <w:rPr>
          <w:rFonts w:hint="eastAsia"/>
          <w:u w:val="single"/>
        </w:rPr>
        <w:t xml:space="preserve">넣어야 </w:t>
      </w:r>
      <w:r w:rsidR="00C71D0A" w:rsidRPr="002F1DEC">
        <w:rPr>
          <w:rFonts w:hint="eastAsia"/>
          <w:u w:val="single"/>
        </w:rPr>
        <w:t>하고</w:t>
      </w:r>
      <w:r w:rsidR="002F1DEC">
        <w:rPr>
          <w:rFonts w:hint="eastAsia"/>
        </w:rPr>
        <w:t>,</w:t>
      </w:r>
      <w:r w:rsidR="002F1DEC">
        <w:t xml:space="preserve"> </w:t>
      </w:r>
      <w:r w:rsidR="00C71D0A">
        <w:rPr>
          <w:rFonts w:hint="eastAsia"/>
        </w:rPr>
        <w:t>뷰에서 그 값을 꺼내서 출력해야 한다</w:t>
      </w:r>
      <w:r w:rsidR="00680F73">
        <w:rPr>
          <w:rFonts w:hint="eastAsia"/>
        </w:rPr>
        <w:t>.</w:t>
      </w:r>
      <w:r w:rsidR="00F637AD">
        <w:t xml:space="preserve"> (</w:t>
      </w:r>
      <w:r w:rsidR="00C71D0A">
        <w:t>9</w:t>
      </w:r>
      <w:r w:rsidR="00F637AD">
        <w:rPr>
          <w:rFonts w:hint="eastAsia"/>
        </w:rPr>
        <w:t>점)</w:t>
      </w:r>
    </w:p>
    <w:p w14:paraId="06C9F31D" w14:textId="21015D0E" w:rsidR="002F1DEC" w:rsidRDefault="002F1DEC" w:rsidP="00B818E5"/>
    <w:p w14:paraId="4C5BAB37" w14:textId="73C4419B" w:rsidR="005247F1" w:rsidRDefault="005247F1" w:rsidP="00B818E5"/>
    <w:p w14:paraId="4B15D556" w14:textId="1FA6322A" w:rsidR="005247F1" w:rsidRDefault="005247F1" w:rsidP="00B818E5"/>
    <w:p w14:paraId="45DF3AA4" w14:textId="0F67E930" w:rsidR="005247F1" w:rsidRDefault="005247F1" w:rsidP="005247F1">
      <w:pPr>
        <w:pStyle w:val="Heading2"/>
        <w:numPr>
          <w:ilvl w:val="0"/>
          <w:numId w:val="0"/>
        </w:numPr>
        <w:ind w:left="454"/>
      </w:pPr>
      <w:r>
        <w:rPr>
          <w:rFonts w:hint="eastAsia"/>
        </w:rPr>
        <w:t>e</w:t>
      </w:r>
      <w:r>
        <w:t>xam/test2</w:t>
      </w:r>
    </w:p>
    <w:p w14:paraId="2069941B" w14:textId="22927DF8" w:rsidR="008A7FB5" w:rsidRPr="008A7FB5" w:rsidRDefault="00727316" w:rsidP="008A7FB5">
      <w:r w:rsidRPr="00727316">
        <w:rPr>
          <w:noProof/>
        </w:rPr>
        <w:drawing>
          <wp:inline distT="0" distB="0" distL="0" distR="0" wp14:anchorId="68F754E1" wp14:editId="1B7A18B4">
            <wp:extent cx="2346593" cy="956573"/>
            <wp:effectExtent l="0" t="0" r="0" b="0"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573" cy="95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DF11" w14:textId="68638AB0" w:rsidR="005247F1" w:rsidRDefault="005247F1" w:rsidP="005247F1">
      <w:r>
        <w:t>URL</w:t>
      </w:r>
      <w:r>
        <w:rPr>
          <w:rFonts w:hint="eastAsia"/>
        </w:rPr>
        <w:t xml:space="preserve">은 </w:t>
      </w:r>
      <w:r>
        <w:t>http://localhost:8088/exam/test2 (3</w:t>
      </w:r>
      <w:r>
        <w:rPr>
          <w:rFonts w:hint="eastAsia"/>
        </w:rPr>
        <w:t>점)</w:t>
      </w:r>
    </w:p>
    <w:p w14:paraId="1F394AF2" w14:textId="67F3A92D" w:rsidR="008A7FB5" w:rsidRDefault="008A7FB5" w:rsidP="005247F1">
      <w:r>
        <w:rPr>
          <w:rFonts w:hint="eastAsia"/>
        </w:rPr>
        <w:t>액션 메소드에서 현재 시각을 뷰에 전달한다.</w:t>
      </w:r>
      <w:r>
        <w:t xml:space="preserve"> (3</w:t>
      </w:r>
      <w:r>
        <w:rPr>
          <w:rFonts w:hint="eastAsia"/>
        </w:rPr>
        <w:t>점)</w:t>
      </w:r>
    </w:p>
    <w:p w14:paraId="4DCC6571" w14:textId="1A81ABF3" w:rsidR="008A7FB5" w:rsidRDefault="008A7FB5" w:rsidP="005247F1">
      <w:r>
        <w:rPr>
          <w:rFonts w:hint="eastAsia"/>
        </w:rPr>
        <w:t>뷰에서 현재 시각</w:t>
      </w:r>
      <w:r w:rsidR="00D375EA">
        <w:rPr>
          <w:rFonts w:hint="eastAsia"/>
        </w:rPr>
        <w:t>을 위 화면과 같이 출력한다.</w:t>
      </w:r>
      <w:r w:rsidR="00D375EA">
        <w:t xml:space="preserve"> (3</w:t>
      </w:r>
      <w:r w:rsidR="00D375EA">
        <w:rPr>
          <w:rFonts w:hint="eastAsia"/>
        </w:rPr>
        <w:t>점)</w:t>
      </w:r>
    </w:p>
    <w:p w14:paraId="464088DC" w14:textId="34CF3BDC" w:rsidR="00D06FAB" w:rsidRDefault="00D06FAB" w:rsidP="005247F1"/>
    <w:p w14:paraId="0D383BE5" w14:textId="3CE331AE" w:rsidR="00D06FAB" w:rsidRDefault="00D06FAB" w:rsidP="005247F1"/>
    <w:p w14:paraId="0098E15D" w14:textId="040A5ADF" w:rsidR="001C6234" w:rsidRDefault="001C6234" w:rsidP="005247F1"/>
    <w:p w14:paraId="1C4CC554" w14:textId="4FD1308C" w:rsidR="001C6234" w:rsidRDefault="001C6234" w:rsidP="001C6234">
      <w:pPr>
        <w:pStyle w:val="Heading2"/>
        <w:numPr>
          <w:ilvl w:val="0"/>
          <w:numId w:val="0"/>
        </w:numPr>
        <w:ind w:left="454"/>
      </w:pPr>
      <w:r>
        <w:rPr>
          <w:rFonts w:hint="eastAsia"/>
        </w:rPr>
        <w:t>e</w:t>
      </w:r>
      <w:r>
        <w:t>xam/test3</w:t>
      </w:r>
    </w:p>
    <w:p w14:paraId="58A52A6F" w14:textId="1280AE1F" w:rsidR="001C6234" w:rsidRDefault="001C6234" w:rsidP="001C6234">
      <w:r>
        <w:t>URL</w:t>
      </w:r>
      <w:r>
        <w:rPr>
          <w:rFonts w:hint="eastAsia"/>
        </w:rPr>
        <w:t xml:space="preserve">은 </w:t>
      </w:r>
      <w:r>
        <w:t>http://localhost:8088/exam/test3 (3</w:t>
      </w:r>
      <w:r>
        <w:rPr>
          <w:rFonts w:hint="eastAsia"/>
        </w:rPr>
        <w:t>점)</w:t>
      </w:r>
    </w:p>
    <w:p w14:paraId="6DA4A477" w14:textId="178623B1" w:rsidR="001C6234" w:rsidRDefault="001C6234" w:rsidP="001C6234">
      <w:r>
        <w:rPr>
          <w:rFonts w:hint="eastAsia"/>
        </w:rPr>
        <w:t xml:space="preserve">위 </w:t>
      </w:r>
      <w:r>
        <w:t>URL</w:t>
      </w:r>
      <w:r>
        <w:rPr>
          <w:rFonts w:hint="eastAsia"/>
        </w:rPr>
        <w:t xml:space="preserve">을 실행하자마자 웹브라우저 창은 </w:t>
      </w:r>
      <w:r>
        <w:t>http://localhost:8088/exam/test2 URL</w:t>
      </w:r>
      <w:r>
        <w:rPr>
          <w:rFonts w:hint="eastAsia"/>
        </w:rPr>
        <w:t xml:space="preserve">로 리다이렉트 되어야 한다 </w:t>
      </w:r>
      <w:r>
        <w:t>(9</w:t>
      </w:r>
      <w:r>
        <w:rPr>
          <w:rFonts w:hint="eastAsia"/>
        </w:rPr>
        <w:t>점)</w:t>
      </w:r>
    </w:p>
    <w:p w14:paraId="1013F8B9" w14:textId="69398641" w:rsidR="001C6234" w:rsidRDefault="001C6234" w:rsidP="001C6234"/>
    <w:p w14:paraId="11209682" w14:textId="4CA2C69F" w:rsidR="00871E54" w:rsidRDefault="00871E54" w:rsidP="001C6234"/>
    <w:p w14:paraId="1BAAAEDC" w14:textId="30165CC9" w:rsidR="008015B4" w:rsidRDefault="008015B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8B83ECA" w14:textId="63E476A7" w:rsidR="00871E54" w:rsidRDefault="00871E54" w:rsidP="00871E54">
      <w:pPr>
        <w:pStyle w:val="Heading2"/>
        <w:numPr>
          <w:ilvl w:val="0"/>
          <w:numId w:val="0"/>
        </w:numPr>
        <w:ind w:left="454"/>
      </w:pPr>
      <w:r>
        <w:rPr>
          <w:rFonts w:hint="eastAsia"/>
        </w:rPr>
        <w:lastRenderedPageBreak/>
        <w:t>e</w:t>
      </w:r>
      <w:r>
        <w:t>xam/test4</w:t>
      </w:r>
    </w:p>
    <w:p w14:paraId="4EA8DAD5" w14:textId="3EDFF066" w:rsidR="008015B4" w:rsidRPr="008015B4" w:rsidRDefault="008015B4" w:rsidP="008015B4">
      <w:r>
        <w:rPr>
          <w:rFonts w:hint="eastAsia"/>
        </w:rPr>
        <w:t>처음 실행한 화면</w:t>
      </w:r>
    </w:p>
    <w:p w14:paraId="62E51B2D" w14:textId="54875C10" w:rsidR="00871E54" w:rsidRDefault="0027074E" w:rsidP="00871E54">
      <w:r w:rsidRPr="0027074E">
        <w:rPr>
          <w:noProof/>
        </w:rPr>
        <w:drawing>
          <wp:inline distT="0" distB="0" distL="0" distR="0" wp14:anchorId="67E3A92D" wp14:editId="6D93355C">
            <wp:extent cx="2013200" cy="1514693"/>
            <wp:effectExtent l="0" t="0" r="6350" b="9525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0231" cy="15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19DE" w14:textId="235EA221" w:rsidR="00871E54" w:rsidRDefault="00871E54" w:rsidP="00871E54">
      <w:r>
        <w:t>URL</w:t>
      </w:r>
      <w:r>
        <w:rPr>
          <w:rFonts w:hint="eastAsia"/>
        </w:rPr>
        <w:t xml:space="preserve">은 </w:t>
      </w:r>
      <w:r>
        <w:t>http://localhost:8088/exam/test4 (3</w:t>
      </w:r>
      <w:r>
        <w:rPr>
          <w:rFonts w:hint="eastAsia"/>
        </w:rPr>
        <w:t>점)</w:t>
      </w:r>
    </w:p>
    <w:p w14:paraId="30FCACE4" w14:textId="2C55F815" w:rsidR="00B97D53" w:rsidRDefault="00430F64" w:rsidP="00871E54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태그에 입력한 값</w:t>
      </w:r>
      <w:r w:rsidR="00046644">
        <w:rPr>
          <w:rFonts w:hint="eastAsia"/>
        </w:rPr>
        <w:t xml:space="preserve">은 </w:t>
      </w:r>
      <w:r w:rsidR="00ED6CF8">
        <w:t xml:space="preserve">String color1 </w:t>
      </w:r>
      <w:r w:rsidR="00ED6CF8">
        <w:rPr>
          <w:rFonts w:hint="eastAsia"/>
        </w:rPr>
        <w:t>파라미터 변수에 전달되어야 한다.</w:t>
      </w:r>
      <w:r w:rsidR="00046644">
        <w:t xml:space="preserve"> (</w:t>
      </w:r>
      <w:r w:rsidR="000305C5">
        <w:t>3</w:t>
      </w:r>
      <w:r w:rsidR="00046644">
        <w:rPr>
          <w:rFonts w:hint="eastAsia"/>
        </w:rPr>
        <w:t>점)</w:t>
      </w:r>
    </w:p>
    <w:p w14:paraId="14682292" w14:textId="4D087242" w:rsidR="00046644" w:rsidRDefault="00046644" w:rsidP="00046644">
      <w:r>
        <w:rPr>
          <w:rFonts w:hint="eastAsia"/>
        </w:rPr>
        <w:t xml:space="preserve">선택된 </w:t>
      </w:r>
      <w:r>
        <w:t xml:space="preserve">radio </w:t>
      </w:r>
      <w:r>
        <w:rPr>
          <w:rFonts w:hint="eastAsia"/>
        </w:rPr>
        <w:t>버튼의 값은</w:t>
      </w:r>
      <w:r>
        <w:t xml:space="preserve"> string color2 </w:t>
      </w:r>
      <w:r>
        <w:rPr>
          <w:rFonts w:hint="eastAsia"/>
        </w:rPr>
        <w:t>파라미터 변수에 전달되어야 한다.</w:t>
      </w:r>
      <w:r>
        <w:t xml:space="preserve"> (</w:t>
      </w:r>
      <w:r w:rsidR="000305C5">
        <w:t>3</w:t>
      </w:r>
      <w:r>
        <w:rPr>
          <w:rFonts w:hint="eastAsia"/>
        </w:rPr>
        <w:t>점)</w:t>
      </w:r>
    </w:p>
    <w:p w14:paraId="26309004" w14:textId="77777777" w:rsidR="00871E54" w:rsidRPr="00871E54" w:rsidRDefault="00871E54" w:rsidP="00871E54"/>
    <w:p w14:paraId="27405C14" w14:textId="0874B37F" w:rsidR="001C6234" w:rsidRDefault="009111CB" w:rsidP="001C6234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태그</w:t>
      </w:r>
      <w:r w:rsidR="002823BE">
        <w:rPr>
          <w:rFonts w:hint="eastAsia"/>
        </w:rPr>
        <w:t>의</w:t>
      </w:r>
      <w:r>
        <w:rPr>
          <w:rFonts w:hint="eastAsia"/>
        </w:rPr>
        <w:t xml:space="preserve"> 값을 지우고 확인 버튼을 클릭하면 다음과 같은 화면이 출력되어야 한다.</w:t>
      </w:r>
      <w:r w:rsidR="00317AFD">
        <w:t xml:space="preserve"> (3</w:t>
      </w:r>
      <w:r w:rsidR="00317AFD">
        <w:rPr>
          <w:rFonts w:hint="eastAsia"/>
        </w:rPr>
        <w:t>점)</w:t>
      </w:r>
    </w:p>
    <w:p w14:paraId="09F7B024" w14:textId="22C268C0" w:rsidR="009111CB" w:rsidRPr="00871E54" w:rsidRDefault="00317565" w:rsidP="001C6234">
      <w:r w:rsidRPr="00317565">
        <w:rPr>
          <w:noProof/>
        </w:rPr>
        <w:drawing>
          <wp:inline distT="0" distB="0" distL="0" distR="0" wp14:anchorId="17395635" wp14:editId="4209FEC8">
            <wp:extent cx="2083305" cy="1458852"/>
            <wp:effectExtent l="0" t="0" r="0" b="8255"/>
            <wp:docPr id="27" name="Picture 2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3117" cy="146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F474" w14:textId="71FA1CD3" w:rsidR="001C6234" w:rsidRDefault="001C6234" w:rsidP="005247F1"/>
    <w:p w14:paraId="2330AEAF" w14:textId="39FA910B" w:rsidR="004C3E83" w:rsidRDefault="004C3E83" w:rsidP="005247F1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태그에 입력한 값과,</w:t>
      </w:r>
      <w:r>
        <w:t xml:space="preserve"> radio </w:t>
      </w:r>
      <w:r>
        <w:rPr>
          <w:rFonts w:hint="eastAsia"/>
        </w:rPr>
        <w:t>버튼을 선택한 값이 다른 상태에서 확인 버튼을 클릭하면</w:t>
      </w:r>
    </w:p>
    <w:p w14:paraId="5C9B336D" w14:textId="0668395D" w:rsidR="004C3E83" w:rsidRDefault="004C3E83" w:rsidP="005247F1">
      <w:r>
        <w:rPr>
          <w:rFonts w:hint="eastAsia"/>
        </w:rPr>
        <w:t>다음과 같은 화면이 출력되어야 한다.</w:t>
      </w:r>
      <w:r w:rsidR="00317AFD">
        <w:t xml:space="preserve"> (3</w:t>
      </w:r>
      <w:r w:rsidR="00317AFD">
        <w:rPr>
          <w:rFonts w:hint="eastAsia"/>
        </w:rPr>
        <w:t>점)</w:t>
      </w:r>
    </w:p>
    <w:p w14:paraId="61224207" w14:textId="52E2B732" w:rsidR="004C3E83" w:rsidRDefault="00C45E85" w:rsidP="005247F1">
      <w:r w:rsidRPr="00C45E85">
        <w:rPr>
          <w:noProof/>
        </w:rPr>
        <w:drawing>
          <wp:inline distT="0" distB="0" distL="0" distR="0" wp14:anchorId="5E9AE210" wp14:editId="27E6B64C">
            <wp:extent cx="1715444" cy="1462526"/>
            <wp:effectExtent l="0" t="0" r="0" b="4445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9121" cy="147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4DF5" w14:textId="68CDDBF4" w:rsidR="002A2486" w:rsidRDefault="002A2486">
      <w:pPr>
        <w:widowControl/>
        <w:wordWrap/>
        <w:autoSpaceDE/>
        <w:autoSpaceDN/>
        <w:spacing w:after="160" w:line="259" w:lineRule="auto"/>
      </w:pPr>
    </w:p>
    <w:p w14:paraId="506CFD93" w14:textId="0C6AB32B" w:rsidR="002A2486" w:rsidRDefault="002A2486" w:rsidP="002A2486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태그에 입력한 값과,</w:t>
      </w:r>
      <w:r>
        <w:t xml:space="preserve"> radio </w:t>
      </w:r>
      <w:r>
        <w:rPr>
          <w:rFonts w:hint="eastAsia"/>
        </w:rPr>
        <w:t>버튼을 선택한 값이 같은 상태에서 확인 버튼을 클릭하면</w:t>
      </w:r>
    </w:p>
    <w:p w14:paraId="0048CD2B" w14:textId="687E2610" w:rsidR="002A2486" w:rsidRDefault="002A2486" w:rsidP="002A2486">
      <w:r>
        <w:rPr>
          <w:rFonts w:hint="eastAsia"/>
        </w:rPr>
        <w:t>다음과 같은 화면이 출력되어야 한다.</w:t>
      </w:r>
      <w:r w:rsidR="00317AFD">
        <w:t xml:space="preserve"> (3</w:t>
      </w:r>
      <w:r w:rsidR="00317AFD">
        <w:rPr>
          <w:rFonts w:hint="eastAsia"/>
        </w:rPr>
        <w:t>점)</w:t>
      </w:r>
    </w:p>
    <w:p w14:paraId="3A5AE0D8" w14:textId="677859CE" w:rsidR="008A29AD" w:rsidRPr="002A2486" w:rsidRDefault="007E543A" w:rsidP="00B818E5">
      <w:r w:rsidRPr="007E543A">
        <w:rPr>
          <w:noProof/>
        </w:rPr>
        <w:drawing>
          <wp:inline distT="0" distB="0" distL="0" distR="0" wp14:anchorId="0F1A1F96" wp14:editId="610FD331">
            <wp:extent cx="1896813" cy="1459089"/>
            <wp:effectExtent l="0" t="0" r="8255" b="8255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0304" cy="146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3F4B" w14:textId="05086C6F" w:rsidR="002A2486" w:rsidRDefault="002A2486" w:rsidP="00B818E5"/>
    <w:p w14:paraId="2F348BA8" w14:textId="0CE0E72E" w:rsidR="006A1C72" w:rsidRDefault="006A1C72" w:rsidP="00B818E5">
      <w:r w:rsidRPr="006A1C72">
        <w:rPr>
          <w:noProof/>
        </w:rPr>
        <w:lastRenderedPageBreak/>
        <w:drawing>
          <wp:inline distT="0" distB="0" distL="0" distR="0" wp14:anchorId="2DDE2C6B" wp14:editId="4F707D3A">
            <wp:extent cx="1942155" cy="1461182"/>
            <wp:effectExtent l="0" t="0" r="1270" b="5715"/>
            <wp:docPr id="28" name="Picture 28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chat or text message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8820" cy="146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9133" w14:textId="40BF7AA2" w:rsidR="006A1C72" w:rsidRDefault="006A1C72" w:rsidP="00B818E5">
      <w:r>
        <w:rPr>
          <w:rFonts w:hint="eastAsia"/>
        </w:rPr>
        <w:t xml:space="preserve">처음 실행 화면에서, 위와 같이 값이 채워져 출력되면 가산점 </w:t>
      </w:r>
      <w:r>
        <w:t>(3</w:t>
      </w:r>
      <w:r>
        <w:rPr>
          <w:rFonts w:hint="eastAsia"/>
        </w:rPr>
        <w:t>점)</w:t>
      </w:r>
    </w:p>
    <w:p w14:paraId="4ED01F7B" w14:textId="77777777" w:rsidR="006A1C72" w:rsidRPr="006A1C72" w:rsidRDefault="006A1C72" w:rsidP="00B818E5"/>
    <w:p w14:paraId="5F31912D" w14:textId="0B9B64A9" w:rsidR="006A1C72" w:rsidRDefault="006A1C72" w:rsidP="00B818E5"/>
    <w:p w14:paraId="63715DCA" w14:textId="0F2809A5" w:rsidR="006A1C72" w:rsidRDefault="006A1C72" w:rsidP="00B818E5"/>
    <w:p w14:paraId="0E06AAB4" w14:textId="30CF71DD" w:rsidR="006A1C72" w:rsidRDefault="006A1C72" w:rsidP="00B818E5"/>
    <w:p w14:paraId="21500726" w14:textId="1590645D" w:rsidR="006A1C72" w:rsidRDefault="006A1C72" w:rsidP="00B818E5"/>
    <w:p w14:paraId="5F670DF6" w14:textId="0F8F8FD4" w:rsidR="00DD4073" w:rsidRDefault="00DD4073" w:rsidP="00B818E5"/>
    <w:p w14:paraId="118D7C5A" w14:textId="77777777" w:rsidR="00DD4073" w:rsidRDefault="00DD4073" w:rsidP="00B818E5"/>
    <w:p w14:paraId="43034F29" w14:textId="4558DADA" w:rsidR="007E543A" w:rsidRDefault="007E543A" w:rsidP="007E543A">
      <w:pPr>
        <w:pStyle w:val="Heading2"/>
        <w:numPr>
          <w:ilvl w:val="0"/>
          <w:numId w:val="0"/>
        </w:numPr>
        <w:ind w:left="454"/>
      </w:pPr>
      <w:r>
        <w:rPr>
          <w:rFonts w:hint="eastAsia"/>
        </w:rPr>
        <w:t>e</w:t>
      </w:r>
      <w:r>
        <w:t>xam/test</w:t>
      </w:r>
      <w:r w:rsidR="00CE74C7">
        <w:t>5</w:t>
      </w:r>
    </w:p>
    <w:p w14:paraId="7CD0C258" w14:textId="20F0CB5F" w:rsidR="00CE74C7" w:rsidRDefault="00CE74C7" w:rsidP="00CE74C7">
      <w:r>
        <w:rPr>
          <w:rFonts w:hint="eastAsia"/>
        </w:rPr>
        <w:t>e</w:t>
      </w:r>
      <w:r>
        <w:t>xam4</w:t>
      </w:r>
      <w:r>
        <w:rPr>
          <w:rFonts w:hint="eastAsia"/>
        </w:rPr>
        <w:t xml:space="preserve">와 동일한 기능을 </w:t>
      </w:r>
      <w:r w:rsidR="00B74B52">
        <w:rPr>
          <w:rFonts w:hint="eastAsia"/>
        </w:rPr>
        <w:t>구현하라.</w:t>
      </w:r>
    </w:p>
    <w:p w14:paraId="50B6C9D0" w14:textId="26521987" w:rsidR="00B74B52" w:rsidRPr="00143EE6" w:rsidRDefault="00B74B52" w:rsidP="00CE74C7">
      <w:pPr>
        <w:rPr>
          <w:u w:val="single"/>
        </w:rPr>
      </w:pPr>
      <w:r w:rsidRPr="00143EE6">
        <w:rPr>
          <w:rFonts w:hint="eastAsia"/>
          <w:u w:val="single"/>
        </w:rPr>
        <w:t>C</w:t>
      </w:r>
      <w:r w:rsidRPr="00143EE6">
        <w:rPr>
          <w:u w:val="single"/>
        </w:rPr>
        <w:t xml:space="preserve">hoice </w:t>
      </w:r>
      <w:r w:rsidRPr="00143EE6">
        <w:rPr>
          <w:rFonts w:hint="eastAsia"/>
          <w:u w:val="single"/>
        </w:rPr>
        <w:t>클래스를 이용해서 구현해야 한다.</w:t>
      </w:r>
      <w:r w:rsidRPr="00143EE6">
        <w:rPr>
          <w:u w:val="single"/>
        </w:rPr>
        <w:t xml:space="preserve"> </w:t>
      </w:r>
    </w:p>
    <w:p w14:paraId="36AA15E1" w14:textId="484B3B7A" w:rsidR="00B74B52" w:rsidRPr="00143EE6" w:rsidRDefault="00B74B52" w:rsidP="00CE74C7">
      <w:pPr>
        <w:rPr>
          <w:u w:val="single"/>
        </w:rPr>
      </w:pPr>
      <w:r w:rsidRPr="00143EE6">
        <w:rPr>
          <w:rFonts w:hint="eastAsia"/>
          <w:u w:val="single"/>
        </w:rPr>
        <w:t xml:space="preserve">즉 입력 폼에서 입력된 값은 </w:t>
      </w:r>
      <w:r w:rsidRPr="00143EE6">
        <w:rPr>
          <w:u w:val="single"/>
        </w:rPr>
        <w:t xml:space="preserve">Choice </w:t>
      </w:r>
      <w:r w:rsidR="009F00AD" w:rsidRPr="00143EE6">
        <w:rPr>
          <w:rFonts w:hint="eastAsia"/>
          <w:u w:val="single"/>
        </w:rPr>
        <w:t>객체에 채워져 전달되어야 한다.</w:t>
      </w:r>
      <w:r w:rsidR="009F00AD" w:rsidRPr="00143EE6">
        <w:rPr>
          <w:u w:val="single"/>
        </w:rPr>
        <w:t xml:space="preserve"> </w:t>
      </w:r>
      <w:r w:rsidR="009F00AD" w:rsidRPr="00143EE6">
        <w:rPr>
          <w:rFonts w:hint="eastAsia"/>
          <w:u w:val="single"/>
        </w:rPr>
        <w:t xml:space="preserve">그렇지 않으면 </w:t>
      </w:r>
      <w:r w:rsidR="009F00AD" w:rsidRPr="00143EE6">
        <w:rPr>
          <w:u w:val="single"/>
        </w:rPr>
        <w:t>0</w:t>
      </w:r>
      <w:r w:rsidR="009F00AD" w:rsidRPr="00143EE6">
        <w:rPr>
          <w:rFonts w:hint="eastAsia"/>
          <w:u w:val="single"/>
        </w:rPr>
        <w:t>점임.</w:t>
      </w:r>
    </w:p>
    <w:p w14:paraId="093585D9" w14:textId="655C9718" w:rsidR="009F00AD" w:rsidRDefault="009F00AD" w:rsidP="00CE74C7"/>
    <w:p w14:paraId="2C1D5594" w14:textId="215506A4" w:rsidR="009F00AD" w:rsidRDefault="007E5910" w:rsidP="00CE74C7">
      <w:r w:rsidRPr="007E5910">
        <w:rPr>
          <w:noProof/>
        </w:rPr>
        <w:drawing>
          <wp:inline distT="0" distB="0" distL="0" distR="0" wp14:anchorId="55EC8E74" wp14:editId="278834D9">
            <wp:extent cx="2034921" cy="1564304"/>
            <wp:effectExtent l="0" t="0" r="3810" b="0"/>
            <wp:docPr id="29" name="Picture 29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chat or text message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947" cy="156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BEBA" w14:textId="42C44673" w:rsidR="007E5910" w:rsidRDefault="007E5910" w:rsidP="007E5910">
      <w:r>
        <w:t>URL</w:t>
      </w:r>
      <w:r>
        <w:rPr>
          <w:rFonts w:hint="eastAsia"/>
        </w:rPr>
        <w:t xml:space="preserve">은 </w:t>
      </w:r>
      <w:r>
        <w:t>http://localhost:8088/exam/test</w:t>
      </w:r>
      <w:r w:rsidR="00A2324D">
        <w:t>5</w:t>
      </w:r>
      <w:r>
        <w:t xml:space="preserve"> (3</w:t>
      </w:r>
      <w:r>
        <w:rPr>
          <w:rFonts w:hint="eastAsia"/>
        </w:rPr>
        <w:t>점)</w:t>
      </w:r>
    </w:p>
    <w:p w14:paraId="63B16CE5" w14:textId="77777777" w:rsidR="00A2324D" w:rsidRDefault="00A2324D" w:rsidP="00A2324D">
      <w:r>
        <w:rPr>
          <w:rFonts w:hint="eastAsia"/>
        </w:rPr>
        <w:t xml:space="preserve">처음 실행 화면에서, 위와 같이 값이 채워져 출력되면 가산점 </w:t>
      </w:r>
      <w:r>
        <w:t>(3</w:t>
      </w:r>
      <w:r>
        <w:rPr>
          <w:rFonts w:hint="eastAsia"/>
        </w:rPr>
        <w:t>점)</w:t>
      </w:r>
    </w:p>
    <w:p w14:paraId="7DEF709A" w14:textId="77777777" w:rsidR="007E5910" w:rsidRPr="00871E54" w:rsidRDefault="007E5910" w:rsidP="007E5910"/>
    <w:p w14:paraId="65BFB695" w14:textId="77777777" w:rsidR="007E5910" w:rsidRDefault="007E5910" w:rsidP="007E5910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태그의 값을 지우고 확인 버튼을 클릭하면 다음과 같은 화면이 출력되어야 한다.</w:t>
      </w:r>
      <w:r>
        <w:t xml:space="preserve"> (3</w:t>
      </w:r>
      <w:r>
        <w:rPr>
          <w:rFonts w:hint="eastAsia"/>
        </w:rPr>
        <w:t>점)</w:t>
      </w:r>
    </w:p>
    <w:p w14:paraId="06CC6F0A" w14:textId="7BE85558" w:rsidR="007E5910" w:rsidRDefault="00104BAF" w:rsidP="007E5910">
      <w:r w:rsidRPr="00104BAF">
        <w:rPr>
          <w:noProof/>
        </w:rPr>
        <w:drawing>
          <wp:inline distT="0" distB="0" distL="0" distR="0" wp14:anchorId="13916AAC" wp14:editId="0B2953E9">
            <wp:extent cx="2020450" cy="1753230"/>
            <wp:effectExtent l="0" t="0" r="0" b="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4553" cy="17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0A35" w14:textId="10D742D6" w:rsidR="00DD4073" w:rsidRDefault="00DD4073" w:rsidP="007E5910"/>
    <w:p w14:paraId="2D2BCC55" w14:textId="044AA263" w:rsidR="00DD4073" w:rsidRDefault="00DD4073" w:rsidP="007E5910"/>
    <w:p w14:paraId="3E446AB6" w14:textId="77777777" w:rsidR="00DD4073" w:rsidRPr="00871E54" w:rsidRDefault="00DD4073" w:rsidP="007E5910"/>
    <w:p w14:paraId="6BCC7E3D" w14:textId="3F21BA06" w:rsidR="00DD4073" w:rsidRDefault="00DD407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F13DF6D" w14:textId="77777777" w:rsidR="007E5910" w:rsidRDefault="007E5910" w:rsidP="007E5910">
      <w:r>
        <w:rPr>
          <w:rFonts w:hint="eastAsia"/>
        </w:rPr>
        <w:lastRenderedPageBreak/>
        <w:t>i</w:t>
      </w:r>
      <w:r>
        <w:t xml:space="preserve">nput </w:t>
      </w:r>
      <w:r>
        <w:rPr>
          <w:rFonts w:hint="eastAsia"/>
        </w:rPr>
        <w:t>태그에 입력한 값과,</w:t>
      </w:r>
      <w:r>
        <w:t xml:space="preserve"> radio </w:t>
      </w:r>
      <w:r>
        <w:rPr>
          <w:rFonts w:hint="eastAsia"/>
        </w:rPr>
        <w:t>버튼을 선택한 값이 다른 상태에서 확인 버튼을 클릭하면</w:t>
      </w:r>
    </w:p>
    <w:p w14:paraId="586F166A" w14:textId="77777777" w:rsidR="007E5910" w:rsidRDefault="007E5910" w:rsidP="007E5910">
      <w:r>
        <w:rPr>
          <w:rFonts w:hint="eastAsia"/>
        </w:rPr>
        <w:t>다음과 같은 화면이 출력되어야 한다.</w:t>
      </w:r>
      <w:r>
        <w:t xml:space="preserve"> (3</w:t>
      </w:r>
      <w:r>
        <w:rPr>
          <w:rFonts w:hint="eastAsia"/>
        </w:rPr>
        <w:t>점)</w:t>
      </w:r>
    </w:p>
    <w:p w14:paraId="38BBB4BA" w14:textId="63180CEA" w:rsidR="007E5910" w:rsidRDefault="00DD4073" w:rsidP="007E5910">
      <w:r w:rsidRPr="00DD4073">
        <w:rPr>
          <w:noProof/>
        </w:rPr>
        <w:drawing>
          <wp:inline distT="0" distB="0" distL="0" distR="0" wp14:anchorId="2CB457EF" wp14:editId="6EB8FDAA">
            <wp:extent cx="2038789" cy="1745672"/>
            <wp:effectExtent l="0" t="0" r="0" b="6985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5472" cy="175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23B5" w14:textId="77777777" w:rsidR="007E5910" w:rsidRDefault="007E5910" w:rsidP="007E5910">
      <w:pPr>
        <w:widowControl/>
        <w:wordWrap/>
        <w:autoSpaceDE/>
        <w:autoSpaceDN/>
        <w:spacing w:after="160" w:line="259" w:lineRule="auto"/>
      </w:pPr>
    </w:p>
    <w:p w14:paraId="70938BF3" w14:textId="77777777" w:rsidR="007E5910" w:rsidRDefault="007E5910" w:rsidP="007E5910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태그에 입력한 값과,</w:t>
      </w:r>
      <w:r>
        <w:t xml:space="preserve"> radio </w:t>
      </w:r>
      <w:r>
        <w:rPr>
          <w:rFonts w:hint="eastAsia"/>
        </w:rPr>
        <w:t>버튼을 선택한 값이 같은 상태에서 확인 버튼을 클릭하면</w:t>
      </w:r>
    </w:p>
    <w:p w14:paraId="676CE821" w14:textId="77777777" w:rsidR="007E5910" w:rsidRDefault="007E5910" w:rsidP="007E5910">
      <w:r>
        <w:rPr>
          <w:rFonts w:hint="eastAsia"/>
        </w:rPr>
        <w:t>다음과 같은 화면이 출력되어야 한다.</w:t>
      </w:r>
      <w:r>
        <w:t xml:space="preserve"> (3</w:t>
      </w:r>
      <w:r>
        <w:rPr>
          <w:rFonts w:hint="eastAsia"/>
        </w:rPr>
        <w:t>점)</w:t>
      </w:r>
    </w:p>
    <w:p w14:paraId="581227C2" w14:textId="2AB1FB5F" w:rsidR="007E5910" w:rsidRPr="002A2486" w:rsidRDefault="00143EE6" w:rsidP="007E5910">
      <w:r w:rsidRPr="00143EE6">
        <w:rPr>
          <w:noProof/>
        </w:rPr>
        <w:drawing>
          <wp:inline distT="0" distB="0" distL="0" distR="0" wp14:anchorId="09052E47" wp14:editId="1303D0C9">
            <wp:extent cx="2088270" cy="1579419"/>
            <wp:effectExtent l="0" t="0" r="7620" b="1905"/>
            <wp:docPr id="36" name="Picture 3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261" cy="158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E608" w14:textId="77777777" w:rsidR="009F00AD" w:rsidRPr="007E5910" w:rsidRDefault="009F00AD" w:rsidP="00CE74C7"/>
    <w:p w14:paraId="1526AE87" w14:textId="77777777" w:rsidR="00CE74C7" w:rsidRPr="00CE74C7" w:rsidRDefault="00CE74C7" w:rsidP="00CE74C7"/>
    <w:sectPr w:rsidR="00CE74C7" w:rsidRPr="00CE74C7" w:rsidSect="00B12C18">
      <w:footerReference w:type="default" r:id="rId19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E8011" w14:textId="77777777" w:rsidR="002B7073" w:rsidRDefault="002B7073" w:rsidP="00B12C18">
      <w:r>
        <w:separator/>
      </w:r>
    </w:p>
  </w:endnote>
  <w:endnote w:type="continuationSeparator" w:id="0">
    <w:p w14:paraId="53D2D70F" w14:textId="77777777" w:rsidR="002B7073" w:rsidRDefault="002B7073" w:rsidP="00B12C18">
      <w:r>
        <w:continuationSeparator/>
      </w:r>
    </w:p>
  </w:endnote>
  <w:endnote w:type="continuationNotice" w:id="1">
    <w:p w14:paraId="0E78F91A" w14:textId="77777777" w:rsidR="002B7073" w:rsidRDefault="002B70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F5257" w14:textId="77777777" w:rsidR="002B7073" w:rsidRDefault="002B7073" w:rsidP="00B12C18">
      <w:r>
        <w:separator/>
      </w:r>
    </w:p>
  </w:footnote>
  <w:footnote w:type="continuationSeparator" w:id="0">
    <w:p w14:paraId="5B6F99B1" w14:textId="77777777" w:rsidR="002B7073" w:rsidRDefault="002B7073" w:rsidP="00B12C18">
      <w:r>
        <w:continuationSeparator/>
      </w:r>
    </w:p>
  </w:footnote>
  <w:footnote w:type="continuationNotice" w:id="1">
    <w:p w14:paraId="27AFA6AE" w14:textId="77777777" w:rsidR="002B7073" w:rsidRDefault="002B707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50199764">
    <w:abstractNumId w:val="2"/>
  </w:num>
  <w:num w:numId="2" w16cid:durableId="703945764">
    <w:abstractNumId w:val="0"/>
  </w:num>
  <w:num w:numId="3" w16cid:durableId="430054575">
    <w:abstractNumId w:val="3"/>
  </w:num>
  <w:num w:numId="4" w16cid:durableId="677275553">
    <w:abstractNumId w:val="2"/>
  </w:num>
  <w:num w:numId="5" w16cid:durableId="1076052184">
    <w:abstractNumId w:val="2"/>
  </w:num>
  <w:num w:numId="6" w16cid:durableId="2030833090">
    <w:abstractNumId w:val="5"/>
  </w:num>
  <w:num w:numId="7" w16cid:durableId="1033001229">
    <w:abstractNumId w:val="1"/>
  </w:num>
  <w:num w:numId="8" w16cid:durableId="12367444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2329"/>
    <w:rsid w:val="00006BD2"/>
    <w:rsid w:val="000079F4"/>
    <w:rsid w:val="00010B6F"/>
    <w:rsid w:val="00016A5C"/>
    <w:rsid w:val="00021966"/>
    <w:rsid w:val="000223F0"/>
    <w:rsid w:val="00025722"/>
    <w:rsid w:val="000305C5"/>
    <w:rsid w:val="00034572"/>
    <w:rsid w:val="00034866"/>
    <w:rsid w:val="00036CAF"/>
    <w:rsid w:val="000377BB"/>
    <w:rsid w:val="00040375"/>
    <w:rsid w:val="000428D2"/>
    <w:rsid w:val="00045244"/>
    <w:rsid w:val="00046644"/>
    <w:rsid w:val="0005304F"/>
    <w:rsid w:val="00060E9D"/>
    <w:rsid w:val="000639B9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6933"/>
    <w:rsid w:val="000A39FF"/>
    <w:rsid w:val="000B5A24"/>
    <w:rsid w:val="000C3BB4"/>
    <w:rsid w:val="000C5328"/>
    <w:rsid w:val="000D2A8B"/>
    <w:rsid w:val="000D2A98"/>
    <w:rsid w:val="000D5B3C"/>
    <w:rsid w:val="000E43BF"/>
    <w:rsid w:val="000F25E2"/>
    <w:rsid w:val="000F404B"/>
    <w:rsid w:val="00100173"/>
    <w:rsid w:val="00104BAF"/>
    <w:rsid w:val="00110876"/>
    <w:rsid w:val="00111A34"/>
    <w:rsid w:val="00114DCD"/>
    <w:rsid w:val="00120C14"/>
    <w:rsid w:val="00121FDE"/>
    <w:rsid w:val="00123E4D"/>
    <w:rsid w:val="00127DE4"/>
    <w:rsid w:val="00134DC4"/>
    <w:rsid w:val="0014047A"/>
    <w:rsid w:val="00142722"/>
    <w:rsid w:val="00143EE6"/>
    <w:rsid w:val="00144F24"/>
    <w:rsid w:val="0015159E"/>
    <w:rsid w:val="00160417"/>
    <w:rsid w:val="0016160C"/>
    <w:rsid w:val="0016412E"/>
    <w:rsid w:val="001657E8"/>
    <w:rsid w:val="001659A3"/>
    <w:rsid w:val="00172F2A"/>
    <w:rsid w:val="001762D3"/>
    <w:rsid w:val="00176DCA"/>
    <w:rsid w:val="00177339"/>
    <w:rsid w:val="00181F04"/>
    <w:rsid w:val="001844F3"/>
    <w:rsid w:val="001910CE"/>
    <w:rsid w:val="00191B0A"/>
    <w:rsid w:val="00191F40"/>
    <w:rsid w:val="00194176"/>
    <w:rsid w:val="00194CA8"/>
    <w:rsid w:val="001A121C"/>
    <w:rsid w:val="001A4521"/>
    <w:rsid w:val="001A4C2B"/>
    <w:rsid w:val="001A5082"/>
    <w:rsid w:val="001B01A5"/>
    <w:rsid w:val="001B7D20"/>
    <w:rsid w:val="001C1AE9"/>
    <w:rsid w:val="001C5710"/>
    <w:rsid w:val="001C6234"/>
    <w:rsid w:val="001D389A"/>
    <w:rsid w:val="001D50A4"/>
    <w:rsid w:val="001E0593"/>
    <w:rsid w:val="001E34EE"/>
    <w:rsid w:val="001E52F5"/>
    <w:rsid w:val="0020772B"/>
    <w:rsid w:val="002161B8"/>
    <w:rsid w:val="002162CC"/>
    <w:rsid w:val="00224B5D"/>
    <w:rsid w:val="0023024A"/>
    <w:rsid w:val="00230789"/>
    <w:rsid w:val="00231304"/>
    <w:rsid w:val="00232EFE"/>
    <w:rsid w:val="00236695"/>
    <w:rsid w:val="0024153F"/>
    <w:rsid w:val="00242B3A"/>
    <w:rsid w:val="00244A9D"/>
    <w:rsid w:val="00245774"/>
    <w:rsid w:val="0025173A"/>
    <w:rsid w:val="00265CD6"/>
    <w:rsid w:val="00266991"/>
    <w:rsid w:val="0027074E"/>
    <w:rsid w:val="00271942"/>
    <w:rsid w:val="00275589"/>
    <w:rsid w:val="00281FEC"/>
    <w:rsid w:val="002823BE"/>
    <w:rsid w:val="002836CF"/>
    <w:rsid w:val="00290C13"/>
    <w:rsid w:val="002926E2"/>
    <w:rsid w:val="00294997"/>
    <w:rsid w:val="002968E9"/>
    <w:rsid w:val="002A2486"/>
    <w:rsid w:val="002B099B"/>
    <w:rsid w:val="002B7073"/>
    <w:rsid w:val="002B7CDB"/>
    <w:rsid w:val="002C4D8F"/>
    <w:rsid w:val="002C7885"/>
    <w:rsid w:val="002C78D5"/>
    <w:rsid w:val="002E17CE"/>
    <w:rsid w:val="002E5C4A"/>
    <w:rsid w:val="002F1DEC"/>
    <w:rsid w:val="002F238A"/>
    <w:rsid w:val="002F28AF"/>
    <w:rsid w:val="002F2DB2"/>
    <w:rsid w:val="002F5D4E"/>
    <w:rsid w:val="002F6FB8"/>
    <w:rsid w:val="00302508"/>
    <w:rsid w:val="0030255D"/>
    <w:rsid w:val="0030271A"/>
    <w:rsid w:val="00303E33"/>
    <w:rsid w:val="00313358"/>
    <w:rsid w:val="00314A13"/>
    <w:rsid w:val="003173A7"/>
    <w:rsid w:val="00317565"/>
    <w:rsid w:val="00317AFD"/>
    <w:rsid w:val="0032434B"/>
    <w:rsid w:val="00324831"/>
    <w:rsid w:val="003601EA"/>
    <w:rsid w:val="00374A83"/>
    <w:rsid w:val="003769DF"/>
    <w:rsid w:val="00390C52"/>
    <w:rsid w:val="00392507"/>
    <w:rsid w:val="0039576C"/>
    <w:rsid w:val="003A0BC6"/>
    <w:rsid w:val="003B01A6"/>
    <w:rsid w:val="003B2C95"/>
    <w:rsid w:val="003B479C"/>
    <w:rsid w:val="003B5B12"/>
    <w:rsid w:val="003B64A6"/>
    <w:rsid w:val="003B677C"/>
    <w:rsid w:val="003C0895"/>
    <w:rsid w:val="003C0A11"/>
    <w:rsid w:val="003C0DA0"/>
    <w:rsid w:val="003C3908"/>
    <w:rsid w:val="003C512B"/>
    <w:rsid w:val="003D0249"/>
    <w:rsid w:val="003D37FF"/>
    <w:rsid w:val="003D3D77"/>
    <w:rsid w:val="003E4C62"/>
    <w:rsid w:val="003F137C"/>
    <w:rsid w:val="003F1AAB"/>
    <w:rsid w:val="003F695B"/>
    <w:rsid w:val="004009AB"/>
    <w:rsid w:val="0040136E"/>
    <w:rsid w:val="00403F00"/>
    <w:rsid w:val="004118FD"/>
    <w:rsid w:val="00423D78"/>
    <w:rsid w:val="00430F64"/>
    <w:rsid w:val="004310DB"/>
    <w:rsid w:val="00437E16"/>
    <w:rsid w:val="00447758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76A5A"/>
    <w:rsid w:val="0048569E"/>
    <w:rsid w:val="00485F8D"/>
    <w:rsid w:val="00486F9D"/>
    <w:rsid w:val="0049153F"/>
    <w:rsid w:val="00494859"/>
    <w:rsid w:val="004A0348"/>
    <w:rsid w:val="004A0698"/>
    <w:rsid w:val="004A5FC0"/>
    <w:rsid w:val="004B7EEF"/>
    <w:rsid w:val="004C2245"/>
    <w:rsid w:val="004C32F4"/>
    <w:rsid w:val="004C3E83"/>
    <w:rsid w:val="004C4953"/>
    <w:rsid w:val="004C5012"/>
    <w:rsid w:val="004D08A8"/>
    <w:rsid w:val="004E4CD1"/>
    <w:rsid w:val="004F0083"/>
    <w:rsid w:val="004F3232"/>
    <w:rsid w:val="004F562E"/>
    <w:rsid w:val="004F6028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47F1"/>
    <w:rsid w:val="00526EDB"/>
    <w:rsid w:val="00530E33"/>
    <w:rsid w:val="00540537"/>
    <w:rsid w:val="00540B43"/>
    <w:rsid w:val="00545128"/>
    <w:rsid w:val="005502F4"/>
    <w:rsid w:val="00552088"/>
    <w:rsid w:val="00553E7B"/>
    <w:rsid w:val="0055574B"/>
    <w:rsid w:val="00555C5A"/>
    <w:rsid w:val="00567EA1"/>
    <w:rsid w:val="005714C7"/>
    <w:rsid w:val="00574501"/>
    <w:rsid w:val="005874F3"/>
    <w:rsid w:val="0059675C"/>
    <w:rsid w:val="005A22F0"/>
    <w:rsid w:val="005A37A4"/>
    <w:rsid w:val="005A5EC7"/>
    <w:rsid w:val="005C3C39"/>
    <w:rsid w:val="005D3A15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129CC"/>
    <w:rsid w:val="00613F05"/>
    <w:rsid w:val="006220F9"/>
    <w:rsid w:val="00623BD1"/>
    <w:rsid w:val="00626DEA"/>
    <w:rsid w:val="00632DEE"/>
    <w:rsid w:val="0064292A"/>
    <w:rsid w:val="0064581D"/>
    <w:rsid w:val="00646CDF"/>
    <w:rsid w:val="00651D7B"/>
    <w:rsid w:val="00654C8A"/>
    <w:rsid w:val="00660709"/>
    <w:rsid w:val="00660DE9"/>
    <w:rsid w:val="0067187B"/>
    <w:rsid w:val="00672AC3"/>
    <w:rsid w:val="006732ED"/>
    <w:rsid w:val="00680F73"/>
    <w:rsid w:val="006817B3"/>
    <w:rsid w:val="00683AA9"/>
    <w:rsid w:val="006858E1"/>
    <w:rsid w:val="00686B48"/>
    <w:rsid w:val="00687535"/>
    <w:rsid w:val="006908FB"/>
    <w:rsid w:val="00691A0A"/>
    <w:rsid w:val="006A1101"/>
    <w:rsid w:val="006A1C72"/>
    <w:rsid w:val="006A44B3"/>
    <w:rsid w:val="006A642D"/>
    <w:rsid w:val="006B3C2E"/>
    <w:rsid w:val="006C0D66"/>
    <w:rsid w:val="006C2D55"/>
    <w:rsid w:val="006C3413"/>
    <w:rsid w:val="006E0B71"/>
    <w:rsid w:val="006E7642"/>
    <w:rsid w:val="006F1AB8"/>
    <w:rsid w:val="006F306A"/>
    <w:rsid w:val="00701598"/>
    <w:rsid w:val="007103AA"/>
    <w:rsid w:val="00712EEB"/>
    <w:rsid w:val="00714E44"/>
    <w:rsid w:val="00715AD1"/>
    <w:rsid w:val="0071724B"/>
    <w:rsid w:val="00720B4B"/>
    <w:rsid w:val="00723C11"/>
    <w:rsid w:val="00726C84"/>
    <w:rsid w:val="00727316"/>
    <w:rsid w:val="007352F3"/>
    <w:rsid w:val="00746D61"/>
    <w:rsid w:val="00753A16"/>
    <w:rsid w:val="00753C76"/>
    <w:rsid w:val="00766B88"/>
    <w:rsid w:val="0077221F"/>
    <w:rsid w:val="00785E43"/>
    <w:rsid w:val="00794BCB"/>
    <w:rsid w:val="007954DA"/>
    <w:rsid w:val="00795CB8"/>
    <w:rsid w:val="007962E6"/>
    <w:rsid w:val="007A3960"/>
    <w:rsid w:val="007A41B0"/>
    <w:rsid w:val="007B0EA3"/>
    <w:rsid w:val="007D4019"/>
    <w:rsid w:val="007D463C"/>
    <w:rsid w:val="007D53DC"/>
    <w:rsid w:val="007D690A"/>
    <w:rsid w:val="007D6980"/>
    <w:rsid w:val="007E0A12"/>
    <w:rsid w:val="007E2E65"/>
    <w:rsid w:val="007E543A"/>
    <w:rsid w:val="007E5910"/>
    <w:rsid w:val="008015B4"/>
    <w:rsid w:val="008023C8"/>
    <w:rsid w:val="00806D63"/>
    <w:rsid w:val="0080790E"/>
    <w:rsid w:val="008234F6"/>
    <w:rsid w:val="008257B6"/>
    <w:rsid w:val="00832817"/>
    <w:rsid w:val="00833F05"/>
    <w:rsid w:val="0083686F"/>
    <w:rsid w:val="008469F4"/>
    <w:rsid w:val="008503D8"/>
    <w:rsid w:val="008539AF"/>
    <w:rsid w:val="00855F0E"/>
    <w:rsid w:val="00856FD5"/>
    <w:rsid w:val="00871E54"/>
    <w:rsid w:val="00875976"/>
    <w:rsid w:val="00890732"/>
    <w:rsid w:val="008915E0"/>
    <w:rsid w:val="00896288"/>
    <w:rsid w:val="008A29AD"/>
    <w:rsid w:val="008A3FB6"/>
    <w:rsid w:val="008A7FB5"/>
    <w:rsid w:val="008B0849"/>
    <w:rsid w:val="008B1D06"/>
    <w:rsid w:val="008B1DAE"/>
    <w:rsid w:val="008B1E0A"/>
    <w:rsid w:val="008B408D"/>
    <w:rsid w:val="008C058F"/>
    <w:rsid w:val="008C7901"/>
    <w:rsid w:val="008D52E8"/>
    <w:rsid w:val="008D7EE4"/>
    <w:rsid w:val="00903BDC"/>
    <w:rsid w:val="00905752"/>
    <w:rsid w:val="009111CB"/>
    <w:rsid w:val="00911603"/>
    <w:rsid w:val="00914145"/>
    <w:rsid w:val="0091538E"/>
    <w:rsid w:val="009172CD"/>
    <w:rsid w:val="0092459C"/>
    <w:rsid w:val="00925615"/>
    <w:rsid w:val="00930E7E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771DB"/>
    <w:rsid w:val="009810C8"/>
    <w:rsid w:val="009879A8"/>
    <w:rsid w:val="0099206C"/>
    <w:rsid w:val="009A19C5"/>
    <w:rsid w:val="009A2504"/>
    <w:rsid w:val="009A30A4"/>
    <w:rsid w:val="009A538A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F00AD"/>
    <w:rsid w:val="009F0C5C"/>
    <w:rsid w:val="009F1A85"/>
    <w:rsid w:val="009F2902"/>
    <w:rsid w:val="009F6231"/>
    <w:rsid w:val="009F69D1"/>
    <w:rsid w:val="00A03F9A"/>
    <w:rsid w:val="00A0422A"/>
    <w:rsid w:val="00A166C1"/>
    <w:rsid w:val="00A204E1"/>
    <w:rsid w:val="00A21E51"/>
    <w:rsid w:val="00A22275"/>
    <w:rsid w:val="00A2324D"/>
    <w:rsid w:val="00A259E6"/>
    <w:rsid w:val="00A25D2B"/>
    <w:rsid w:val="00A26ED4"/>
    <w:rsid w:val="00A2765E"/>
    <w:rsid w:val="00A308D4"/>
    <w:rsid w:val="00A52C88"/>
    <w:rsid w:val="00A52E39"/>
    <w:rsid w:val="00A53ADD"/>
    <w:rsid w:val="00A60B6F"/>
    <w:rsid w:val="00A628EC"/>
    <w:rsid w:val="00A652DF"/>
    <w:rsid w:val="00A7169A"/>
    <w:rsid w:val="00A76AEC"/>
    <w:rsid w:val="00A852D9"/>
    <w:rsid w:val="00A8549A"/>
    <w:rsid w:val="00A85A47"/>
    <w:rsid w:val="00A8665B"/>
    <w:rsid w:val="00A86C98"/>
    <w:rsid w:val="00A86CD4"/>
    <w:rsid w:val="00A91BD9"/>
    <w:rsid w:val="00A92B60"/>
    <w:rsid w:val="00A9487C"/>
    <w:rsid w:val="00A95E30"/>
    <w:rsid w:val="00A969CD"/>
    <w:rsid w:val="00AA204B"/>
    <w:rsid w:val="00AB5B8D"/>
    <w:rsid w:val="00AC0ABC"/>
    <w:rsid w:val="00AC3E43"/>
    <w:rsid w:val="00AC43EC"/>
    <w:rsid w:val="00AC4B1F"/>
    <w:rsid w:val="00AC7B6E"/>
    <w:rsid w:val="00AC7DF6"/>
    <w:rsid w:val="00AD23B8"/>
    <w:rsid w:val="00AD28FA"/>
    <w:rsid w:val="00AD391E"/>
    <w:rsid w:val="00AE2DAD"/>
    <w:rsid w:val="00AF21A0"/>
    <w:rsid w:val="00AF461F"/>
    <w:rsid w:val="00AF5142"/>
    <w:rsid w:val="00B02303"/>
    <w:rsid w:val="00B06D3F"/>
    <w:rsid w:val="00B07DCC"/>
    <w:rsid w:val="00B11BF8"/>
    <w:rsid w:val="00B12C18"/>
    <w:rsid w:val="00B14F3D"/>
    <w:rsid w:val="00B14FAC"/>
    <w:rsid w:val="00B16E53"/>
    <w:rsid w:val="00B304DA"/>
    <w:rsid w:val="00B36E3D"/>
    <w:rsid w:val="00B3736F"/>
    <w:rsid w:val="00B379B4"/>
    <w:rsid w:val="00B37F0E"/>
    <w:rsid w:val="00B51508"/>
    <w:rsid w:val="00B60293"/>
    <w:rsid w:val="00B640AD"/>
    <w:rsid w:val="00B64E68"/>
    <w:rsid w:val="00B66AE8"/>
    <w:rsid w:val="00B7026E"/>
    <w:rsid w:val="00B733F2"/>
    <w:rsid w:val="00B73DD2"/>
    <w:rsid w:val="00B749D8"/>
    <w:rsid w:val="00B74B52"/>
    <w:rsid w:val="00B756EB"/>
    <w:rsid w:val="00B77F2A"/>
    <w:rsid w:val="00B818E5"/>
    <w:rsid w:val="00B852C3"/>
    <w:rsid w:val="00B86FAD"/>
    <w:rsid w:val="00B8708A"/>
    <w:rsid w:val="00B90904"/>
    <w:rsid w:val="00B90A59"/>
    <w:rsid w:val="00B91A60"/>
    <w:rsid w:val="00B933EE"/>
    <w:rsid w:val="00B94784"/>
    <w:rsid w:val="00B97BAD"/>
    <w:rsid w:val="00B97D53"/>
    <w:rsid w:val="00BA7BF7"/>
    <w:rsid w:val="00BB1670"/>
    <w:rsid w:val="00BB2C32"/>
    <w:rsid w:val="00BB782A"/>
    <w:rsid w:val="00BC6DA7"/>
    <w:rsid w:val="00BC71D0"/>
    <w:rsid w:val="00BD0079"/>
    <w:rsid w:val="00BD2A13"/>
    <w:rsid w:val="00BE0A7B"/>
    <w:rsid w:val="00BE113C"/>
    <w:rsid w:val="00BE3660"/>
    <w:rsid w:val="00BF11A4"/>
    <w:rsid w:val="00BF34CE"/>
    <w:rsid w:val="00BF5CCA"/>
    <w:rsid w:val="00C0361F"/>
    <w:rsid w:val="00C1234B"/>
    <w:rsid w:val="00C21454"/>
    <w:rsid w:val="00C22468"/>
    <w:rsid w:val="00C23C11"/>
    <w:rsid w:val="00C24B62"/>
    <w:rsid w:val="00C27E8A"/>
    <w:rsid w:val="00C30F49"/>
    <w:rsid w:val="00C31009"/>
    <w:rsid w:val="00C32843"/>
    <w:rsid w:val="00C3323D"/>
    <w:rsid w:val="00C34E01"/>
    <w:rsid w:val="00C352DD"/>
    <w:rsid w:val="00C41DD2"/>
    <w:rsid w:val="00C45E85"/>
    <w:rsid w:val="00C55BDE"/>
    <w:rsid w:val="00C57B80"/>
    <w:rsid w:val="00C63758"/>
    <w:rsid w:val="00C66CA3"/>
    <w:rsid w:val="00C71D0A"/>
    <w:rsid w:val="00C73FE2"/>
    <w:rsid w:val="00C77795"/>
    <w:rsid w:val="00C817F1"/>
    <w:rsid w:val="00C81961"/>
    <w:rsid w:val="00C8273B"/>
    <w:rsid w:val="00C84036"/>
    <w:rsid w:val="00C866CC"/>
    <w:rsid w:val="00C8737B"/>
    <w:rsid w:val="00CA2500"/>
    <w:rsid w:val="00CB354B"/>
    <w:rsid w:val="00CB4781"/>
    <w:rsid w:val="00CB6640"/>
    <w:rsid w:val="00CC485A"/>
    <w:rsid w:val="00CC6834"/>
    <w:rsid w:val="00CD09DD"/>
    <w:rsid w:val="00CD799D"/>
    <w:rsid w:val="00CE130B"/>
    <w:rsid w:val="00CE74C7"/>
    <w:rsid w:val="00CE7ADF"/>
    <w:rsid w:val="00CF3BCD"/>
    <w:rsid w:val="00CF5943"/>
    <w:rsid w:val="00D03D69"/>
    <w:rsid w:val="00D05FC0"/>
    <w:rsid w:val="00D0635C"/>
    <w:rsid w:val="00D06FAB"/>
    <w:rsid w:val="00D1473E"/>
    <w:rsid w:val="00D147F9"/>
    <w:rsid w:val="00D21573"/>
    <w:rsid w:val="00D27B74"/>
    <w:rsid w:val="00D31EBB"/>
    <w:rsid w:val="00D35F46"/>
    <w:rsid w:val="00D36027"/>
    <w:rsid w:val="00D36F89"/>
    <w:rsid w:val="00D375EA"/>
    <w:rsid w:val="00D44757"/>
    <w:rsid w:val="00D542F4"/>
    <w:rsid w:val="00D55CF5"/>
    <w:rsid w:val="00D64B8C"/>
    <w:rsid w:val="00D64EC7"/>
    <w:rsid w:val="00D65514"/>
    <w:rsid w:val="00D71516"/>
    <w:rsid w:val="00D72F52"/>
    <w:rsid w:val="00D735FD"/>
    <w:rsid w:val="00D74A5F"/>
    <w:rsid w:val="00D86D33"/>
    <w:rsid w:val="00D870D1"/>
    <w:rsid w:val="00D873E4"/>
    <w:rsid w:val="00D97399"/>
    <w:rsid w:val="00DA032C"/>
    <w:rsid w:val="00DA0928"/>
    <w:rsid w:val="00DA4C8F"/>
    <w:rsid w:val="00DB02F1"/>
    <w:rsid w:val="00DB03E1"/>
    <w:rsid w:val="00DB143C"/>
    <w:rsid w:val="00DB2F87"/>
    <w:rsid w:val="00DB4DFC"/>
    <w:rsid w:val="00DB6D62"/>
    <w:rsid w:val="00DC1275"/>
    <w:rsid w:val="00DC4122"/>
    <w:rsid w:val="00DC7642"/>
    <w:rsid w:val="00DD1FE9"/>
    <w:rsid w:val="00DD4073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35E02"/>
    <w:rsid w:val="00E370C0"/>
    <w:rsid w:val="00E37306"/>
    <w:rsid w:val="00E422CC"/>
    <w:rsid w:val="00E50655"/>
    <w:rsid w:val="00E612F9"/>
    <w:rsid w:val="00E64F4F"/>
    <w:rsid w:val="00E66E4B"/>
    <w:rsid w:val="00E71424"/>
    <w:rsid w:val="00E770D9"/>
    <w:rsid w:val="00E80F1E"/>
    <w:rsid w:val="00E82B65"/>
    <w:rsid w:val="00E82FFB"/>
    <w:rsid w:val="00E85D1D"/>
    <w:rsid w:val="00E91E92"/>
    <w:rsid w:val="00E94053"/>
    <w:rsid w:val="00E97723"/>
    <w:rsid w:val="00EA262E"/>
    <w:rsid w:val="00EA6F4C"/>
    <w:rsid w:val="00EB358A"/>
    <w:rsid w:val="00EB3A29"/>
    <w:rsid w:val="00EB5BD1"/>
    <w:rsid w:val="00EB6052"/>
    <w:rsid w:val="00EB790E"/>
    <w:rsid w:val="00EC5160"/>
    <w:rsid w:val="00ED4645"/>
    <w:rsid w:val="00ED6CF8"/>
    <w:rsid w:val="00EE047E"/>
    <w:rsid w:val="00EF137D"/>
    <w:rsid w:val="00EF37B7"/>
    <w:rsid w:val="00F01150"/>
    <w:rsid w:val="00F12F8A"/>
    <w:rsid w:val="00F162A3"/>
    <w:rsid w:val="00F16DD6"/>
    <w:rsid w:val="00F17127"/>
    <w:rsid w:val="00F20D0F"/>
    <w:rsid w:val="00F255F3"/>
    <w:rsid w:val="00F27942"/>
    <w:rsid w:val="00F27DEB"/>
    <w:rsid w:val="00F36CE4"/>
    <w:rsid w:val="00F56E2D"/>
    <w:rsid w:val="00F579D5"/>
    <w:rsid w:val="00F57BA4"/>
    <w:rsid w:val="00F60D28"/>
    <w:rsid w:val="00F637AD"/>
    <w:rsid w:val="00F73468"/>
    <w:rsid w:val="00F76341"/>
    <w:rsid w:val="00F80A28"/>
    <w:rsid w:val="00F84C8C"/>
    <w:rsid w:val="00F933F2"/>
    <w:rsid w:val="00F93C1D"/>
    <w:rsid w:val="00FA4360"/>
    <w:rsid w:val="00FA714C"/>
    <w:rsid w:val="00FB09CC"/>
    <w:rsid w:val="00FB0BC8"/>
    <w:rsid w:val="00FB20CE"/>
    <w:rsid w:val="00FB2CF1"/>
    <w:rsid w:val="00FC2BB9"/>
    <w:rsid w:val="00FC3958"/>
    <w:rsid w:val="00FD2401"/>
    <w:rsid w:val="00FD334A"/>
    <w:rsid w:val="00FD4E77"/>
    <w:rsid w:val="00FD791C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DD2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DD2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DD2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DD2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3DD2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B73DD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73DD2"/>
  </w:style>
  <w:style w:type="character" w:customStyle="1" w:styleId="Heading1Char">
    <w:name w:val="Heading 1 Char"/>
    <w:basedOn w:val="DefaultParagraphFont"/>
    <w:link w:val="Heading1"/>
    <w:uiPriority w:val="9"/>
    <w:rsid w:val="00B73DD2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3DD2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3DD2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B73DD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B73DD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B73DD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73D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B73DD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73DD2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73DD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73DD2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B73DD2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B73DD2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B73DD2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B73DD2"/>
    <w:rPr>
      <w:rFonts w:ascii="굴림체" w:eastAsia="굴림체"/>
      <w:b/>
      <w:bCs/>
    </w:rPr>
  </w:style>
  <w:style w:type="table" w:styleId="TableGrid">
    <w:name w:val="Table Grid"/>
    <w:basedOn w:val="TableNormal"/>
    <w:uiPriority w:val="39"/>
    <w:rsid w:val="00B73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3DD2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3DD2"/>
  </w:style>
  <w:style w:type="character" w:customStyle="1" w:styleId="DateChar">
    <w:name w:val="Date Char"/>
    <w:basedOn w:val="DefaultParagraphFont"/>
    <w:link w:val="Date"/>
    <w:uiPriority w:val="99"/>
    <w:semiHidden/>
    <w:rsid w:val="00B73DD2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B73DD2"/>
  </w:style>
  <w:style w:type="paragraph" w:styleId="TOC2">
    <w:name w:val="toc 2"/>
    <w:basedOn w:val="Normal"/>
    <w:next w:val="Normal"/>
    <w:autoRedefine/>
    <w:uiPriority w:val="39"/>
    <w:unhideWhenUsed/>
    <w:rsid w:val="00B73DD2"/>
    <w:pPr>
      <w:ind w:leftChars="200" w:left="425"/>
    </w:pPr>
  </w:style>
  <w:style w:type="character" w:customStyle="1" w:styleId="ng-binding">
    <w:name w:val="ng-binding"/>
    <w:basedOn w:val="DefaultParagraphFont"/>
    <w:rsid w:val="00B73DD2"/>
  </w:style>
  <w:style w:type="paragraph" w:styleId="NormalWeb">
    <w:name w:val="Normal (Web)"/>
    <w:basedOn w:val="Normal"/>
    <w:uiPriority w:val="99"/>
    <w:unhideWhenUsed/>
    <w:rsid w:val="00B73DD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B73DD2"/>
  </w:style>
  <w:style w:type="paragraph" w:customStyle="1" w:styleId="a1">
    <w:name w:val="코드표"/>
    <w:basedOn w:val="Normal"/>
    <w:link w:val="Char1"/>
    <w:qFormat/>
    <w:rsid w:val="00B73DD2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B73DD2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B73DD2"/>
  </w:style>
  <w:style w:type="character" w:customStyle="1" w:styleId="im">
    <w:name w:val="im"/>
    <w:basedOn w:val="DefaultParagraphFont"/>
    <w:rsid w:val="00B73DD2"/>
  </w:style>
  <w:style w:type="paragraph" w:customStyle="1" w:styleId="a2">
    <w:name w:val="바탕글"/>
    <w:basedOn w:val="Normal"/>
    <w:rsid w:val="00B73DD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B73DD2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B73DD2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B73DD2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B73DD2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B73DD2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B73DD2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B73DD2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B73DD2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B73DD2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B73DD2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B73DD2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B73DD2"/>
    <w:rPr>
      <w:rFonts w:ascii="굴림체" w:eastAsia="굴림체"/>
      <w:sz w:val="18"/>
    </w:rPr>
  </w:style>
  <w:style w:type="paragraph" w:customStyle="1" w:styleId="a4">
    <w:name w:val="자바스크립트"/>
    <w:basedOn w:val="Normal"/>
    <w:link w:val="Char3"/>
    <w:qFormat/>
    <w:rsid w:val="00623BD1"/>
    <w:pPr>
      <w:spacing w:line="220" w:lineRule="exact"/>
    </w:pPr>
    <w:rPr>
      <w:rFonts w:ascii="Consolas" w:hAnsi="Consolas"/>
    </w:rPr>
  </w:style>
  <w:style w:type="character" w:customStyle="1" w:styleId="Char3">
    <w:name w:val="자바스크립트 Char"/>
    <w:basedOn w:val="DefaultParagraphFont"/>
    <w:link w:val="a4"/>
    <w:rsid w:val="00623BD1"/>
    <w:rPr>
      <w:rFonts w:ascii="Consolas" w:eastAsia="굴림체" w:hAnsi="Consolas"/>
    </w:rPr>
  </w:style>
  <w:style w:type="character" w:styleId="UnresolvedMention">
    <w:name w:val="Unresolved Mention"/>
    <w:basedOn w:val="DefaultParagraphFont"/>
    <w:uiPriority w:val="99"/>
    <w:semiHidden/>
    <w:unhideWhenUsed/>
    <w:rsid w:val="00F63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1234</TotalTime>
  <Pages>4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605</cp:revision>
  <dcterms:created xsi:type="dcterms:W3CDTF">2016-08-29T22:19:00Z</dcterms:created>
  <dcterms:modified xsi:type="dcterms:W3CDTF">2022-05-22T22:48:00Z</dcterms:modified>
</cp:coreProperties>
</file>